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8899" w14:textId="77777777" w:rsidR="00D778DF" w:rsidRPr="00E70096" w:rsidRDefault="00D778DF" w:rsidP="00524B71">
      <w:pPr>
        <w:pStyle w:val="Heading1"/>
        <w:numPr>
          <w:ilvl w:val="0"/>
          <w:numId w:val="0"/>
        </w:numPr>
        <w:ind w:left="360" w:hanging="360"/>
      </w:pPr>
      <w:r w:rsidRPr="00E70096">
        <w:t>Topology</w:t>
      </w:r>
    </w:p>
    <w:p w14:paraId="5ADA7B12" w14:textId="07FD99CE" w:rsidR="005905B2" w:rsidRDefault="00FB2E9F" w:rsidP="00011912">
      <w:pPr>
        <w:pStyle w:val="Visual"/>
        <w:rPr>
          <w:b/>
          <w:bCs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0D783DE" wp14:editId="5E488380">
            <wp:extent cx="5231130" cy="5157470"/>
            <wp:effectExtent l="0" t="0" r="7620" b="5080"/>
            <wp:docPr id="1" name="Picture 1" descr="This topology has 3 routers, 2 switches and 3 PC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is topology has 3 routers, 2 switches and 3 PC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515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E541C" w14:textId="128386E3" w:rsidR="00D778DF" w:rsidRPr="00E70096" w:rsidRDefault="00D778DF">
      <w:pPr>
        <w:pStyle w:val="Heading1"/>
        <w:numPr>
          <w:ilvl w:val="0"/>
          <w:numId w:val="0"/>
        </w:numPr>
      </w:pPr>
      <w:r w:rsidRPr="00E70096">
        <w:t>Addressing Table</w:t>
      </w:r>
    </w:p>
    <w:tbl>
      <w:tblPr>
        <w:tblStyle w:val="LabTableStyle"/>
        <w:tblW w:w="10080" w:type="dxa"/>
        <w:tblLayout w:type="fixed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167"/>
        <w:gridCol w:w="1980"/>
        <w:gridCol w:w="2340"/>
        <w:gridCol w:w="2520"/>
        <w:gridCol w:w="2073"/>
      </w:tblGrid>
      <w:tr w:rsidR="0013223D" w14:paraId="59875AB3" w14:textId="39E6D7E1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7" w:type="dxa"/>
          </w:tcPr>
          <w:p w14:paraId="4F8D85F8" w14:textId="77777777" w:rsidR="00540AE1" w:rsidRPr="00E87D62" w:rsidRDefault="00540AE1" w:rsidP="004C067E">
            <w:pPr>
              <w:pStyle w:val="TableHeading"/>
            </w:pPr>
            <w:r>
              <w:t>Device</w:t>
            </w:r>
          </w:p>
        </w:tc>
        <w:tc>
          <w:tcPr>
            <w:tcW w:w="1980" w:type="dxa"/>
          </w:tcPr>
          <w:p w14:paraId="03596618" w14:textId="77777777" w:rsidR="00540AE1" w:rsidRPr="00E87D62" w:rsidRDefault="00540AE1" w:rsidP="004C067E">
            <w:pPr>
              <w:pStyle w:val="TableHeading"/>
            </w:pPr>
            <w:r w:rsidRPr="00E87D62">
              <w:t>Interface</w:t>
            </w:r>
          </w:p>
        </w:tc>
        <w:tc>
          <w:tcPr>
            <w:tcW w:w="2340" w:type="dxa"/>
          </w:tcPr>
          <w:p w14:paraId="17AE68E2" w14:textId="77777777" w:rsidR="00540AE1" w:rsidRPr="00E87D62" w:rsidRDefault="00540AE1" w:rsidP="004C067E">
            <w:pPr>
              <w:pStyle w:val="TableHeading"/>
            </w:pPr>
            <w:r w:rsidRPr="00E87D62">
              <w:t>IP Address</w:t>
            </w:r>
          </w:p>
        </w:tc>
        <w:tc>
          <w:tcPr>
            <w:tcW w:w="2520" w:type="dxa"/>
          </w:tcPr>
          <w:p w14:paraId="18FA687E" w14:textId="77777777" w:rsidR="00540AE1" w:rsidRPr="00E87D62" w:rsidRDefault="00540AE1" w:rsidP="004C067E">
            <w:pPr>
              <w:pStyle w:val="TableHeading"/>
            </w:pPr>
            <w:r w:rsidRPr="00E87D62">
              <w:t>Subnet Mask</w:t>
            </w:r>
          </w:p>
        </w:tc>
        <w:tc>
          <w:tcPr>
            <w:tcW w:w="2073" w:type="dxa"/>
          </w:tcPr>
          <w:p w14:paraId="67F4B0B2" w14:textId="40623FEF" w:rsidR="00540AE1" w:rsidRPr="00E87D62" w:rsidRDefault="00540AE1" w:rsidP="004C067E">
            <w:pPr>
              <w:pStyle w:val="TableHeading"/>
            </w:pPr>
            <w:r>
              <w:t>Default Gateway</w:t>
            </w:r>
          </w:p>
        </w:tc>
      </w:tr>
      <w:tr w:rsidR="0013223D" w14:paraId="2C136670" w14:textId="312B9453" w:rsidTr="00011912">
        <w:tc>
          <w:tcPr>
            <w:tcW w:w="1167" w:type="dxa"/>
            <w:tcBorders>
              <w:bottom w:val="nil"/>
            </w:tcBorders>
          </w:tcPr>
          <w:p w14:paraId="38AF7652" w14:textId="34F214EF" w:rsidR="00540AE1" w:rsidRPr="008B4F81" w:rsidRDefault="00540AE1" w:rsidP="008B4F81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R1</w:t>
            </w:r>
          </w:p>
        </w:tc>
        <w:tc>
          <w:tcPr>
            <w:tcW w:w="1980" w:type="dxa"/>
          </w:tcPr>
          <w:p w14:paraId="3E5AF3D7" w14:textId="4619E30D" w:rsidR="00540AE1" w:rsidRPr="008B4F81" w:rsidRDefault="00540AE1" w:rsidP="008B4F81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G0/0/0</w:t>
            </w:r>
          </w:p>
        </w:tc>
        <w:tc>
          <w:tcPr>
            <w:tcW w:w="2340" w:type="dxa"/>
          </w:tcPr>
          <w:p w14:paraId="424966F5" w14:textId="6A283579" w:rsidR="00540AE1" w:rsidRPr="008B68E7" w:rsidRDefault="00540AE1" w:rsidP="008B68E7">
            <w:pPr>
              <w:pStyle w:val="TableText"/>
            </w:pPr>
            <w:r>
              <w:t>64.100.1.1</w:t>
            </w:r>
          </w:p>
        </w:tc>
        <w:tc>
          <w:tcPr>
            <w:tcW w:w="2520" w:type="dxa"/>
          </w:tcPr>
          <w:p w14:paraId="14FF9568" w14:textId="260D257E" w:rsidR="00540AE1" w:rsidRPr="008B68E7" w:rsidRDefault="00540AE1" w:rsidP="008B68E7">
            <w:pPr>
              <w:pStyle w:val="TableText"/>
            </w:pPr>
            <w:r>
              <w:t>255.255.255.252</w:t>
            </w:r>
          </w:p>
        </w:tc>
        <w:tc>
          <w:tcPr>
            <w:tcW w:w="2073" w:type="dxa"/>
            <w:tcBorders>
              <w:bottom w:val="nil"/>
            </w:tcBorders>
          </w:tcPr>
          <w:p w14:paraId="6FE61110" w14:textId="18FE904D" w:rsidR="00540AE1" w:rsidRPr="008B68E7" w:rsidDel="00451B5A" w:rsidRDefault="00540AE1" w:rsidP="008B68E7">
            <w:pPr>
              <w:pStyle w:val="TableText"/>
            </w:pPr>
            <w:r>
              <w:t>N/A</w:t>
            </w:r>
          </w:p>
        </w:tc>
      </w:tr>
      <w:tr w:rsidR="0013223D" w14:paraId="58674BA8" w14:textId="682975A4" w:rsidTr="00011912">
        <w:tc>
          <w:tcPr>
            <w:tcW w:w="1167" w:type="dxa"/>
            <w:tcBorders>
              <w:top w:val="nil"/>
              <w:bottom w:val="nil"/>
            </w:tcBorders>
          </w:tcPr>
          <w:p w14:paraId="7F4D9E3E" w14:textId="07071EE9" w:rsidR="00540AE1" w:rsidRPr="008B4F81" w:rsidRDefault="00540AE1" w:rsidP="0073104E">
            <w:pPr>
              <w:pStyle w:val="ConfigWindow"/>
              <w:rPr>
                <w:rStyle w:val="DnTnobold"/>
              </w:rPr>
            </w:pPr>
            <w:r>
              <w:rPr>
                <w:rStyle w:val="DnTnobold"/>
              </w:rPr>
              <w:t>R1</w:t>
            </w:r>
          </w:p>
        </w:tc>
        <w:tc>
          <w:tcPr>
            <w:tcW w:w="1980" w:type="dxa"/>
          </w:tcPr>
          <w:p w14:paraId="5FBC9C45" w14:textId="0F714E76" w:rsidR="00540AE1" w:rsidRPr="008B4F81" w:rsidRDefault="00540AE1" w:rsidP="00540AE1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G0/0/</w:t>
            </w:r>
            <w:r w:rsidR="00473F43">
              <w:rPr>
                <w:rStyle w:val="DnTnobold"/>
              </w:rPr>
              <w:t>1</w:t>
            </w:r>
          </w:p>
        </w:tc>
        <w:tc>
          <w:tcPr>
            <w:tcW w:w="2340" w:type="dxa"/>
          </w:tcPr>
          <w:p w14:paraId="61C3E4B2" w14:textId="08DBC7DB" w:rsidR="00540AE1" w:rsidRPr="008B68E7" w:rsidRDefault="00473F43" w:rsidP="00540AE1">
            <w:pPr>
              <w:pStyle w:val="TableText"/>
            </w:pPr>
            <w:r>
              <w:t>192.168.1.0</w:t>
            </w:r>
          </w:p>
        </w:tc>
        <w:tc>
          <w:tcPr>
            <w:tcW w:w="2520" w:type="dxa"/>
          </w:tcPr>
          <w:p w14:paraId="33297481" w14:textId="77777777" w:rsidR="00540AE1" w:rsidRPr="008B68E7" w:rsidRDefault="00540AE1" w:rsidP="00540AE1">
            <w:pPr>
              <w:pStyle w:val="TableText"/>
            </w:pPr>
            <w:r w:rsidRPr="008B68E7">
              <w:t>255.255.255.0</w:t>
            </w:r>
          </w:p>
        </w:tc>
        <w:tc>
          <w:tcPr>
            <w:tcW w:w="2073" w:type="dxa"/>
            <w:tcBorders>
              <w:top w:val="nil"/>
              <w:bottom w:val="nil"/>
            </w:tcBorders>
            <w:vAlign w:val="top"/>
          </w:tcPr>
          <w:p w14:paraId="199304E6" w14:textId="643CB76F" w:rsidR="00540AE1" w:rsidRPr="008B68E7" w:rsidRDefault="00540AE1" w:rsidP="0073104E">
            <w:pPr>
              <w:pStyle w:val="ConfigWindow"/>
            </w:pPr>
            <w:r w:rsidRPr="003B645E">
              <w:t>N/A</w:t>
            </w:r>
          </w:p>
        </w:tc>
      </w:tr>
      <w:tr w:rsidR="0013223D" w14:paraId="163E9C87" w14:textId="03EE7886" w:rsidTr="00011912">
        <w:tc>
          <w:tcPr>
            <w:tcW w:w="1167" w:type="dxa"/>
            <w:tcBorders>
              <w:bottom w:val="nil"/>
            </w:tcBorders>
          </w:tcPr>
          <w:p w14:paraId="5DC04D15" w14:textId="21B02CB7" w:rsidR="00540AE1" w:rsidRPr="008B4F81" w:rsidDel="00451B5A" w:rsidRDefault="00540AE1" w:rsidP="00540AE1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R2</w:t>
            </w:r>
          </w:p>
        </w:tc>
        <w:tc>
          <w:tcPr>
            <w:tcW w:w="1980" w:type="dxa"/>
          </w:tcPr>
          <w:p w14:paraId="355A1877" w14:textId="10CAA69D" w:rsidR="00540AE1" w:rsidRPr="008B4F81" w:rsidDel="00451B5A" w:rsidRDefault="00540AE1" w:rsidP="00540AE1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G0/0/0</w:t>
            </w:r>
          </w:p>
        </w:tc>
        <w:tc>
          <w:tcPr>
            <w:tcW w:w="2340" w:type="dxa"/>
          </w:tcPr>
          <w:p w14:paraId="5C694E0B" w14:textId="56911722" w:rsidR="00540AE1" w:rsidRPr="008B68E7" w:rsidDel="00451B5A" w:rsidRDefault="00540AE1" w:rsidP="00540AE1">
            <w:pPr>
              <w:pStyle w:val="TableText"/>
            </w:pPr>
            <w:r>
              <w:t>64.100.1.2</w:t>
            </w:r>
          </w:p>
        </w:tc>
        <w:tc>
          <w:tcPr>
            <w:tcW w:w="2520" w:type="dxa"/>
          </w:tcPr>
          <w:p w14:paraId="4EE3DA68" w14:textId="19D8A6D5" w:rsidR="00540AE1" w:rsidRPr="00D53FF1" w:rsidRDefault="00540AE1" w:rsidP="00540AE1">
            <w:pPr>
              <w:pStyle w:val="TableText"/>
            </w:pPr>
            <w:r>
              <w:t>255.255.255.252</w:t>
            </w:r>
          </w:p>
        </w:tc>
        <w:tc>
          <w:tcPr>
            <w:tcW w:w="2073" w:type="dxa"/>
            <w:tcBorders>
              <w:bottom w:val="nil"/>
            </w:tcBorders>
            <w:vAlign w:val="top"/>
          </w:tcPr>
          <w:p w14:paraId="6E9263C0" w14:textId="66EEE14C" w:rsidR="00540AE1" w:rsidRDefault="00540AE1" w:rsidP="00540AE1">
            <w:pPr>
              <w:pStyle w:val="TableText"/>
            </w:pPr>
            <w:r w:rsidRPr="003B645E">
              <w:t>N/A</w:t>
            </w:r>
          </w:p>
        </w:tc>
      </w:tr>
      <w:tr w:rsidR="0013223D" w14:paraId="2766F481" w14:textId="0109AA00" w:rsidTr="00011912">
        <w:tc>
          <w:tcPr>
            <w:tcW w:w="1167" w:type="dxa"/>
            <w:tcBorders>
              <w:top w:val="nil"/>
              <w:bottom w:val="single" w:sz="2" w:space="0" w:color="auto"/>
            </w:tcBorders>
          </w:tcPr>
          <w:p w14:paraId="04C9E768" w14:textId="37AF3735" w:rsidR="00540AE1" w:rsidRDefault="00540AE1" w:rsidP="0073104E">
            <w:pPr>
              <w:pStyle w:val="ConfigWindow"/>
              <w:rPr>
                <w:rStyle w:val="DnTnobold"/>
              </w:rPr>
            </w:pPr>
            <w:r>
              <w:rPr>
                <w:rStyle w:val="DnTnobold"/>
              </w:rPr>
              <w:t>R2</w:t>
            </w:r>
          </w:p>
        </w:tc>
        <w:tc>
          <w:tcPr>
            <w:tcW w:w="1980" w:type="dxa"/>
          </w:tcPr>
          <w:p w14:paraId="50BF29C4" w14:textId="4172AE79" w:rsidR="00540AE1" w:rsidRDefault="00540AE1" w:rsidP="00540AE1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G0/0/1</w:t>
            </w:r>
          </w:p>
        </w:tc>
        <w:tc>
          <w:tcPr>
            <w:tcW w:w="2340" w:type="dxa"/>
          </w:tcPr>
          <w:p w14:paraId="50B22BC1" w14:textId="1897275C" w:rsidR="00540AE1" w:rsidRDefault="000B1442" w:rsidP="00540AE1">
            <w:pPr>
              <w:pStyle w:val="TableText"/>
            </w:pPr>
            <w:r>
              <w:t>64.100.3.2</w:t>
            </w:r>
          </w:p>
        </w:tc>
        <w:tc>
          <w:tcPr>
            <w:tcW w:w="2520" w:type="dxa"/>
          </w:tcPr>
          <w:p w14:paraId="5E456600" w14:textId="099725DC" w:rsidR="00540AE1" w:rsidRDefault="00540AE1" w:rsidP="00540AE1">
            <w:pPr>
              <w:pStyle w:val="TableText"/>
            </w:pPr>
            <w:r>
              <w:t>255.255.255.252</w:t>
            </w:r>
          </w:p>
        </w:tc>
        <w:tc>
          <w:tcPr>
            <w:tcW w:w="2073" w:type="dxa"/>
            <w:tcBorders>
              <w:top w:val="nil"/>
              <w:bottom w:val="single" w:sz="2" w:space="0" w:color="auto"/>
            </w:tcBorders>
            <w:vAlign w:val="top"/>
          </w:tcPr>
          <w:p w14:paraId="6ACB6F2E" w14:textId="754601B7" w:rsidR="00540AE1" w:rsidRDefault="00540AE1" w:rsidP="0073104E">
            <w:pPr>
              <w:pStyle w:val="ConfigWindow"/>
            </w:pPr>
            <w:r w:rsidRPr="003B645E">
              <w:t>N/A</w:t>
            </w:r>
          </w:p>
        </w:tc>
      </w:tr>
      <w:tr w:rsidR="0013223D" w14:paraId="7F0D33C9" w14:textId="197525DC" w:rsidTr="00011912">
        <w:tc>
          <w:tcPr>
            <w:tcW w:w="1167" w:type="dxa"/>
            <w:tcBorders>
              <w:bottom w:val="nil"/>
            </w:tcBorders>
          </w:tcPr>
          <w:p w14:paraId="02452787" w14:textId="6E2F80F0" w:rsidR="00540AE1" w:rsidRDefault="00540AE1" w:rsidP="00540AE1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R3</w:t>
            </w:r>
          </w:p>
        </w:tc>
        <w:tc>
          <w:tcPr>
            <w:tcW w:w="1980" w:type="dxa"/>
          </w:tcPr>
          <w:p w14:paraId="320A16AC" w14:textId="7E1AC953" w:rsidR="00540AE1" w:rsidRDefault="00540AE1" w:rsidP="00540AE1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G0/0/0</w:t>
            </w:r>
          </w:p>
        </w:tc>
        <w:tc>
          <w:tcPr>
            <w:tcW w:w="2340" w:type="dxa"/>
          </w:tcPr>
          <w:p w14:paraId="481499E8" w14:textId="0AE63294" w:rsidR="00540AE1" w:rsidRDefault="000B1442" w:rsidP="00540AE1">
            <w:pPr>
              <w:pStyle w:val="TableText"/>
            </w:pPr>
            <w:r>
              <w:t>64.100.3.1</w:t>
            </w:r>
          </w:p>
        </w:tc>
        <w:tc>
          <w:tcPr>
            <w:tcW w:w="2520" w:type="dxa"/>
          </w:tcPr>
          <w:p w14:paraId="59612675" w14:textId="4834209C" w:rsidR="00540AE1" w:rsidRDefault="00540AE1" w:rsidP="00540AE1">
            <w:pPr>
              <w:pStyle w:val="TableText"/>
            </w:pPr>
            <w:r>
              <w:t>255.255.255.252</w:t>
            </w:r>
          </w:p>
        </w:tc>
        <w:tc>
          <w:tcPr>
            <w:tcW w:w="2073" w:type="dxa"/>
            <w:tcBorders>
              <w:bottom w:val="nil"/>
            </w:tcBorders>
            <w:vAlign w:val="top"/>
          </w:tcPr>
          <w:p w14:paraId="3E3A2863" w14:textId="19BCB2E8" w:rsidR="00540AE1" w:rsidRDefault="00540AE1" w:rsidP="00540AE1">
            <w:pPr>
              <w:pStyle w:val="TableText"/>
            </w:pPr>
            <w:r w:rsidRPr="003B645E">
              <w:t>N/A</w:t>
            </w:r>
          </w:p>
        </w:tc>
      </w:tr>
      <w:tr w:rsidR="0013223D" w14:paraId="7DDC36B1" w14:textId="77777777" w:rsidTr="00011912">
        <w:tc>
          <w:tcPr>
            <w:tcW w:w="1167" w:type="dxa"/>
            <w:tcBorders>
              <w:top w:val="nil"/>
              <w:bottom w:val="nil"/>
            </w:tcBorders>
          </w:tcPr>
          <w:p w14:paraId="0FB1AFA4" w14:textId="71EF59A6" w:rsidR="00473F43" w:rsidRDefault="00473F43" w:rsidP="00473F43">
            <w:pPr>
              <w:pStyle w:val="ConfigWindow"/>
              <w:rPr>
                <w:rStyle w:val="DnTnobold"/>
              </w:rPr>
            </w:pPr>
            <w:r>
              <w:rPr>
                <w:rStyle w:val="DnTnobold"/>
              </w:rPr>
              <w:lastRenderedPageBreak/>
              <w:t>R</w:t>
            </w:r>
            <w:r w:rsidR="000B1442">
              <w:rPr>
                <w:rStyle w:val="DnTnobold"/>
              </w:rPr>
              <w:t>3</w:t>
            </w:r>
          </w:p>
        </w:tc>
        <w:tc>
          <w:tcPr>
            <w:tcW w:w="1980" w:type="dxa"/>
          </w:tcPr>
          <w:p w14:paraId="2EABD170" w14:textId="096D588B" w:rsidR="00473F43" w:rsidRDefault="00473F43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G0/0/1.3</w:t>
            </w:r>
          </w:p>
        </w:tc>
        <w:tc>
          <w:tcPr>
            <w:tcW w:w="2340" w:type="dxa"/>
          </w:tcPr>
          <w:p w14:paraId="108E8BA2" w14:textId="42EA7961" w:rsidR="00473F43" w:rsidRDefault="00473F43" w:rsidP="00473F43">
            <w:pPr>
              <w:pStyle w:val="TableText"/>
            </w:pPr>
            <w:r>
              <w:t>172.16.3.1</w:t>
            </w:r>
          </w:p>
        </w:tc>
        <w:tc>
          <w:tcPr>
            <w:tcW w:w="2520" w:type="dxa"/>
          </w:tcPr>
          <w:p w14:paraId="478F8671" w14:textId="383F5083" w:rsidR="00473F43" w:rsidRDefault="00473F43" w:rsidP="00473F43">
            <w:pPr>
              <w:pStyle w:val="TableText"/>
            </w:pPr>
            <w:r w:rsidRPr="008B68E7">
              <w:t>255.255.255.0</w:t>
            </w:r>
          </w:p>
        </w:tc>
        <w:tc>
          <w:tcPr>
            <w:tcW w:w="2073" w:type="dxa"/>
            <w:tcBorders>
              <w:top w:val="nil"/>
              <w:bottom w:val="nil"/>
            </w:tcBorders>
            <w:vAlign w:val="top"/>
          </w:tcPr>
          <w:p w14:paraId="6825668E" w14:textId="700075FF" w:rsidR="00473F43" w:rsidRPr="003B645E" w:rsidRDefault="00473F43" w:rsidP="00473F43">
            <w:pPr>
              <w:pStyle w:val="ConfigWindow"/>
            </w:pPr>
            <w:r w:rsidRPr="003B645E">
              <w:t>N/A</w:t>
            </w:r>
          </w:p>
        </w:tc>
      </w:tr>
      <w:tr w:rsidR="0013223D" w14:paraId="2E22BA16" w14:textId="77777777" w:rsidTr="00011912">
        <w:tc>
          <w:tcPr>
            <w:tcW w:w="1167" w:type="dxa"/>
            <w:tcBorders>
              <w:top w:val="nil"/>
            </w:tcBorders>
          </w:tcPr>
          <w:p w14:paraId="6B8C538F" w14:textId="24B0F169" w:rsidR="00473F43" w:rsidRDefault="00473F43" w:rsidP="00473F43">
            <w:pPr>
              <w:pStyle w:val="ConfigWindow"/>
              <w:rPr>
                <w:rStyle w:val="DnTnobold"/>
              </w:rPr>
            </w:pPr>
            <w:r>
              <w:rPr>
                <w:rStyle w:val="DnTnobold"/>
              </w:rPr>
              <w:t>R</w:t>
            </w:r>
            <w:r w:rsidR="000B1442">
              <w:rPr>
                <w:rStyle w:val="DnTnobold"/>
              </w:rPr>
              <w:t>3</w:t>
            </w:r>
          </w:p>
        </w:tc>
        <w:tc>
          <w:tcPr>
            <w:tcW w:w="1980" w:type="dxa"/>
          </w:tcPr>
          <w:p w14:paraId="016E8C77" w14:textId="2799EF83" w:rsidR="00473F43" w:rsidRDefault="00473F43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G0/0/1.33</w:t>
            </w:r>
          </w:p>
        </w:tc>
        <w:tc>
          <w:tcPr>
            <w:tcW w:w="2340" w:type="dxa"/>
          </w:tcPr>
          <w:p w14:paraId="090F59EC" w14:textId="57864AC2" w:rsidR="00473F43" w:rsidRDefault="00473F43" w:rsidP="00473F43">
            <w:pPr>
              <w:pStyle w:val="TableText"/>
            </w:pPr>
            <w:r>
              <w:t>172.16.33.1</w:t>
            </w:r>
          </w:p>
        </w:tc>
        <w:tc>
          <w:tcPr>
            <w:tcW w:w="2520" w:type="dxa"/>
          </w:tcPr>
          <w:p w14:paraId="2CF9580D" w14:textId="55EEC9F8" w:rsidR="00473F43" w:rsidRDefault="00473F43" w:rsidP="00473F43">
            <w:pPr>
              <w:pStyle w:val="TableText"/>
            </w:pPr>
            <w:r w:rsidRPr="00D53FF1">
              <w:t>255.255.255.0</w:t>
            </w:r>
          </w:p>
        </w:tc>
        <w:tc>
          <w:tcPr>
            <w:tcW w:w="2073" w:type="dxa"/>
            <w:tcBorders>
              <w:top w:val="nil"/>
            </w:tcBorders>
            <w:vAlign w:val="top"/>
          </w:tcPr>
          <w:p w14:paraId="74B3BB3B" w14:textId="44C71299" w:rsidR="00473F43" w:rsidRPr="003B645E" w:rsidRDefault="00473F43" w:rsidP="00473F43">
            <w:pPr>
              <w:pStyle w:val="ConfigWindow"/>
            </w:pPr>
            <w:r w:rsidRPr="003B645E">
              <w:t>N/A</w:t>
            </w:r>
          </w:p>
        </w:tc>
      </w:tr>
      <w:tr w:rsidR="00473F43" w14:paraId="38CDECA6" w14:textId="77777777" w:rsidTr="00011912">
        <w:tc>
          <w:tcPr>
            <w:tcW w:w="1167" w:type="dxa"/>
          </w:tcPr>
          <w:p w14:paraId="74BB72CA" w14:textId="5DA880FA" w:rsidR="00473F43" w:rsidRDefault="00473F43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S2</w:t>
            </w:r>
          </w:p>
        </w:tc>
        <w:tc>
          <w:tcPr>
            <w:tcW w:w="1980" w:type="dxa"/>
          </w:tcPr>
          <w:p w14:paraId="562FB31B" w14:textId="6BDDCC53" w:rsidR="00473F43" w:rsidRDefault="00473F43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VLAN 3</w:t>
            </w:r>
          </w:p>
        </w:tc>
        <w:tc>
          <w:tcPr>
            <w:tcW w:w="2340" w:type="dxa"/>
          </w:tcPr>
          <w:p w14:paraId="4B1FEF3F" w14:textId="0EDA2DE3" w:rsidR="00473F43" w:rsidRDefault="00473F43" w:rsidP="00473F43">
            <w:pPr>
              <w:pStyle w:val="TableText"/>
            </w:pPr>
            <w:r>
              <w:t>172.16.3.2</w:t>
            </w:r>
          </w:p>
        </w:tc>
        <w:tc>
          <w:tcPr>
            <w:tcW w:w="2520" w:type="dxa"/>
          </w:tcPr>
          <w:p w14:paraId="63C4583F" w14:textId="279DEE2D" w:rsidR="00473F43" w:rsidRDefault="00473F43" w:rsidP="00473F43">
            <w:pPr>
              <w:pStyle w:val="TableText"/>
            </w:pPr>
            <w:r>
              <w:t>255.255.255.0</w:t>
            </w:r>
          </w:p>
        </w:tc>
        <w:tc>
          <w:tcPr>
            <w:tcW w:w="2073" w:type="dxa"/>
          </w:tcPr>
          <w:p w14:paraId="7E7A66FD" w14:textId="2FBBCA67" w:rsidR="00473F43" w:rsidRDefault="00473F43" w:rsidP="00473F43">
            <w:pPr>
              <w:pStyle w:val="TableText"/>
            </w:pPr>
            <w:r>
              <w:t>172.16.3.1</w:t>
            </w:r>
          </w:p>
        </w:tc>
      </w:tr>
      <w:tr w:rsidR="00473F43" w14:paraId="20BBABD7" w14:textId="77777777" w:rsidTr="00011912">
        <w:tc>
          <w:tcPr>
            <w:tcW w:w="1167" w:type="dxa"/>
          </w:tcPr>
          <w:p w14:paraId="7E710F2E" w14:textId="1ED9C8D9" w:rsidR="00473F43" w:rsidRDefault="00473F43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S3</w:t>
            </w:r>
          </w:p>
        </w:tc>
        <w:tc>
          <w:tcPr>
            <w:tcW w:w="1980" w:type="dxa"/>
          </w:tcPr>
          <w:p w14:paraId="52605F68" w14:textId="1C8C6920" w:rsidR="00473F43" w:rsidRDefault="00473F43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VLAN 3</w:t>
            </w:r>
          </w:p>
        </w:tc>
        <w:tc>
          <w:tcPr>
            <w:tcW w:w="2340" w:type="dxa"/>
          </w:tcPr>
          <w:p w14:paraId="17049DAC" w14:textId="646A7FAC" w:rsidR="00473F43" w:rsidRDefault="00473F43" w:rsidP="00473F43">
            <w:pPr>
              <w:pStyle w:val="TableText"/>
            </w:pPr>
            <w:r>
              <w:t>172.16.3.3</w:t>
            </w:r>
          </w:p>
        </w:tc>
        <w:tc>
          <w:tcPr>
            <w:tcW w:w="2520" w:type="dxa"/>
          </w:tcPr>
          <w:p w14:paraId="617B9289" w14:textId="570437AB" w:rsidR="00473F43" w:rsidRDefault="00467CAB" w:rsidP="00473F43">
            <w:pPr>
              <w:pStyle w:val="TableText"/>
            </w:pPr>
            <w:r>
              <w:t>255.255.255.0</w:t>
            </w:r>
          </w:p>
        </w:tc>
        <w:tc>
          <w:tcPr>
            <w:tcW w:w="2073" w:type="dxa"/>
          </w:tcPr>
          <w:p w14:paraId="5CB18156" w14:textId="52509A2C" w:rsidR="00473F43" w:rsidRDefault="00473F43" w:rsidP="00473F43">
            <w:pPr>
              <w:pStyle w:val="TableText"/>
            </w:pPr>
            <w:r>
              <w:t>172.16.3.1</w:t>
            </w:r>
          </w:p>
        </w:tc>
      </w:tr>
      <w:tr w:rsidR="0013223D" w14:paraId="6DC45FC5" w14:textId="33439A09" w:rsidTr="00011912">
        <w:tc>
          <w:tcPr>
            <w:tcW w:w="1167" w:type="dxa"/>
          </w:tcPr>
          <w:p w14:paraId="2C142756" w14:textId="78DFF82B" w:rsidR="00467CAB" w:rsidRDefault="00467CAB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PC-A</w:t>
            </w:r>
          </w:p>
        </w:tc>
        <w:tc>
          <w:tcPr>
            <w:tcW w:w="1980" w:type="dxa"/>
          </w:tcPr>
          <w:p w14:paraId="1C35CBE9" w14:textId="0DF1230D" w:rsidR="00467CAB" w:rsidRDefault="00467CAB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NIC</w:t>
            </w:r>
          </w:p>
        </w:tc>
        <w:tc>
          <w:tcPr>
            <w:tcW w:w="2340" w:type="dxa"/>
          </w:tcPr>
          <w:p w14:paraId="179809F2" w14:textId="0BC84186" w:rsidR="00467CAB" w:rsidRDefault="00467CAB" w:rsidP="00473F43">
            <w:pPr>
              <w:pStyle w:val="TableText"/>
            </w:pPr>
            <w:r>
              <w:t>192.168.1.10</w:t>
            </w:r>
          </w:p>
        </w:tc>
        <w:tc>
          <w:tcPr>
            <w:tcW w:w="2520" w:type="dxa"/>
          </w:tcPr>
          <w:p w14:paraId="61BEBF79" w14:textId="1C8666CE" w:rsidR="00467CAB" w:rsidRDefault="00467CAB" w:rsidP="00473F43">
            <w:pPr>
              <w:pStyle w:val="TableText"/>
            </w:pPr>
            <w:r>
              <w:t>255.255.255.0</w:t>
            </w:r>
          </w:p>
        </w:tc>
        <w:tc>
          <w:tcPr>
            <w:tcW w:w="2073" w:type="dxa"/>
            <w:shd w:val="clear" w:color="auto" w:fill="auto"/>
          </w:tcPr>
          <w:p w14:paraId="43792303" w14:textId="6B22BE5B" w:rsidR="00467CAB" w:rsidRPr="000B1442" w:rsidRDefault="00467CAB" w:rsidP="00473F43">
            <w:pPr>
              <w:pStyle w:val="TableText"/>
            </w:pPr>
            <w:r w:rsidRPr="000B1442">
              <w:t>192.168.1.</w:t>
            </w:r>
            <w:r>
              <w:t>1</w:t>
            </w:r>
          </w:p>
        </w:tc>
      </w:tr>
      <w:tr w:rsidR="0013223D" w14:paraId="2C5081DC" w14:textId="1940F878" w:rsidTr="00011912">
        <w:tc>
          <w:tcPr>
            <w:tcW w:w="1167" w:type="dxa"/>
          </w:tcPr>
          <w:p w14:paraId="2AA8D855" w14:textId="2EF216DB" w:rsidR="00467CAB" w:rsidRDefault="00467CAB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PC-B</w:t>
            </w:r>
          </w:p>
        </w:tc>
        <w:tc>
          <w:tcPr>
            <w:tcW w:w="1980" w:type="dxa"/>
          </w:tcPr>
          <w:p w14:paraId="2A7FEFED" w14:textId="4DAC92A2" w:rsidR="00467CAB" w:rsidRDefault="00467CAB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NIC</w:t>
            </w:r>
          </w:p>
        </w:tc>
        <w:tc>
          <w:tcPr>
            <w:tcW w:w="2340" w:type="dxa"/>
          </w:tcPr>
          <w:p w14:paraId="2E23958A" w14:textId="2469D140" w:rsidR="00467CAB" w:rsidRDefault="00467CAB" w:rsidP="00473F43">
            <w:pPr>
              <w:pStyle w:val="TableText"/>
            </w:pPr>
            <w:r>
              <w:t>172.16.3.10</w:t>
            </w:r>
          </w:p>
        </w:tc>
        <w:tc>
          <w:tcPr>
            <w:tcW w:w="2520" w:type="dxa"/>
          </w:tcPr>
          <w:p w14:paraId="4779F248" w14:textId="7F55A662" w:rsidR="00467CAB" w:rsidRDefault="00467CAB" w:rsidP="00473F43">
            <w:pPr>
              <w:pStyle w:val="TableText"/>
            </w:pPr>
            <w:r>
              <w:t>255.255.255.0</w:t>
            </w:r>
          </w:p>
        </w:tc>
        <w:tc>
          <w:tcPr>
            <w:tcW w:w="2073" w:type="dxa"/>
            <w:shd w:val="clear" w:color="auto" w:fill="auto"/>
          </w:tcPr>
          <w:p w14:paraId="6C88C6EB" w14:textId="08512506" w:rsidR="00467CAB" w:rsidRPr="000B1442" w:rsidRDefault="00467CAB" w:rsidP="00473F43">
            <w:pPr>
              <w:pStyle w:val="TableText"/>
            </w:pPr>
            <w:r w:rsidRPr="000B1442">
              <w:t>172.16.3.</w:t>
            </w:r>
            <w:r>
              <w:t>1</w:t>
            </w:r>
          </w:p>
        </w:tc>
      </w:tr>
      <w:tr w:rsidR="0013223D" w14:paraId="7292CCF1" w14:textId="56440F78" w:rsidTr="00011912">
        <w:tc>
          <w:tcPr>
            <w:tcW w:w="1167" w:type="dxa"/>
          </w:tcPr>
          <w:p w14:paraId="09FAC705" w14:textId="6A30FFA9" w:rsidR="00467CAB" w:rsidRDefault="00467CAB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PC-C</w:t>
            </w:r>
          </w:p>
        </w:tc>
        <w:tc>
          <w:tcPr>
            <w:tcW w:w="1980" w:type="dxa"/>
          </w:tcPr>
          <w:p w14:paraId="74B1B91F" w14:textId="48E61DC5" w:rsidR="00467CAB" w:rsidRDefault="00467CAB" w:rsidP="00473F43">
            <w:pPr>
              <w:pStyle w:val="TableText"/>
              <w:rPr>
                <w:rStyle w:val="DnTnobold"/>
              </w:rPr>
            </w:pPr>
            <w:r>
              <w:rPr>
                <w:rStyle w:val="DnTnobold"/>
              </w:rPr>
              <w:t>NIC</w:t>
            </w:r>
          </w:p>
        </w:tc>
        <w:tc>
          <w:tcPr>
            <w:tcW w:w="2340" w:type="dxa"/>
          </w:tcPr>
          <w:p w14:paraId="5CD4F9DC" w14:textId="14B4F97F" w:rsidR="00467CAB" w:rsidRDefault="00467CAB" w:rsidP="00473F43">
            <w:pPr>
              <w:pStyle w:val="TableText"/>
            </w:pPr>
            <w:r w:rsidRPr="00467CAB">
              <w:t>172.16.33.10</w:t>
            </w:r>
          </w:p>
        </w:tc>
        <w:tc>
          <w:tcPr>
            <w:tcW w:w="2520" w:type="dxa"/>
          </w:tcPr>
          <w:p w14:paraId="66DACA61" w14:textId="13DCF0D8" w:rsidR="00467CAB" w:rsidRDefault="00467CAB" w:rsidP="00473F43">
            <w:pPr>
              <w:pStyle w:val="TableText"/>
            </w:pPr>
            <w:r>
              <w:t>255.255.255.0</w:t>
            </w:r>
          </w:p>
        </w:tc>
        <w:tc>
          <w:tcPr>
            <w:tcW w:w="2073" w:type="dxa"/>
            <w:shd w:val="clear" w:color="auto" w:fill="auto"/>
          </w:tcPr>
          <w:p w14:paraId="0C12503B" w14:textId="03CD991E" w:rsidR="00467CAB" w:rsidRPr="000B1442" w:rsidRDefault="00467CAB" w:rsidP="00473F43">
            <w:pPr>
              <w:pStyle w:val="TableText"/>
            </w:pPr>
            <w:r w:rsidRPr="000B1442">
              <w:t>172.16.33.</w:t>
            </w:r>
            <w:r>
              <w:t>1</w:t>
            </w:r>
          </w:p>
        </w:tc>
      </w:tr>
    </w:tbl>
    <w:p w14:paraId="7701CD4E" w14:textId="77777777" w:rsidR="007D1B6A" w:rsidRDefault="007D1B6A" w:rsidP="007D1B6A">
      <w:pPr>
        <w:pStyle w:val="ConfigWindow"/>
      </w:pPr>
      <w:r>
        <w:t>Blank Line, No additional information</w:t>
      </w:r>
    </w:p>
    <w:p w14:paraId="6530A410" w14:textId="77777777" w:rsidR="004C067E" w:rsidRPr="00BB73FF" w:rsidRDefault="004C067E" w:rsidP="00FF6800">
      <w:pPr>
        <w:pStyle w:val="Heading1"/>
      </w:pPr>
      <w:r>
        <w:t xml:space="preserve">Assessment </w:t>
      </w:r>
      <w:r w:rsidRPr="00BB73FF">
        <w:t>Objective</w:t>
      </w:r>
      <w:r>
        <w:t>s</w:t>
      </w:r>
    </w:p>
    <w:p w14:paraId="545BA355" w14:textId="1D30AE88" w:rsidR="00BD660F" w:rsidRDefault="00BD660F" w:rsidP="00BD660F">
      <w:pPr>
        <w:pStyle w:val="BodyTextL25Bold"/>
        <w:rPr>
          <w:b w:val="0"/>
        </w:rPr>
      </w:pPr>
      <w:r>
        <w:t xml:space="preserve">Part 1: Secure Layer 2 Switches </w:t>
      </w:r>
      <w:r>
        <w:rPr>
          <w:b w:val="0"/>
        </w:rPr>
        <w:t>(</w:t>
      </w:r>
      <w:r w:rsidR="0013223D">
        <w:rPr>
          <w:b w:val="0"/>
        </w:rPr>
        <w:t>25</w:t>
      </w:r>
      <w:r>
        <w:rPr>
          <w:b w:val="0"/>
        </w:rPr>
        <w:t xml:space="preserve"> points, </w:t>
      </w:r>
      <w:r w:rsidR="0013223D">
        <w:rPr>
          <w:b w:val="0"/>
        </w:rPr>
        <w:t>25</w:t>
      </w:r>
      <w:r w:rsidR="005905B2">
        <w:rPr>
          <w:b w:val="0"/>
        </w:rPr>
        <w:t xml:space="preserve"> </w:t>
      </w:r>
      <w:r>
        <w:rPr>
          <w:b w:val="0"/>
        </w:rPr>
        <w:t>minutes)</w:t>
      </w:r>
    </w:p>
    <w:p w14:paraId="23C5CF3E" w14:textId="427B3FF0" w:rsidR="006C6F8E" w:rsidRDefault="006C6F8E" w:rsidP="006C6F8E">
      <w:pPr>
        <w:pStyle w:val="BodyTextL25Bold"/>
      </w:pPr>
      <w:r>
        <w:t xml:space="preserve">Part 2: Configure Secure Router Administrative Access </w:t>
      </w:r>
      <w:r w:rsidRPr="00495E01">
        <w:rPr>
          <w:b w:val="0"/>
        </w:rPr>
        <w:t>(</w:t>
      </w:r>
      <w:r>
        <w:rPr>
          <w:b w:val="0"/>
        </w:rPr>
        <w:t>1</w:t>
      </w:r>
      <w:r w:rsidR="0013223D">
        <w:rPr>
          <w:b w:val="0"/>
        </w:rPr>
        <w:t>5</w:t>
      </w:r>
      <w:r>
        <w:rPr>
          <w:b w:val="0"/>
        </w:rPr>
        <w:t xml:space="preserve"> points, 1</w:t>
      </w:r>
      <w:r w:rsidR="0013223D">
        <w:rPr>
          <w:b w:val="0"/>
        </w:rPr>
        <w:t>5</w:t>
      </w:r>
      <w:r w:rsidRPr="00495E01">
        <w:rPr>
          <w:b w:val="0"/>
        </w:rPr>
        <w:t xml:space="preserve"> minutes)</w:t>
      </w:r>
    </w:p>
    <w:p w14:paraId="76AC5290" w14:textId="6C9B7C43" w:rsidR="006C6F8E" w:rsidRDefault="006C6F8E" w:rsidP="006C6F8E">
      <w:pPr>
        <w:pStyle w:val="BodyTextL25Bold"/>
        <w:rPr>
          <w:b w:val="0"/>
        </w:rPr>
      </w:pPr>
      <w:r>
        <w:t xml:space="preserve">Part 3: Configure a Site-To-Site IPsec VPN </w:t>
      </w:r>
      <w:r>
        <w:rPr>
          <w:b w:val="0"/>
        </w:rPr>
        <w:t>(</w:t>
      </w:r>
      <w:r w:rsidR="00FE5775">
        <w:rPr>
          <w:b w:val="0"/>
        </w:rPr>
        <w:t>30</w:t>
      </w:r>
      <w:r>
        <w:rPr>
          <w:b w:val="0"/>
        </w:rPr>
        <w:t xml:space="preserve"> points, </w:t>
      </w:r>
      <w:r w:rsidR="00FE5775">
        <w:rPr>
          <w:b w:val="0"/>
        </w:rPr>
        <w:t>30</w:t>
      </w:r>
      <w:r>
        <w:rPr>
          <w:b w:val="0"/>
        </w:rPr>
        <w:t xml:space="preserve"> minutes)</w:t>
      </w:r>
    </w:p>
    <w:p w14:paraId="4BE864BC" w14:textId="54EFAC42" w:rsidR="006C6F8E" w:rsidRDefault="006C6F8E" w:rsidP="006C6F8E">
      <w:pPr>
        <w:pStyle w:val="BodyTextL25Bold"/>
      </w:pPr>
      <w:r>
        <w:t xml:space="preserve">Part 4: Configure a Zone-Based Policy Firewall </w:t>
      </w:r>
      <w:r>
        <w:rPr>
          <w:b w:val="0"/>
        </w:rPr>
        <w:t>(</w:t>
      </w:r>
      <w:r w:rsidR="00FE5775">
        <w:rPr>
          <w:b w:val="0"/>
        </w:rPr>
        <w:t>30</w:t>
      </w:r>
      <w:r>
        <w:rPr>
          <w:b w:val="0"/>
        </w:rPr>
        <w:t xml:space="preserve"> points, </w:t>
      </w:r>
      <w:r w:rsidR="0013223D">
        <w:rPr>
          <w:b w:val="0"/>
        </w:rPr>
        <w:t>3</w:t>
      </w:r>
      <w:r w:rsidR="00FE5775">
        <w:rPr>
          <w:b w:val="0"/>
        </w:rPr>
        <w:t>0</w:t>
      </w:r>
      <w:r w:rsidRPr="00C602F1">
        <w:rPr>
          <w:b w:val="0"/>
        </w:rPr>
        <w:t xml:space="preserve"> minutes)</w:t>
      </w:r>
    </w:p>
    <w:p w14:paraId="3BF1B13D" w14:textId="77777777" w:rsidR="004C067E" w:rsidRDefault="004C067E" w:rsidP="00FF6800">
      <w:pPr>
        <w:pStyle w:val="Heading1"/>
      </w:pPr>
      <w:r>
        <w:t>Scenario</w:t>
      </w:r>
    </w:p>
    <w:p w14:paraId="3E9D840D" w14:textId="75F6FEC6" w:rsidR="00F26EC9" w:rsidRPr="00CB60F3" w:rsidRDefault="00F26EC9" w:rsidP="00F26EC9">
      <w:pPr>
        <w:pStyle w:val="Heading3"/>
      </w:pPr>
      <w:r>
        <w:t>Configure the PCs.</w:t>
      </w:r>
    </w:p>
    <w:p w14:paraId="3BDFC762" w14:textId="77777777" w:rsidR="00F26EC9" w:rsidRPr="00CB60F3" w:rsidRDefault="00F26EC9" w:rsidP="00F26EC9">
      <w:pPr>
        <w:pStyle w:val="BodyTextL25"/>
      </w:pPr>
      <w:r>
        <w:t>Configure the IP address and default gateway for each PC according to the Addressing Table.</w:t>
      </w:r>
    </w:p>
    <w:p w14:paraId="60679FA6" w14:textId="23189816" w:rsidR="00441BF9" w:rsidRDefault="00441BF9" w:rsidP="00441BF9">
      <w:pPr>
        <w:pStyle w:val="Heading3"/>
      </w:pPr>
      <w:r>
        <w:t>Load provided device configurations</w:t>
      </w:r>
      <w:r w:rsidR="00B50AC3">
        <w:t>.</w:t>
      </w:r>
    </w:p>
    <w:p w14:paraId="42CFE0B5" w14:textId="77777777" w:rsidR="004C067E" w:rsidRPr="00D763F7" w:rsidRDefault="004C067E" w:rsidP="0073104E">
      <w:pPr>
        <w:pStyle w:val="BodyTextL25"/>
        <w:rPr>
          <w:sz w:val="22"/>
        </w:rPr>
      </w:pPr>
      <w:r w:rsidRPr="00D41FAD">
        <w:rPr>
          <w:b/>
        </w:rPr>
        <w:t>Note</w:t>
      </w:r>
      <w:r w:rsidRPr="00D56CBB">
        <w:rPr>
          <w:sz w:val="22"/>
        </w:rPr>
        <w:t xml:space="preserve">: </w:t>
      </w:r>
      <w:r>
        <w:t>The following requirements are critical to successful completion of this SA.</w:t>
      </w:r>
    </w:p>
    <w:p w14:paraId="5285ADB4" w14:textId="77777777" w:rsidR="002506A0" w:rsidRPr="0073104E" w:rsidRDefault="002506A0" w:rsidP="0073104E">
      <w:pPr>
        <w:pStyle w:val="BodyTextL25Bold"/>
      </w:pPr>
      <w:bookmarkStart w:id="0" w:name="wp9000215"/>
      <w:bookmarkStart w:id="1" w:name="wp9000222"/>
      <w:bookmarkStart w:id="2" w:name="wp9000223"/>
      <w:bookmarkStart w:id="3" w:name="wp9000224"/>
      <w:bookmarkEnd w:id="0"/>
      <w:bookmarkEnd w:id="1"/>
      <w:bookmarkEnd w:id="2"/>
      <w:bookmarkEnd w:id="3"/>
      <w:r w:rsidRPr="0073104E">
        <w:t>S2 Startup Configuration</w:t>
      </w:r>
    </w:p>
    <w:p w14:paraId="60BACF54" w14:textId="77777777" w:rsidR="00441BF9" w:rsidRDefault="00441BF9" w:rsidP="00441BF9">
      <w:pPr>
        <w:pStyle w:val="CMD"/>
      </w:pPr>
      <w:r>
        <w:t>enable</w:t>
      </w:r>
    </w:p>
    <w:p w14:paraId="79B0BFD3" w14:textId="77777777" w:rsidR="00441BF9" w:rsidRDefault="00441BF9" w:rsidP="00441BF9">
      <w:pPr>
        <w:pStyle w:val="CMD"/>
      </w:pPr>
      <w:r>
        <w:t>configure terminal</w:t>
      </w:r>
    </w:p>
    <w:p w14:paraId="6D65A5B5" w14:textId="77777777" w:rsidR="002506A0" w:rsidRPr="0073104E" w:rsidRDefault="002506A0" w:rsidP="0073104E">
      <w:pPr>
        <w:pStyle w:val="CMD"/>
      </w:pPr>
      <w:r w:rsidRPr="0073104E">
        <w:t>hostname S2</w:t>
      </w:r>
    </w:p>
    <w:p w14:paraId="6F93105B" w14:textId="77777777" w:rsidR="002506A0" w:rsidRPr="0073104E" w:rsidRDefault="002506A0" w:rsidP="0073104E">
      <w:pPr>
        <w:pStyle w:val="CMD"/>
      </w:pPr>
      <w:r w:rsidRPr="0073104E">
        <w:t>no ip domain lookup</w:t>
      </w:r>
    </w:p>
    <w:p w14:paraId="77E759C8" w14:textId="77777777" w:rsidR="002506A0" w:rsidRPr="0073104E" w:rsidRDefault="002506A0" w:rsidP="0073104E">
      <w:pPr>
        <w:pStyle w:val="CMD"/>
      </w:pPr>
      <w:r w:rsidRPr="0073104E">
        <w:t>interface vlan 3</w:t>
      </w:r>
    </w:p>
    <w:p w14:paraId="016C4F10" w14:textId="1BF66B3F" w:rsidR="002506A0" w:rsidRDefault="002506A0" w:rsidP="00441BF9">
      <w:pPr>
        <w:pStyle w:val="CMD"/>
      </w:pPr>
      <w:r w:rsidRPr="0073104E">
        <w:t xml:space="preserve"> ip add </w:t>
      </w:r>
      <w:r w:rsidR="00441BF9">
        <w:t>172.16.3.2 255.255.255.0</w:t>
      </w:r>
    </w:p>
    <w:p w14:paraId="3321C09A" w14:textId="1FF0605D" w:rsidR="002506A0" w:rsidRDefault="002506A0" w:rsidP="00441BF9">
      <w:pPr>
        <w:pStyle w:val="CMD"/>
      </w:pPr>
      <w:r w:rsidRPr="0073104E">
        <w:t xml:space="preserve"> no shut</w:t>
      </w:r>
      <w:r w:rsidR="00441BF9">
        <w:t>down</w:t>
      </w:r>
    </w:p>
    <w:p w14:paraId="63AD9338" w14:textId="7FC7C18E" w:rsidR="000A048F" w:rsidRDefault="000A048F" w:rsidP="00441BF9">
      <w:pPr>
        <w:pStyle w:val="CMD"/>
      </w:pPr>
      <w:r>
        <w:t>ip default-gateway 172.16.3.1</w:t>
      </w:r>
    </w:p>
    <w:p w14:paraId="3522D591" w14:textId="35FFDDB5" w:rsidR="00441BF9" w:rsidRDefault="00441BF9" w:rsidP="0073104E">
      <w:pPr>
        <w:pStyle w:val="CMD"/>
      </w:pPr>
      <w:r>
        <w:t>end</w:t>
      </w:r>
    </w:p>
    <w:p w14:paraId="30E698BB" w14:textId="77777777" w:rsidR="002506A0" w:rsidRPr="0073104E" w:rsidRDefault="002506A0" w:rsidP="0073104E">
      <w:pPr>
        <w:pStyle w:val="BodyTextL25Bold"/>
      </w:pPr>
      <w:r w:rsidRPr="0073104E">
        <w:t>S3 Startup Configuration</w:t>
      </w:r>
    </w:p>
    <w:p w14:paraId="35654B3E" w14:textId="77777777" w:rsidR="00441BF9" w:rsidRDefault="00441BF9" w:rsidP="00441BF9">
      <w:pPr>
        <w:pStyle w:val="CMD"/>
      </w:pPr>
      <w:r>
        <w:t>enable</w:t>
      </w:r>
    </w:p>
    <w:p w14:paraId="0A04508F" w14:textId="77777777" w:rsidR="00441BF9" w:rsidRDefault="00441BF9" w:rsidP="00441BF9">
      <w:pPr>
        <w:pStyle w:val="CMD"/>
      </w:pPr>
      <w:r>
        <w:t>configure terminal</w:t>
      </w:r>
    </w:p>
    <w:p w14:paraId="197E1989" w14:textId="77777777" w:rsidR="002506A0" w:rsidRPr="0073104E" w:rsidRDefault="002506A0" w:rsidP="0073104E">
      <w:pPr>
        <w:pStyle w:val="CMD"/>
      </w:pPr>
      <w:r w:rsidRPr="0073104E">
        <w:t>hostname S3</w:t>
      </w:r>
    </w:p>
    <w:p w14:paraId="15A66591" w14:textId="77777777" w:rsidR="002506A0" w:rsidRPr="0073104E" w:rsidRDefault="002506A0" w:rsidP="0073104E">
      <w:pPr>
        <w:pStyle w:val="CMD"/>
      </w:pPr>
      <w:r w:rsidRPr="0073104E">
        <w:t>no ip domain lookup</w:t>
      </w:r>
    </w:p>
    <w:p w14:paraId="2B931DC4" w14:textId="77777777" w:rsidR="002506A0" w:rsidRPr="0073104E" w:rsidRDefault="002506A0" w:rsidP="0073104E">
      <w:pPr>
        <w:pStyle w:val="CMD"/>
      </w:pPr>
      <w:r w:rsidRPr="0073104E">
        <w:t>interface vlan 3</w:t>
      </w:r>
    </w:p>
    <w:p w14:paraId="45E9BF3B" w14:textId="68136BED" w:rsidR="002506A0" w:rsidRPr="0073104E" w:rsidRDefault="002506A0" w:rsidP="0073104E">
      <w:pPr>
        <w:pStyle w:val="CMD"/>
      </w:pPr>
      <w:r w:rsidRPr="0073104E">
        <w:t xml:space="preserve"> ip add </w:t>
      </w:r>
      <w:r w:rsidR="00441BF9">
        <w:t>172.16.3.3 255.255.255.0</w:t>
      </w:r>
    </w:p>
    <w:p w14:paraId="335A2685" w14:textId="02F98366" w:rsidR="002506A0" w:rsidRDefault="002506A0" w:rsidP="00441BF9">
      <w:pPr>
        <w:pStyle w:val="CMD"/>
      </w:pPr>
      <w:r w:rsidRPr="0073104E">
        <w:lastRenderedPageBreak/>
        <w:t xml:space="preserve"> no shut</w:t>
      </w:r>
    </w:p>
    <w:p w14:paraId="63387F85" w14:textId="64E7C8A0" w:rsidR="000A048F" w:rsidRDefault="000A048F" w:rsidP="000A048F">
      <w:pPr>
        <w:pStyle w:val="CMD"/>
      </w:pPr>
      <w:r>
        <w:t>ip default-gateway 172.16.3.1</w:t>
      </w:r>
    </w:p>
    <w:p w14:paraId="44FB6756" w14:textId="17C36659" w:rsidR="00441BF9" w:rsidRDefault="00441BF9" w:rsidP="0073104E">
      <w:pPr>
        <w:pStyle w:val="CMD"/>
      </w:pPr>
      <w:r>
        <w:t>end</w:t>
      </w:r>
    </w:p>
    <w:p w14:paraId="75C5A76C" w14:textId="36AFA5EB" w:rsidR="004C067E" w:rsidRPr="0073104E" w:rsidRDefault="004C067E" w:rsidP="0073104E">
      <w:pPr>
        <w:pStyle w:val="BodyTextL25Bold"/>
      </w:pPr>
      <w:r w:rsidRPr="0073104E">
        <w:t>R1 Startup Configuration</w:t>
      </w:r>
    </w:p>
    <w:p w14:paraId="0316E5ED" w14:textId="2D56CF82" w:rsidR="004361BF" w:rsidRPr="0073104E" w:rsidRDefault="004361BF" w:rsidP="0073104E">
      <w:pPr>
        <w:pStyle w:val="CMD"/>
      </w:pPr>
      <w:r w:rsidRPr="0073104E">
        <w:t>enable</w:t>
      </w:r>
    </w:p>
    <w:p w14:paraId="1950EDEE" w14:textId="3EC000AB" w:rsidR="004361BF" w:rsidRPr="0073104E" w:rsidRDefault="004361BF" w:rsidP="0073104E">
      <w:pPr>
        <w:pStyle w:val="CMD"/>
      </w:pPr>
      <w:r w:rsidRPr="0073104E">
        <w:t>configure terminal</w:t>
      </w:r>
    </w:p>
    <w:p w14:paraId="66E67D2E" w14:textId="671D2447" w:rsidR="00DC7848" w:rsidRPr="0073104E" w:rsidRDefault="00DC7848" w:rsidP="0073104E">
      <w:pPr>
        <w:pStyle w:val="CMD"/>
      </w:pPr>
      <w:r w:rsidRPr="0073104E">
        <w:t>host R1</w:t>
      </w:r>
    </w:p>
    <w:p w14:paraId="088EDDE9" w14:textId="0BBA48FE" w:rsidR="00977B11" w:rsidRPr="0073104E" w:rsidRDefault="00977B11" w:rsidP="0073104E">
      <w:pPr>
        <w:pStyle w:val="CMD"/>
      </w:pPr>
      <w:r w:rsidRPr="0073104E">
        <w:t>no ip domain lookup</w:t>
      </w:r>
    </w:p>
    <w:p w14:paraId="451EA79E" w14:textId="77777777" w:rsidR="00977B11" w:rsidRPr="0073104E" w:rsidRDefault="00977B11" w:rsidP="0073104E">
      <w:pPr>
        <w:pStyle w:val="CMD"/>
      </w:pPr>
      <w:r w:rsidRPr="0073104E">
        <w:t>interface GigabitEthernet0/0/0</w:t>
      </w:r>
    </w:p>
    <w:p w14:paraId="5F444D92" w14:textId="77777777" w:rsidR="002E45E1" w:rsidRDefault="00977B11" w:rsidP="0073104E">
      <w:pPr>
        <w:pStyle w:val="CMD"/>
      </w:pPr>
      <w:r w:rsidRPr="0073104E">
        <w:t xml:space="preserve"> </w:t>
      </w:r>
      <w:r w:rsidR="002E45E1">
        <w:t>description Link to R2</w:t>
      </w:r>
    </w:p>
    <w:p w14:paraId="44112D12" w14:textId="116143D2" w:rsidR="00977B11" w:rsidRDefault="002E45E1" w:rsidP="0073104E">
      <w:pPr>
        <w:pStyle w:val="CMD"/>
      </w:pPr>
      <w:r>
        <w:t xml:space="preserve"> </w:t>
      </w:r>
      <w:proofErr w:type="spellStart"/>
      <w:r w:rsidR="00977B11" w:rsidRPr="0073104E">
        <w:t>ip</w:t>
      </w:r>
      <w:proofErr w:type="spellEnd"/>
      <w:r w:rsidR="00977B11" w:rsidRPr="0073104E">
        <w:t xml:space="preserve"> address 64.100.1.1 255.255.255.252</w:t>
      </w:r>
    </w:p>
    <w:p w14:paraId="5B737A85" w14:textId="78C60937" w:rsidR="00F26EC9" w:rsidRPr="0073104E" w:rsidRDefault="00F26EC9" w:rsidP="0073104E">
      <w:pPr>
        <w:pStyle w:val="CMD"/>
      </w:pPr>
      <w:r>
        <w:t xml:space="preserve"> no shutdown</w:t>
      </w:r>
    </w:p>
    <w:p w14:paraId="628D8A12" w14:textId="77777777" w:rsidR="00977B11" w:rsidRPr="0073104E" w:rsidRDefault="00977B11" w:rsidP="0073104E">
      <w:pPr>
        <w:pStyle w:val="CMD"/>
      </w:pPr>
      <w:r w:rsidRPr="0073104E">
        <w:t>interface GigabitEthernet0/0/1</w:t>
      </w:r>
    </w:p>
    <w:p w14:paraId="4A6DE589" w14:textId="7ECE7ACB" w:rsidR="002E45E1" w:rsidRDefault="002E45E1" w:rsidP="002E45E1">
      <w:pPr>
        <w:pStyle w:val="CMD"/>
      </w:pPr>
      <w:r>
        <w:t xml:space="preserve"> description Link to R1 LAN</w:t>
      </w:r>
    </w:p>
    <w:p w14:paraId="6AF6C00F" w14:textId="336E8E26" w:rsidR="00977B11" w:rsidRDefault="00977B11" w:rsidP="0073104E">
      <w:pPr>
        <w:pStyle w:val="CMD"/>
      </w:pPr>
      <w:r w:rsidRPr="0073104E">
        <w:t xml:space="preserve"> </w:t>
      </w:r>
      <w:proofErr w:type="spellStart"/>
      <w:r w:rsidRPr="0073104E">
        <w:t>ip</w:t>
      </w:r>
      <w:proofErr w:type="spellEnd"/>
      <w:r w:rsidRPr="0073104E">
        <w:t xml:space="preserve"> address 192.168.1.1 255.255.255.0</w:t>
      </w:r>
    </w:p>
    <w:p w14:paraId="33502910" w14:textId="66BF190C" w:rsidR="00F26EC9" w:rsidRPr="0073104E" w:rsidRDefault="00F26EC9" w:rsidP="0073104E">
      <w:pPr>
        <w:pStyle w:val="CMD"/>
      </w:pPr>
      <w:r>
        <w:t xml:space="preserve"> no shutdown</w:t>
      </w:r>
    </w:p>
    <w:p w14:paraId="746392C7" w14:textId="77777777" w:rsidR="00977B11" w:rsidRPr="0073104E" w:rsidRDefault="00977B11" w:rsidP="0073104E">
      <w:pPr>
        <w:pStyle w:val="CMD"/>
      </w:pPr>
      <w:r w:rsidRPr="0073104E">
        <w:t>router ospf 1</w:t>
      </w:r>
    </w:p>
    <w:p w14:paraId="2B02C3EC" w14:textId="77777777" w:rsidR="00977B11" w:rsidRPr="0073104E" w:rsidRDefault="00977B11" w:rsidP="0073104E">
      <w:pPr>
        <w:pStyle w:val="CMD"/>
      </w:pPr>
      <w:r w:rsidRPr="0073104E">
        <w:t xml:space="preserve"> passive-interface GigabitEthernet0/0/1</w:t>
      </w:r>
    </w:p>
    <w:p w14:paraId="2422F04E" w14:textId="77777777" w:rsidR="00977B11" w:rsidRPr="0073104E" w:rsidRDefault="00977B11" w:rsidP="0073104E">
      <w:pPr>
        <w:pStyle w:val="CMD"/>
      </w:pPr>
      <w:r w:rsidRPr="0073104E">
        <w:t xml:space="preserve"> network 64.100.1.0 0.0.0.3 area 0</w:t>
      </w:r>
    </w:p>
    <w:p w14:paraId="6B69A352" w14:textId="092C9442" w:rsidR="00977B11" w:rsidRPr="0073104E" w:rsidRDefault="00977B11" w:rsidP="0073104E">
      <w:pPr>
        <w:pStyle w:val="CMD"/>
      </w:pPr>
      <w:r w:rsidRPr="0073104E">
        <w:t xml:space="preserve"> network 192.168.</w:t>
      </w:r>
      <w:r w:rsidR="00616492">
        <w:t>1</w:t>
      </w:r>
      <w:r w:rsidRPr="0073104E">
        <w:t>.0 0.0.</w:t>
      </w:r>
      <w:r w:rsidR="00616492">
        <w:t>0</w:t>
      </w:r>
      <w:r w:rsidRPr="0073104E">
        <w:t>.255 area 0</w:t>
      </w:r>
    </w:p>
    <w:p w14:paraId="787D711B" w14:textId="6E01468A" w:rsidR="00977B11" w:rsidRDefault="00977B11" w:rsidP="0073104E">
      <w:pPr>
        <w:pStyle w:val="CMD"/>
      </w:pPr>
      <w:r w:rsidRPr="0073104E">
        <w:t>end</w:t>
      </w:r>
    </w:p>
    <w:p w14:paraId="43650B49" w14:textId="1F605E69" w:rsidR="004361BF" w:rsidRPr="0073104E" w:rsidRDefault="004361BF" w:rsidP="0073104E">
      <w:pPr>
        <w:pStyle w:val="BodyTextL25Bold"/>
      </w:pPr>
      <w:r w:rsidRPr="0073104E">
        <w:t>R2 Startup Configuration</w:t>
      </w:r>
    </w:p>
    <w:p w14:paraId="171F8525" w14:textId="77777777" w:rsidR="004361BF" w:rsidRPr="0073104E" w:rsidRDefault="004361BF" w:rsidP="0073104E">
      <w:pPr>
        <w:pStyle w:val="CMD"/>
      </w:pPr>
      <w:r w:rsidRPr="0073104E">
        <w:t>enable</w:t>
      </w:r>
    </w:p>
    <w:p w14:paraId="2F438C9F" w14:textId="77777777" w:rsidR="004361BF" w:rsidRPr="0073104E" w:rsidRDefault="004361BF" w:rsidP="0073104E">
      <w:pPr>
        <w:pStyle w:val="CMD"/>
      </w:pPr>
      <w:r w:rsidRPr="0073104E">
        <w:t>configure terminal</w:t>
      </w:r>
    </w:p>
    <w:p w14:paraId="4D7681BC" w14:textId="63F9BE13" w:rsidR="004361BF" w:rsidRPr="0073104E" w:rsidRDefault="004361BF" w:rsidP="0073104E">
      <w:pPr>
        <w:pStyle w:val="CMD"/>
      </w:pPr>
      <w:r w:rsidRPr="0073104E">
        <w:t>hostname R2</w:t>
      </w:r>
    </w:p>
    <w:p w14:paraId="565BD832" w14:textId="3C9E452C" w:rsidR="004361BF" w:rsidRPr="0073104E" w:rsidRDefault="004361BF" w:rsidP="0073104E">
      <w:pPr>
        <w:pStyle w:val="CMD"/>
      </w:pPr>
      <w:r w:rsidRPr="0073104E">
        <w:t>no ip domain lookup</w:t>
      </w:r>
    </w:p>
    <w:p w14:paraId="1C81DA45" w14:textId="70037C4D" w:rsidR="004361BF" w:rsidRDefault="004361BF" w:rsidP="0073104E">
      <w:pPr>
        <w:pStyle w:val="CMD"/>
      </w:pPr>
      <w:r w:rsidRPr="0073104E">
        <w:t>interface GigabitEthernet0/0/0</w:t>
      </w:r>
    </w:p>
    <w:p w14:paraId="1DEACEE4" w14:textId="016B9814" w:rsidR="002E45E1" w:rsidRDefault="002E45E1" w:rsidP="002E45E1">
      <w:pPr>
        <w:pStyle w:val="CMD"/>
      </w:pPr>
      <w:r>
        <w:t xml:space="preserve"> description Link to R1</w:t>
      </w:r>
    </w:p>
    <w:p w14:paraId="3C9F5651" w14:textId="73750F11" w:rsidR="004361BF" w:rsidRPr="0073104E" w:rsidRDefault="004361BF" w:rsidP="0073104E">
      <w:pPr>
        <w:pStyle w:val="CMD"/>
      </w:pPr>
      <w:r w:rsidRPr="0073104E">
        <w:t xml:space="preserve"> ip address 64.100.1.2 255.255.255.252</w:t>
      </w:r>
    </w:p>
    <w:p w14:paraId="47BF45AE" w14:textId="4C30D739" w:rsidR="004361BF" w:rsidRPr="0073104E" w:rsidRDefault="00F26EC9" w:rsidP="0073104E">
      <w:pPr>
        <w:pStyle w:val="CMD"/>
      </w:pPr>
      <w:r>
        <w:t xml:space="preserve"> </w:t>
      </w:r>
      <w:r w:rsidR="004361BF" w:rsidRPr="0073104E">
        <w:t>no shutdown</w:t>
      </w:r>
    </w:p>
    <w:p w14:paraId="0FE0FF67" w14:textId="77777777" w:rsidR="004361BF" w:rsidRPr="0073104E" w:rsidRDefault="004361BF" w:rsidP="0073104E">
      <w:pPr>
        <w:pStyle w:val="CMD"/>
      </w:pPr>
      <w:r w:rsidRPr="0073104E">
        <w:t>interface GigabitEthernet0/0/1</w:t>
      </w:r>
    </w:p>
    <w:p w14:paraId="17B5E161" w14:textId="342F5414" w:rsidR="002E45E1" w:rsidRDefault="002E45E1" w:rsidP="002E45E1">
      <w:pPr>
        <w:pStyle w:val="CMD"/>
      </w:pPr>
      <w:r>
        <w:t xml:space="preserve"> description Link to R3</w:t>
      </w:r>
    </w:p>
    <w:p w14:paraId="45B2C811" w14:textId="78B22508" w:rsidR="004361BF" w:rsidRPr="0073104E" w:rsidRDefault="004361BF" w:rsidP="0073104E">
      <w:pPr>
        <w:pStyle w:val="CMD"/>
      </w:pPr>
      <w:r w:rsidRPr="0073104E">
        <w:t xml:space="preserve"> ip address 64.100.</w:t>
      </w:r>
      <w:r w:rsidR="00F028DD" w:rsidRPr="0073104E">
        <w:t>3</w:t>
      </w:r>
      <w:r w:rsidRPr="0073104E">
        <w:t>.2 255.255.255.252</w:t>
      </w:r>
    </w:p>
    <w:p w14:paraId="76B2101C" w14:textId="77777777" w:rsidR="004361BF" w:rsidRPr="0073104E" w:rsidRDefault="004361BF" w:rsidP="0073104E">
      <w:pPr>
        <w:pStyle w:val="CMD"/>
      </w:pPr>
      <w:r w:rsidRPr="0073104E">
        <w:t xml:space="preserve"> no shutdown</w:t>
      </w:r>
    </w:p>
    <w:p w14:paraId="07845DDC" w14:textId="77777777" w:rsidR="00411A1A" w:rsidRPr="0073104E" w:rsidRDefault="00411A1A" w:rsidP="0073104E">
      <w:pPr>
        <w:pStyle w:val="CMD"/>
      </w:pPr>
      <w:r w:rsidRPr="0073104E">
        <w:t>router ospf 1</w:t>
      </w:r>
    </w:p>
    <w:p w14:paraId="607DA0D1" w14:textId="4A8C3B9B" w:rsidR="00411A1A" w:rsidRPr="0073104E" w:rsidRDefault="00411A1A" w:rsidP="0073104E">
      <w:pPr>
        <w:pStyle w:val="CMD"/>
      </w:pPr>
      <w:r w:rsidRPr="0073104E">
        <w:t xml:space="preserve"> network 64.100.</w:t>
      </w:r>
      <w:r w:rsidR="004E2398" w:rsidRPr="0073104E">
        <w:t>1</w:t>
      </w:r>
      <w:r w:rsidRPr="0073104E">
        <w:t>.0 0.0.0.3 area 0</w:t>
      </w:r>
    </w:p>
    <w:p w14:paraId="0A81319A" w14:textId="7945FA41" w:rsidR="00411A1A" w:rsidRPr="0073104E" w:rsidRDefault="00411A1A" w:rsidP="0073104E">
      <w:pPr>
        <w:pStyle w:val="CMD"/>
      </w:pPr>
      <w:r w:rsidRPr="0073104E">
        <w:t xml:space="preserve"> network 64.100.</w:t>
      </w:r>
      <w:r w:rsidR="008C6BF3" w:rsidRPr="0073104E">
        <w:t>3</w:t>
      </w:r>
      <w:r w:rsidRPr="0073104E">
        <w:t>.0 0.0.0.3 area 0</w:t>
      </w:r>
    </w:p>
    <w:p w14:paraId="56675583" w14:textId="77777777" w:rsidR="00547BA1" w:rsidRPr="007122F0" w:rsidRDefault="00547BA1" w:rsidP="00547BA1">
      <w:pPr>
        <w:pStyle w:val="CMD"/>
      </w:pPr>
      <w:r w:rsidRPr="007122F0">
        <w:t xml:space="preserve">username </w:t>
      </w:r>
      <w:proofErr w:type="spellStart"/>
      <w:r w:rsidRPr="007122F0">
        <w:t>webuser</w:t>
      </w:r>
      <w:proofErr w:type="spellEnd"/>
      <w:r w:rsidRPr="007122F0">
        <w:t xml:space="preserve"> privilege 15 algorithm-type </w:t>
      </w:r>
      <w:proofErr w:type="spellStart"/>
      <w:r>
        <w:t>scrypt</w:t>
      </w:r>
      <w:proofErr w:type="spellEnd"/>
      <w:r>
        <w:t xml:space="preserve"> </w:t>
      </w:r>
      <w:r w:rsidRPr="007122F0">
        <w:t xml:space="preserve">secret </w:t>
      </w:r>
      <w:proofErr w:type="spellStart"/>
      <w:r w:rsidRPr="007122F0">
        <w:t>webuserpass</w:t>
      </w:r>
      <w:proofErr w:type="spellEnd"/>
    </w:p>
    <w:p w14:paraId="7DD4E972" w14:textId="6FD470B5" w:rsidR="00C61E45" w:rsidRPr="007122F0" w:rsidRDefault="00C61E45" w:rsidP="0073104E">
      <w:pPr>
        <w:pStyle w:val="CMD"/>
      </w:pPr>
      <w:r w:rsidRPr="007122F0">
        <w:t>ip http server</w:t>
      </w:r>
    </w:p>
    <w:p w14:paraId="0F3B11B6" w14:textId="70764DD4" w:rsidR="00C61E45" w:rsidRPr="007122F0" w:rsidRDefault="00C61E45" w:rsidP="0073104E">
      <w:pPr>
        <w:pStyle w:val="CMD"/>
      </w:pPr>
      <w:r w:rsidRPr="007122F0">
        <w:t>ip http secure-server</w:t>
      </w:r>
    </w:p>
    <w:p w14:paraId="0594A3D9" w14:textId="64B5C7EB" w:rsidR="00C61E45" w:rsidRPr="007122F0" w:rsidRDefault="00C61E45" w:rsidP="0073104E">
      <w:pPr>
        <w:pStyle w:val="CMD"/>
      </w:pPr>
      <w:r w:rsidRPr="007122F0">
        <w:t>ip http authentication local</w:t>
      </w:r>
    </w:p>
    <w:p w14:paraId="14AA171B" w14:textId="7B4BB570" w:rsidR="004361BF" w:rsidRDefault="004361BF" w:rsidP="0073104E">
      <w:pPr>
        <w:pStyle w:val="CMD"/>
      </w:pPr>
      <w:r w:rsidRPr="007122F0">
        <w:t>end</w:t>
      </w:r>
    </w:p>
    <w:p w14:paraId="72603672" w14:textId="4C005260" w:rsidR="004C067E" w:rsidRPr="0073104E" w:rsidRDefault="004C067E" w:rsidP="0073104E">
      <w:pPr>
        <w:pStyle w:val="BodyTextL25Bold"/>
      </w:pPr>
      <w:r w:rsidRPr="0073104E">
        <w:t>R3 Startup Configuration</w:t>
      </w:r>
    </w:p>
    <w:p w14:paraId="29A59768" w14:textId="33F93402" w:rsidR="00737EB0" w:rsidRPr="0073104E" w:rsidRDefault="00737EB0" w:rsidP="0073104E">
      <w:pPr>
        <w:pStyle w:val="CMD"/>
      </w:pPr>
      <w:r w:rsidRPr="0073104E">
        <w:t>enable</w:t>
      </w:r>
    </w:p>
    <w:p w14:paraId="5926AE83" w14:textId="77777777" w:rsidR="00737EB0" w:rsidRPr="0073104E" w:rsidRDefault="00737EB0" w:rsidP="0073104E">
      <w:pPr>
        <w:pStyle w:val="CMD"/>
      </w:pPr>
      <w:r w:rsidRPr="0073104E">
        <w:lastRenderedPageBreak/>
        <w:t>config terminal</w:t>
      </w:r>
    </w:p>
    <w:p w14:paraId="7015B93C" w14:textId="3E763D9E" w:rsidR="004C067E" w:rsidRPr="0073104E" w:rsidRDefault="004C067E" w:rsidP="0073104E">
      <w:pPr>
        <w:pStyle w:val="CMD"/>
      </w:pPr>
      <w:r w:rsidRPr="0073104E">
        <w:t>hostname R3</w:t>
      </w:r>
    </w:p>
    <w:p w14:paraId="0C701C86" w14:textId="77777777" w:rsidR="004C067E" w:rsidRPr="0073104E" w:rsidRDefault="004C067E" w:rsidP="0073104E">
      <w:pPr>
        <w:pStyle w:val="CMD"/>
      </w:pPr>
      <w:r w:rsidRPr="0073104E">
        <w:t>no ip domain lookup</w:t>
      </w:r>
    </w:p>
    <w:p w14:paraId="10C67184" w14:textId="16B94AFA" w:rsidR="00022EBD" w:rsidRDefault="00022EBD" w:rsidP="0073104E">
      <w:pPr>
        <w:pStyle w:val="CMD"/>
      </w:pPr>
      <w:r w:rsidRPr="0073104E">
        <w:t>interface GigabitEthernet0/0/0</w:t>
      </w:r>
    </w:p>
    <w:p w14:paraId="5D7E05C7" w14:textId="36F39772" w:rsidR="002E45E1" w:rsidRPr="0073104E" w:rsidRDefault="002E45E1">
      <w:pPr>
        <w:pStyle w:val="CMD"/>
      </w:pPr>
      <w:r>
        <w:t xml:space="preserve"> description Link to R2</w:t>
      </w:r>
    </w:p>
    <w:p w14:paraId="27FD8176" w14:textId="44DDF5C0" w:rsidR="00022EBD" w:rsidRPr="0073104E" w:rsidRDefault="00022EBD" w:rsidP="0073104E">
      <w:pPr>
        <w:pStyle w:val="CMD"/>
      </w:pPr>
      <w:r w:rsidRPr="0073104E">
        <w:t xml:space="preserve"> ip address 64.100.</w:t>
      </w:r>
      <w:r w:rsidR="008C6BF3" w:rsidRPr="0073104E">
        <w:t>3</w:t>
      </w:r>
      <w:r w:rsidRPr="0073104E">
        <w:t>.1 255.255.255.252</w:t>
      </w:r>
    </w:p>
    <w:p w14:paraId="435C61A9" w14:textId="77777777" w:rsidR="00022EBD" w:rsidRPr="0073104E" w:rsidRDefault="00022EBD" w:rsidP="0073104E">
      <w:pPr>
        <w:pStyle w:val="CMD"/>
      </w:pPr>
      <w:r w:rsidRPr="0073104E">
        <w:t xml:space="preserve"> no shutdown</w:t>
      </w:r>
    </w:p>
    <w:p w14:paraId="38EFE021" w14:textId="1C347531" w:rsidR="006E5A82" w:rsidRPr="0073104E" w:rsidRDefault="006E5A82" w:rsidP="0073104E">
      <w:pPr>
        <w:pStyle w:val="CMD"/>
      </w:pPr>
      <w:r w:rsidRPr="0073104E">
        <w:t>interface GigabitEthernet0/0/1.3</w:t>
      </w:r>
    </w:p>
    <w:p w14:paraId="3A05BBB8" w14:textId="238094F8" w:rsidR="002E45E1" w:rsidRDefault="002E45E1" w:rsidP="002E45E1">
      <w:pPr>
        <w:pStyle w:val="CMD"/>
      </w:pPr>
      <w:r>
        <w:t xml:space="preserve"> description Link to VLAN 3</w:t>
      </w:r>
    </w:p>
    <w:p w14:paraId="657625D5" w14:textId="77777777" w:rsidR="006E5A82" w:rsidRPr="0073104E" w:rsidRDefault="006E5A82" w:rsidP="0073104E">
      <w:pPr>
        <w:pStyle w:val="CMD"/>
      </w:pPr>
      <w:r w:rsidRPr="0073104E">
        <w:t xml:space="preserve"> encapsulation dot1q 3</w:t>
      </w:r>
    </w:p>
    <w:p w14:paraId="0096400A" w14:textId="2F96B374" w:rsidR="006E5A82" w:rsidRPr="0073104E" w:rsidRDefault="006E5A82" w:rsidP="0073104E">
      <w:pPr>
        <w:pStyle w:val="CMD"/>
      </w:pPr>
      <w:r w:rsidRPr="0073104E">
        <w:t xml:space="preserve"> ip address 172.16.3.1 255.255.255.0</w:t>
      </w:r>
    </w:p>
    <w:p w14:paraId="1F236314" w14:textId="77777777" w:rsidR="006E5A82" w:rsidRPr="0073104E" w:rsidRDefault="006E5A82" w:rsidP="0073104E">
      <w:pPr>
        <w:pStyle w:val="CMD"/>
      </w:pPr>
      <w:r w:rsidRPr="0073104E">
        <w:t>interface GigabitEthernet0/0/1.33</w:t>
      </w:r>
    </w:p>
    <w:p w14:paraId="3A7FF347" w14:textId="16DFC277" w:rsidR="002E45E1" w:rsidRDefault="002E45E1" w:rsidP="002E45E1">
      <w:pPr>
        <w:pStyle w:val="CMD"/>
      </w:pPr>
      <w:r>
        <w:t xml:space="preserve"> description Link to VLAN 33</w:t>
      </w:r>
    </w:p>
    <w:p w14:paraId="2B9CA686" w14:textId="77777777" w:rsidR="006E5A82" w:rsidRPr="0073104E" w:rsidRDefault="006E5A82" w:rsidP="0073104E">
      <w:pPr>
        <w:pStyle w:val="CMD"/>
      </w:pPr>
      <w:r w:rsidRPr="0073104E">
        <w:t xml:space="preserve"> encapsulation dot1q 33</w:t>
      </w:r>
    </w:p>
    <w:p w14:paraId="33AD20C2" w14:textId="31C7E421" w:rsidR="006E5A82" w:rsidRPr="0073104E" w:rsidRDefault="006E5A82" w:rsidP="0073104E">
      <w:pPr>
        <w:pStyle w:val="CMD"/>
      </w:pPr>
      <w:r w:rsidRPr="0073104E">
        <w:t xml:space="preserve"> ip address 172.16.33.1 255.255.255.0</w:t>
      </w:r>
    </w:p>
    <w:p w14:paraId="72F71A75" w14:textId="705D04D4" w:rsidR="00134B4A" w:rsidRPr="0073104E" w:rsidRDefault="00134B4A" w:rsidP="00134B4A">
      <w:pPr>
        <w:pStyle w:val="CMD"/>
      </w:pPr>
      <w:r w:rsidRPr="0073104E">
        <w:t>interface GigabitEthernet0/0/</w:t>
      </w:r>
      <w:r>
        <w:t>1</w:t>
      </w:r>
    </w:p>
    <w:p w14:paraId="14DB8C8E" w14:textId="588B0ED0" w:rsidR="00134B4A" w:rsidRPr="0073104E" w:rsidRDefault="00616492" w:rsidP="00134B4A">
      <w:pPr>
        <w:pStyle w:val="CMD"/>
      </w:pPr>
      <w:r>
        <w:t xml:space="preserve"> </w:t>
      </w:r>
      <w:r w:rsidR="00134B4A" w:rsidRPr="0073104E">
        <w:t>no shutdown</w:t>
      </w:r>
    </w:p>
    <w:p w14:paraId="51AD2092" w14:textId="0F3B5765" w:rsidR="004E2398" w:rsidRPr="0073104E" w:rsidRDefault="004E2398" w:rsidP="0073104E">
      <w:pPr>
        <w:pStyle w:val="CMD"/>
      </w:pPr>
      <w:r w:rsidRPr="0073104E">
        <w:t xml:space="preserve">router </w:t>
      </w:r>
      <w:proofErr w:type="spellStart"/>
      <w:r w:rsidRPr="0073104E">
        <w:t>ospf</w:t>
      </w:r>
      <w:proofErr w:type="spellEnd"/>
      <w:r w:rsidRPr="0073104E">
        <w:t xml:space="preserve"> 1</w:t>
      </w:r>
    </w:p>
    <w:p w14:paraId="61560F16" w14:textId="6D7C1182" w:rsidR="004E2398" w:rsidRPr="0073104E" w:rsidRDefault="004E2398" w:rsidP="0073104E">
      <w:pPr>
        <w:pStyle w:val="CMD"/>
      </w:pPr>
      <w:r w:rsidRPr="0073104E">
        <w:t xml:space="preserve"> network 64.100.</w:t>
      </w:r>
      <w:r w:rsidR="008C6BF3" w:rsidRPr="0073104E">
        <w:t>3</w:t>
      </w:r>
      <w:r w:rsidRPr="0073104E">
        <w:t>.0 0.0.0.3 area 0</w:t>
      </w:r>
    </w:p>
    <w:p w14:paraId="75B93A59" w14:textId="48B5150F" w:rsidR="00451B5A" w:rsidRPr="0073104E" w:rsidRDefault="00451B5A" w:rsidP="0073104E">
      <w:pPr>
        <w:pStyle w:val="CMD"/>
      </w:pPr>
      <w:r w:rsidRPr="0073104E">
        <w:t xml:space="preserve"> network 1</w:t>
      </w:r>
      <w:r w:rsidR="006E5A82" w:rsidRPr="0073104E">
        <w:t>7</w:t>
      </w:r>
      <w:r w:rsidRPr="0073104E">
        <w:t>2.16.0</w:t>
      </w:r>
      <w:r w:rsidR="008C6BF3" w:rsidRPr="0073104E">
        <w:t>.0</w:t>
      </w:r>
      <w:r w:rsidRPr="0073104E">
        <w:t xml:space="preserve"> 0.0.</w:t>
      </w:r>
      <w:r w:rsidR="006E5A82" w:rsidRPr="0073104E">
        <w:t>255</w:t>
      </w:r>
      <w:r w:rsidRPr="0073104E">
        <w:t>.255 area 0</w:t>
      </w:r>
    </w:p>
    <w:p w14:paraId="48378179" w14:textId="42FDBD5F" w:rsidR="00757967" w:rsidRPr="0073104E" w:rsidRDefault="00757967" w:rsidP="0073104E">
      <w:pPr>
        <w:pStyle w:val="CMD"/>
      </w:pPr>
      <w:r w:rsidRPr="0073104E">
        <w:t xml:space="preserve"> passive-interface g0/0/1</w:t>
      </w:r>
    </w:p>
    <w:p w14:paraId="64D538FF" w14:textId="076C98BA" w:rsidR="004C067E" w:rsidRDefault="004C067E" w:rsidP="0073104E">
      <w:pPr>
        <w:pStyle w:val="CMD"/>
      </w:pPr>
      <w:r w:rsidRPr="0073104E">
        <w:t>end</w:t>
      </w:r>
    </w:p>
    <w:p w14:paraId="668CAD55" w14:textId="018F360D" w:rsidR="002A4367" w:rsidRDefault="002A4367" w:rsidP="004E4E7F">
      <w:pPr>
        <w:pStyle w:val="Heading3"/>
      </w:pPr>
      <w:r>
        <w:t>Secure</w:t>
      </w:r>
      <w:r w:rsidR="00B06C08">
        <w:t xml:space="preserve"> </w:t>
      </w:r>
      <w:r>
        <w:t xml:space="preserve">Layer 2 </w:t>
      </w:r>
      <w:r w:rsidR="00B06C08">
        <w:t>Switch</w:t>
      </w:r>
      <w:r w:rsidR="00235384">
        <w:t>es</w:t>
      </w:r>
      <w:r w:rsidR="00B50AC3">
        <w:t>.</w:t>
      </w:r>
    </w:p>
    <w:p w14:paraId="391821B7" w14:textId="29709E48" w:rsidR="0099164F" w:rsidRPr="009C6942" w:rsidRDefault="0099164F" w:rsidP="0099164F">
      <w:pPr>
        <w:pStyle w:val="BodyTextL25"/>
      </w:pPr>
      <w:r w:rsidRPr="000B314F">
        <w:rPr>
          <w:b/>
        </w:rPr>
        <w:t>Note</w:t>
      </w:r>
      <w:r w:rsidRPr="00EF0A0E">
        <w:t>:</w:t>
      </w:r>
      <w:r w:rsidRPr="00426AA8">
        <w:t xml:space="preserve"> </w:t>
      </w:r>
      <w:r w:rsidR="00B06C08">
        <w:t>The s</w:t>
      </w:r>
      <w:r w:rsidRPr="00426AA8">
        <w:t>ecurity features in th</w:t>
      </w:r>
      <w:r>
        <w:t>is p</w:t>
      </w:r>
      <w:r w:rsidRPr="00426AA8">
        <w:t xml:space="preserve">art </w:t>
      </w:r>
      <w:r>
        <w:t xml:space="preserve">of the exam </w:t>
      </w:r>
      <w:r w:rsidRPr="00426AA8">
        <w:t xml:space="preserve">will </w:t>
      </w:r>
      <w:r w:rsidR="00B06C08">
        <w:t>be configured on switch S2</w:t>
      </w:r>
      <w:r w:rsidR="00235384">
        <w:t xml:space="preserve"> and S3</w:t>
      </w:r>
      <w:r>
        <w:t>.</w:t>
      </w:r>
      <w:r w:rsidRPr="00426AA8">
        <w:t xml:space="preserve"> </w:t>
      </w:r>
      <w:r>
        <w:t xml:space="preserve">However, in a production network, all </w:t>
      </w:r>
      <w:r w:rsidR="00134B4A">
        <w:t>switches would be secured</w:t>
      </w:r>
      <w:r>
        <w:t xml:space="preserve">. </w:t>
      </w:r>
    </w:p>
    <w:p w14:paraId="6DD23322" w14:textId="2B13FA03" w:rsidR="0099164F" w:rsidRDefault="0099164F" w:rsidP="0099164F">
      <w:pPr>
        <w:pStyle w:val="BodyTextL25"/>
      </w:pPr>
      <w:r>
        <w:t xml:space="preserve">In </w:t>
      </w:r>
      <w:r w:rsidR="00DC7848">
        <w:t xml:space="preserve">this </w:t>
      </w:r>
      <w:r w:rsidR="00441BF9">
        <w:t>step</w:t>
      </w:r>
      <w:r w:rsidRPr="005C3037">
        <w:t xml:space="preserve">, you </w:t>
      </w:r>
      <w:r>
        <w:t>will configure security settings on the indicated switch using the CLI</w:t>
      </w:r>
      <w:r w:rsidRPr="005C3037">
        <w:t>. Configuration tasks</w:t>
      </w:r>
      <w:r>
        <w:t xml:space="preserve"> include the following:</w:t>
      </w:r>
    </w:p>
    <w:tbl>
      <w:tblPr>
        <w:tblStyle w:val="LabTableStyle"/>
        <w:tblW w:w="10080" w:type="dxa"/>
        <w:tblLayout w:type="fixed"/>
        <w:tblLook w:val="04A0" w:firstRow="1" w:lastRow="0" w:firstColumn="1" w:lastColumn="0" w:noHBand="0" w:noVBand="1"/>
        <w:tblDescription w:val="This table lists the specification for each configuration item or task and the associated point values. Record the points earned in cells labeled as blank."/>
      </w:tblPr>
      <w:tblGrid>
        <w:gridCol w:w="3858"/>
        <w:gridCol w:w="4509"/>
        <w:gridCol w:w="720"/>
        <w:gridCol w:w="993"/>
      </w:tblGrid>
      <w:tr w:rsidR="00F162B9" w14:paraId="6A2A5EB8" w14:textId="3EE0AF2F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8" w:type="dxa"/>
            <w:vAlign w:val="top"/>
          </w:tcPr>
          <w:p w14:paraId="34008E65" w14:textId="77777777" w:rsidR="00F162B9" w:rsidRPr="004E4E7F" w:rsidRDefault="00F162B9" w:rsidP="004E4E7F">
            <w:pPr>
              <w:pStyle w:val="TableHeading"/>
            </w:pPr>
            <w:r w:rsidRPr="004E4E7F">
              <w:t>Configuration Item or Task</w:t>
            </w:r>
          </w:p>
        </w:tc>
        <w:tc>
          <w:tcPr>
            <w:tcW w:w="4509" w:type="dxa"/>
            <w:vAlign w:val="top"/>
          </w:tcPr>
          <w:p w14:paraId="14639A07" w14:textId="77777777" w:rsidR="00F162B9" w:rsidRPr="00CC1368" w:rsidRDefault="00F162B9" w:rsidP="00CC1368">
            <w:pPr>
              <w:pStyle w:val="TableHeading"/>
            </w:pPr>
            <w:r w:rsidRPr="00CC1368">
              <w:t>Specification</w:t>
            </w:r>
          </w:p>
        </w:tc>
        <w:tc>
          <w:tcPr>
            <w:tcW w:w="720" w:type="dxa"/>
            <w:vAlign w:val="top"/>
          </w:tcPr>
          <w:p w14:paraId="4C18B025" w14:textId="386B0142" w:rsidR="00F162B9" w:rsidRPr="00CC1368" w:rsidRDefault="00F162B9" w:rsidP="00CC1368">
            <w:pPr>
              <w:pStyle w:val="TableHeading"/>
            </w:pPr>
            <w:r w:rsidRPr="00CC1368">
              <w:t>Pts</w:t>
            </w:r>
          </w:p>
        </w:tc>
        <w:tc>
          <w:tcPr>
            <w:tcW w:w="993" w:type="dxa"/>
            <w:vAlign w:val="top"/>
          </w:tcPr>
          <w:p w14:paraId="4CAD63FB" w14:textId="1FD3B913" w:rsidR="00F162B9" w:rsidRPr="00CC1368" w:rsidRDefault="00F162B9" w:rsidP="00CC1368">
            <w:pPr>
              <w:pStyle w:val="TableHeading"/>
            </w:pPr>
            <w:r w:rsidRPr="00CC1368">
              <w:t>Earned</w:t>
            </w:r>
          </w:p>
        </w:tc>
      </w:tr>
      <w:tr w:rsidR="00F162B9" w14:paraId="352ABFF1" w14:textId="32E18015" w:rsidTr="00011912">
        <w:tc>
          <w:tcPr>
            <w:tcW w:w="3858" w:type="dxa"/>
          </w:tcPr>
          <w:p w14:paraId="7680AC88" w14:textId="43C81CA4" w:rsidR="00F162B9" w:rsidRPr="006D4010" w:rsidRDefault="00F162B9" w:rsidP="004E4E7F">
            <w:pPr>
              <w:pStyle w:val="TableText"/>
            </w:pPr>
            <w:r>
              <w:t>Assign and e</w:t>
            </w:r>
            <w:r w:rsidRPr="006D4010">
              <w:t xml:space="preserve">ncrypt </w:t>
            </w:r>
            <w:r w:rsidR="00E40981">
              <w:t xml:space="preserve">the </w:t>
            </w:r>
            <w:r w:rsidRPr="006D4010">
              <w:t>privileged</w:t>
            </w:r>
            <w:r>
              <w:t xml:space="preserve"> EXEC</w:t>
            </w:r>
            <w:r w:rsidRPr="006D4010">
              <w:t xml:space="preserve"> password</w:t>
            </w:r>
            <w:r>
              <w:t>.</w:t>
            </w:r>
          </w:p>
        </w:tc>
        <w:tc>
          <w:tcPr>
            <w:tcW w:w="4509" w:type="dxa"/>
          </w:tcPr>
          <w:p w14:paraId="4167C8A1" w14:textId="77777777" w:rsidR="00F162B9" w:rsidRDefault="00F162B9" w:rsidP="00CC1368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</w:t>
            </w:r>
          </w:p>
          <w:p w14:paraId="45889FA1" w14:textId="77777777" w:rsidR="00F162B9" w:rsidRDefault="00F162B9" w:rsidP="00011912">
            <w:pPr>
              <w:pStyle w:val="TableText"/>
              <w:numPr>
                <w:ilvl w:val="0"/>
                <w:numId w:val="40"/>
              </w:numPr>
            </w:pPr>
            <w:r>
              <w:t xml:space="preserve">Password: </w:t>
            </w:r>
            <w:r w:rsidRPr="008C612A">
              <w:rPr>
                <w:b/>
              </w:rPr>
              <w:t>cisco12345</w:t>
            </w:r>
          </w:p>
          <w:p w14:paraId="2560C6D8" w14:textId="77777777" w:rsidR="00F162B9" w:rsidRPr="006D4010" w:rsidRDefault="00F162B9" w:rsidP="00011912">
            <w:pPr>
              <w:pStyle w:val="TableText"/>
              <w:numPr>
                <w:ilvl w:val="0"/>
                <w:numId w:val="40"/>
              </w:numPr>
            </w:pPr>
            <w:r>
              <w:t xml:space="preserve">Encryption type: </w:t>
            </w:r>
            <w:r w:rsidRPr="00011912">
              <w:rPr>
                <w:b/>
                <w:bCs/>
              </w:rPr>
              <w:t>9</w:t>
            </w:r>
            <w:r>
              <w:t xml:space="preserve"> (</w:t>
            </w:r>
            <w:proofErr w:type="spellStart"/>
            <w:r>
              <w:rPr>
                <w:b/>
              </w:rPr>
              <w:t>s</w:t>
            </w:r>
            <w:r w:rsidRPr="0071676C">
              <w:rPr>
                <w:b/>
              </w:rPr>
              <w:t>crypt</w:t>
            </w:r>
            <w:proofErr w:type="spellEnd"/>
            <w:r>
              <w:t>)</w:t>
            </w:r>
          </w:p>
        </w:tc>
        <w:tc>
          <w:tcPr>
            <w:tcW w:w="720" w:type="dxa"/>
          </w:tcPr>
          <w:p w14:paraId="0CB920C4" w14:textId="5C6BBF09" w:rsidR="00F162B9" w:rsidRPr="006D4010" w:rsidRDefault="00F162B9" w:rsidP="004E4E7F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93" w:type="dxa"/>
          </w:tcPr>
          <w:p w14:paraId="0FFB6EB0" w14:textId="1054DB37" w:rsidR="00F162B9" w:rsidRPr="006D4010" w:rsidRDefault="00F162B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F162B9" w14:paraId="6D60D611" w14:textId="3BD20D3C" w:rsidTr="00011912">
        <w:tc>
          <w:tcPr>
            <w:tcW w:w="3858" w:type="dxa"/>
          </w:tcPr>
          <w:p w14:paraId="441257FE" w14:textId="2AE3EAFD" w:rsidR="00F162B9" w:rsidRPr="006D4010" w:rsidRDefault="00F162B9" w:rsidP="004E4E7F">
            <w:pPr>
              <w:pStyle w:val="TableText"/>
            </w:pPr>
            <w:r>
              <w:t xml:space="preserve">Add a user </w:t>
            </w:r>
            <w:r w:rsidR="00E40981">
              <w:t xml:space="preserve">to </w:t>
            </w:r>
            <w:r>
              <w:t>the local database for administrator access</w:t>
            </w:r>
          </w:p>
        </w:tc>
        <w:tc>
          <w:tcPr>
            <w:tcW w:w="4509" w:type="dxa"/>
          </w:tcPr>
          <w:p w14:paraId="0EC68424" w14:textId="77777777" w:rsidR="00F162B9" w:rsidRDefault="00F162B9" w:rsidP="00CC1368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</w:t>
            </w:r>
          </w:p>
          <w:p w14:paraId="70C81CE3" w14:textId="77777777" w:rsidR="00F162B9" w:rsidRPr="00011912" w:rsidRDefault="00F162B9" w:rsidP="00011912">
            <w:pPr>
              <w:pStyle w:val="TableText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011912">
              <w:rPr>
                <w:sz w:val="18"/>
                <w:szCs w:val="18"/>
              </w:rPr>
              <w:t>Username: a</w:t>
            </w:r>
            <w:r w:rsidRPr="00011912">
              <w:rPr>
                <w:b/>
                <w:sz w:val="18"/>
                <w:szCs w:val="18"/>
              </w:rPr>
              <w:t>dmin01</w:t>
            </w:r>
          </w:p>
          <w:p w14:paraId="48091911" w14:textId="77777777" w:rsidR="00F162B9" w:rsidRPr="00011912" w:rsidRDefault="00F162B9" w:rsidP="00011912">
            <w:pPr>
              <w:pStyle w:val="TableText"/>
              <w:numPr>
                <w:ilvl w:val="0"/>
                <w:numId w:val="39"/>
              </w:numPr>
              <w:rPr>
                <w:b/>
                <w:sz w:val="18"/>
                <w:szCs w:val="18"/>
              </w:rPr>
            </w:pPr>
            <w:r w:rsidRPr="00011912">
              <w:rPr>
                <w:sz w:val="18"/>
                <w:szCs w:val="18"/>
              </w:rPr>
              <w:t xml:space="preserve">Privilege level: </w:t>
            </w:r>
            <w:r w:rsidRPr="00011912">
              <w:rPr>
                <w:b/>
                <w:sz w:val="18"/>
                <w:szCs w:val="18"/>
              </w:rPr>
              <w:t>15</w:t>
            </w:r>
          </w:p>
          <w:p w14:paraId="20136A88" w14:textId="77777777" w:rsidR="00F162B9" w:rsidRPr="00011912" w:rsidRDefault="00F162B9" w:rsidP="00011912">
            <w:pPr>
              <w:pStyle w:val="TableText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011912">
              <w:rPr>
                <w:sz w:val="18"/>
                <w:szCs w:val="18"/>
              </w:rPr>
              <w:t xml:space="preserve">Encryption type: </w:t>
            </w:r>
            <w:r w:rsidRPr="00011912">
              <w:rPr>
                <w:b/>
                <w:bCs/>
                <w:sz w:val="18"/>
                <w:szCs w:val="18"/>
              </w:rPr>
              <w:t>9</w:t>
            </w:r>
            <w:r w:rsidRPr="00011912">
              <w:rPr>
                <w:sz w:val="18"/>
                <w:szCs w:val="18"/>
              </w:rPr>
              <w:t xml:space="preserve"> (</w:t>
            </w:r>
            <w:r w:rsidRPr="00011912">
              <w:rPr>
                <w:b/>
                <w:sz w:val="18"/>
                <w:szCs w:val="18"/>
              </w:rPr>
              <w:t>scrypt</w:t>
            </w:r>
            <w:r w:rsidRPr="00011912">
              <w:rPr>
                <w:sz w:val="18"/>
                <w:szCs w:val="18"/>
              </w:rPr>
              <w:t>)</w:t>
            </w:r>
          </w:p>
          <w:p w14:paraId="23EAB694" w14:textId="77777777" w:rsidR="00F162B9" w:rsidRPr="006D4010" w:rsidRDefault="00F162B9" w:rsidP="00011912">
            <w:pPr>
              <w:pStyle w:val="TableText"/>
              <w:numPr>
                <w:ilvl w:val="0"/>
                <w:numId w:val="39"/>
              </w:numPr>
            </w:pPr>
            <w:r w:rsidRPr="00011912">
              <w:rPr>
                <w:sz w:val="18"/>
                <w:szCs w:val="18"/>
              </w:rPr>
              <w:t xml:space="preserve">Password: </w:t>
            </w:r>
            <w:r w:rsidRPr="00011912">
              <w:rPr>
                <w:b/>
                <w:sz w:val="18"/>
                <w:szCs w:val="18"/>
              </w:rPr>
              <w:t>admin01pass</w:t>
            </w:r>
          </w:p>
        </w:tc>
        <w:tc>
          <w:tcPr>
            <w:tcW w:w="720" w:type="dxa"/>
          </w:tcPr>
          <w:p w14:paraId="7E6B1711" w14:textId="04BAA409" w:rsidR="00F162B9" w:rsidRPr="006D4010" w:rsidRDefault="00ED6C1D" w:rsidP="004E4E7F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93" w:type="dxa"/>
          </w:tcPr>
          <w:p w14:paraId="04529297" w14:textId="6AC07AD2" w:rsidR="00F162B9" w:rsidRDefault="00F162B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F162B9" w14:paraId="2916E9AA" w14:textId="6ECE4B86" w:rsidTr="00011912">
        <w:tc>
          <w:tcPr>
            <w:tcW w:w="3858" w:type="dxa"/>
          </w:tcPr>
          <w:p w14:paraId="370143C9" w14:textId="7F2D8CE9" w:rsidR="00F162B9" w:rsidRPr="006D4010" w:rsidRDefault="00F162B9" w:rsidP="00C75D59">
            <w:pPr>
              <w:pStyle w:val="TableText"/>
            </w:pPr>
            <w:r>
              <w:t>Configure SSH</w:t>
            </w:r>
            <w:r w:rsidR="00E40981">
              <w:t>v2</w:t>
            </w:r>
            <w:r>
              <w:t>.</w:t>
            </w:r>
          </w:p>
        </w:tc>
        <w:tc>
          <w:tcPr>
            <w:tcW w:w="4509" w:type="dxa"/>
          </w:tcPr>
          <w:p w14:paraId="4692485E" w14:textId="77777777" w:rsidR="00F162B9" w:rsidRDefault="00F162B9" w:rsidP="004E4E7F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</w:t>
            </w:r>
          </w:p>
          <w:p w14:paraId="74EF0986" w14:textId="77777777" w:rsidR="00F162B9" w:rsidRDefault="00F162B9" w:rsidP="00011912">
            <w:pPr>
              <w:pStyle w:val="TableText"/>
              <w:numPr>
                <w:ilvl w:val="0"/>
                <w:numId w:val="38"/>
              </w:numPr>
              <w:rPr>
                <w:b/>
              </w:rPr>
            </w:pPr>
            <w:r>
              <w:t xml:space="preserve">Domain name: </w:t>
            </w:r>
            <w:r>
              <w:rPr>
                <w:b/>
              </w:rPr>
              <w:t>netsec</w:t>
            </w:r>
            <w:r w:rsidRPr="00760C69">
              <w:rPr>
                <w:b/>
              </w:rPr>
              <w:t>.com</w:t>
            </w:r>
          </w:p>
          <w:p w14:paraId="114D4F8C" w14:textId="2C8CB608" w:rsidR="00F162B9" w:rsidRDefault="00F162B9" w:rsidP="00011912">
            <w:pPr>
              <w:pStyle w:val="TableText"/>
              <w:numPr>
                <w:ilvl w:val="0"/>
                <w:numId w:val="38"/>
              </w:numPr>
            </w:pPr>
            <w:r>
              <w:t xml:space="preserve">RSA Keys size: </w:t>
            </w:r>
            <w:r>
              <w:rPr>
                <w:b/>
              </w:rPr>
              <w:t>1024</w:t>
            </w:r>
          </w:p>
          <w:p w14:paraId="5DF156B2" w14:textId="77777777" w:rsidR="00F162B9" w:rsidRDefault="00F162B9" w:rsidP="00011912">
            <w:pPr>
              <w:pStyle w:val="TableText"/>
              <w:numPr>
                <w:ilvl w:val="0"/>
                <w:numId w:val="38"/>
              </w:numPr>
              <w:rPr>
                <w:b/>
              </w:rPr>
            </w:pPr>
            <w:r>
              <w:t xml:space="preserve">Version: </w:t>
            </w:r>
            <w:r w:rsidRPr="00760C69">
              <w:rPr>
                <w:b/>
              </w:rPr>
              <w:t>2</w:t>
            </w:r>
          </w:p>
          <w:p w14:paraId="0E97C448" w14:textId="77777777" w:rsidR="00F162B9" w:rsidRDefault="00F162B9" w:rsidP="00011912">
            <w:pPr>
              <w:pStyle w:val="TableText"/>
              <w:numPr>
                <w:ilvl w:val="0"/>
                <w:numId w:val="38"/>
              </w:numPr>
            </w:pPr>
            <w:r>
              <w:t xml:space="preserve">Timeout: </w:t>
            </w:r>
            <w:r w:rsidRPr="00760C69">
              <w:rPr>
                <w:b/>
              </w:rPr>
              <w:t>90</w:t>
            </w:r>
            <w:r>
              <w:t xml:space="preserve"> seconds</w:t>
            </w:r>
          </w:p>
          <w:p w14:paraId="6F51BAEC" w14:textId="0D94C7F9" w:rsidR="00AC5431" w:rsidRPr="004E4E7F" w:rsidRDefault="00F162B9" w:rsidP="00011912">
            <w:pPr>
              <w:pStyle w:val="TableText"/>
              <w:numPr>
                <w:ilvl w:val="0"/>
                <w:numId w:val="38"/>
              </w:numPr>
            </w:pPr>
            <w:r>
              <w:t xml:space="preserve">Authentication retries: </w:t>
            </w:r>
            <w:r w:rsidRPr="00760C69">
              <w:rPr>
                <w:b/>
              </w:rPr>
              <w:t>2</w:t>
            </w:r>
          </w:p>
        </w:tc>
        <w:tc>
          <w:tcPr>
            <w:tcW w:w="720" w:type="dxa"/>
          </w:tcPr>
          <w:p w14:paraId="2D7CD57D" w14:textId="77777777" w:rsidR="00F162B9" w:rsidRPr="006D4010" w:rsidRDefault="00F162B9" w:rsidP="004E4E7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7B343502" w14:textId="7534B848" w:rsidR="00F162B9" w:rsidRDefault="00F162B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75D59" w:rsidRPr="0073104E" w14:paraId="684842EA" w14:textId="77777777" w:rsidTr="00011912">
        <w:tc>
          <w:tcPr>
            <w:tcW w:w="3858" w:type="dxa"/>
          </w:tcPr>
          <w:p w14:paraId="717BD6A2" w14:textId="77777777" w:rsidR="00C75D59" w:rsidRDefault="00C75D59" w:rsidP="007B32CC">
            <w:pPr>
              <w:pStyle w:val="TableText"/>
            </w:pPr>
            <w:r>
              <w:lastRenderedPageBreak/>
              <w:t>Configure the AAA authentication settings.</w:t>
            </w:r>
          </w:p>
        </w:tc>
        <w:tc>
          <w:tcPr>
            <w:tcW w:w="4509" w:type="dxa"/>
          </w:tcPr>
          <w:p w14:paraId="7171BDBC" w14:textId="77777777" w:rsidR="00D467C1" w:rsidRDefault="00D467C1" w:rsidP="00D467C1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</w:t>
            </w:r>
          </w:p>
          <w:p w14:paraId="36E5F492" w14:textId="3C036B75" w:rsidR="00C75D59" w:rsidRDefault="00C75D59" w:rsidP="00011912">
            <w:pPr>
              <w:pStyle w:val="TableText"/>
              <w:numPr>
                <w:ilvl w:val="0"/>
                <w:numId w:val="47"/>
              </w:numPr>
            </w:pPr>
            <w:r>
              <w:t>Enable AAA</w:t>
            </w:r>
          </w:p>
          <w:p w14:paraId="2EE45849" w14:textId="77777777" w:rsidR="00C75D59" w:rsidRDefault="00C75D59" w:rsidP="00011912">
            <w:pPr>
              <w:pStyle w:val="TableText"/>
              <w:numPr>
                <w:ilvl w:val="0"/>
                <w:numId w:val="47"/>
              </w:numPr>
            </w:pPr>
            <w:r>
              <w:t xml:space="preserve">Use </w:t>
            </w:r>
            <w:r w:rsidRPr="007C1583">
              <w:rPr>
                <w:b/>
              </w:rPr>
              <w:t>local database</w:t>
            </w:r>
            <w:r>
              <w:t xml:space="preserve"> as default setting.</w:t>
            </w:r>
          </w:p>
          <w:p w14:paraId="091BBACB" w14:textId="77777777" w:rsidR="00C75D59" w:rsidRDefault="00C75D59" w:rsidP="00011912">
            <w:pPr>
              <w:pStyle w:val="TableText"/>
              <w:numPr>
                <w:ilvl w:val="0"/>
                <w:numId w:val="47"/>
              </w:numPr>
            </w:pPr>
            <w:r>
              <w:t>Use case-sensitive local username authentication</w:t>
            </w:r>
          </w:p>
        </w:tc>
        <w:tc>
          <w:tcPr>
            <w:tcW w:w="720" w:type="dxa"/>
          </w:tcPr>
          <w:p w14:paraId="07D9C229" w14:textId="77777777" w:rsidR="00C75D59" w:rsidRPr="0073104E" w:rsidRDefault="00C75D59" w:rsidP="007B32CC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47FA4C27" w14:textId="77777777" w:rsidR="00C75D59" w:rsidRPr="0073104E" w:rsidRDefault="00C75D59" w:rsidP="007B32CC">
            <w:pPr>
              <w:pStyle w:val="ConfigWindow"/>
              <w:jc w:val="center"/>
            </w:pPr>
            <w:r>
              <w:t>blank</w:t>
            </w:r>
          </w:p>
        </w:tc>
      </w:tr>
      <w:tr w:rsidR="00C75D59" w:rsidRPr="0073104E" w14:paraId="1A8637CE" w14:textId="77777777" w:rsidTr="00011912">
        <w:tc>
          <w:tcPr>
            <w:tcW w:w="3858" w:type="dxa"/>
          </w:tcPr>
          <w:p w14:paraId="0E1DBBCD" w14:textId="3B35CE66" w:rsidR="00C75D59" w:rsidRDefault="00C75D59" w:rsidP="004E4E7F">
            <w:pPr>
              <w:pStyle w:val="TableText"/>
            </w:pPr>
            <w:r>
              <w:t>Enhanced Login settings</w:t>
            </w:r>
          </w:p>
        </w:tc>
        <w:tc>
          <w:tcPr>
            <w:tcW w:w="4509" w:type="dxa"/>
          </w:tcPr>
          <w:p w14:paraId="3388B834" w14:textId="77777777" w:rsidR="00D467C1" w:rsidRDefault="00D467C1" w:rsidP="00D467C1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</w:t>
            </w:r>
          </w:p>
          <w:p w14:paraId="77546410" w14:textId="1D081E79" w:rsidR="00C75D59" w:rsidRDefault="00C75D59" w:rsidP="00011912">
            <w:pPr>
              <w:pStyle w:val="TableText"/>
              <w:numPr>
                <w:ilvl w:val="0"/>
                <w:numId w:val="51"/>
              </w:numPr>
            </w:pPr>
            <w:r>
              <w:t xml:space="preserve">Block for </w:t>
            </w:r>
            <w:r w:rsidRPr="005441A2">
              <w:rPr>
                <w:b/>
                <w:bCs/>
              </w:rPr>
              <w:t>three</w:t>
            </w:r>
            <w:r>
              <w:t xml:space="preserve"> minutes after </w:t>
            </w:r>
            <w:r>
              <w:rPr>
                <w:b/>
                <w:bCs/>
              </w:rPr>
              <w:t>four</w:t>
            </w:r>
            <w:r>
              <w:t xml:space="preserve"> failed attempts in </w:t>
            </w:r>
            <w:r w:rsidRPr="005441A2">
              <w:rPr>
                <w:b/>
                <w:bCs/>
              </w:rPr>
              <w:t>two</w:t>
            </w:r>
            <w:r>
              <w:t>-minute period.</w:t>
            </w:r>
          </w:p>
        </w:tc>
        <w:tc>
          <w:tcPr>
            <w:tcW w:w="720" w:type="dxa"/>
          </w:tcPr>
          <w:p w14:paraId="7B8FA15C" w14:textId="0ABC8FE0" w:rsidR="00C75D59" w:rsidRPr="0073104E" w:rsidRDefault="00C75D59" w:rsidP="004E4E7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502E47D3" w14:textId="7EE83261" w:rsidR="00C75D59" w:rsidRPr="0073104E" w:rsidRDefault="00C75D5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D467C1" w:rsidRPr="0073104E" w14:paraId="0EAD88E7" w14:textId="77777777" w:rsidTr="00011912">
        <w:tc>
          <w:tcPr>
            <w:tcW w:w="3858" w:type="dxa"/>
          </w:tcPr>
          <w:p w14:paraId="75AB0C43" w14:textId="06CCE72B" w:rsidR="00D467C1" w:rsidRDefault="00D467C1" w:rsidP="00C75D59">
            <w:pPr>
              <w:pStyle w:val="TableText"/>
            </w:pPr>
            <w:r>
              <w:t>Encrypt all passwords</w:t>
            </w:r>
          </w:p>
        </w:tc>
        <w:tc>
          <w:tcPr>
            <w:tcW w:w="4509" w:type="dxa"/>
          </w:tcPr>
          <w:p w14:paraId="3E026A70" w14:textId="578EFC2F" w:rsidR="00D467C1" w:rsidRDefault="00D467C1" w:rsidP="00011912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</w:t>
            </w:r>
          </w:p>
        </w:tc>
        <w:tc>
          <w:tcPr>
            <w:tcW w:w="720" w:type="dxa"/>
          </w:tcPr>
          <w:p w14:paraId="7DBA2D84" w14:textId="6A3E5743" w:rsidR="00D467C1" w:rsidRDefault="00D467C1" w:rsidP="00C75D59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93" w:type="dxa"/>
          </w:tcPr>
          <w:p w14:paraId="6A711132" w14:textId="50260AD3" w:rsidR="00D467C1" w:rsidRDefault="00D467C1" w:rsidP="00C75D59">
            <w:pPr>
              <w:pStyle w:val="ConfigWindow"/>
              <w:jc w:val="center"/>
            </w:pPr>
            <w:r>
              <w:t>blank</w:t>
            </w:r>
          </w:p>
        </w:tc>
      </w:tr>
      <w:tr w:rsidR="00C75D59" w14:paraId="4F1F6FDD" w14:textId="1CE28C22" w:rsidTr="00011912">
        <w:tc>
          <w:tcPr>
            <w:tcW w:w="3858" w:type="dxa"/>
          </w:tcPr>
          <w:p w14:paraId="6F0EDCA5" w14:textId="34494D35" w:rsidR="00C75D59" w:rsidRPr="006D4010" w:rsidRDefault="00C75D59" w:rsidP="004E4E7F">
            <w:pPr>
              <w:pStyle w:val="TableText"/>
            </w:pPr>
            <w:r>
              <w:t>Configure VTY lines to allow SSH access.</w:t>
            </w:r>
          </w:p>
        </w:tc>
        <w:tc>
          <w:tcPr>
            <w:tcW w:w="4509" w:type="dxa"/>
          </w:tcPr>
          <w:p w14:paraId="2833A77F" w14:textId="2D300AC1" w:rsidR="00C75D59" w:rsidRDefault="00C75D59" w:rsidP="00CC1368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</w:t>
            </w:r>
          </w:p>
          <w:p w14:paraId="60AD68DC" w14:textId="7438C066" w:rsidR="00C75D59" w:rsidRPr="006D4010" w:rsidRDefault="00C75D59" w:rsidP="00011912">
            <w:pPr>
              <w:pStyle w:val="TableText"/>
              <w:numPr>
                <w:ilvl w:val="0"/>
                <w:numId w:val="41"/>
              </w:numPr>
            </w:pPr>
            <w:r>
              <w:t xml:space="preserve">Allow </w:t>
            </w:r>
            <w:r w:rsidRPr="00B64189">
              <w:rPr>
                <w:b/>
              </w:rPr>
              <w:t>SSH</w:t>
            </w:r>
            <w:r>
              <w:t xml:space="preserve"> access only.</w:t>
            </w:r>
          </w:p>
        </w:tc>
        <w:tc>
          <w:tcPr>
            <w:tcW w:w="720" w:type="dxa"/>
          </w:tcPr>
          <w:p w14:paraId="779CA2D3" w14:textId="4039F22E" w:rsidR="00C75D59" w:rsidRPr="006D4010" w:rsidRDefault="00C75D59" w:rsidP="004E4E7F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93" w:type="dxa"/>
          </w:tcPr>
          <w:p w14:paraId="3A26B850" w14:textId="028E94E0" w:rsidR="00C75D59" w:rsidDel="00F162B9" w:rsidRDefault="00C75D5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75D59" w14:paraId="25F5C6E0" w14:textId="1E2593D4" w:rsidTr="00011912">
        <w:tc>
          <w:tcPr>
            <w:tcW w:w="3858" w:type="dxa"/>
          </w:tcPr>
          <w:p w14:paraId="5D58ADF4" w14:textId="493EE55D" w:rsidR="00C75D59" w:rsidRDefault="00C75D59" w:rsidP="004E4E7F">
            <w:pPr>
              <w:pStyle w:val="TableText"/>
            </w:pPr>
            <w:r>
              <w:t>Create the VLAN list.</w:t>
            </w:r>
          </w:p>
        </w:tc>
        <w:tc>
          <w:tcPr>
            <w:tcW w:w="4509" w:type="dxa"/>
          </w:tcPr>
          <w:p w14:paraId="2E165AB5" w14:textId="08A682C1" w:rsidR="00C75D59" w:rsidRDefault="00C75D59" w:rsidP="00CC1368">
            <w:pPr>
              <w:pStyle w:val="TableText"/>
            </w:pPr>
            <w:r>
              <w:t xml:space="preserve">Switches: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</w:t>
            </w:r>
            <w:r w:rsidRPr="00E96079">
              <w:rPr>
                <w:b/>
              </w:rPr>
              <w:t xml:space="preserve"> &amp;</w:t>
            </w:r>
            <w:r>
              <w:t xml:space="preserve">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3</w:t>
            </w:r>
          </w:p>
          <w:p w14:paraId="2AA2AF44" w14:textId="76F2D311" w:rsidR="00C75D59" w:rsidRDefault="00C75D59" w:rsidP="00011912">
            <w:pPr>
              <w:pStyle w:val="TableText"/>
              <w:numPr>
                <w:ilvl w:val="0"/>
                <w:numId w:val="42"/>
              </w:numPr>
            </w:pPr>
            <w:r w:rsidRPr="00BE6DD8">
              <w:t>VLAN</w:t>
            </w:r>
            <w:r>
              <w:rPr>
                <w:b/>
              </w:rPr>
              <w:t xml:space="preserve">: 3, </w:t>
            </w:r>
            <w:r w:rsidRPr="00BE6DD8">
              <w:t>Name:</w:t>
            </w:r>
            <w:r>
              <w:rPr>
                <w:b/>
              </w:rPr>
              <w:t xml:space="preserve"> INSIDE</w:t>
            </w:r>
          </w:p>
          <w:p w14:paraId="3E2A918E" w14:textId="5C9832C7" w:rsidR="00C75D59" w:rsidRPr="002975BE" w:rsidRDefault="00C75D59" w:rsidP="00011912">
            <w:pPr>
              <w:pStyle w:val="TableText"/>
              <w:numPr>
                <w:ilvl w:val="0"/>
                <w:numId w:val="42"/>
              </w:numPr>
              <w:rPr>
                <w:b/>
                <w:bCs/>
              </w:rPr>
            </w:pPr>
            <w:r>
              <w:t xml:space="preserve">VLAN: </w:t>
            </w:r>
            <w:r>
              <w:rPr>
                <w:b/>
              </w:rPr>
              <w:t>33</w:t>
            </w:r>
            <w:r>
              <w:t xml:space="preserve">, Name: </w:t>
            </w:r>
            <w:r>
              <w:rPr>
                <w:b/>
                <w:bCs/>
              </w:rPr>
              <w:t>GUEST</w:t>
            </w:r>
          </w:p>
          <w:p w14:paraId="021EC3DD" w14:textId="55E0E305" w:rsidR="00C75D59" w:rsidRPr="00F17CD0" w:rsidRDefault="00C75D59" w:rsidP="00011912">
            <w:pPr>
              <w:pStyle w:val="TableText"/>
              <w:numPr>
                <w:ilvl w:val="0"/>
                <w:numId w:val="42"/>
              </w:numPr>
              <w:rPr>
                <w:b/>
              </w:rPr>
            </w:pPr>
            <w:r>
              <w:t xml:space="preserve">VLAN: </w:t>
            </w:r>
            <w:r>
              <w:rPr>
                <w:b/>
              </w:rPr>
              <w:t>99</w:t>
            </w:r>
            <w:r>
              <w:t xml:space="preserve">, Name: </w:t>
            </w:r>
            <w:r>
              <w:rPr>
                <w:b/>
              </w:rPr>
              <w:t>NULL</w:t>
            </w:r>
          </w:p>
        </w:tc>
        <w:tc>
          <w:tcPr>
            <w:tcW w:w="720" w:type="dxa"/>
          </w:tcPr>
          <w:p w14:paraId="714CAF80" w14:textId="2F7211C8" w:rsidR="00C75D59" w:rsidRDefault="00C75D59" w:rsidP="004E4E7F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93" w:type="dxa"/>
          </w:tcPr>
          <w:p w14:paraId="22A4ED94" w14:textId="32F20C73" w:rsidR="00C75D59" w:rsidRDefault="00C75D5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75D59" w14:paraId="68597CAA" w14:textId="2C3B1E22" w:rsidTr="00011912">
        <w:tc>
          <w:tcPr>
            <w:tcW w:w="3858" w:type="dxa"/>
          </w:tcPr>
          <w:p w14:paraId="60DB5637" w14:textId="77777777" w:rsidR="00C75D59" w:rsidRDefault="00C75D59" w:rsidP="004E4E7F">
            <w:pPr>
              <w:pStyle w:val="TableText"/>
            </w:pPr>
            <w:r>
              <w:t>Configure trunk ports.</w:t>
            </w:r>
          </w:p>
        </w:tc>
        <w:tc>
          <w:tcPr>
            <w:tcW w:w="4509" w:type="dxa"/>
          </w:tcPr>
          <w:p w14:paraId="3CFAD2FE" w14:textId="77777777" w:rsidR="00C75D59" w:rsidRDefault="00C75D59" w:rsidP="00CC1368">
            <w:pPr>
              <w:pStyle w:val="TableText"/>
            </w:pPr>
            <w:r>
              <w:t>Interfaces:</w:t>
            </w:r>
          </w:p>
          <w:p w14:paraId="628DD96A" w14:textId="66C9E187" w:rsidR="00C75D59" w:rsidRDefault="00C75D59" w:rsidP="00011912">
            <w:pPr>
              <w:pStyle w:val="TableText"/>
              <w:numPr>
                <w:ilvl w:val="0"/>
                <w:numId w:val="43"/>
              </w:numPr>
              <w:rPr>
                <w:b/>
              </w:rPr>
            </w:pPr>
            <w:r>
              <w:rPr>
                <w:b/>
              </w:rPr>
              <w:t>S2: F0/3-4</w:t>
            </w:r>
          </w:p>
          <w:p w14:paraId="598769D3" w14:textId="69DDE403" w:rsidR="00C75D59" w:rsidRDefault="00C75D59" w:rsidP="00011912">
            <w:pPr>
              <w:pStyle w:val="TableText"/>
              <w:numPr>
                <w:ilvl w:val="0"/>
                <w:numId w:val="43"/>
              </w:numPr>
              <w:rPr>
                <w:b/>
              </w:rPr>
            </w:pPr>
            <w:r w:rsidRPr="00D07D17">
              <w:rPr>
                <w:b/>
                <w:bCs/>
              </w:rPr>
              <w:t>S</w:t>
            </w:r>
            <w:r>
              <w:rPr>
                <w:b/>
                <w:bCs/>
              </w:rPr>
              <w:t>3:</w:t>
            </w:r>
            <w:r w:rsidRPr="00D07D17">
              <w:rPr>
                <w:b/>
                <w:bCs/>
              </w:rPr>
              <w:t xml:space="preserve"> </w:t>
            </w:r>
            <w:r w:rsidRPr="0019770B">
              <w:rPr>
                <w:b/>
              </w:rPr>
              <w:t>F0/1</w:t>
            </w:r>
            <w:r>
              <w:rPr>
                <w:b/>
              </w:rPr>
              <w:t>-F02 and F0/5</w:t>
            </w:r>
          </w:p>
          <w:p w14:paraId="3AF3A86E" w14:textId="77777777" w:rsidR="00C75D59" w:rsidRDefault="00C75D59" w:rsidP="004E4E7F">
            <w:pPr>
              <w:pStyle w:val="TableText"/>
            </w:pPr>
            <w:r>
              <w:t xml:space="preserve">Native VLAN: </w:t>
            </w:r>
            <w:r w:rsidRPr="00011912">
              <w:rPr>
                <w:b/>
                <w:bCs/>
              </w:rPr>
              <w:t>99</w:t>
            </w:r>
          </w:p>
          <w:p w14:paraId="30916991" w14:textId="00813D7B" w:rsidR="00C75D59" w:rsidRPr="0019770B" w:rsidRDefault="00C75D59" w:rsidP="00CC1368">
            <w:pPr>
              <w:pStyle w:val="TableText"/>
            </w:pPr>
            <w:r>
              <w:t>Disable DTP.</w:t>
            </w:r>
          </w:p>
        </w:tc>
        <w:tc>
          <w:tcPr>
            <w:tcW w:w="720" w:type="dxa"/>
          </w:tcPr>
          <w:p w14:paraId="558B9ED7" w14:textId="77777777" w:rsidR="00C75D59" w:rsidRDefault="00C75D59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72FFD03F" w14:textId="0AD45EAA" w:rsidR="00C75D59" w:rsidRDefault="00C75D5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75D59" w14:paraId="75EC2F26" w14:textId="5AE4EF2E" w:rsidTr="00011912">
        <w:tc>
          <w:tcPr>
            <w:tcW w:w="3858" w:type="dxa"/>
          </w:tcPr>
          <w:p w14:paraId="4C106870" w14:textId="77777777" w:rsidR="00C75D59" w:rsidRDefault="00C75D59" w:rsidP="004E4E7F">
            <w:pPr>
              <w:pStyle w:val="TableText"/>
            </w:pPr>
            <w:r w:rsidRPr="00DD33D0">
              <w:t>Disable</w:t>
            </w:r>
            <w:r>
              <w:t xml:space="preserve"> trunking.</w:t>
            </w:r>
          </w:p>
        </w:tc>
        <w:tc>
          <w:tcPr>
            <w:tcW w:w="4509" w:type="dxa"/>
          </w:tcPr>
          <w:p w14:paraId="2C8372FF" w14:textId="16A6D53D" w:rsidR="00C75D59" w:rsidRPr="00D07D17" w:rsidRDefault="00C75D59" w:rsidP="00CC1368">
            <w:pPr>
              <w:pStyle w:val="TableText"/>
              <w:rPr>
                <w:b/>
                <w:bCs/>
              </w:rPr>
            </w:pPr>
            <w:r>
              <w:t xml:space="preserve">Switch: </w:t>
            </w:r>
            <w:r>
              <w:rPr>
                <w:b/>
                <w:bCs/>
              </w:rPr>
              <w:t>S2 &amp; S3</w:t>
            </w:r>
          </w:p>
          <w:p w14:paraId="49DF601A" w14:textId="77777777" w:rsidR="00C75D59" w:rsidRDefault="00C75D59" w:rsidP="00011912">
            <w:pPr>
              <w:pStyle w:val="TableText"/>
              <w:numPr>
                <w:ilvl w:val="0"/>
                <w:numId w:val="44"/>
              </w:numPr>
            </w:pPr>
            <w:r>
              <w:t xml:space="preserve">Ports: </w:t>
            </w:r>
            <w:r w:rsidRPr="00EC28C2">
              <w:rPr>
                <w:b/>
              </w:rPr>
              <w:t>F0/18</w:t>
            </w:r>
          </w:p>
        </w:tc>
        <w:tc>
          <w:tcPr>
            <w:tcW w:w="720" w:type="dxa"/>
          </w:tcPr>
          <w:p w14:paraId="19769984" w14:textId="77777777" w:rsidR="00C75D59" w:rsidRDefault="00C75D59" w:rsidP="004E4E7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BB89FF0" w14:textId="104063CC" w:rsidR="00C75D59" w:rsidRDefault="00C75D5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75D59" w14:paraId="733AE6B1" w14:textId="14DC8711" w:rsidTr="00011912">
        <w:tc>
          <w:tcPr>
            <w:tcW w:w="3858" w:type="dxa"/>
          </w:tcPr>
          <w:p w14:paraId="00D9A89D" w14:textId="77777777" w:rsidR="00C75D59" w:rsidRDefault="00C75D59" w:rsidP="004E4E7F">
            <w:pPr>
              <w:pStyle w:val="TableText"/>
            </w:pPr>
            <w:r>
              <w:t>VLAN Assignments</w:t>
            </w:r>
          </w:p>
        </w:tc>
        <w:tc>
          <w:tcPr>
            <w:tcW w:w="4509" w:type="dxa"/>
          </w:tcPr>
          <w:p w14:paraId="3926406A" w14:textId="194F4C6B" w:rsidR="00C75D59" w:rsidRPr="00D07D17" w:rsidRDefault="00C75D59" w:rsidP="00CC1368">
            <w:pPr>
              <w:pStyle w:val="TableText"/>
              <w:rPr>
                <w:b/>
                <w:bCs/>
              </w:rPr>
            </w:pPr>
            <w:r>
              <w:t xml:space="preserve">VLAN 3: </w:t>
            </w:r>
            <w:r w:rsidRPr="00D07D17">
              <w:rPr>
                <w:b/>
                <w:bCs/>
              </w:rPr>
              <w:t>S</w:t>
            </w:r>
            <w:r>
              <w:rPr>
                <w:b/>
                <w:bCs/>
              </w:rPr>
              <w:t>2</w:t>
            </w:r>
            <w:r w:rsidRPr="00D07D17">
              <w:rPr>
                <w:b/>
                <w:bCs/>
              </w:rPr>
              <w:t xml:space="preserve"> F0/18</w:t>
            </w:r>
          </w:p>
          <w:p w14:paraId="0B81F0E3" w14:textId="5B128EFD" w:rsidR="00C75D59" w:rsidRDefault="00C75D59" w:rsidP="00CC1368">
            <w:pPr>
              <w:pStyle w:val="TableText"/>
            </w:pPr>
            <w:r>
              <w:t xml:space="preserve">VLAN 33: </w:t>
            </w:r>
            <w:r w:rsidRPr="00D07D17">
              <w:rPr>
                <w:b/>
                <w:bCs/>
              </w:rPr>
              <w:t>S</w:t>
            </w:r>
            <w:r>
              <w:rPr>
                <w:b/>
                <w:bCs/>
              </w:rPr>
              <w:t>3</w:t>
            </w:r>
            <w:r w:rsidRPr="00D07D17">
              <w:rPr>
                <w:b/>
                <w:bCs/>
              </w:rPr>
              <w:t xml:space="preserve"> F0/18</w:t>
            </w:r>
          </w:p>
        </w:tc>
        <w:tc>
          <w:tcPr>
            <w:tcW w:w="720" w:type="dxa"/>
          </w:tcPr>
          <w:p w14:paraId="1302F342" w14:textId="77777777" w:rsidR="00C75D59" w:rsidRDefault="00C75D59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6B365896" w14:textId="114139E4" w:rsidR="00C75D59" w:rsidRDefault="00C75D5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75D59" w14:paraId="0901D61B" w14:textId="1EF1624A" w:rsidTr="00011912">
        <w:tc>
          <w:tcPr>
            <w:tcW w:w="3858" w:type="dxa"/>
          </w:tcPr>
          <w:p w14:paraId="35B10B96" w14:textId="77777777" w:rsidR="00C75D59" w:rsidRDefault="00C75D59" w:rsidP="004E4E7F">
            <w:pPr>
              <w:pStyle w:val="TableText"/>
            </w:pPr>
            <w:r>
              <w:t>Enable PortFast and BPDU guard.</w:t>
            </w:r>
          </w:p>
        </w:tc>
        <w:tc>
          <w:tcPr>
            <w:tcW w:w="4509" w:type="dxa"/>
          </w:tcPr>
          <w:p w14:paraId="641659EC" w14:textId="72046450" w:rsidR="00C75D59" w:rsidRDefault="00C75D59" w:rsidP="00CC1368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 &amp; S3</w:t>
            </w:r>
          </w:p>
          <w:p w14:paraId="4884AA2B" w14:textId="77777777" w:rsidR="00C75D59" w:rsidRDefault="00C75D59" w:rsidP="00CC1368">
            <w:pPr>
              <w:pStyle w:val="TableText"/>
            </w:pPr>
            <w:r>
              <w:t xml:space="preserve">Ports: </w:t>
            </w:r>
            <w:r w:rsidRPr="00E96079">
              <w:rPr>
                <w:b/>
              </w:rPr>
              <w:t>F0/18</w:t>
            </w:r>
          </w:p>
        </w:tc>
        <w:tc>
          <w:tcPr>
            <w:tcW w:w="720" w:type="dxa"/>
          </w:tcPr>
          <w:p w14:paraId="248121FE" w14:textId="62D1B9C3" w:rsidR="00C75D59" w:rsidRDefault="00541284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D5464A9" w14:textId="0E569CD3" w:rsidR="00C75D59" w:rsidRDefault="00C75D5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75D59" w14:paraId="74F2D18D" w14:textId="19A66E94" w:rsidTr="00011912">
        <w:tc>
          <w:tcPr>
            <w:tcW w:w="3858" w:type="dxa"/>
          </w:tcPr>
          <w:p w14:paraId="267F9291" w14:textId="77777777" w:rsidR="00C75D59" w:rsidRDefault="00C75D59" w:rsidP="004E4E7F">
            <w:pPr>
              <w:pStyle w:val="TableText"/>
            </w:pPr>
            <w:r>
              <w:t>Configure basic port security.</w:t>
            </w:r>
          </w:p>
        </w:tc>
        <w:tc>
          <w:tcPr>
            <w:tcW w:w="4509" w:type="dxa"/>
          </w:tcPr>
          <w:p w14:paraId="07268677" w14:textId="77777777" w:rsidR="00C75D59" w:rsidRDefault="00C75D59" w:rsidP="00CC1368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</w:t>
            </w:r>
          </w:p>
          <w:p w14:paraId="6C014923" w14:textId="77777777" w:rsidR="00C75D59" w:rsidRDefault="00C75D59" w:rsidP="00011912">
            <w:pPr>
              <w:pStyle w:val="TableText"/>
              <w:numPr>
                <w:ilvl w:val="0"/>
                <w:numId w:val="44"/>
              </w:numPr>
            </w:pPr>
            <w:r>
              <w:t xml:space="preserve">Port: </w:t>
            </w:r>
            <w:r w:rsidRPr="00E96079">
              <w:rPr>
                <w:b/>
              </w:rPr>
              <w:t>F0/18</w:t>
            </w:r>
          </w:p>
          <w:p w14:paraId="085FAF9E" w14:textId="2D893A30" w:rsidR="00C75D59" w:rsidRDefault="00C75D59" w:rsidP="00011912">
            <w:pPr>
              <w:pStyle w:val="TableText"/>
              <w:numPr>
                <w:ilvl w:val="0"/>
                <w:numId w:val="44"/>
              </w:numPr>
              <w:rPr>
                <w:b/>
              </w:rPr>
            </w:pPr>
            <w:r>
              <w:t>Maximum limit:</w:t>
            </w:r>
            <w:r w:rsidRPr="00266412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</w:p>
          <w:p w14:paraId="3C33D354" w14:textId="2B5E51EC" w:rsidR="00C75D59" w:rsidRDefault="00C75D59" w:rsidP="00011912">
            <w:pPr>
              <w:pStyle w:val="TableText"/>
              <w:ind w:left="360"/>
              <w:rPr>
                <w:b/>
              </w:rPr>
            </w:pPr>
            <w:r w:rsidRPr="0073104E">
              <w:rPr>
                <w:bCs/>
              </w:rPr>
              <w:t xml:space="preserve">(NETLAB+ user: maximum limit: </w:t>
            </w:r>
            <w:r>
              <w:rPr>
                <w:b/>
              </w:rPr>
              <w:t>2</w:t>
            </w:r>
            <w:r w:rsidRPr="0073104E">
              <w:rPr>
                <w:bCs/>
              </w:rPr>
              <w:t>)</w:t>
            </w:r>
          </w:p>
          <w:p w14:paraId="59E0E317" w14:textId="77777777" w:rsidR="00C75D59" w:rsidRDefault="00C75D59" w:rsidP="00011912">
            <w:pPr>
              <w:pStyle w:val="TableText"/>
              <w:numPr>
                <w:ilvl w:val="0"/>
                <w:numId w:val="44"/>
              </w:numPr>
            </w:pPr>
            <w:r>
              <w:t>Remember MAC Address</w:t>
            </w:r>
          </w:p>
          <w:p w14:paraId="2374C705" w14:textId="77777777" w:rsidR="00C75D59" w:rsidRPr="00806105" w:rsidRDefault="00C75D59" w:rsidP="00011912">
            <w:pPr>
              <w:pStyle w:val="TableText"/>
              <w:numPr>
                <w:ilvl w:val="0"/>
                <w:numId w:val="44"/>
              </w:numPr>
              <w:rPr>
                <w:b/>
              </w:rPr>
            </w:pPr>
            <w:r>
              <w:t>Violation Action:</w:t>
            </w:r>
            <w:r w:rsidRPr="00266412">
              <w:rPr>
                <w:b/>
              </w:rPr>
              <w:t xml:space="preserve"> Shutdown</w:t>
            </w:r>
          </w:p>
        </w:tc>
        <w:tc>
          <w:tcPr>
            <w:tcW w:w="720" w:type="dxa"/>
          </w:tcPr>
          <w:p w14:paraId="5203C03D" w14:textId="2291FB67" w:rsidR="00C75D59" w:rsidRDefault="00541284" w:rsidP="004E4E7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20ECECAC" w14:textId="2BCAF896" w:rsidR="00C75D59" w:rsidRDefault="00C75D5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75D59" w14:paraId="5D2C61C9" w14:textId="3C405235" w:rsidTr="00011912">
        <w:tc>
          <w:tcPr>
            <w:tcW w:w="3858" w:type="dxa"/>
          </w:tcPr>
          <w:p w14:paraId="225E15EC" w14:textId="048A1749" w:rsidR="00C75D59" w:rsidRDefault="00C75D59" w:rsidP="004E4E7F">
            <w:pPr>
              <w:pStyle w:val="TableText"/>
            </w:pPr>
            <w:r>
              <w:t>Disable unused ports on S2 and assign ports to VLAN 99.</w:t>
            </w:r>
          </w:p>
        </w:tc>
        <w:tc>
          <w:tcPr>
            <w:tcW w:w="4509" w:type="dxa"/>
          </w:tcPr>
          <w:p w14:paraId="0E7BB06A" w14:textId="40AC08D0" w:rsidR="00C75D59" w:rsidRDefault="00C75D59" w:rsidP="00CC1368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</w:t>
            </w:r>
            <w:r>
              <w:rPr>
                <w:b/>
              </w:rPr>
              <w:t>2</w:t>
            </w:r>
          </w:p>
          <w:p w14:paraId="3A2B9665" w14:textId="48FA7925" w:rsidR="00C75D59" w:rsidRDefault="00C75D59" w:rsidP="00011912">
            <w:pPr>
              <w:pStyle w:val="TableText"/>
              <w:numPr>
                <w:ilvl w:val="0"/>
                <w:numId w:val="45"/>
              </w:numPr>
            </w:pPr>
            <w:r>
              <w:t xml:space="preserve">Ports: </w:t>
            </w:r>
            <w:r w:rsidRPr="00E96079">
              <w:rPr>
                <w:b/>
              </w:rPr>
              <w:t>F0/</w:t>
            </w:r>
            <w:r>
              <w:rPr>
                <w:b/>
              </w:rPr>
              <w:t>1-2, F0/5-17,</w:t>
            </w:r>
            <w:r w:rsidRPr="00E96079">
              <w:rPr>
                <w:b/>
              </w:rPr>
              <w:t xml:space="preserve"> F0/19-2</w:t>
            </w:r>
            <w:r>
              <w:rPr>
                <w:b/>
              </w:rPr>
              <w:t>4</w:t>
            </w:r>
            <w:r w:rsidRPr="00E96079">
              <w:rPr>
                <w:b/>
              </w:rPr>
              <w:t>, G0/1-2</w:t>
            </w:r>
          </w:p>
        </w:tc>
        <w:tc>
          <w:tcPr>
            <w:tcW w:w="720" w:type="dxa"/>
          </w:tcPr>
          <w:p w14:paraId="353569E6" w14:textId="77777777" w:rsidR="00C75D59" w:rsidRDefault="00C75D59" w:rsidP="004E4E7F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0A9E9F49" w14:textId="24AF533B" w:rsidR="00C75D59" w:rsidRDefault="00C75D5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75D59" w14:paraId="1E43DD3D" w14:textId="025179CE" w:rsidTr="00011912">
        <w:tc>
          <w:tcPr>
            <w:tcW w:w="3858" w:type="dxa"/>
            <w:tcBorders>
              <w:bottom w:val="single" w:sz="2" w:space="0" w:color="auto"/>
            </w:tcBorders>
          </w:tcPr>
          <w:p w14:paraId="0AB055EE" w14:textId="77777777" w:rsidR="00C75D59" w:rsidRDefault="00C75D59" w:rsidP="004E4E7F">
            <w:pPr>
              <w:pStyle w:val="TableText"/>
            </w:pPr>
            <w:r>
              <w:t xml:space="preserve">Configure Loop guard. </w:t>
            </w:r>
          </w:p>
        </w:tc>
        <w:tc>
          <w:tcPr>
            <w:tcW w:w="4509" w:type="dxa"/>
            <w:tcBorders>
              <w:bottom w:val="single" w:sz="2" w:space="0" w:color="auto"/>
            </w:tcBorders>
          </w:tcPr>
          <w:p w14:paraId="29DD533E" w14:textId="77777777" w:rsidR="00C75D59" w:rsidRDefault="00C75D59" w:rsidP="00CC1368">
            <w:pPr>
              <w:pStyle w:val="TableText"/>
            </w:pPr>
            <w:r>
              <w:t xml:space="preserve">Switch: </w:t>
            </w:r>
            <w:r w:rsidRPr="00E96079">
              <w:rPr>
                <w:b/>
              </w:rPr>
              <w:t>S2</w:t>
            </w:r>
          </w:p>
          <w:p w14:paraId="2ACF4BD0" w14:textId="77777777" w:rsidR="00C75D59" w:rsidRDefault="00C75D59" w:rsidP="00011912">
            <w:pPr>
              <w:pStyle w:val="TableText"/>
              <w:numPr>
                <w:ilvl w:val="0"/>
                <w:numId w:val="45"/>
              </w:numPr>
            </w:pPr>
            <w:r>
              <w:t xml:space="preserve">Loop guard: </w:t>
            </w:r>
            <w:r w:rsidRPr="00E96079">
              <w:rPr>
                <w:b/>
              </w:rPr>
              <w:t>Default</w:t>
            </w:r>
          </w:p>
        </w:tc>
        <w:tc>
          <w:tcPr>
            <w:tcW w:w="720" w:type="dxa"/>
          </w:tcPr>
          <w:p w14:paraId="6D9C3FAE" w14:textId="3806B76E" w:rsidR="00C75D59" w:rsidRDefault="00D467C1" w:rsidP="004E4E7F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93" w:type="dxa"/>
          </w:tcPr>
          <w:p w14:paraId="0ABA95DA" w14:textId="7518D5DF" w:rsidR="00C75D59" w:rsidRDefault="00C75D59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75D59" w14:paraId="43BDD306" w14:textId="77777777" w:rsidTr="00011912">
        <w:tc>
          <w:tcPr>
            <w:tcW w:w="3858" w:type="dxa"/>
            <w:tcBorders>
              <w:left w:val="nil"/>
              <w:bottom w:val="nil"/>
            </w:tcBorders>
          </w:tcPr>
          <w:p w14:paraId="1ACEFA1D" w14:textId="77777777" w:rsidR="00C75D59" w:rsidRDefault="00C75D59" w:rsidP="004E4E7F">
            <w:pPr>
              <w:pStyle w:val="TableText"/>
            </w:pPr>
          </w:p>
        </w:tc>
        <w:tc>
          <w:tcPr>
            <w:tcW w:w="4509" w:type="dxa"/>
            <w:tcBorders>
              <w:bottom w:val="single" w:sz="4" w:space="0" w:color="auto"/>
            </w:tcBorders>
          </w:tcPr>
          <w:p w14:paraId="115DED4D" w14:textId="38EE1D0B" w:rsidR="00C75D59" w:rsidRPr="00011912" w:rsidRDefault="00C75D59" w:rsidP="00011912">
            <w:pPr>
              <w:pStyle w:val="TableText"/>
              <w:jc w:val="right"/>
              <w:rPr>
                <w:b/>
                <w:bCs/>
              </w:rPr>
            </w:pPr>
            <w:r w:rsidRPr="00011912">
              <w:rPr>
                <w:b/>
                <w:bCs/>
              </w:rPr>
              <w:t>Total</w:t>
            </w:r>
          </w:p>
        </w:tc>
        <w:tc>
          <w:tcPr>
            <w:tcW w:w="720" w:type="dxa"/>
          </w:tcPr>
          <w:p w14:paraId="5B655061" w14:textId="73CAA413" w:rsidR="00C75D59" w:rsidRPr="00011912" w:rsidRDefault="00C75D59" w:rsidP="004E4E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41284">
              <w:rPr>
                <w:b/>
                <w:bCs/>
              </w:rPr>
              <w:t>6</w:t>
            </w:r>
          </w:p>
        </w:tc>
        <w:tc>
          <w:tcPr>
            <w:tcW w:w="993" w:type="dxa"/>
          </w:tcPr>
          <w:p w14:paraId="58C975EC" w14:textId="465DF2BC" w:rsidR="00C75D59" w:rsidRPr="00011912" w:rsidRDefault="00C75D59" w:rsidP="00011912">
            <w:pPr>
              <w:pStyle w:val="ConfigWindow"/>
              <w:jc w:val="center"/>
              <w:rPr>
                <w:b/>
                <w:bCs/>
              </w:rPr>
            </w:pPr>
            <w:r w:rsidRPr="00011912">
              <w:rPr>
                <w:b/>
                <w:bCs/>
              </w:rPr>
              <w:t>blank</w:t>
            </w:r>
          </w:p>
        </w:tc>
      </w:tr>
    </w:tbl>
    <w:p w14:paraId="775C344B" w14:textId="7BA31766" w:rsidR="0099164F" w:rsidRDefault="0099164F" w:rsidP="0099164F">
      <w:pPr>
        <w:pStyle w:val="BodyTextL25"/>
      </w:pPr>
      <w:bookmarkStart w:id="4" w:name="_Hlk66605954"/>
      <w:r w:rsidRPr="006A4E01">
        <w:rPr>
          <w:b/>
        </w:rPr>
        <w:lastRenderedPageBreak/>
        <w:t>NETLAB+ Note</w:t>
      </w:r>
      <w:r>
        <w:rPr>
          <w:b/>
        </w:rPr>
        <w:t xml:space="preserve">: </w:t>
      </w:r>
      <w:r w:rsidRPr="008911C6">
        <w:t>Use a Maximum limit of</w:t>
      </w:r>
      <w:r w:rsidRPr="008911C6">
        <w:rPr>
          <w:b/>
        </w:rPr>
        <w:t xml:space="preserve"> 2 </w:t>
      </w:r>
      <w:r w:rsidRPr="008911C6">
        <w:t>when c</w:t>
      </w:r>
      <w:r w:rsidRPr="006A4E01">
        <w:t>onfiguring basic port security.</w:t>
      </w:r>
      <w:r w:rsidRPr="008911C6">
        <w:t xml:space="preserve"> Otherwise, </w:t>
      </w:r>
      <w:r>
        <w:t xml:space="preserve">the hidden Control Switch will cause </w:t>
      </w:r>
      <w:r w:rsidRPr="008911C6">
        <w:t xml:space="preserve">a violation </w:t>
      </w:r>
      <w:r>
        <w:t xml:space="preserve">to </w:t>
      </w:r>
      <w:r w:rsidRPr="008911C6">
        <w:t>occur and the port will be shutdown</w:t>
      </w:r>
      <w:r>
        <w:t>.</w:t>
      </w:r>
    </w:p>
    <w:p w14:paraId="2E4140F6" w14:textId="77777777" w:rsidR="00A713F7" w:rsidRDefault="00A713F7" w:rsidP="00A713F7">
      <w:pPr>
        <w:pStyle w:val="BodyTextL25"/>
      </w:pPr>
      <w:r w:rsidRPr="006504FE">
        <w:t>Troubleshoot as necessary to correct any issues discovered.</w:t>
      </w:r>
    </w:p>
    <w:tbl>
      <w:tblPr>
        <w:tblStyle w:val="LabAnswerTable"/>
        <w:tblW w:w="10080" w:type="dxa"/>
        <w:tblLook w:val="04A0" w:firstRow="1" w:lastRow="0" w:firstColumn="1" w:lastColumn="0" w:noHBand="0" w:noVBand="1"/>
        <w:tblDescription w:val="The table lists the configuration item or task and configuration and verification commands."/>
      </w:tblPr>
      <w:tblGrid>
        <w:gridCol w:w="2967"/>
        <w:gridCol w:w="4410"/>
        <w:gridCol w:w="2703"/>
      </w:tblGrid>
      <w:tr w:rsidR="0099164F" w:rsidRPr="00A4465C" w14:paraId="10FB170E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67" w:type="dxa"/>
          </w:tcPr>
          <w:bookmarkEnd w:id="4"/>
          <w:p w14:paraId="274F1550" w14:textId="77777777" w:rsidR="0099164F" w:rsidRPr="00011912" w:rsidRDefault="0099164F" w:rsidP="004E4E7F">
            <w:pPr>
              <w:pStyle w:val="TableHeading"/>
            </w:pPr>
            <w:r w:rsidRPr="00011912">
              <w:t>Configuration Item or Task</w:t>
            </w:r>
          </w:p>
        </w:tc>
        <w:tc>
          <w:tcPr>
            <w:tcW w:w="4410" w:type="dxa"/>
          </w:tcPr>
          <w:p w14:paraId="1FF16B04" w14:textId="77777777" w:rsidR="0099164F" w:rsidRPr="00011912" w:rsidRDefault="0099164F" w:rsidP="00CC1368">
            <w:pPr>
              <w:pStyle w:val="TableHeading"/>
            </w:pPr>
            <w:r w:rsidRPr="00011912">
              <w:t>Configuration Commands</w:t>
            </w:r>
          </w:p>
        </w:tc>
        <w:tc>
          <w:tcPr>
            <w:tcW w:w="2703" w:type="dxa"/>
          </w:tcPr>
          <w:p w14:paraId="0BA340D6" w14:textId="77777777" w:rsidR="0099164F" w:rsidRPr="00011912" w:rsidRDefault="0099164F" w:rsidP="00CC1368">
            <w:pPr>
              <w:pStyle w:val="TableHeading"/>
            </w:pPr>
            <w:r w:rsidRPr="00011912">
              <w:t>Verification Commands</w:t>
            </w:r>
          </w:p>
        </w:tc>
      </w:tr>
      <w:tr w:rsidR="0099164F" w:rsidRPr="00A4465C" w14:paraId="00B72B72" w14:textId="77777777" w:rsidTr="00011912">
        <w:tc>
          <w:tcPr>
            <w:tcW w:w="2967" w:type="dxa"/>
          </w:tcPr>
          <w:p w14:paraId="0BB0283D" w14:textId="77777777" w:rsidR="0099164F" w:rsidRPr="00011912" w:rsidRDefault="0099164F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Assign and encrypt a privileged EXEC password.</w:t>
            </w:r>
            <w:r w:rsidRPr="00011912" w:rsidDel="00B57BAA">
              <w:rPr>
                <w:color w:val="EE0000"/>
              </w:rPr>
              <w:t xml:space="preserve"> </w:t>
            </w:r>
            <w:r w:rsidRPr="00011912">
              <w:rPr>
                <w:color w:val="EE0000"/>
              </w:rPr>
              <w:t xml:space="preserve">(Switch: </w:t>
            </w:r>
            <w:r w:rsidRPr="00011912">
              <w:rPr>
                <w:b/>
                <w:bCs/>
                <w:color w:val="EE0000"/>
              </w:rPr>
              <w:t>S2</w:t>
            </w:r>
            <w:r w:rsidRPr="00011912">
              <w:rPr>
                <w:color w:val="EE0000"/>
              </w:rPr>
              <w:t xml:space="preserve"> only)</w:t>
            </w:r>
          </w:p>
        </w:tc>
        <w:tc>
          <w:tcPr>
            <w:tcW w:w="4410" w:type="dxa"/>
          </w:tcPr>
          <w:p w14:paraId="00046FD3" w14:textId="77777777" w:rsidR="0099164F" w:rsidRPr="00011912" w:rsidRDefault="0099164F" w:rsidP="00011912">
            <w:pPr>
              <w:pStyle w:val="TableText"/>
              <w:rPr>
                <w:b/>
                <w:color w:val="EE0000"/>
              </w:rPr>
            </w:pPr>
            <w:r w:rsidRPr="00011912">
              <w:rPr>
                <w:color w:val="EE0000"/>
              </w:rPr>
              <w:t xml:space="preserve">enable algorithm-type </w:t>
            </w:r>
            <w:proofErr w:type="spellStart"/>
            <w:r w:rsidRPr="00011912">
              <w:rPr>
                <w:color w:val="EE0000"/>
              </w:rPr>
              <w:t>scrypt</w:t>
            </w:r>
            <w:proofErr w:type="spellEnd"/>
            <w:r w:rsidRPr="00011912">
              <w:rPr>
                <w:color w:val="EE0000"/>
              </w:rPr>
              <w:t xml:space="preserve"> secret cisco12345</w:t>
            </w:r>
          </w:p>
        </w:tc>
        <w:tc>
          <w:tcPr>
            <w:tcW w:w="2703" w:type="dxa"/>
          </w:tcPr>
          <w:p w14:paraId="4542A5F4" w14:textId="77777777" w:rsidR="0099164F" w:rsidRPr="00011912" w:rsidRDefault="0099164F" w:rsidP="00011912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show run | </w:t>
            </w:r>
            <w:proofErr w:type="spellStart"/>
            <w:r w:rsidRPr="00011912">
              <w:rPr>
                <w:color w:val="EE0000"/>
              </w:rPr>
              <w:t>inc</w:t>
            </w:r>
            <w:proofErr w:type="spellEnd"/>
            <w:r w:rsidRPr="00011912">
              <w:rPr>
                <w:color w:val="EE0000"/>
              </w:rPr>
              <w:t xml:space="preserve"> enable</w:t>
            </w:r>
          </w:p>
          <w:p w14:paraId="28E5533E" w14:textId="77777777" w:rsidR="0099164F" w:rsidRPr="00011912" w:rsidRDefault="0099164F" w:rsidP="00011912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Verify encryption type 9. </w:t>
            </w:r>
          </w:p>
        </w:tc>
      </w:tr>
      <w:tr w:rsidR="0099164F" w:rsidRPr="00A4465C" w14:paraId="20DD14B6" w14:textId="77777777" w:rsidTr="00011912">
        <w:tc>
          <w:tcPr>
            <w:tcW w:w="2967" w:type="dxa"/>
          </w:tcPr>
          <w:p w14:paraId="0E0A778E" w14:textId="77777777" w:rsidR="0099164F" w:rsidRPr="00011912" w:rsidRDefault="0099164F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Add a user in the local database for administrator access.</w:t>
            </w:r>
          </w:p>
          <w:p w14:paraId="42992C79" w14:textId="79C9E707" w:rsidR="0099164F" w:rsidRPr="00011912" w:rsidRDefault="0099164F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(Switch: </w:t>
            </w:r>
            <w:r w:rsidRPr="00011912">
              <w:rPr>
                <w:b/>
                <w:bCs/>
                <w:color w:val="EE0000"/>
              </w:rPr>
              <w:t>S2</w:t>
            </w:r>
            <w:r w:rsidRPr="00011912">
              <w:rPr>
                <w:color w:val="EE0000"/>
              </w:rPr>
              <w:t xml:space="preserve"> only)</w:t>
            </w:r>
          </w:p>
        </w:tc>
        <w:tc>
          <w:tcPr>
            <w:tcW w:w="4410" w:type="dxa"/>
          </w:tcPr>
          <w:p w14:paraId="094BF18B" w14:textId="77777777" w:rsidR="0099164F" w:rsidRPr="00011912" w:rsidRDefault="0099164F" w:rsidP="00011912">
            <w:pPr>
              <w:pStyle w:val="TableText"/>
              <w:rPr>
                <w:b/>
                <w:color w:val="EE0000"/>
              </w:rPr>
            </w:pPr>
            <w:r w:rsidRPr="00011912">
              <w:rPr>
                <w:color w:val="EE0000"/>
              </w:rPr>
              <w:t xml:space="preserve">username admin01 privilege 15 algorithm-type </w:t>
            </w:r>
            <w:proofErr w:type="spellStart"/>
            <w:r w:rsidRPr="00011912">
              <w:rPr>
                <w:color w:val="EE0000"/>
              </w:rPr>
              <w:t>scrypt</w:t>
            </w:r>
            <w:proofErr w:type="spellEnd"/>
            <w:r w:rsidRPr="00011912">
              <w:rPr>
                <w:color w:val="EE0000"/>
              </w:rPr>
              <w:t xml:space="preserve"> secret admin01pass</w:t>
            </w:r>
          </w:p>
        </w:tc>
        <w:tc>
          <w:tcPr>
            <w:tcW w:w="2703" w:type="dxa"/>
          </w:tcPr>
          <w:p w14:paraId="417E198B" w14:textId="77777777" w:rsidR="0099164F" w:rsidRPr="00011912" w:rsidRDefault="0099164F" w:rsidP="00011912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show run | include username</w:t>
            </w:r>
          </w:p>
          <w:p w14:paraId="1DA6BE3E" w14:textId="77777777" w:rsidR="0099164F" w:rsidRPr="00011912" w:rsidRDefault="0099164F" w:rsidP="00011912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Verify username, privilege level, and encryption type. The password can be verified.</w:t>
            </w:r>
          </w:p>
        </w:tc>
      </w:tr>
      <w:tr w:rsidR="0099164F" w:rsidRPr="00A4465C" w14:paraId="343DB4D7" w14:textId="77777777" w:rsidTr="00011912">
        <w:tc>
          <w:tcPr>
            <w:tcW w:w="2967" w:type="dxa"/>
          </w:tcPr>
          <w:p w14:paraId="79EFA7E8" w14:textId="66F62718" w:rsidR="0099164F" w:rsidRPr="00011912" w:rsidRDefault="0099164F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Configure SSH</w:t>
            </w:r>
            <w:r w:rsidR="00C75D59">
              <w:rPr>
                <w:color w:val="EE0000"/>
              </w:rPr>
              <w:t>v2</w:t>
            </w:r>
            <w:r w:rsidRPr="00011912">
              <w:rPr>
                <w:color w:val="EE0000"/>
              </w:rPr>
              <w:t>.</w:t>
            </w:r>
          </w:p>
          <w:p w14:paraId="7A096AD6" w14:textId="77777777" w:rsidR="0099164F" w:rsidRPr="00011912" w:rsidRDefault="0099164F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(Switch: </w:t>
            </w:r>
            <w:r w:rsidRPr="00011912">
              <w:rPr>
                <w:b/>
                <w:bCs/>
                <w:color w:val="EE0000"/>
              </w:rPr>
              <w:t>S2</w:t>
            </w:r>
            <w:r w:rsidRPr="00011912">
              <w:rPr>
                <w:color w:val="EE0000"/>
              </w:rPr>
              <w:t xml:space="preserve"> only)</w:t>
            </w:r>
          </w:p>
        </w:tc>
        <w:tc>
          <w:tcPr>
            <w:tcW w:w="4410" w:type="dxa"/>
          </w:tcPr>
          <w:p w14:paraId="565481D0" w14:textId="77777777" w:rsidR="0099164F" w:rsidRPr="00011912" w:rsidRDefault="0099164F" w:rsidP="00011912">
            <w:pPr>
              <w:pStyle w:val="TableText"/>
              <w:rPr>
                <w:b/>
                <w:color w:val="EE0000"/>
              </w:rPr>
            </w:pPr>
            <w:proofErr w:type="spellStart"/>
            <w:r w:rsidRPr="00011912">
              <w:rPr>
                <w:color w:val="EE0000"/>
              </w:rPr>
              <w:t>ip</w:t>
            </w:r>
            <w:proofErr w:type="spellEnd"/>
            <w:r w:rsidRPr="00011912">
              <w:rPr>
                <w:color w:val="EE0000"/>
              </w:rPr>
              <w:t xml:space="preserve"> domain-name netsec.com</w:t>
            </w:r>
          </w:p>
          <w:p w14:paraId="0304DBF6" w14:textId="4C064B38" w:rsidR="0099164F" w:rsidRPr="00011912" w:rsidRDefault="0099164F" w:rsidP="00011912">
            <w:pPr>
              <w:pStyle w:val="TableText"/>
              <w:rPr>
                <w:b/>
                <w:color w:val="EE0000"/>
              </w:rPr>
            </w:pPr>
            <w:r w:rsidRPr="00011912">
              <w:rPr>
                <w:color w:val="EE0000"/>
              </w:rPr>
              <w:t xml:space="preserve">crypto key </w:t>
            </w:r>
            <w:proofErr w:type="gramStart"/>
            <w:r w:rsidRPr="00011912">
              <w:rPr>
                <w:color w:val="EE0000"/>
              </w:rPr>
              <w:t>generate</w:t>
            </w:r>
            <w:proofErr w:type="gram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rsa</w:t>
            </w:r>
            <w:proofErr w:type="spellEnd"/>
            <w:r w:rsidRPr="00011912">
              <w:rPr>
                <w:color w:val="EE0000"/>
              </w:rPr>
              <w:t xml:space="preserve"> general-keys modulus </w:t>
            </w:r>
            <w:r w:rsidR="00041887" w:rsidRPr="00011912">
              <w:rPr>
                <w:color w:val="EE0000"/>
              </w:rPr>
              <w:t>1024</w:t>
            </w:r>
          </w:p>
          <w:p w14:paraId="6C772636" w14:textId="77777777" w:rsidR="0099164F" w:rsidRPr="00011912" w:rsidRDefault="0099164F" w:rsidP="00011912">
            <w:pPr>
              <w:pStyle w:val="TableText"/>
              <w:rPr>
                <w:b/>
                <w:color w:val="EE0000"/>
              </w:rPr>
            </w:pPr>
            <w:proofErr w:type="spellStart"/>
            <w:r w:rsidRPr="00011912">
              <w:rPr>
                <w:color w:val="EE0000"/>
              </w:rPr>
              <w:t>ip</w:t>
            </w:r>
            <w:proofErr w:type="spell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ssh</w:t>
            </w:r>
            <w:proofErr w:type="spellEnd"/>
            <w:r w:rsidRPr="00011912">
              <w:rPr>
                <w:color w:val="EE0000"/>
              </w:rPr>
              <w:t xml:space="preserve"> version 2</w:t>
            </w:r>
          </w:p>
          <w:p w14:paraId="3201C827" w14:textId="77777777" w:rsidR="0099164F" w:rsidRPr="00011912" w:rsidRDefault="0099164F" w:rsidP="00011912">
            <w:pPr>
              <w:pStyle w:val="TableText"/>
              <w:rPr>
                <w:b/>
                <w:color w:val="EE0000"/>
              </w:rPr>
            </w:pPr>
            <w:proofErr w:type="spellStart"/>
            <w:r w:rsidRPr="00011912">
              <w:rPr>
                <w:color w:val="EE0000"/>
              </w:rPr>
              <w:t>ip</w:t>
            </w:r>
            <w:proofErr w:type="spell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ssh</w:t>
            </w:r>
            <w:proofErr w:type="spellEnd"/>
            <w:r w:rsidRPr="00011912">
              <w:rPr>
                <w:color w:val="EE0000"/>
              </w:rPr>
              <w:t xml:space="preserve"> time-out 90</w:t>
            </w:r>
          </w:p>
          <w:p w14:paraId="0968452E" w14:textId="77777777" w:rsidR="0099164F" w:rsidRPr="00011912" w:rsidRDefault="0099164F" w:rsidP="00CC1368">
            <w:pPr>
              <w:pStyle w:val="TableText"/>
              <w:rPr>
                <w:color w:val="EE0000"/>
              </w:rPr>
            </w:pPr>
            <w:proofErr w:type="spellStart"/>
            <w:r w:rsidRPr="00011912">
              <w:rPr>
                <w:color w:val="EE0000"/>
              </w:rPr>
              <w:t>ip</w:t>
            </w:r>
            <w:proofErr w:type="spell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ssh</w:t>
            </w:r>
            <w:proofErr w:type="spellEnd"/>
            <w:r w:rsidRPr="00011912">
              <w:rPr>
                <w:color w:val="EE0000"/>
              </w:rPr>
              <w:t xml:space="preserve"> authentication-retries 2</w:t>
            </w:r>
          </w:p>
        </w:tc>
        <w:tc>
          <w:tcPr>
            <w:tcW w:w="2703" w:type="dxa"/>
          </w:tcPr>
          <w:p w14:paraId="0032B45B" w14:textId="77777777" w:rsidR="0099164F" w:rsidRPr="00011912" w:rsidRDefault="0099164F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show </w:t>
            </w:r>
            <w:proofErr w:type="spellStart"/>
            <w:r w:rsidRPr="00011912">
              <w:rPr>
                <w:color w:val="EE0000"/>
              </w:rPr>
              <w:t>ip</w:t>
            </w:r>
            <w:proofErr w:type="spell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ssh</w:t>
            </w:r>
            <w:proofErr w:type="spellEnd"/>
          </w:p>
        </w:tc>
      </w:tr>
      <w:tr w:rsidR="006F16AD" w:rsidRPr="00870447" w14:paraId="1CC3CEF1" w14:textId="77777777" w:rsidTr="00011912">
        <w:tc>
          <w:tcPr>
            <w:tcW w:w="2967" w:type="dxa"/>
          </w:tcPr>
          <w:p w14:paraId="01BA0F65" w14:textId="77777777" w:rsidR="006F16AD" w:rsidRPr="00011912" w:rsidRDefault="006F16AD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Configure the AAA authentication settings.</w:t>
            </w:r>
          </w:p>
        </w:tc>
        <w:tc>
          <w:tcPr>
            <w:tcW w:w="4410" w:type="dxa"/>
          </w:tcPr>
          <w:p w14:paraId="2E0B6F32" w14:textId="77777777" w:rsidR="00ED6C1D" w:rsidRPr="00011912" w:rsidRDefault="00ED6C1D" w:rsidP="00CC1368">
            <w:pPr>
              <w:pStyle w:val="TableText"/>
              <w:rPr>
                <w:color w:val="EE0000"/>
              </w:rPr>
            </w:pPr>
            <w:proofErr w:type="spellStart"/>
            <w:r w:rsidRPr="00011912">
              <w:rPr>
                <w:color w:val="EE0000"/>
              </w:rPr>
              <w:t>aaa</w:t>
            </w:r>
            <w:proofErr w:type="spellEnd"/>
            <w:r w:rsidRPr="00011912">
              <w:rPr>
                <w:color w:val="EE0000"/>
              </w:rPr>
              <w:t xml:space="preserve"> new-model</w:t>
            </w:r>
          </w:p>
          <w:p w14:paraId="7E818F46" w14:textId="25685180" w:rsidR="006F16AD" w:rsidRPr="00011912" w:rsidRDefault="006F16AD" w:rsidP="00CC1368">
            <w:pPr>
              <w:pStyle w:val="TableText"/>
            </w:pPr>
            <w:proofErr w:type="spellStart"/>
            <w:r w:rsidRPr="00011912">
              <w:rPr>
                <w:color w:val="EE0000"/>
              </w:rPr>
              <w:t>aaa</w:t>
            </w:r>
            <w:proofErr w:type="spellEnd"/>
            <w:r w:rsidRPr="00011912">
              <w:rPr>
                <w:color w:val="EE0000"/>
              </w:rPr>
              <w:t xml:space="preserve"> authentication login default local-case</w:t>
            </w:r>
          </w:p>
        </w:tc>
        <w:tc>
          <w:tcPr>
            <w:tcW w:w="2703" w:type="dxa"/>
          </w:tcPr>
          <w:p w14:paraId="4B627F8B" w14:textId="77777777" w:rsidR="006F16AD" w:rsidRPr="00011912" w:rsidRDefault="006F16AD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show run | </w:t>
            </w:r>
            <w:proofErr w:type="spellStart"/>
            <w:r w:rsidRPr="00011912">
              <w:rPr>
                <w:color w:val="EE0000"/>
              </w:rPr>
              <w:t>inc</w:t>
            </w:r>
            <w:proofErr w:type="spell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aaa</w:t>
            </w:r>
            <w:proofErr w:type="spellEnd"/>
          </w:p>
        </w:tc>
      </w:tr>
      <w:tr w:rsidR="00AC5431" w:rsidRPr="00A4465C" w14:paraId="008038E1" w14:textId="77777777" w:rsidTr="00627DD6">
        <w:tc>
          <w:tcPr>
            <w:tcW w:w="2967" w:type="dxa"/>
          </w:tcPr>
          <w:p w14:paraId="6D77A594" w14:textId="54D0D0F6" w:rsidR="00AC5431" w:rsidRPr="004E4E7F" w:rsidRDefault="00AC5431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Enhanced Login settings</w:t>
            </w:r>
          </w:p>
        </w:tc>
        <w:tc>
          <w:tcPr>
            <w:tcW w:w="4410" w:type="dxa"/>
          </w:tcPr>
          <w:p w14:paraId="22181036" w14:textId="1E788B2A" w:rsidR="000E7C57" w:rsidRPr="004E4E7F" w:rsidRDefault="00AC5431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login block-for 180 attempts 4 within 120</w:t>
            </w:r>
          </w:p>
        </w:tc>
        <w:tc>
          <w:tcPr>
            <w:tcW w:w="2703" w:type="dxa"/>
          </w:tcPr>
          <w:p w14:paraId="10329B65" w14:textId="117F818F" w:rsidR="000E7C57" w:rsidRPr="004E4E7F" w:rsidRDefault="00ED6C1D" w:rsidP="00CC1368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 xml:space="preserve">show </w:t>
            </w:r>
            <w:r w:rsidR="00C75D59">
              <w:rPr>
                <w:color w:val="EE0000"/>
              </w:rPr>
              <w:t>login</w:t>
            </w:r>
          </w:p>
        </w:tc>
      </w:tr>
      <w:tr w:rsidR="00627DD6" w:rsidRPr="00A4465C" w14:paraId="35DA966C" w14:textId="77777777" w:rsidTr="00627DD6">
        <w:tc>
          <w:tcPr>
            <w:tcW w:w="2967" w:type="dxa"/>
          </w:tcPr>
          <w:p w14:paraId="2F657FAD" w14:textId="145B5871" w:rsidR="00627DD6" w:rsidRPr="00011912" w:rsidRDefault="00627DD6" w:rsidP="00627DD6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>Encrypt all passwords</w:t>
            </w:r>
          </w:p>
        </w:tc>
        <w:tc>
          <w:tcPr>
            <w:tcW w:w="4410" w:type="dxa"/>
          </w:tcPr>
          <w:p w14:paraId="63DFC9EA" w14:textId="70206FC7" w:rsidR="00627DD6" w:rsidRPr="00011912" w:rsidRDefault="00627DD6" w:rsidP="00627DD6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>service password-encryption</w:t>
            </w:r>
          </w:p>
        </w:tc>
        <w:tc>
          <w:tcPr>
            <w:tcW w:w="2703" w:type="dxa"/>
          </w:tcPr>
          <w:p w14:paraId="1B520D72" w14:textId="69220C42" w:rsidR="00627DD6" w:rsidRDefault="00627DD6" w:rsidP="00627DD6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>show run | incl password-e</w:t>
            </w:r>
          </w:p>
        </w:tc>
      </w:tr>
      <w:tr w:rsidR="00627DD6" w:rsidRPr="00A4465C" w14:paraId="691B9986" w14:textId="77777777" w:rsidTr="00011912">
        <w:tc>
          <w:tcPr>
            <w:tcW w:w="2967" w:type="dxa"/>
          </w:tcPr>
          <w:p w14:paraId="3E4F7546" w14:textId="36B1DBE2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Configure VTY lines to allow SSH access.</w:t>
            </w:r>
          </w:p>
          <w:p w14:paraId="0952C624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(Switch: </w:t>
            </w:r>
            <w:r w:rsidRPr="00011912">
              <w:rPr>
                <w:b/>
                <w:bCs/>
                <w:color w:val="EE0000"/>
              </w:rPr>
              <w:t>S2</w:t>
            </w:r>
            <w:r w:rsidRPr="00011912">
              <w:rPr>
                <w:color w:val="EE0000"/>
              </w:rPr>
              <w:t xml:space="preserve"> only)</w:t>
            </w:r>
          </w:p>
        </w:tc>
        <w:tc>
          <w:tcPr>
            <w:tcW w:w="4410" w:type="dxa"/>
          </w:tcPr>
          <w:p w14:paraId="47880009" w14:textId="77777777" w:rsidR="00627DD6" w:rsidRPr="004E4E7F" w:rsidRDefault="00627DD6" w:rsidP="00627DD6">
            <w:pPr>
              <w:pStyle w:val="TableText"/>
              <w:rPr>
                <w:color w:val="EE0000"/>
              </w:rPr>
            </w:pPr>
            <w:r w:rsidRPr="00C75D59">
              <w:rPr>
                <w:color w:val="EE0000"/>
              </w:rPr>
              <w:t xml:space="preserve">line </w:t>
            </w:r>
            <w:proofErr w:type="spellStart"/>
            <w:r w:rsidRPr="00C75D59">
              <w:rPr>
                <w:color w:val="EE0000"/>
              </w:rPr>
              <w:t>vty</w:t>
            </w:r>
            <w:proofErr w:type="spellEnd"/>
            <w:r w:rsidRPr="00C75D59">
              <w:rPr>
                <w:color w:val="EE0000"/>
              </w:rPr>
              <w:t xml:space="preserve"> 0 15</w:t>
            </w:r>
          </w:p>
          <w:p w14:paraId="47763282" w14:textId="570203D4" w:rsidR="00627DD6" w:rsidRPr="00AC5431" w:rsidRDefault="00627DD6" w:rsidP="00627DD6">
            <w:pPr>
              <w:pStyle w:val="TableText"/>
              <w:rPr>
                <w:color w:val="EE0000"/>
              </w:rPr>
            </w:pPr>
            <w:r w:rsidRPr="004E4E7F">
              <w:rPr>
                <w:color w:val="EE0000"/>
              </w:rPr>
              <w:t xml:space="preserve"> transport input </w:t>
            </w:r>
            <w:proofErr w:type="spellStart"/>
            <w:r w:rsidRPr="004E4E7F">
              <w:rPr>
                <w:color w:val="EE0000"/>
              </w:rPr>
              <w:t>ssh</w:t>
            </w:r>
            <w:proofErr w:type="spellEnd"/>
          </w:p>
          <w:p w14:paraId="1C7C8BE1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CC1368">
              <w:rPr>
                <w:color w:val="EE0000"/>
              </w:rPr>
              <w:t>exit</w:t>
            </w:r>
          </w:p>
        </w:tc>
        <w:tc>
          <w:tcPr>
            <w:tcW w:w="2703" w:type="dxa"/>
          </w:tcPr>
          <w:p w14:paraId="710F0ABB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show run | section </w:t>
            </w:r>
            <w:proofErr w:type="spellStart"/>
            <w:r w:rsidRPr="00011912">
              <w:rPr>
                <w:color w:val="EE0000"/>
              </w:rPr>
              <w:t>vty</w:t>
            </w:r>
            <w:proofErr w:type="spellEnd"/>
          </w:p>
        </w:tc>
      </w:tr>
      <w:tr w:rsidR="00627DD6" w:rsidRPr="00A4465C" w14:paraId="527ED451" w14:textId="77777777" w:rsidTr="00011912">
        <w:tc>
          <w:tcPr>
            <w:tcW w:w="2967" w:type="dxa"/>
          </w:tcPr>
          <w:p w14:paraId="00B50E40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Create VLAN list.</w:t>
            </w:r>
          </w:p>
          <w:p w14:paraId="3CF05C3B" w14:textId="65E77361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(Switches: </w:t>
            </w:r>
            <w:r w:rsidRPr="00011912">
              <w:rPr>
                <w:b/>
                <w:bCs/>
                <w:color w:val="EE0000"/>
              </w:rPr>
              <w:t>S2</w:t>
            </w:r>
            <w:r w:rsidRPr="00011912">
              <w:rPr>
                <w:color w:val="EE0000"/>
              </w:rPr>
              <w:t xml:space="preserve"> &amp; </w:t>
            </w:r>
            <w:r w:rsidRPr="00011912">
              <w:rPr>
                <w:b/>
                <w:bCs/>
                <w:color w:val="EE0000"/>
              </w:rPr>
              <w:t>S3</w:t>
            </w:r>
            <w:r w:rsidRPr="00011912">
              <w:rPr>
                <w:color w:val="EE0000"/>
              </w:rPr>
              <w:t>)</w:t>
            </w:r>
          </w:p>
        </w:tc>
        <w:tc>
          <w:tcPr>
            <w:tcW w:w="4410" w:type="dxa"/>
          </w:tcPr>
          <w:p w14:paraId="6C0F2480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proofErr w:type="spellStart"/>
            <w:r w:rsidRPr="00011912">
              <w:rPr>
                <w:color w:val="EE0000"/>
              </w:rPr>
              <w:t>vlan</w:t>
            </w:r>
            <w:proofErr w:type="spellEnd"/>
            <w:r w:rsidRPr="00011912">
              <w:rPr>
                <w:color w:val="EE0000"/>
              </w:rPr>
              <w:t xml:space="preserve"> 3</w:t>
            </w:r>
          </w:p>
          <w:p w14:paraId="1BF824A9" w14:textId="388DE250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name INSIDE</w:t>
            </w:r>
          </w:p>
          <w:p w14:paraId="19A31913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proofErr w:type="spellStart"/>
            <w:r w:rsidRPr="00011912">
              <w:rPr>
                <w:color w:val="EE0000"/>
              </w:rPr>
              <w:t>vlan</w:t>
            </w:r>
            <w:proofErr w:type="spellEnd"/>
            <w:r w:rsidRPr="00011912">
              <w:rPr>
                <w:color w:val="EE0000"/>
              </w:rPr>
              <w:t xml:space="preserve"> 33</w:t>
            </w:r>
          </w:p>
          <w:p w14:paraId="2105B1CA" w14:textId="65EF39F8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name GUEST</w:t>
            </w:r>
          </w:p>
          <w:p w14:paraId="72825B96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proofErr w:type="spellStart"/>
            <w:r w:rsidRPr="00011912">
              <w:rPr>
                <w:color w:val="EE0000"/>
              </w:rPr>
              <w:t>vlan</w:t>
            </w:r>
            <w:proofErr w:type="spellEnd"/>
            <w:r w:rsidRPr="00011912">
              <w:rPr>
                <w:color w:val="EE0000"/>
              </w:rPr>
              <w:t xml:space="preserve"> 99</w:t>
            </w:r>
          </w:p>
          <w:p w14:paraId="0E007518" w14:textId="258FDB8D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name NULL</w:t>
            </w:r>
          </w:p>
          <w:p w14:paraId="4298C6E7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exit</w:t>
            </w:r>
          </w:p>
        </w:tc>
        <w:tc>
          <w:tcPr>
            <w:tcW w:w="2703" w:type="dxa"/>
          </w:tcPr>
          <w:p w14:paraId="7A1353B2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show </w:t>
            </w:r>
            <w:proofErr w:type="spellStart"/>
            <w:r w:rsidRPr="00011912">
              <w:rPr>
                <w:color w:val="EE0000"/>
              </w:rPr>
              <w:t>vlan</w:t>
            </w:r>
            <w:proofErr w:type="spellEnd"/>
          </w:p>
        </w:tc>
      </w:tr>
      <w:tr w:rsidR="00627DD6" w:rsidRPr="00A4465C" w14:paraId="39FC62D4" w14:textId="77777777" w:rsidTr="00011912">
        <w:tc>
          <w:tcPr>
            <w:tcW w:w="2967" w:type="dxa"/>
          </w:tcPr>
          <w:p w14:paraId="66A3FC9E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lastRenderedPageBreak/>
              <w:t>Configure trunk ports.</w:t>
            </w:r>
          </w:p>
          <w:p w14:paraId="3C1F2765" w14:textId="6F2C4DF2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(Switches: </w:t>
            </w:r>
            <w:r w:rsidRPr="00011912">
              <w:rPr>
                <w:b/>
                <w:bCs/>
                <w:color w:val="EE0000"/>
              </w:rPr>
              <w:t>S2</w:t>
            </w:r>
            <w:r w:rsidRPr="00011912">
              <w:rPr>
                <w:color w:val="EE0000"/>
              </w:rPr>
              <w:t xml:space="preserve"> &amp; </w:t>
            </w:r>
            <w:r w:rsidRPr="00011912">
              <w:rPr>
                <w:b/>
                <w:bCs/>
                <w:color w:val="EE0000"/>
              </w:rPr>
              <w:t>S3</w:t>
            </w:r>
            <w:r w:rsidRPr="00011912">
              <w:rPr>
                <w:color w:val="EE0000"/>
              </w:rPr>
              <w:t>)</w:t>
            </w:r>
          </w:p>
        </w:tc>
        <w:tc>
          <w:tcPr>
            <w:tcW w:w="4410" w:type="dxa"/>
          </w:tcPr>
          <w:p w14:paraId="72D72C40" w14:textId="77777777" w:rsidR="00627DD6" w:rsidRPr="00011912" w:rsidRDefault="00627DD6" w:rsidP="00627DD6">
            <w:pPr>
              <w:pStyle w:val="TableText"/>
              <w:rPr>
                <w:b/>
                <w:bCs/>
                <w:color w:val="EE0000"/>
              </w:rPr>
            </w:pPr>
            <w:r w:rsidRPr="00011912">
              <w:rPr>
                <w:b/>
                <w:bCs/>
                <w:color w:val="EE0000"/>
              </w:rPr>
              <w:t>Switch S2:</w:t>
            </w:r>
          </w:p>
          <w:p w14:paraId="12371A0C" w14:textId="39386D1E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interface range f0/3-4</w:t>
            </w:r>
          </w:p>
          <w:p w14:paraId="66EEF55B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switchport mode trunk</w:t>
            </w:r>
          </w:p>
          <w:p w14:paraId="78478A55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switchport trunk native </w:t>
            </w:r>
            <w:proofErr w:type="spellStart"/>
            <w:r w:rsidRPr="00011912">
              <w:rPr>
                <w:color w:val="EE0000"/>
              </w:rPr>
              <w:t>vlan</w:t>
            </w:r>
            <w:proofErr w:type="spellEnd"/>
            <w:r w:rsidRPr="00011912">
              <w:rPr>
                <w:color w:val="EE0000"/>
              </w:rPr>
              <w:t xml:space="preserve"> 99</w:t>
            </w:r>
          </w:p>
          <w:p w14:paraId="1508590D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switchport </w:t>
            </w:r>
            <w:proofErr w:type="spellStart"/>
            <w:r w:rsidRPr="00011912">
              <w:rPr>
                <w:color w:val="EE0000"/>
              </w:rPr>
              <w:t>nonegotiate</w:t>
            </w:r>
            <w:proofErr w:type="spellEnd"/>
          </w:p>
          <w:p w14:paraId="0101BB8E" w14:textId="77777777" w:rsidR="00627DD6" w:rsidRPr="00011912" w:rsidRDefault="00627DD6" w:rsidP="00627DD6">
            <w:pPr>
              <w:pStyle w:val="TableText"/>
              <w:rPr>
                <w:b/>
                <w:bCs/>
                <w:color w:val="EE0000"/>
              </w:rPr>
            </w:pPr>
            <w:r w:rsidRPr="00011912">
              <w:rPr>
                <w:b/>
                <w:bCs/>
                <w:color w:val="EE0000"/>
              </w:rPr>
              <w:t>Switch S3:</w:t>
            </w:r>
          </w:p>
          <w:p w14:paraId="3A84EEDC" w14:textId="5154B500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interface range f0/1-2, f0/5</w:t>
            </w:r>
          </w:p>
          <w:p w14:paraId="18CC3136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switchport mode trunk</w:t>
            </w:r>
          </w:p>
          <w:p w14:paraId="6C88A7E7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switchport trunk native </w:t>
            </w:r>
            <w:proofErr w:type="spellStart"/>
            <w:r w:rsidRPr="00011912">
              <w:rPr>
                <w:color w:val="EE0000"/>
              </w:rPr>
              <w:t>vlan</w:t>
            </w:r>
            <w:proofErr w:type="spellEnd"/>
            <w:r w:rsidRPr="00011912">
              <w:rPr>
                <w:color w:val="EE0000"/>
              </w:rPr>
              <w:t xml:space="preserve"> 99</w:t>
            </w:r>
          </w:p>
          <w:p w14:paraId="6B92DCC2" w14:textId="519E271A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switchport </w:t>
            </w:r>
            <w:proofErr w:type="spellStart"/>
            <w:r w:rsidRPr="00011912">
              <w:rPr>
                <w:color w:val="EE0000"/>
              </w:rPr>
              <w:t>nonegotiate</w:t>
            </w:r>
            <w:proofErr w:type="spellEnd"/>
          </w:p>
        </w:tc>
        <w:tc>
          <w:tcPr>
            <w:tcW w:w="2703" w:type="dxa"/>
          </w:tcPr>
          <w:p w14:paraId="7C2BDE4E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show run | beg interface</w:t>
            </w:r>
          </w:p>
        </w:tc>
      </w:tr>
      <w:tr w:rsidR="00627DD6" w:rsidRPr="00A4465C" w14:paraId="265BC001" w14:textId="77777777" w:rsidTr="00011912">
        <w:tc>
          <w:tcPr>
            <w:tcW w:w="2967" w:type="dxa"/>
          </w:tcPr>
          <w:p w14:paraId="226828AC" w14:textId="609DD060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Disable </w:t>
            </w:r>
            <w:proofErr w:type="spellStart"/>
            <w:r w:rsidRPr="00011912">
              <w:rPr>
                <w:color w:val="EE0000"/>
              </w:rPr>
              <w:t>trunking</w:t>
            </w:r>
            <w:proofErr w:type="spellEnd"/>
            <w:r w:rsidRPr="00011912">
              <w:rPr>
                <w:color w:val="EE0000"/>
              </w:rPr>
              <w:t xml:space="preserve">. (Switches: </w:t>
            </w:r>
            <w:r w:rsidRPr="00011912">
              <w:rPr>
                <w:b/>
                <w:bCs/>
                <w:color w:val="EE0000"/>
              </w:rPr>
              <w:t>S2</w:t>
            </w:r>
            <w:r w:rsidRPr="00011912">
              <w:rPr>
                <w:color w:val="EE0000"/>
              </w:rPr>
              <w:t xml:space="preserve"> &amp; </w:t>
            </w:r>
            <w:r w:rsidRPr="00011912">
              <w:rPr>
                <w:b/>
                <w:bCs/>
                <w:color w:val="EE0000"/>
              </w:rPr>
              <w:t>S3</w:t>
            </w:r>
            <w:r w:rsidRPr="00011912">
              <w:rPr>
                <w:color w:val="EE0000"/>
              </w:rPr>
              <w:t>)</w:t>
            </w:r>
          </w:p>
        </w:tc>
        <w:tc>
          <w:tcPr>
            <w:tcW w:w="4410" w:type="dxa"/>
          </w:tcPr>
          <w:p w14:paraId="10ED172B" w14:textId="3B539419" w:rsidR="00627DD6" w:rsidRPr="00011912" w:rsidRDefault="00627DD6" w:rsidP="00627DD6">
            <w:pPr>
              <w:pStyle w:val="TableText"/>
              <w:rPr>
                <w:b/>
                <w:bCs/>
                <w:color w:val="EE0000"/>
              </w:rPr>
            </w:pPr>
            <w:r w:rsidRPr="00011912">
              <w:rPr>
                <w:b/>
                <w:bCs/>
                <w:color w:val="EE0000"/>
              </w:rPr>
              <w:t>Switch S2:</w:t>
            </w:r>
          </w:p>
          <w:p w14:paraId="729E8770" w14:textId="263E8863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interface f0/18</w:t>
            </w:r>
          </w:p>
          <w:p w14:paraId="46BEC414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switchport mode access</w:t>
            </w:r>
          </w:p>
          <w:p w14:paraId="1F751ECA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switchport access </w:t>
            </w:r>
            <w:proofErr w:type="spellStart"/>
            <w:r w:rsidRPr="00011912">
              <w:rPr>
                <w:color w:val="EE0000"/>
              </w:rPr>
              <w:t>vlan</w:t>
            </w:r>
            <w:proofErr w:type="spellEnd"/>
            <w:r w:rsidRPr="00011912">
              <w:rPr>
                <w:color w:val="EE0000"/>
              </w:rPr>
              <w:t xml:space="preserve"> 3</w:t>
            </w:r>
          </w:p>
          <w:p w14:paraId="6B2AF7F5" w14:textId="10656012" w:rsidR="00627DD6" w:rsidRPr="00011912" w:rsidRDefault="00627DD6" w:rsidP="00627DD6">
            <w:pPr>
              <w:pStyle w:val="TableText"/>
              <w:rPr>
                <w:b/>
                <w:bCs/>
                <w:color w:val="EE0000"/>
              </w:rPr>
            </w:pPr>
            <w:r w:rsidRPr="00011912">
              <w:rPr>
                <w:b/>
                <w:bCs/>
                <w:color w:val="EE0000"/>
              </w:rPr>
              <w:t>Switch S3:</w:t>
            </w:r>
          </w:p>
          <w:p w14:paraId="6A776444" w14:textId="48030838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interface f0/18</w:t>
            </w:r>
          </w:p>
          <w:p w14:paraId="014E850F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switchport mode access</w:t>
            </w:r>
          </w:p>
          <w:p w14:paraId="3C5349B2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switchport access </w:t>
            </w:r>
            <w:proofErr w:type="spellStart"/>
            <w:r w:rsidRPr="00011912">
              <w:rPr>
                <w:color w:val="EE0000"/>
              </w:rPr>
              <w:t>vlan</w:t>
            </w:r>
            <w:proofErr w:type="spellEnd"/>
            <w:r w:rsidRPr="00011912">
              <w:rPr>
                <w:color w:val="EE0000"/>
              </w:rPr>
              <w:t xml:space="preserve"> 33</w:t>
            </w:r>
          </w:p>
        </w:tc>
        <w:tc>
          <w:tcPr>
            <w:tcW w:w="2703" w:type="dxa"/>
          </w:tcPr>
          <w:p w14:paraId="623F02D0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show run interface f0/18</w:t>
            </w:r>
          </w:p>
        </w:tc>
      </w:tr>
      <w:tr w:rsidR="00627DD6" w:rsidRPr="00A4465C" w14:paraId="48CB7B21" w14:textId="77777777" w:rsidTr="00011912">
        <w:tc>
          <w:tcPr>
            <w:tcW w:w="2967" w:type="dxa"/>
          </w:tcPr>
          <w:p w14:paraId="28E1A30F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Enable </w:t>
            </w:r>
            <w:proofErr w:type="spellStart"/>
            <w:r w:rsidRPr="00011912">
              <w:rPr>
                <w:color w:val="EE0000"/>
              </w:rPr>
              <w:t>PortFast</w:t>
            </w:r>
            <w:proofErr w:type="spellEnd"/>
            <w:r w:rsidRPr="00011912">
              <w:rPr>
                <w:color w:val="EE0000"/>
              </w:rPr>
              <w:t xml:space="preserve"> and BPDU guard.</w:t>
            </w:r>
          </w:p>
          <w:p w14:paraId="73392EDE" w14:textId="777FA320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(Switch: </w:t>
            </w:r>
            <w:r w:rsidRPr="00011912">
              <w:rPr>
                <w:b/>
                <w:bCs/>
                <w:color w:val="EE0000"/>
              </w:rPr>
              <w:t>S2</w:t>
            </w:r>
            <w:r w:rsidRPr="00011912">
              <w:rPr>
                <w:color w:val="EE0000"/>
              </w:rPr>
              <w:t xml:space="preserve"> &amp; </w:t>
            </w:r>
            <w:r w:rsidRPr="00011912">
              <w:rPr>
                <w:b/>
                <w:bCs/>
                <w:color w:val="EE0000"/>
              </w:rPr>
              <w:t>S3</w:t>
            </w:r>
            <w:r w:rsidRPr="00011912">
              <w:rPr>
                <w:color w:val="EE0000"/>
              </w:rPr>
              <w:t>)</w:t>
            </w:r>
          </w:p>
        </w:tc>
        <w:tc>
          <w:tcPr>
            <w:tcW w:w="4410" w:type="dxa"/>
          </w:tcPr>
          <w:p w14:paraId="7719B5AA" w14:textId="1C2355FA" w:rsidR="00627DD6" w:rsidRPr="00011912" w:rsidRDefault="00627DD6" w:rsidP="00627DD6">
            <w:pPr>
              <w:pStyle w:val="TableText"/>
              <w:rPr>
                <w:b/>
                <w:bCs/>
                <w:color w:val="EE0000"/>
              </w:rPr>
            </w:pPr>
            <w:r w:rsidRPr="00011912">
              <w:rPr>
                <w:b/>
                <w:bCs/>
                <w:color w:val="EE0000"/>
              </w:rPr>
              <w:t>Switch S2:</w:t>
            </w:r>
          </w:p>
          <w:p w14:paraId="73C7F23B" w14:textId="76A1EA2C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interface f0/18</w:t>
            </w:r>
          </w:p>
          <w:p w14:paraId="58A4BDBD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spanning-tree </w:t>
            </w:r>
            <w:proofErr w:type="spellStart"/>
            <w:r w:rsidRPr="00011912">
              <w:rPr>
                <w:color w:val="EE0000"/>
              </w:rPr>
              <w:t>portfast</w:t>
            </w:r>
            <w:proofErr w:type="spellEnd"/>
          </w:p>
          <w:p w14:paraId="11BD4535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spanning-tree </w:t>
            </w:r>
            <w:proofErr w:type="spellStart"/>
            <w:r w:rsidRPr="00011912">
              <w:rPr>
                <w:color w:val="EE0000"/>
              </w:rPr>
              <w:t>bpduguard</w:t>
            </w:r>
            <w:proofErr w:type="spellEnd"/>
            <w:r w:rsidRPr="00011912">
              <w:rPr>
                <w:color w:val="EE0000"/>
              </w:rPr>
              <w:t xml:space="preserve"> enable</w:t>
            </w:r>
          </w:p>
          <w:p w14:paraId="2514B0F0" w14:textId="12A61D95" w:rsidR="00627DD6" w:rsidRPr="00011912" w:rsidRDefault="00627DD6" w:rsidP="00627DD6">
            <w:pPr>
              <w:pStyle w:val="TableText"/>
              <w:rPr>
                <w:b/>
                <w:bCs/>
                <w:color w:val="EE0000"/>
              </w:rPr>
            </w:pPr>
            <w:r w:rsidRPr="00011912">
              <w:rPr>
                <w:b/>
                <w:bCs/>
                <w:color w:val="EE0000"/>
              </w:rPr>
              <w:t>Switch S3:</w:t>
            </w:r>
          </w:p>
          <w:p w14:paraId="25D4A0E2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interface f0/18</w:t>
            </w:r>
          </w:p>
          <w:p w14:paraId="477A8D7E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spanning-tree </w:t>
            </w:r>
            <w:proofErr w:type="spellStart"/>
            <w:r w:rsidRPr="00011912">
              <w:rPr>
                <w:color w:val="EE0000"/>
              </w:rPr>
              <w:t>portfast</w:t>
            </w:r>
            <w:proofErr w:type="spellEnd"/>
          </w:p>
          <w:p w14:paraId="430FE2B0" w14:textId="6318D1ED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spanning-tree </w:t>
            </w:r>
            <w:proofErr w:type="spellStart"/>
            <w:r w:rsidRPr="00011912">
              <w:rPr>
                <w:color w:val="EE0000"/>
              </w:rPr>
              <w:t>bpduguard</w:t>
            </w:r>
            <w:proofErr w:type="spellEnd"/>
            <w:r w:rsidRPr="00011912">
              <w:rPr>
                <w:color w:val="EE0000"/>
              </w:rPr>
              <w:t xml:space="preserve"> enable</w:t>
            </w:r>
          </w:p>
        </w:tc>
        <w:tc>
          <w:tcPr>
            <w:tcW w:w="2703" w:type="dxa"/>
          </w:tcPr>
          <w:p w14:paraId="53784A69" w14:textId="77777777" w:rsidR="00627DD6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show run interface f0/18</w:t>
            </w:r>
          </w:p>
        </w:tc>
      </w:tr>
      <w:tr w:rsidR="00627DD6" w:rsidRPr="00A4465C" w14:paraId="323CCDEE" w14:textId="77777777" w:rsidTr="00011912">
        <w:tc>
          <w:tcPr>
            <w:tcW w:w="2967" w:type="dxa"/>
          </w:tcPr>
          <w:p w14:paraId="413F8ACA" w14:textId="77777777" w:rsidR="00627DD6" w:rsidRDefault="00627DD6" w:rsidP="00627DD6">
            <w:pPr>
              <w:pStyle w:val="TableText"/>
              <w:rPr>
                <w:color w:val="FF0000"/>
              </w:rPr>
            </w:pPr>
            <w:r w:rsidRPr="00A4465C">
              <w:rPr>
                <w:color w:val="FF0000"/>
              </w:rPr>
              <w:t>Configure basic port security.</w:t>
            </w:r>
          </w:p>
          <w:p w14:paraId="3DBC2D24" w14:textId="77777777" w:rsidR="00627DD6" w:rsidRPr="00A4465C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(Switch: </w:t>
            </w:r>
            <w:r w:rsidRPr="00A4465C">
              <w:rPr>
                <w:b/>
                <w:color w:val="FF0000"/>
              </w:rPr>
              <w:t>S2</w:t>
            </w:r>
            <w:r>
              <w:rPr>
                <w:b/>
                <w:color w:val="FF0000"/>
              </w:rPr>
              <w:t xml:space="preserve"> only)</w:t>
            </w:r>
          </w:p>
        </w:tc>
        <w:tc>
          <w:tcPr>
            <w:tcW w:w="4410" w:type="dxa"/>
          </w:tcPr>
          <w:p w14:paraId="771C9C09" w14:textId="3E662BAC" w:rsidR="00627DD6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interface f0/18</w:t>
            </w:r>
          </w:p>
          <w:p w14:paraId="1F9AFCEF" w14:textId="77777777" w:rsidR="00627DD6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switchport port-security</w:t>
            </w:r>
          </w:p>
          <w:p w14:paraId="17E61373" w14:textId="77777777" w:rsidR="00627DD6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switchport port-security maximum 1</w:t>
            </w:r>
          </w:p>
          <w:p w14:paraId="7084E636" w14:textId="77777777" w:rsidR="00627DD6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switchport port-security mac-address sticky</w:t>
            </w:r>
          </w:p>
          <w:p w14:paraId="358091BD" w14:textId="77777777" w:rsidR="00627DD6" w:rsidRPr="00A4465C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switchport port-security violation shutdown</w:t>
            </w:r>
          </w:p>
        </w:tc>
        <w:tc>
          <w:tcPr>
            <w:tcW w:w="2703" w:type="dxa"/>
          </w:tcPr>
          <w:p w14:paraId="2063DDB3" w14:textId="77777777" w:rsidR="00627DD6" w:rsidRPr="009B0FBE" w:rsidRDefault="00627DD6" w:rsidP="00627DD6">
            <w:pPr>
              <w:pStyle w:val="TableText"/>
              <w:rPr>
                <w:color w:val="FF0000"/>
              </w:rPr>
            </w:pPr>
            <w:r w:rsidRPr="009B0FBE">
              <w:rPr>
                <w:color w:val="FF0000"/>
              </w:rPr>
              <w:t>show port-security interface f0/18</w:t>
            </w:r>
          </w:p>
        </w:tc>
      </w:tr>
      <w:tr w:rsidR="00627DD6" w:rsidRPr="00A4465C" w14:paraId="6CADBB96" w14:textId="77777777" w:rsidTr="00011912">
        <w:tc>
          <w:tcPr>
            <w:tcW w:w="2967" w:type="dxa"/>
          </w:tcPr>
          <w:p w14:paraId="61B4FC40" w14:textId="0881C189" w:rsidR="00627DD6" w:rsidRDefault="00627DD6" w:rsidP="00627DD6">
            <w:pPr>
              <w:pStyle w:val="TableText"/>
              <w:rPr>
                <w:color w:val="FF0000"/>
              </w:rPr>
            </w:pPr>
            <w:r w:rsidRPr="00A4465C">
              <w:rPr>
                <w:color w:val="FF0000"/>
              </w:rPr>
              <w:t xml:space="preserve">Disable </w:t>
            </w:r>
            <w:r>
              <w:rPr>
                <w:color w:val="FF0000"/>
              </w:rPr>
              <w:t>u</w:t>
            </w:r>
            <w:r w:rsidRPr="00A4465C">
              <w:rPr>
                <w:color w:val="FF0000"/>
              </w:rPr>
              <w:t>nused ports on S2</w:t>
            </w:r>
            <w:r>
              <w:rPr>
                <w:color w:val="FF0000"/>
              </w:rPr>
              <w:t xml:space="preserve"> and assign ports to VLAN 99.</w:t>
            </w:r>
          </w:p>
          <w:p w14:paraId="773E0674" w14:textId="77777777" w:rsidR="00627DD6" w:rsidRPr="00A4465C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(Switch: </w:t>
            </w:r>
            <w:r w:rsidRPr="00A4465C">
              <w:rPr>
                <w:b/>
                <w:color w:val="FF0000"/>
              </w:rPr>
              <w:t>S2</w:t>
            </w:r>
            <w:r>
              <w:rPr>
                <w:b/>
                <w:color w:val="FF0000"/>
              </w:rPr>
              <w:t xml:space="preserve"> only)</w:t>
            </w:r>
          </w:p>
        </w:tc>
        <w:tc>
          <w:tcPr>
            <w:tcW w:w="4410" w:type="dxa"/>
          </w:tcPr>
          <w:p w14:paraId="218A7CDD" w14:textId="5F1FA559" w:rsidR="00627DD6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interface range f0/1-2, f0/5-17, f0/19-24, g0/1-2</w:t>
            </w:r>
          </w:p>
          <w:p w14:paraId="58E4F357" w14:textId="77777777" w:rsidR="00627DD6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switchport mode access</w:t>
            </w:r>
          </w:p>
          <w:p w14:paraId="62582E44" w14:textId="77777777" w:rsidR="00627DD6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switchport access vlan 99</w:t>
            </w:r>
          </w:p>
          <w:p w14:paraId="6BF3C27D" w14:textId="77777777" w:rsidR="00627DD6" w:rsidRPr="00A4465C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shutdown</w:t>
            </w:r>
          </w:p>
        </w:tc>
        <w:tc>
          <w:tcPr>
            <w:tcW w:w="2703" w:type="dxa"/>
          </w:tcPr>
          <w:p w14:paraId="017922CF" w14:textId="77777777" w:rsidR="00627DD6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ip interface brief</w:t>
            </w:r>
          </w:p>
          <w:p w14:paraId="1F391A2C" w14:textId="77777777" w:rsidR="00627DD6" w:rsidRPr="00A4465C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(Determine whether interfaces are administratively down.)</w:t>
            </w:r>
          </w:p>
        </w:tc>
      </w:tr>
      <w:tr w:rsidR="00627DD6" w:rsidRPr="00A4465C" w14:paraId="57440640" w14:textId="77777777" w:rsidTr="00011912">
        <w:tc>
          <w:tcPr>
            <w:tcW w:w="2967" w:type="dxa"/>
          </w:tcPr>
          <w:p w14:paraId="60025846" w14:textId="4DEE296A" w:rsidR="00627DD6" w:rsidRDefault="00627DD6" w:rsidP="00627DD6">
            <w:pPr>
              <w:pStyle w:val="TableText"/>
              <w:rPr>
                <w:color w:val="FF0000"/>
              </w:rPr>
            </w:pPr>
            <w:r w:rsidRPr="00A4465C">
              <w:rPr>
                <w:color w:val="FF0000"/>
              </w:rPr>
              <w:t>Configure Loop guard</w:t>
            </w:r>
            <w:r>
              <w:rPr>
                <w:color w:val="FF0000"/>
              </w:rPr>
              <w:t xml:space="preserve"> globally.</w:t>
            </w:r>
            <w:r w:rsidRPr="00A4465C">
              <w:rPr>
                <w:color w:val="FF0000"/>
              </w:rPr>
              <w:t xml:space="preserve"> </w:t>
            </w:r>
          </w:p>
          <w:p w14:paraId="55015184" w14:textId="77777777" w:rsidR="00627DD6" w:rsidRPr="00A4465C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(Switch: </w:t>
            </w:r>
            <w:r w:rsidRPr="00A4465C">
              <w:rPr>
                <w:b/>
                <w:color w:val="FF0000"/>
              </w:rPr>
              <w:t>S2</w:t>
            </w:r>
            <w:r>
              <w:rPr>
                <w:b/>
                <w:color w:val="FF0000"/>
              </w:rPr>
              <w:t xml:space="preserve"> only)</w:t>
            </w:r>
          </w:p>
        </w:tc>
        <w:tc>
          <w:tcPr>
            <w:tcW w:w="4410" w:type="dxa"/>
          </w:tcPr>
          <w:p w14:paraId="2EA117DC" w14:textId="77777777" w:rsidR="00627DD6" w:rsidRPr="00A4465C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spanning-tree loopguard default</w:t>
            </w:r>
          </w:p>
        </w:tc>
        <w:tc>
          <w:tcPr>
            <w:tcW w:w="2703" w:type="dxa"/>
          </w:tcPr>
          <w:p w14:paraId="751D23C4" w14:textId="77777777" w:rsidR="00627DD6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spanning-tree summary</w:t>
            </w:r>
          </w:p>
          <w:p w14:paraId="79F21607" w14:textId="77777777" w:rsidR="00627DD6" w:rsidRPr="00A4465C" w:rsidRDefault="00627DD6" w:rsidP="00627DD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(Determine whether Loopguard Default is enabled.)</w:t>
            </w:r>
          </w:p>
        </w:tc>
      </w:tr>
    </w:tbl>
    <w:p w14:paraId="1A5B00A5" w14:textId="77777777" w:rsidR="0099164F" w:rsidRDefault="0099164F" w:rsidP="0099164F">
      <w:pPr>
        <w:pStyle w:val="BodyTextL25"/>
      </w:pPr>
      <w:r w:rsidRPr="006504FE">
        <w:t>Troubleshoot as necessary to correct any issues discovered.</w:t>
      </w:r>
    </w:p>
    <w:p w14:paraId="6DFA3DC1" w14:textId="12ABF686" w:rsidR="004C067E" w:rsidRDefault="004C067E" w:rsidP="0073104E">
      <w:pPr>
        <w:pStyle w:val="Heading3"/>
      </w:pPr>
      <w:r>
        <w:lastRenderedPageBreak/>
        <w:t>Verify Network Connectivity</w:t>
      </w:r>
      <w:r w:rsidR="00B50AC3">
        <w:t>.</w:t>
      </w:r>
    </w:p>
    <w:tbl>
      <w:tblPr>
        <w:tblStyle w:val="LabTableStyle"/>
        <w:tblW w:w="10080" w:type="dxa"/>
        <w:tblLayout w:type="fixed"/>
        <w:tblLook w:val="04A0" w:firstRow="1" w:lastRow="0" w:firstColumn="1" w:lastColumn="0" w:noHBand="0" w:noVBand="1"/>
        <w:tblDescription w:val="This table lists the specification for each configuration item or task and the associated point values. Record the points earned in cells labeled as blank."/>
      </w:tblPr>
      <w:tblGrid>
        <w:gridCol w:w="4137"/>
        <w:gridCol w:w="4410"/>
        <w:gridCol w:w="624"/>
        <w:gridCol w:w="909"/>
      </w:tblGrid>
      <w:tr w:rsidR="00F162B9" w14:paraId="583286FA" w14:textId="6D6491CE" w:rsidTr="0073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7" w:type="dxa"/>
          </w:tcPr>
          <w:p w14:paraId="4A330223" w14:textId="77777777" w:rsidR="00F162B9" w:rsidRDefault="00F162B9" w:rsidP="004C067E">
            <w:pPr>
              <w:pStyle w:val="TableHeading"/>
            </w:pPr>
            <w:r>
              <w:t>Configuration Task</w:t>
            </w:r>
          </w:p>
        </w:tc>
        <w:tc>
          <w:tcPr>
            <w:tcW w:w="4410" w:type="dxa"/>
          </w:tcPr>
          <w:p w14:paraId="21E5D4E1" w14:textId="77777777" w:rsidR="00F162B9" w:rsidRDefault="00F162B9" w:rsidP="004C067E">
            <w:pPr>
              <w:pStyle w:val="TableHeading"/>
            </w:pPr>
            <w:r>
              <w:t>Specification</w:t>
            </w:r>
          </w:p>
        </w:tc>
        <w:tc>
          <w:tcPr>
            <w:tcW w:w="624" w:type="dxa"/>
          </w:tcPr>
          <w:p w14:paraId="09247F41" w14:textId="3317B250" w:rsidR="00F162B9" w:rsidRDefault="00F162B9" w:rsidP="004C067E">
            <w:pPr>
              <w:pStyle w:val="TableHeading"/>
            </w:pPr>
            <w:r>
              <w:t>Pts</w:t>
            </w:r>
          </w:p>
        </w:tc>
        <w:tc>
          <w:tcPr>
            <w:tcW w:w="909" w:type="dxa"/>
          </w:tcPr>
          <w:p w14:paraId="463A88BE" w14:textId="0C56493F" w:rsidR="00F162B9" w:rsidRDefault="00F162B9" w:rsidP="004C067E">
            <w:pPr>
              <w:pStyle w:val="TableHeading"/>
            </w:pPr>
            <w:r>
              <w:t>Earned</w:t>
            </w:r>
          </w:p>
        </w:tc>
      </w:tr>
      <w:tr w:rsidR="00F162B9" w14:paraId="3A385FEB" w14:textId="342068C4" w:rsidTr="00B50AC3">
        <w:tc>
          <w:tcPr>
            <w:tcW w:w="4137" w:type="dxa"/>
          </w:tcPr>
          <w:p w14:paraId="29AD159E" w14:textId="27B78655" w:rsidR="00F162B9" w:rsidRDefault="00F162B9" w:rsidP="00F162B9">
            <w:pPr>
              <w:pStyle w:val="TableText"/>
            </w:pPr>
            <w:r>
              <w:t>Verify connectivity between PC-C and PC-B</w:t>
            </w:r>
          </w:p>
        </w:tc>
        <w:tc>
          <w:tcPr>
            <w:tcW w:w="4410" w:type="dxa"/>
            <w:vAlign w:val="top"/>
          </w:tcPr>
          <w:p w14:paraId="70231D38" w14:textId="0CAB9EC2" w:rsidR="00F162B9" w:rsidRDefault="00F162B9" w:rsidP="00F162B9">
            <w:pPr>
              <w:pStyle w:val="TableText"/>
            </w:pPr>
          </w:p>
        </w:tc>
        <w:tc>
          <w:tcPr>
            <w:tcW w:w="624" w:type="dxa"/>
          </w:tcPr>
          <w:p w14:paraId="0E24F0D9" w14:textId="3700AA4B" w:rsidR="00F162B9" w:rsidRDefault="0013223D" w:rsidP="004E4E7F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09" w:type="dxa"/>
          </w:tcPr>
          <w:p w14:paraId="5A5FF4E7" w14:textId="75D97455" w:rsidR="00F162B9" w:rsidDel="00F162B9" w:rsidRDefault="00C33BD5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F96D85" w14:paraId="796EF7F4" w14:textId="77777777" w:rsidTr="00B50AC3">
        <w:tc>
          <w:tcPr>
            <w:tcW w:w="4137" w:type="dxa"/>
            <w:tcBorders>
              <w:bottom w:val="single" w:sz="2" w:space="0" w:color="auto"/>
            </w:tcBorders>
          </w:tcPr>
          <w:p w14:paraId="6746E9E2" w14:textId="6153C626" w:rsidR="00F96D85" w:rsidRDefault="000A048F" w:rsidP="00F162B9">
            <w:pPr>
              <w:pStyle w:val="TableText"/>
            </w:pPr>
            <w:r>
              <w:t>From PC-B</w:t>
            </w:r>
            <w:r w:rsidR="00DB524F">
              <w:t xml:space="preserve"> and PC-C</w:t>
            </w:r>
            <w:r>
              <w:t xml:space="preserve">, </w:t>
            </w:r>
            <w:r w:rsidR="00F96D85">
              <w:t>SSH into S2</w:t>
            </w:r>
          </w:p>
        </w:tc>
        <w:tc>
          <w:tcPr>
            <w:tcW w:w="4410" w:type="dxa"/>
            <w:vAlign w:val="top"/>
          </w:tcPr>
          <w:p w14:paraId="26875E4B" w14:textId="78B25B1B" w:rsidR="00DB524F" w:rsidRPr="00045601" w:rsidRDefault="00741E39" w:rsidP="00F162B9">
            <w:pPr>
              <w:pStyle w:val="TableText"/>
            </w:pPr>
            <w:r>
              <w:t>SSH should be successful.</w:t>
            </w:r>
          </w:p>
        </w:tc>
        <w:tc>
          <w:tcPr>
            <w:tcW w:w="624" w:type="dxa"/>
          </w:tcPr>
          <w:p w14:paraId="323918E5" w14:textId="63BAD770" w:rsidR="00F96D85" w:rsidRDefault="0013223D" w:rsidP="004E4E7F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09" w:type="dxa"/>
          </w:tcPr>
          <w:p w14:paraId="537CE521" w14:textId="61F7A9E5" w:rsidR="00F96D85" w:rsidRDefault="00C33BD5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311E1A" w14:paraId="46E4B180" w14:textId="77777777" w:rsidTr="00B50AC3">
        <w:tc>
          <w:tcPr>
            <w:tcW w:w="4137" w:type="dxa"/>
            <w:tcBorders>
              <w:left w:val="nil"/>
              <w:bottom w:val="nil"/>
            </w:tcBorders>
          </w:tcPr>
          <w:p w14:paraId="29756E8C" w14:textId="77777777" w:rsidR="00311E1A" w:rsidRDefault="00311E1A" w:rsidP="00F162B9">
            <w:pPr>
              <w:pStyle w:val="TableText"/>
            </w:pPr>
          </w:p>
        </w:tc>
        <w:tc>
          <w:tcPr>
            <w:tcW w:w="4410" w:type="dxa"/>
          </w:tcPr>
          <w:p w14:paraId="191EAA55" w14:textId="64AF8AAF" w:rsidR="00311E1A" w:rsidRPr="00011912" w:rsidRDefault="00311E1A" w:rsidP="00011912">
            <w:pPr>
              <w:pStyle w:val="TableText"/>
              <w:jc w:val="right"/>
              <w:rPr>
                <w:b/>
                <w:bCs/>
              </w:rPr>
            </w:pPr>
            <w:r w:rsidRPr="00CB60F3">
              <w:rPr>
                <w:b/>
                <w:bCs/>
              </w:rPr>
              <w:t>Total</w:t>
            </w:r>
          </w:p>
        </w:tc>
        <w:tc>
          <w:tcPr>
            <w:tcW w:w="624" w:type="dxa"/>
          </w:tcPr>
          <w:p w14:paraId="48793E91" w14:textId="5BC67E74" w:rsidR="00311E1A" w:rsidRPr="00011912" w:rsidRDefault="0013223D" w:rsidP="004E4E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9" w:type="dxa"/>
          </w:tcPr>
          <w:p w14:paraId="6E6229A6" w14:textId="67826214" w:rsidR="00311E1A" w:rsidRPr="00011912" w:rsidRDefault="00311E1A" w:rsidP="00011912">
            <w:pPr>
              <w:pStyle w:val="ConfigWindow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blank</w:t>
            </w:r>
          </w:p>
        </w:tc>
      </w:tr>
    </w:tbl>
    <w:p w14:paraId="1FC47EDC" w14:textId="41A86297" w:rsidR="004C067E" w:rsidRDefault="004C067E" w:rsidP="00B50AC3">
      <w:pPr>
        <w:pStyle w:val="BodyTextL25Bold"/>
      </w:pPr>
      <w:r w:rsidRPr="001812E2">
        <w:t>Instructor Sign-</w:t>
      </w:r>
      <w:r>
        <w:t>O</w:t>
      </w:r>
      <w:r w:rsidRPr="001812E2">
        <w:t xml:space="preserve">ff </w:t>
      </w:r>
      <w:r>
        <w:t>Part 1</w:t>
      </w:r>
      <w:r w:rsidRPr="001812E2">
        <w:t xml:space="preserve">: </w:t>
      </w:r>
    </w:p>
    <w:p w14:paraId="4BE9FF8E" w14:textId="1C953567" w:rsidR="00135304" w:rsidRPr="001812E2" w:rsidRDefault="00135304" w:rsidP="00011912">
      <w:pPr>
        <w:pStyle w:val="AnswerLineL25"/>
      </w:pPr>
      <w:r>
        <w:t>Type your answers here.</w:t>
      </w:r>
    </w:p>
    <w:p w14:paraId="50437225" w14:textId="4916B346" w:rsidR="004C067E" w:rsidRDefault="004C067E" w:rsidP="00B50AC3">
      <w:pPr>
        <w:pStyle w:val="BodyTextL25Bold"/>
      </w:pPr>
      <w:r w:rsidRPr="001812E2">
        <w:t>Points</w:t>
      </w:r>
      <w:r w:rsidR="00135304">
        <w:t xml:space="preserve"> for Part 1</w:t>
      </w:r>
      <w:r w:rsidRPr="001812E2">
        <w:t>:</w:t>
      </w:r>
      <w:r w:rsidR="00135304">
        <w:t xml:space="preserve"> (Total points </w:t>
      </w:r>
      <w:r w:rsidR="005905B2">
        <w:t>2</w:t>
      </w:r>
      <w:r w:rsidR="0013223D">
        <w:t>5</w:t>
      </w:r>
      <w:r w:rsidR="00135304">
        <w:t>)</w:t>
      </w:r>
    </w:p>
    <w:p w14:paraId="3B3F6475" w14:textId="77777777" w:rsidR="00135304" w:rsidRPr="001812E2" w:rsidRDefault="00135304" w:rsidP="00135304">
      <w:pPr>
        <w:pStyle w:val="AnswerLineL25"/>
      </w:pPr>
      <w:r>
        <w:t>Type your answers here.</w:t>
      </w:r>
    </w:p>
    <w:p w14:paraId="467EE66F" w14:textId="2AA5549C" w:rsidR="004C067E" w:rsidRDefault="004C067E" w:rsidP="004C067E">
      <w:pPr>
        <w:pStyle w:val="BodyTextL25"/>
      </w:pPr>
      <w:r w:rsidRPr="000E5E68">
        <w:rPr>
          <w:b/>
        </w:rPr>
        <w:t>Note</w:t>
      </w:r>
      <w:r>
        <w:t>: Do not proceed to Part 2 until your instructor has signed off on Part 1.</w:t>
      </w:r>
    </w:p>
    <w:p w14:paraId="0D5B06DF" w14:textId="1FCFF1C6" w:rsidR="004C067E" w:rsidRDefault="004C067E" w:rsidP="00FF6800">
      <w:pPr>
        <w:pStyle w:val="Heading2"/>
      </w:pPr>
      <w:r>
        <w:t>Configure Secure Router Access</w:t>
      </w:r>
    </w:p>
    <w:p w14:paraId="7823449E" w14:textId="47711F77" w:rsidR="004C067E" w:rsidRPr="001812E2" w:rsidRDefault="004C067E" w:rsidP="004C067E">
      <w:pPr>
        <w:pStyle w:val="BodyTextL25"/>
        <w:rPr>
          <w:b/>
        </w:rPr>
      </w:pPr>
      <w:r w:rsidRPr="001812E2">
        <w:rPr>
          <w:b/>
        </w:rPr>
        <w:t xml:space="preserve">Total points: </w:t>
      </w:r>
      <w:r>
        <w:rPr>
          <w:b/>
        </w:rPr>
        <w:t>1</w:t>
      </w:r>
      <w:r w:rsidR="009B3C55">
        <w:rPr>
          <w:b/>
        </w:rPr>
        <w:t>5</w:t>
      </w:r>
    </w:p>
    <w:p w14:paraId="7C0C56A8" w14:textId="59D0EC99" w:rsidR="004C067E" w:rsidRPr="005C3037" w:rsidRDefault="004C067E" w:rsidP="004C067E">
      <w:pPr>
        <w:pStyle w:val="BodyTextL25"/>
        <w:rPr>
          <w:b/>
        </w:rPr>
      </w:pPr>
      <w:r w:rsidRPr="001812E2">
        <w:rPr>
          <w:b/>
        </w:rPr>
        <w:t xml:space="preserve">Time: </w:t>
      </w:r>
      <w:r>
        <w:rPr>
          <w:b/>
        </w:rPr>
        <w:t>1</w:t>
      </w:r>
      <w:r w:rsidR="004A1F06">
        <w:rPr>
          <w:b/>
        </w:rPr>
        <w:t>5</w:t>
      </w:r>
      <w:r>
        <w:rPr>
          <w:b/>
        </w:rPr>
        <w:t xml:space="preserve"> minutes</w:t>
      </w:r>
    </w:p>
    <w:p w14:paraId="00657594" w14:textId="1CB1C375" w:rsidR="004C067E" w:rsidRDefault="00FC5B2C" w:rsidP="004C067E">
      <w:pPr>
        <w:pStyle w:val="BodyTextL25"/>
      </w:pPr>
      <w:r>
        <w:t>I</w:t>
      </w:r>
      <w:r w:rsidR="004C067E">
        <w:t>n Part 2, you will secure administrative access on router R</w:t>
      </w:r>
      <w:r w:rsidR="00D25F88">
        <w:t>3</w:t>
      </w:r>
      <w:r w:rsidR="004C067E">
        <w:t xml:space="preserve">. </w:t>
      </w:r>
      <w:r w:rsidR="00A232AA">
        <w:t>You will also configure OSPF routing protocol authentication between routers R2 and R3.</w:t>
      </w:r>
    </w:p>
    <w:p w14:paraId="40BB0313" w14:textId="04833408" w:rsidR="00A232AA" w:rsidRDefault="00A232AA" w:rsidP="00A232AA">
      <w:pPr>
        <w:pStyle w:val="Heading3"/>
      </w:pPr>
      <w:r>
        <w:t>Configure secure router administrative access.</w:t>
      </w:r>
    </w:p>
    <w:p w14:paraId="6BA6B26B" w14:textId="3A1C5E1E" w:rsidR="00A232AA" w:rsidRPr="004E4E7F" w:rsidRDefault="00A232AA" w:rsidP="004E4E7F">
      <w:pPr>
        <w:pStyle w:val="BodyTextL25"/>
      </w:pPr>
      <w:r>
        <w:t>In this step, you will secure administrative access on R3.</w:t>
      </w:r>
    </w:p>
    <w:tbl>
      <w:tblPr>
        <w:tblStyle w:val="LabTableStyle"/>
        <w:tblW w:w="10077" w:type="dxa"/>
        <w:tblLayout w:type="fixed"/>
        <w:tblLook w:val="04A0" w:firstRow="1" w:lastRow="0" w:firstColumn="1" w:lastColumn="0" w:noHBand="0" w:noVBand="1"/>
        <w:tblDescription w:val="This table lists the specification for each configuration item or task and the associated point values. Record the points earned in cells labeled as blank."/>
      </w:tblPr>
      <w:tblGrid>
        <w:gridCol w:w="4101"/>
        <w:gridCol w:w="4370"/>
        <w:gridCol w:w="616"/>
        <w:gridCol w:w="990"/>
      </w:tblGrid>
      <w:tr w:rsidR="00BB55BD" w14:paraId="7EEE4EF9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1" w:type="dxa"/>
          </w:tcPr>
          <w:p w14:paraId="4F5C5CB2" w14:textId="77777777" w:rsidR="00BB55BD" w:rsidRDefault="00BB55BD" w:rsidP="00BB55BD">
            <w:pPr>
              <w:pStyle w:val="TableHeading"/>
            </w:pPr>
            <w:r>
              <w:t>Configuration Item or Task</w:t>
            </w:r>
          </w:p>
        </w:tc>
        <w:tc>
          <w:tcPr>
            <w:tcW w:w="4370" w:type="dxa"/>
          </w:tcPr>
          <w:p w14:paraId="255CFFC5" w14:textId="77777777" w:rsidR="00BB55BD" w:rsidRDefault="00BB55BD" w:rsidP="00BB55BD">
            <w:pPr>
              <w:pStyle w:val="TableHeading"/>
            </w:pPr>
            <w:r>
              <w:t>Specification</w:t>
            </w:r>
          </w:p>
        </w:tc>
        <w:tc>
          <w:tcPr>
            <w:tcW w:w="616" w:type="dxa"/>
            <w:vAlign w:val="top"/>
          </w:tcPr>
          <w:p w14:paraId="4A5736FC" w14:textId="63FF3779" w:rsidR="00BB55BD" w:rsidRDefault="00BB55BD" w:rsidP="004E4E7F">
            <w:pPr>
              <w:pStyle w:val="TableHeading"/>
            </w:pPr>
            <w:r>
              <w:t>Pts</w:t>
            </w:r>
          </w:p>
        </w:tc>
        <w:tc>
          <w:tcPr>
            <w:tcW w:w="990" w:type="dxa"/>
          </w:tcPr>
          <w:p w14:paraId="7BCCE807" w14:textId="7687942A" w:rsidR="00BB55BD" w:rsidRDefault="00BB55BD" w:rsidP="00BB55BD">
            <w:pPr>
              <w:pStyle w:val="TableHeading"/>
            </w:pPr>
            <w:r>
              <w:t>Earned</w:t>
            </w:r>
          </w:p>
        </w:tc>
      </w:tr>
      <w:tr w:rsidR="00BB55BD" w14:paraId="7ADE9A83" w14:textId="77777777" w:rsidTr="00011912">
        <w:tc>
          <w:tcPr>
            <w:tcW w:w="4101" w:type="dxa"/>
          </w:tcPr>
          <w:p w14:paraId="17589F2B" w14:textId="77777777" w:rsidR="00BB55BD" w:rsidRPr="006D4010" w:rsidRDefault="00BB55BD" w:rsidP="004E4E7F">
            <w:pPr>
              <w:pStyle w:val="TableText"/>
            </w:pPr>
            <w:r>
              <w:t>Set minimum password length.</w:t>
            </w:r>
          </w:p>
        </w:tc>
        <w:tc>
          <w:tcPr>
            <w:tcW w:w="4370" w:type="dxa"/>
          </w:tcPr>
          <w:p w14:paraId="3DDF0013" w14:textId="77777777" w:rsidR="00BB55BD" w:rsidRDefault="00BB55BD" w:rsidP="00CC1368">
            <w:pPr>
              <w:pStyle w:val="TableText"/>
            </w:pPr>
            <w:r>
              <w:t xml:space="preserve">Minimum Length: </w:t>
            </w:r>
            <w:r w:rsidRPr="008C612A">
              <w:rPr>
                <w:b/>
              </w:rPr>
              <w:t xml:space="preserve">10 </w:t>
            </w:r>
            <w:r>
              <w:t>characters</w:t>
            </w:r>
          </w:p>
        </w:tc>
        <w:tc>
          <w:tcPr>
            <w:tcW w:w="616" w:type="dxa"/>
          </w:tcPr>
          <w:p w14:paraId="0B4C54D4" w14:textId="1A76AA81" w:rsidR="00BB55BD" w:rsidRPr="0073104E" w:rsidRDefault="00CE18A8" w:rsidP="00CC1368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90" w:type="dxa"/>
          </w:tcPr>
          <w:p w14:paraId="2F12AF5F" w14:textId="4A4C16E1" w:rsidR="00BB55BD" w:rsidRPr="0073104E" w:rsidRDefault="00BB55BD" w:rsidP="00011912">
            <w:pPr>
              <w:pStyle w:val="ConfigWindow"/>
              <w:jc w:val="center"/>
            </w:pPr>
            <w:r w:rsidRPr="0073104E">
              <w:t>blank</w:t>
            </w:r>
          </w:p>
        </w:tc>
      </w:tr>
      <w:tr w:rsidR="00BB55BD" w14:paraId="17F115ED" w14:textId="77777777" w:rsidTr="00011912">
        <w:tc>
          <w:tcPr>
            <w:tcW w:w="4101" w:type="dxa"/>
          </w:tcPr>
          <w:p w14:paraId="48DA8CF9" w14:textId="77777777" w:rsidR="00BB55BD" w:rsidRPr="006D4010" w:rsidRDefault="00BB55BD" w:rsidP="004E4E7F">
            <w:pPr>
              <w:pStyle w:val="TableText"/>
            </w:pPr>
            <w:r>
              <w:t>Assign and e</w:t>
            </w:r>
            <w:r w:rsidRPr="006D4010">
              <w:t xml:space="preserve">ncrypt </w:t>
            </w:r>
            <w:r>
              <w:t xml:space="preserve">a </w:t>
            </w:r>
            <w:r w:rsidRPr="006D4010">
              <w:t>privileged</w:t>
            </w:r>
            <w:r>
              <w:t xml:space="preserve"> EXEC</w:t>
            </w:r>
            <w:r w:rsidRPr="006D4010">
              <w:t xml:space="preserve"> password</w:t>
            </w:r>
            <w:r>
              <w:t>.</w:t>
            </w:r>
          </w:p>
        </w:tc>
        <w:tc>
          <w:tcPr>
            <w:tcW w:w="4370" w:type="dxa"/>
          </w:tcPr>
          <w:p w14:paraId="035F1031" w14:textId="77777777" w:rsidR="00BB55BD" w:rsidRDefault="00BB55BD" w:rsidP="00CC1368">
            <w:pPr>
              <w:pStyle w:val="TableText"/>
            </w:pPr>
            <w:r>
              <w:t xml:space="preserve">Password: </w:t>
            </w:r>
            <w:r w:rsidRPr="008C612A">
              <w:rPr>
                <w:b/>
              </w:rPr>
              <w:t>cisco12345</w:t>
            </w:r>
            <w:r>
              <w:t xml:space="preserve"> </w:t>
            </w:r>
          </w:p>
          <w:p w14:paraId="70FCD235" w14:textId="77777777" w:rsidR="00BB55BD" w:rsidRPr="006D4010" w:rsidRDefault="00BB55BD" w:rsidP="00CC1368">
            <w:pPr>
              <w:pStyle w:val="TableText"/>
            </w:pPr>
            <w:r>
              <w:t xml:space="preserve">Encryption type: </w:t>
            </w:r>
            <w:r w:rsidRPr="00011912">
              <w:rPr>
                <w:b/>
                <w:bCs/>
              </w:rPr>
              <w:t>9</w:t>
            </w:r>
            <w:r>
              <w:t xml:space="preserve"> (</w:t>
            </w:r>
            <w:r>
              <w:rPr>
                <w:b/>
              </w:rPr>
              <w:t>s</w:t>
            </w:r>
            <w:r w:rsidRPr="0071676C">
              <w:rPr>
                <w:b/>
              </w:rPr>
              <w:t>crypt</w:t>
            </w:r>
            <w:r>
              <w:t>)</w:t>
            </w:r>
          </w:p>
        </w:tc>
        <w:tc>
          <w:tcPr>
            <w:tcW w:w="616" w:type="dxa"/>
          </w:tcPr>
          <w:p w14:paraId="7BD21F5E" w14:textId="2C5459B3" w:rsidR="00BB55BD" w:rsidRPr="0073104E" w:rsidRDefault="00711A5E" w:rsidP="00CC1368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90" w:type="dxa"/>
          </w:tcPr>
          <w:p w14:paraId="2E19341D" w14:textId="641686E2" w:rsidR="00BB55BD" w:rsidRPr="0073104E" w:rsidRDefault="00BB55BD" w:rsidP="00011912">
            <w:pPr>
              <w:pStyle w:val="ConfigWindow"/>
              <w:jc w:val="center"/>
            </w:pPr>
            <w:r w:rsidRPr="0073104E">
              <w:t>blank</w:t>
            </w:r>
          </w:p>
        </w:tc>
      </w:tr>
      <w:tr w:rsidR="00BB55BD" w14:paraId="0440A435" w14:textId="77777777" w:rsidTr="00011912">
        <w:tc>
          <w:tcPr>
            <w:tcW w:w="4101" w:type="dxa"/>
          </w:tcPr>
          <w:p w14:paraId="16E2F353" w14:textId="77777777" w:rsidR="00BB55BD" w:rsidRPr="006D4010" w:rsidRDefault="00BB55BD" w:rsidP="004E4E7F">
            <w:pPr>
              <w:pStyle w:val="TableText"/>
            </w:pPr>
            <w:r>
              <w:t>Add a user in the local database for administrator access</w:t>
            </w:r>
          </w:p>
        </w:tc>
        <w:tc>
          <w:tcPr>
            <w:tcW w:w="4370" w:type="dxa"/>
          </w:tcPr>
          <w:p w14:paraId="1B9D82E8" w14:textId="4F418170" w:rsidR="00BB55BD" w:rsidRDefault="00BB55BD" w:rsidP="00CC1368">
            <w:pPr>
              <w:pStyle w:val="TableText"/>
            </w:pPr>
            <w:r>
              <w:t xml:space="preserve">Username: </w:t>
            </w:r>
            <w:r>
              <w:rPr>
                <w:b/>
              </w:rPr>
              <w:t>a</w:t>
            </w:r>
            <w:r w:rsidRPr="00D552E7">
              <w:rPr>
                <w:b/>
              </w:rPr>
              <w:t>dmin</w:t>
            </w:r>
            <w:r>
              <w:rPr>
                <w:b/>
              </w:rPr>
              <w:t>01</w:t>
            </w:r>
          </w:p>
          <w:p w14:paraId="04B3CA43" w14:textId="77777777" w:rsidR="00BB55BD" w:rsidRDefault="00BB55BD" w:rsidP="00CC1368">
            <w:pPr>
              <w:pStyle w:val="TableText"/>
              <w:rPr>
                <w:b/>
              </w:rPr>
            </w:pPr>
            <w:r>
              <w:t xml:space="preserve">Privilege level: </w:t>
            </w:r>
            <w:r w:rsidRPr="00760C69">
              <w:rPr>
                <w:b/>
              </w:rPr>
              <w:t>15</w:t>
            </w:r>
          </w:p>
          <w:p w14:paraId="006326DD" w14:textId="77777777" w:rsidR="00BB55BD" w:rsidRDefault="00BB55BD" w:rsidP="00CC1368">
            <w:pPr>
              <w:pStyle w:val="TableText"/>
            </w:pPr>
            <w:r>
              <w:t xml:space="preserve">Encryption type: </w:t>
            </w:r>
            <w:r w:rsidRPr="00011912">
              <w:rPr>
                <w:b/>
                <w:bCs/>
              </w:rPr>
              <w:t>9</w:t>
            </w:r>
            <w:r>
              <w:t xml:space="preserve"> (</w:t>
            </w:r>
            <w:r w:rsidRPr="0071676C">
              <w:rPr>
                <w:b/>
              </w:rPr>
              <w:t>scrypt</w:t>
            </w:r>
            <w:r>
              <w:t>)</w:t>
            </w:r>
          </w:p>
          <w:p w14:paraId="76D69A70" w14:textId="77777777" w:rsidR="00BB55BD" w:rsidRPr="006D4010" w:rsidRDefault="00BB55BD" w:rsidP="00CC1368">
            <w:pPr>
              <w:pStyle w:val="TableText"/>
            </w:pPr>
            <w:r>
              <w:t xml:space="preserve">Password: </w:t>
            </w:r>
            <w:r w:rsidRPr="00D552E7">
              <w:rPr>
                <w:b/>
              </w:rPr>
              <w:t>admin01pass</w:t>
            </w:r>
          </w:p>
        </w:tc>
        <w:tc>
          <w:tcPr>
            <w:tcW w:w="616" w:type="dxa"/>
          </w:tcPr>
          <w:p w14:paraId="75124C6B" w14:textId="67EBD775" w:rsidR="00BB55BD" w:rsidRPr="0073104E" w:rsidRDefault="00BB55BD" w:rsidP="00CC1368">
            <w:pPr>
              <w:pStyle w:val="TableText"/>
              <w:jc w:val="center"/>
            </w:pPr>
            <w:r w:rsidRPr="0073104E">
              <w:t>1</w:t>
            </w:r>
          </w:p>
        </w:tc>
        <w:tc>
          <w:tcPr>
            <w:tcW w:w="990" w:type="dxa"/>
          </w:tcPr>
          <w:p w14:paraId="21EFB6B3" w14:textId="1F0F90C3" w:rsidR="00BB55BD" w:rsidRPr="0073104E" w:rsidRDefault="00BB55BD" w:rsidP="00011912">
            <w:pPr>
              <w:pStyle w:val="ConfigWindow"/>
              <w:jc w:val="center"/>
            </w:pPr>
            <w:r w:rsidRPr="0073104E">
              <w:t>blank</w:t>
            </w:r>
          </w:p>
        </w:tc>
      </w:tr>
      <w:tr w:rsidR="00BB55BD" w14:paraId="460142C6" w14:textId="77777777" w:rsidTr="00011912">
        <w:tc>
          <w:tcPr>
            <w:tcW w:w="4101" w:type="dxa"/>
          </w:tcPr>
          <w:p w14:paraId="37D5DCA8" w14:textId="77777777" w:rsidR="00BB55BD" w:rsidRPr="006D4010" w:rsidRDefault="00BB55BD" w:rsidP="004E4E7F">
            <w:pPr>
              <w:pStyle w:val="TableText"/>
            </w:pPr>
            <w:r>
              <w:t>Configure SSH.</w:t>
            </w:r>
          </w:p>
        </w:tc>
        <w:tc>
          <w:tcPr>
            <w:tcW w:w="4370" w:type="dxa"/>
          </w:tcPr>
          <w:p w14:paraId="227EF412" w14:textId="333151F9" w:rsidR="00BB55BD" w:rsidRDefault="00BB55BD" w:rsidP="00CC1368">
            <w:pPr>
              <w:pStyle w:val="TableText"/>
              <w:rPr>
                <w:b/>
              </w:rPr>
            </w:pPr>
            <w:r>
              <w:t xml:space="preserve">Domain name: </w:t>
            </w:r>
            <w:r>
              <w:rPr>
                <w:b/>
              </w:rPr>
              <w:t>netsec</w:t>
            </w:r>
            <w:r w:rsidRPr="00760C69">
              <w:rPr>
                <w:b/>
              </w:rPr>
              <w:t>.com</w:t>
            </w:r>
          </w:p>
          <w:p w14:paraId="7B66249C" w14:textId="77777777" w:rsidR="00BB55BD" w:rsidRDefault="00BB55BD" w:rsidP="00CC1368">
            <w:pPr>
              <w:pStyle w:val="TableText"/>
            </w:pPr>
            <w:r>
              <w:t xml:space="preserve">RSA Keys size: </w:t>
            </w:r>
            <w:r w:rsidRPr="00760C69">
              <w:rPr>
                <w:b/>
              </w:rPr>
              <w:t>1024</w:t>
            </w:r>
          </w:p>
          <w:p w14:paraId="18977F38" w14:textId="77777777" w:rsidR="00BB55BD" w:rsidRDefault="00BB55BD" w:rsidP="00CC1368">
            <w:pPr>
              <w:pStyle w:val="TableText"/>
              <w:rPr>
                <w:b/>
              </w:rPr>
            </w:pPr>
            <w:r>
              <w:t xml:space="preserve">Version: </w:t>
            </w:r>
            <w:r w:rsidRPr="00760C69">
              <w:rPr>
                <w:b/>
              </w:rPr>
              <w:t>2</w:t>
            </w:r>
          </w:p>
          <w:p w14:paraId="06F83547" w14:textId="77777777" w:rsidR="00BB55BD" w:rsidRDefault="00BB55BD" w:rsidP="00CC1368">
            <w:pPr>
              <w:pStyle w:val="TableText"/>
            </w:pPr>
            <w:r>
              <w:t xml:space="preserve">Timeout: </w:t>
            </w:r>
            <w:r w:rsidRPr="00760C69">
              <w:rPr>
                <w:b/>
              </w:rPr>
              <w:t>90</w:t>
            </w:r>
            <w:r>
              <w:t xml:space="preserve"> seconds</w:t>
            </w:r>
          </w:p>
          <w:p w14:paraId="7B20A587" w14:textId="77777777" w:rsidR="00BB55BD" w:rsidRPr="00760C69" w:rsidRDefault="00BB55BD" w:rsidP="00CC1368">
            <w:pPr>
              <w:pStyle w:val="TableText"/>
            </w:pPr>
            <w:r>
              <w:t xml:space="preserve">Authentication retries: </w:t>
            </w:r>
            <w:r w:rsidRPr="00760C69">
              <w:rPr>
                <w:b/>
              </w:rPr>
              <w:t>2</w:t>
            </w:r>
          </w:p>
        </w:tc>
        <w:tc>
          <w:tcPr>
            <w:tcW w:w="616" w:type="dxa"/>
          </w:tcPr>
          <w:p w14:paraId="6EC8780A" w14:textId="4CADC761" w:rsidR="00BB55BD" w:rsidRPr="0073104E" w:rsidRDefault="00BB55BD" w:rsidP="00CC1368">
            <w:pPr>
              <w:pStyle w:val="TableText"/>
              <w:jc w:val="center"/>
            </w:pPr>
            <w:r w:rsidRPr="0073104E">
              <w:t>1</w:t>
            </w:r>
          </w:p>
        </w:tc>
        <w:tc>
          <w:tcPr>
            <w:tcW w:w="990" w:type="dxa"/>
          </w:tcPr>
          <w:p w14:paraId="2E7B29D9" w14:textId="06227BBA" w:rsidR="00BB55BD" w:rsidRPr="0073104E" w:rsidRDefault="00BB55BD" w:rsidP="00011912">
            <w:pPr>
              <w:pStyle w:val="ConfigWindow"/>
              <w:jc w:val="center"/>
            </w:pPr>
            <w:r w:rsidRPr="0073104E">
              <w:t>blank</w:t>
            </w:r>
          </w:p>
        </w:tc>
      </w:tr>
      <w:tr w:rsidR="00CB60F3" w14:paraId="6A33BE5A" w14:textId="77777777" w:rsidTr="00011912">
        <w:tc>
          <w:tcPr>
            <w:tcW w:w="4101" w:type="dxa"/>
          </w:tcPr>
          <w:p w14:paraId="2EEAA06C" w14:textId="46792088" w:rsidR="00CB60F3" w:rsidRDefault="00CB60F3" w:rsidP="004E4E7F">
            <w:pPr>
              <w:pStyle w:val="TableText"/>
            </w:pPr>
            <w:bookmarkStart w:id="5" w:name="_Hlk66708548"/>
            <w:r>
              <w:t>Configure the AAA authentication settings.</w:t>
            </w:r>
          </w:p>
        </w:tc>
        <w:tc>
          <w:tcPr>
            <w:tcW w:w="4370" w:type="dxa"/>
          </w:tcPr>
          <w:p w14:paraId="6C9ED8ED" w14:textId="77777777" w:rsidR="00CB60F3" w:rsidRDefault="00CB60F3" w:rsidP="00CC1368">
            <w:pPr>
              <w:pStyle w:val="TableText"/>
            </w:pPr>
            <w:r>
              <w:t>Enable AAA</w:t>
            </w:r>
          </w:p>
          <w:p w14:paraId="6DE00D6C" w14:textId="77777777" w:rsidR="00CB60F3" w:rsidRDefault="00CB60F3" w:rsidP="00CC1368">
            <w:pPr>
              <w:pStyle w:val="TableText"/>
            </w:pPr>
            <w:r>
              <w:t xml:space="preserve">Use </w:t>
            </w:r>
            <w:r w:rsidRPr="007C1583">
              <w:rPr>
                <w:b/>
              </w:rPr>
              <w:t>local database</w:t>
            </w:r>
            <w:r>
              <w:t xml:space="preserve"> as default setting.</w:t>
            </w:r>
          </w:p>
          <w:p w14:paraId="7A19166A" w14:textId="476FE909" w:rsidR="00B326B0" w:rsidRDefault="00B326B0" w:rsidP="00CC1368">
            <w:pPr>
              <w:pStyle w:val="TableText"/>
            </w:pPr>
            <w:r>
              <w:t>Use case-sensitive local username authentication</w:t>
            </w:r>
          </w:p>
        </w:tc>
        <w:tc>
          <w:tcPr>
            <w:tcW w:w="616" w:type="dxa"/>
          </w:tcPr>
          <w:p w14:paraId="2F7DCFC7" w14:textId="608C40D3" w:rsidR="00CB60F3" w:rsidRPr="0073104E" w:rsidRDefault="00CB60F3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0898D518" w14:textId="3D13275B" w:rsidR="00CB60F3" w:rsidRPr="0073104E" w:rsidRDefault="00CB60F3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2A5B94" w14:paraId="7416DD62" w14:textId="77777777" w:rsidTr="00011912">
        <w:tc>
          <w:tcPr>
            <w:tcW w:w="4101" w:type="dxa"/>
          </w:tcPr>
          <w:p w14:paraId="3E835862" w14:textId="77777777" w:rsidR="002A5B94" w:rsidRDefault="002A5B94" w:rsidP="004E4E7F">
            <w:pPr>
              <w:pStyle w:val="TableText"/>
            </w:pPr>
            <w:bookmarkStart w:id="6" w:name="_Hlk66734555"/>
            <w:bookmarkEnd w:id="5"/>
            <w:r>
              <w:t>Enhanced Login settings</w:t>
            </w:r>
          </w:p>
        </w:tc>
        <w:tc>
          <w:tcPr>
            <w:tcW w:w="4370" w:type="dxa"/>
          </w:tcPr>
          <w:p w14:paraId="4FE270A8" w14:textId="264CD95C" w:rsidR="002A5B94" w:rsidRDefault="002A5B94" w:rsidP="00CC1368">
            <w:pPr>
              <w:pStyle w:val="TableText"/>
            </w:pPr>
            <w:r>
              <w:t xml:space="preserve">Block for </w:t>
            </w:r>
            <w:r w:rsidRPr="005441A2">
              <w:rPr>
                <w:b/>
                <w:bCs/>
              </w:rPr>
              <w:t>three</w:t>
            </w:r>
            <w:r>
              <w:t xml:space="preserve"> minutes after </w:t>
            </w:r>
            <w:r>
              <w:rPr>
                <w:b/>
                <w:bCs/>
              </w:rPr>
              <w:t>four</w:t>
            </w:r>
            <w:r>
              <w:t xml:space="preserve"> failed attempts in </w:t>
            </w:r>
            <w:r w:rsidRPr="005441A2">
              <w:rPr>
                <w:b/>
                <w:bCs/>
              </w:rPr>
              <w:t>two</w:t>
            </w:r>
            <w:r>
              <w:t>-minute period.</w:t>
            </w:r>
          </w:p>
        </w:tc>
        <w:tc>
          <w:tcPr>
            <w:tcW w:w="616" w:type="dxa"/>
          </w:tcPr>
          <w:p w14:paraId="3D08BAB1" w14:textId="0482B38A" w:rsidR="002A5B94" w:rsidRDefault="00CE18A8" w:rsidP="00011912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12EEF417" w14:textId="77777777" w:rsidR="002A5B94" w:rsidRDefault="002A5B94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CE18A8" w14:paraId="69287F27" w14:textId="77777777" w:rsidTr="00011912">
        <w:tc>
          <w:tcPr>
            <w:tcW w:w="4101" w:type="dxa"/>
          </w:tcPr>
          <w:p w14:paraId="3023D9BE" w14:textId="13018AD0" w:rsidR="00CE18A8" w:rsidRDefault="00CE18A8" w:rsidP="009A1E3C">
            <w:pPr>
              <w:pStyle w:val="TableText"/>
            </w:pPr>
            <w:r>
              <w:lastRenderedPageBreak/>
              <w:t>Encrypt all passwords</w:t>
            </w:r>
          </w:p>
        </w:tc>
        <w:tc>
          <w:tcPr>
            <w:tcW w:w="4370" w:type="dxa"/>
          </w:tcPr>
          <w:p w14:paraId="6A652384" w14:textId="77777777" w:rsidR="00CE18A8" w:rsidRDefault="00CE18A8" w:rsidP="00011912">
            <w:pPr>
              <w:pStyle w:val="TableText"/>
            </w:pPr>
          </w:p>
        </w:tc>
        <w:tc>
          <w:tcPr>
            <w:tcW w:w="616" w:type="dxa"/>
          </w:tcPr>
          <w:p w14:paraId="45106275" w14:textId="2DF5533F" w:rsidR="00CE18A8" w:rsidRDefault="00CE18A8" w:rsidP="009A1E3C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90" w:type="dxa"/>
          </w:tcPr>
          <w:p w14:paraId="209E04BD" w14:textId="273CA4A7" w:rsidR="00CE18A8" w:rsidRDefault="00CE18A8" w:rsidP="009A1E3C">
            <w:pPr>
              <w:pStyle w:val="ConfigWindow"/>
              <w:jc w:val="center"/>
            </w:pPr>
            <w:r>
              <w:t>blank</w:t>
            </w:r>
          </w:p>
        </w:tc>
      </w:tr>
      <w:bookmarkEnd w:id="6"/>
      <w:tr w:rsidR="00CB60F3" w14:paraId="658CA9B1" w14:textId="77777777" w:rsidTr="00011912">
        <w:tc>
          <w:tcPr>
            <w:tcW w:w="4101" w:type="dxa"/>
          </w:tcPr>
          <w:p w14:paraId="396B70B5" w14:textId="1AA1F7A5" w:rsidR="00CB60F3" w:rsidRPr="006D4010" w:rsidRDefault="00CB60F3" w:rsidP="004E4E7F">
            <w:pPr>
              <w:pStyle w:val="TableText"/>
            </w:pPr>
            <w:r>
              <w:t>Configure VTY lines to allow SSH access</w:t>
            </w:r>
            <w:r w:rsidR="006A5CF2">
              <w:t xml:space="preserve"> only</w:t>
            </w:r>
          </w:p>
        </w:tc>
        <w:tc>
          <w:tcPr>
            <w:tcW w:w="4370" w:type="dxa"/>
          </w:tcPr>
          <w:p w14:paraId="69CFB43B" w14:textId="4AB16AD2" w:rsidR="00827A44" w:rsidRPr="006D4010" w:rsidRDefault="00CB60F3" w:rsidP="00CC1368">
            <w:pPr>
              <w:pStyle w:val="TableText"/>
            </w:pPr>
            <w:r>
              <w:t xml:space="preserve">Allow only </w:t>
            </w:r>
            <w:r w:rsidRPr="00B64189">
              <w:rPr>
                <w:b/>
              </w:rPr>
              <w:t>SSH</w:t>
            </w:r>
            <w:r>
              <w:t xml:space="preserve"> access.</w:t>
            </w:r>
          </w:p>
        </w:tc>
        <w:tc>
          <w:tcPr>
            <w:tcW w:w="616" w:type="dxa"/>
          </w:tcPr>
          <w:p w14:paraId="18DC2ED7" w14:textId="135BCEE3" w:rsidR="00CB60F3" w:rsidRPr="0073104E" w:rsidRDefault="00711A5E" w:rsidP="00CC1368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90" w:type="dxa"/>
          </w:tcPr>
          <w:p w14:paraId="60422B86" w14:textId="092C3BC9" w:rsidR="00CB60F3" w:rsidRPr="0073104E" w:rsidRDefault="00CB60F3" w:rsidP="00011912">
            <w:pPr>
              <w:pStyle w:val="ConfigWindow"/>
              <w:jc w:val="center"/>
            </w:pPr>
            <w:r w:rsidRPr="0073104E">
              <w:t>blank</w:t>
            </w:r>
          </w:p>
        </w:tc>
      </w:tr>
      <w:tr w:rsidR="00CB60F3" w14:paraId="1F6F17C1" w14:textId="77777777" w:rsidTr="00011912">
        <w:tc>
          <w:tcPr>
            <w:tcW w:w="4101" w:type="dxa"/>
            <w:tcBorders>
              <w:bottom w:val="single" w:sz="2" w:space="0" w:color="auto"/>
            </w:tcBorders>
          </w:tcPr>
          <w:p w14:paraId="1980BB33" w14:textId="3D4AE0CF" w:rsidR="00CB60F3" w:rsidRDefault="00CB60F3" w:rsidP="004E4E7F">
            <w:pPr>
              <w:pStyle w:val="TableText"/>
            </w:pPr>
            <w:r>
              <w:t>Verify SSH access to R3 from PCs</w:t>
            </w:r>
          </w:p>
        </w:tc>
        <w:tc>
          <w:tcPr>
            <w:tcW w:w="4370" w:type="dxa"/>
          </w:tcPr>
          <w:p w14:paraId="7A9A4DE5" w14:textId="1B97FB99" w:rsidR="00CB60F3" w:rsidRDefault="00CB60F3" w:rsidP="00CC1368">
            <w:pPr>
              <w:pStyle w:val="TableText"/>
            </w:pPr>
            <w:r>
              <w:t>SSH should be successful.</w:t>
            </w:r>
          </w:p>
        </w:tc>
        <w:tc>
          <w:tcPr>
            <w:tcW w:w="616" w:type="dxa"/>
          </w:tcPr>
          <w:p w14:paraId="0DCD1908" w14:textId="7C8738A7" w:rsidR="00CB60F3" w:rsidRPr="0073104E" w:rsidRDefault="00CB60F3" w:rsidP="00CC1368">
            <w:pPr>
              <w:pStyle w:val="TableText"/>
              <w:jc w:val="center"/>
            </w:pPr>
            <w:r w:rsidRPr="0073104E">
              <w:t>1</w:t>
            </w:r>
          </w:p>
        </w:tc>
        <w:tc>
          <w:tcPr>
            <w:tcW w:w="990" w:type="dxa"/>
          </w:tcPr>
          <w:p w14:paraId="0CAB3724" w14:textId="58F1163A" w:rsidR="00CB60F3" w:rsidRPr="0073104E" w:rsidRDefault="00CB60F3" w:rsidP="00011912">
            <w:pPr>
              <w:pStyle w:val="ConfigWindow"/>
              <w:jc w:val="center"/>
            </w:pPr>
            <w:r w:rsidRPr="0073104E">
              <w:t>blank</w:t>
            </w:r>
          </w:p>
        </w:tc>
      </w:tr>
      <w:tr w:rsidR="00260B20" w14:paraId="3672751C" w14:textId="77777777" w:rsidTr="00011912">
        <w:tc>
          <w:tcPr>
            <w:tcW w:w="4101" w:type="dxa"/>
            <w:tcBorders>
              <w:left w:val="nil"/>
              <w:bottom w:val="nil"/>
            </w:tcBorders>
            <w:vAlign w:val="top"/>
          </w:tcPr>
          <w:p w14:paraId="34092F95" w14:textId="77777777" w:rsidR="00260B20" w:rsidRDefault="00260B20" w:rsidP="00260B20">
            <w:pPr>
              <w:pStyle w:val="TableText"/>
            </w:pPr>
          </w:p>
        </w:tc>
        <w:tc>
          <w:tcPr>
            <w:tcW w:w="4370" w:type="dxa"/>
          </w:tcPr>
          <w:p w14:paraId="5F7342B1" w14:textId="5E47AA3E" w:rsidR="00260B20" w:rsidRPr="00011912" w:rsidRDefault="00260B20" w:rsidP="00011912">
            <w:pPr>
              <w:pStyle w:val="TableText"/>
              <w:jc w:val="right"/>
              <w:rPr>
                <w:b/>
                <w:bCs/>
              </w:rPr>
            </w:pPr>
            <w:r w:rsidRPr="004E4E7F">
              <w:rPr>
                <w:b/>
                <w:bCs/>
              </w:rPr>
              <w:t>Total</w:t>
            </w:r>
          </w:p>
        </w:tc>
        <w:tc>
          <w:tcPr>
            <w:tcW w:w="616" w:type="dxa"/>
          </w:tcPr>
          <w:p w14:paraId="63D258CA" w14:textId="35EB734D" w:rsidR="00260B20" w:rsidRPr="00011912" w:rsidRDefault="00711A5E" w:rsidP="004E4E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90" w:type="dxa"/>
          </w:tcPr>
          <w:p w14:paraId="17A52B15" w14:textId="1AB1BE6B" w:rsidR="00260B20" w:rsidRPr="00011912" w:rsidRDefault="00260B20" w:rsidP="00011912">
            <w:pPr>
              <w:pStyle w:val="ConfigWindow"/>
              <w:jc w:val="center"/>
              <w:rPr>
                <w:b/>
                <w:bCs/>
              </w:rPr>
            </w:pPr>
            <w:r w:rsidRPr="00011912">
              <w:rPr>
                <w:b/>
                <w:bCs/>
              </w:rPr>
              <w:t>blank</w:t>
            </w:r>
          </w:p>
        </w:tc>
      </w:tr>
    </w:tbl>
    <w:p w14:paraId="506D0017" w14:textId="77777777" w:rsidR="00A713F7" w:rsidRDefault="00A713F7" w:rsidP="00A713F7">
      <w:pPr>
        <w:pStyle w:val="BodyTextL25"/>
      </w:pPr>
      <w:r w:rsidRPr="006504FE">
        <w:t>Troubleshoot as necessary to correct any issues discovered.</w:t>
      </w:r>
    </w:p>
    <w:tbl>
      <w:tblPr>
        <w:tblStyle w:val="LabAnswerTable"/>
        <w:tblW w:w="10080" w:type="dxa"/>
        <w:tblLook w:val="04A0" w:firstRow="1" w:lastRow="0" w:firstColumn="1" w:lastColumn="0" w:noHBand="0" w:noVBand="1"/>
        <w:tblDescription w:val="The table lists the configuration item or task and configuration and verification commands."/>
      </w:tblPr>
      <w:tblGrid>
        <w:gridCol w:w="2876"/>
        <w:gridCol w:w="3781"/>
        <w:gridCol w:w="3423"/>
      </w:tblGrid>
      <w:tr w:rsidR="000E7C57" w:rsidRPr="00CC1368" w14:paraId="6CAF7B54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23948C" w14:textId="77777777" w:rsidR="004C067E" w:rsidRPr="004E4E7F" w:rsidRDefault="004C067E" w:rsidP="00011912">
            <w:pPr>
              <w:pStyle w:val="TableHeading"/>
            </w:pPr>
            <w:r w:rsidRPr="004E4E7F">
              <w:t>Configuration Item or Task</w:t>
            </w:r>
          </w:p>
        </w:tc>
        <w:tc>
          <w:tcPr>
            <w:tcW w:w="3781" w:type="dxa"/>
          </w:tcPr>
          <w:p w14:paraId="7206AE0D" w14:textId="77777777" w:rsidR="004C067E" w:rsidRPr="00CC1368" w:rsidRDefault="004C067E" w:rsidP="004E4E7F">
            <w:pPr>
              <w:pStyle w:val="TableHeading"/>
            </w:pPr>
            <w:r w:rsidRPr="00CC1368">
              <w:t>Configuration Commands</w:t>
            </w:r>
          </w:p>
        </w:tc>
        <w:tc>
          <w:tcPr>
            <w:tcW w:w="3423" w:type="dxa"/>
          </w:tcPr>
          <w:p w14:paraId="055017D8" w14:textId="77777777" w:rsidR="004C067E" w:rsidRPr="00CC1368" w:rsidRDefault="004C067E" w:rsidP="00011912">
            <w:pPr>
              <w:pStyle w:val="TableHeading"/>
            </w:pPr>
            <w:r w:rsidRPr="00CC1368">
              <w:t>Verification Commands</w:t>
            </w:r>
          </w:p>
        </w:tc>
      </w:tr>
      <w:tr w:rsidR="004C067E" w:rsidRPr="00CC1368" w14:paraId="0CCFF8E6" w14:textId="77777777" w:rsidTr="00011912">
        <w:tc>
          <w:tcPr>
            <w:tcW w:w="0" w:type="auto"/>
          </w:tcPr>
          <w:p w14:paraId="231B38C2" w14:textId="77777777" w:rsidR="004C067E" w:rsidRPr="00011912" w:rsidRDefault="004C067E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Set minimum password length.</w:t>
            </w:r>
          </w:p>
        </w:tc>
        <w:tc>
          <w:tcPr>
            <w:tcW w:w="3781" w:type="dxa"/>
          </w:tcPr>
          <w:p w14:paraId="665D2C09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security passwords min-length 10</w:t>
            </w:r>
          </w:p>
        </w:tc>
        <w:tc>
          <w:tcPr>
            <w:tcW w:w="3423" w:type="dxa"/>
          </w:tcPr>
          <w:p w14:paraId="1F6F5300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show run | </w:t>
            </w:r>
            <w:proofErr w:type="spellStart"/>
            <w:r w:rsidRPr="00011912">
              <w:rPr>
                <w:color w:val="EE0000"/>
              </w:rPr>
              <w:t>inc</w:t>
            </w:r>
            <w:proofErr w:type="spellEnd"/>
            <w:r w:rsidRPr="00011912">
              <w:rPr>
                <w:color w:val="EE0000"/>
              </w:rPr>
              <w:t xml:space="preserve"> passwords</w:t>
            </w:r>
          </w:p>
        </w:tc>
      </w:tr>
      <w:tr w:rsidR="004C067E" w:rsidRPr="00CC1368" w14:paraId="2954EC0B" w14:textId="77777777" w:rsidTr="00011912">
        <w:tc>
          <w:tcPr>
            <w:tcW w:w="0" w:type="auto"/>
          </w:tcPr>
          <w:p w14:paraId="218C577D" w14:textId="77777777" w:rsidR="004C067E" w:rsidRPr="00011912" w:rsidRDefault="004C067E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Assign and encrypt a privileged EXEC password.</w:t>
            </w:r>
          </w:p>
        </w:tc>
        <w:tc>
          <w:tcPr>
            <w:tcW w:w="3781" w:type="dxa"/>
          </w:tcPr>
          <w:p w14:paraId="20051846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enable algorithm-type </w:t>
            </w:r>
            <w:proofErr w:type="spellStart"/>
            <w:r w:rsidRPr="00011912">
              <w:rPr>
                <w:color w:val="EE0000"/>
              </w:rPr>
              <w:t>scrypt</w:t>
            </w:r>
            <w:proofErr w:type="spellEnd"/>
            <w:r w:rsidRPr="00011912">
              <w:rPr>
                <w:color w:val="EE0000"/>
              </w:rPr>
              <w:t xml:space="preserve"> secret cisco12345</w:t>
            </w:r>
          </w:p>
        </w:tc>
        <w:tc>
          <w:tcPr>
            <w:tcW w:w="3423" w:type="dxa"/>
          </w:tcPr>
          <w:p w14:paraId="7E81024D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show run | </w:t>
            </w:r>
            <w:proofErr w:type="spellStart"/>
            <w:r w:rsidRPr="00011912">
              <w:rPr>
                <w:color w:val="EE0000"/>
              </w:rPr>
              <w:t>inc</w:t>
            </w:r>
            <w:proofErr w:type="spellEnd"/>
            <w:r w:rsidRPr="00011912">
              <w:rPr>
                <w:color w:val="EE0000"/>
              </w:rPr>
              <w:t xml:space="preserve"> enable</w:t>
            </w:r>
          </w:p>
          <w:p w14:paraId="3642521D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Verify encryption type 9. </w:t>
            </w:r>
          </w:p>
        </w:tc>
      </w:tr>
      <w:tr w:rsidR="004C067E" w:rsidRPr="00CC1368" w14:paraId="4C8B2046" w14:textId="77777777" w:rsidTr="00011912">
        <w:tc>
          <w:tcPr>
            <w:tcW w:w="0" w:type="auto"/>
          </w:tcPr>
          <w:p w14:paraId="39F01CBE" w14:textId="77777777" w:rsidR="004C067E" w:rsidRPr="00011912" w:rsidRDefault="004C067E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Add a user in the local database for administrator access.</w:t>
            </w:r>
          </w:p>
        </w:tc>
        <w:tc>
          <w:tcPr>
            <w:tcW w:w="3781" w:type="dxa"/>
          </w:tcPr>
          <w:p w14:paraId="4B8B6815" w14:textId="1DCFFF43" w:rsidR="004C067E" w:rsidRPr="00011912" w:rsidRDefault="004C067E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username </w:t>
            </w:r>
            <w:r w:rsidR="00E00769" w:rsidRPr="00011912">
              <w:rPr>
                <w:color w:val="EE0000"/>
              </w:rPr>
              <w:t>a</w:t>
            </w:r>
            <w:r w:rsidRPr="00011912">
              <w:rPr>
                <w:color w:val="EE0000"/>
              </w:rPr>
              <w:t xml:space="preserve">dmin01 privilege 15 algorithm-type </w:t>
            </w:r>
            <w:proofErr w:type="spellStart"/>
            <w:r w:rsidRPr="00011912">
              <w:rPr>
                <w:color w:val="EE0000"/>
              </w:rPr>
              <w:t>scrypt</w:t>
            </w:r>
            <w:proofErr w:type="spellEnd"/>
            <w:r w:rsidRPr="00011912">
              <w:rPr>
                <w:color w:val="EE0000"/>
              </w:rPr>
              <w:t xml:space="preserve"> secret admin01pass</w:t>
            </w:r>
          </w:p>
        </w:tc>
        <w:tc>
          <w:tcPr>
            <w:tcW w:w="3423" w:type="dxa"/>
          </w:tcPr>
          <w:p w14:paraId="3E24DD46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show run | include username</w:t>
            </w:r>
          </w:p>
          <w:p w14:paraId="274992A2" w14:textId="4F808036" w:rsidR="004C067E" w:rsidRPr="00011912" w:rsidRDefault="004C067E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Verify Username, Privilege level, and encryption type. The password can be verified.</w:t>
            </w:r>
          </w:p>
        </w:tc>
      </w:tr>
      <w:tr w:rsidR="004C067E" w:rsidRPr="00CC1368" w14:paraId="4168A1E2" w14:textId="77777777" w:rsidTr="00011912">
        <w:tc>
          <w:tcPr>
            <w:tcW w:w="0" w:type="auto"/>
          </w:tcPr>
          <w:p w14:paraId="7A6E3F04" w14:textId="77777777" w:rsidR="004C067E" w:rsidRPr="00011912" w:rsidRDefault="004C067E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Configure SSH.</w:t>
            </w:r>
          </w:p>
        </w:tc>
        <w:tc>
          <w:tcPr>
            <w:tcW w:w="3781" w:type="dxa"/>
          </w:tcPr>
          <w:p w14:paraId="72747C94" w14:textId="2A4F691B" w:rsidR="004C067E" w:rsidRPr="00011912" w:rsidRDefault="004C067E" w:rsidP="00CC1368">
            <w:pPr>
              <w:pStyle w:val="TableText"/>
              <w:rPr>
                <w:color w:val="EE0000"/>
              </w:rPr>
            </w:pPr>
            <w:proofErr w:type="spellStart"/>
            <w:r w:rsidRPr="00011912">
              <w:rPr>
                <w:color w:val="EE0000"/>
              </w:rPr>
              <w:t>ip</w:t>
            </w:r>
            <w:proofErr w:type="spellEnd"/>
            <w:r w:rsidRPr="00011912">
              <w:rPr>
                <w:color w:val="EE0000"/>
              </w:rPr>
              <w:t xml:space="preserve"> domain-name </w:t>
            </w:r>
            <w:r w:rsidR="00BD1C06">
              <w:rPr>
                <w:color w:val="EE0000"/>
              </w:rPr>
              <w:t>netsec</w:t>
            </w:r>
            <w:r w:rsidRPr="00011912">
              <w:rPr>
                <w:color w:val="EE0000"/>
              </w:rPr>
              <w:t>.com</w:t>
            </w:r>
          </w:p>
          <w:p w14:paraId="79DC2AFB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crypto key </w:t>
            </w:r>
            <w:proofErr w:type="gramStart"/>
            <w:r w:rsidRPr="00011912">
              <w:rPr>
                <w:color w:val="EE0000"/>
              </w:rPr>
              <w:t>generate</w:t>
            </w:r>
            <w:proofErr w:type="gram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rsa</w:t>
            </w:r>
            <w:proofErr w:type="spellEnd"/>
            <w:r w:rsidRPr="00011912">
              <w:rPr>
                <w:color w:val="EE0000"/>
              </w:rPr>
              <w:t xml:space="preserve"> general-keys modulus 1024</w:t>
            </w:r>
          </w:p>
          <w:p w14:paraId="0E69CAB6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proofErr w:type="spellStart"/>
            <w:r w:rsidRPr="00011912">
              <w:rPr>
                <w:color w:val="EE0000"/>
              </w:rPr>
              <w:t>ip</w:t>
            </w:r>
            <w:proofErr w:type="spell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ssh</w:t>
            </w:r>
            <w:proofErr w:type="spellEnd"/>
            <w:r w:rsidRPr="00011912">
              <w:rPr>
                <w:color w:val="EE0000"/>
              </w:rPr>
              <w:t xml:space="preserve"> version 2</w:t>
            </w:r>
          </w:p>
          <w:p w14:paraId="0B924E69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proofErr w:type="spellStart"/>
            <w:r w:rsidRPr="00011912">
              <w:rPr>
                <w:color w:val="EE0000"/>
              </w:rPr>
              <w:t>ip</w:t>
            </w:r>
            <w:proofErr w:type="spell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ssh</w:t>
            </w:r>
            <w:proofErr w:type="spellEnd"/>
            <w:r w:rsidRPr="00011912">
              <w:rPr>
                <w:color w:val="EE0000"/>
              </w:rPr>
              <w:t xml:space="preserve"> time-out 90</w:t>
            </w:r>
          </w:p>
          <w:p w14:paraId="06D6BEA8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proofErr w:type="spellStart"/>
            <w:r w:rsidRPr="00011912">
              <w:rPr>
                <w:color w:val="EE0000"/>
              </w:rPr>
              <w:t>ip</w:t>
            </w:r>
            <w:proofErr w:type="spell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ssh</w:t>
            </w:r>
            <w:proofErr w:type="spellEnd"/>
            <w:r w:rsidRPr="00011912">
              <w:rPr>
                <w:color w:val="EE0000"/>
              </w:rPr>
              <w:t xml:space="preserve"> authentication-retries 2</w:t>
            </w:r>
          </w:p>
        </w:tc>
        <w:tc>
          <w:tcPr>
            <w:tcW w:w="3423" w:type="dxa"/>
          </w:tcPr>
          <w:p w14:paraId="775CE275" w14:textId="77777777" w:rsidR="004C067E" w:rsidRPr="00011912" w:rsidRDefault="004C067E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show </w:t>
            </w:r>
            <w:proofErr w:type="spellStart"/>
            <w:r w:rsidRPr="00011912">
              <w:rPr>
                <w:color w:val="EE0000"/>
              </w:rPr>
              <w:t>ip</w:t>
            </w:r>
            <w:proofErr w:type="spell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ssh</w:t>
            </w:r>
            <w:proofErr w:type="spellEnd"/>
          </w:p>
        </w:tc>
      </w:tr>
      <w:tr w:rsidR="00CB60F3" w:rsidRPr="00CC1368" w14:paraId="0825A594" w14:textId="77777777" w:rsidTr="00011912">
        <w:tc>
          <w:tcPr>
            <w:tcW w:w="0" w:type="auto"/>
          </w:tcPr>
          <w:p w14:paraId="58E41ABE" w14:textId="08030BAB" w:rsidR="00CB60F3" w:rsidRPr="00011912" w:rsidRDefault="00CB60F3" w:rsidP="004E4E7F">
            <w:pPr>
              <w:pStyle w:val="TableText"/>
              <w:rPr>
                <w:color w:val="EE0000"/>
              </w:rPr>
            </w:pPr>
            <w:bookmarkStart w:id="7" w:name="_Hlk66708677"/>
            <w:r w:rsidRPr="00011912">
              <w:rPr>
                <w:color w:val="EE0000"/>
              </w:rPr>
              <w:t>Configure the AAA authentication settings.</w:t>
            </w:r>
          </w:p>
        </w:tc>
        <w:tc>
          <w:tcPr>
            <w:tcW w:w="3781" w:type="dxa"/>
          </w:tcPr>
          <w:p w14:paraId="249747CD" w14:textId="77777777" w:rsidR="00E17D6A" w:rsidRPr="00011912" w:rsidRDefault="00E17D6A" w:rsidP="00011912">
            <w:pPr>
              <w:pStyle w:val="TableText"/>
              <w:rPr>
                <w:color w:val="EE0000"/>
              </w:rPr>
            </w:pPr>
            <w:proofErr w:type="spellStart"/>
            <w:r w:rsidRPr="00011912">
              <w:rPr>
                <w:color w:val="EE0000"/>
              </w:rPr>
              <w:t>aaa</w:t>
            </w:r>
            <w:proofErr w:type="spellEnd"/>
            <w:r w:rsidRPr="00011912">
              <w:rPr>
                <w:color w:val="EE0000"/>
              </w:rPr>
              <w:t xml:space="preserve"> new-model</w:t>
            </w:r>
          </w:p>
          <w:p w14:paraId="41E2DAAB" w14:textId="70666E02" w:rsidR="00CB60F3" w:rsidRPr="00011912" w:rsidRDefault="00CB60F3" w:rsidP="00CC1368">
            <w:pPr>
              <w:pStyle w:val="TableText"/>
            </w:pPr>
            <w:proofErr w:type="spellStart"/>
            <w:r w:rsidRPr="00011912">
              <w:rPr>
                <w:color w:val="EE0000"/>
              </w:rPr>
              <w:t>aaa</w:t>
            </w:r>
            <w:proofErr w:type="spellEnd"/>
            <w:r w:rsidRPr="00011912">
              <w:rPr>
                <w:color w:val="EE0000"/>
              </w:rPr>
              <w:t xml:space="preserve"> authentication login default local</w:t>
            </w:r>
            <w:r w:rsidR="00827A44" w:rsidRPr="00011912">
              <w:rPr>
                <w:color w:val="EE0000"/>
              </w:rPr>
              <w:t>-case</w:t>
            </w:r>
          </w:p>
        </w:tc>
        <w:tc>
          <w:tcPr>
            <w:tcW w:w="3423" w:type="dxa"/>
          </w:tcPr>
          <w:p w14:paraId="36EB9E53" w14:textId="757C5085" w:rsidR="00CB60F3" w:rsidRPr="00011912" w:rsidRDefault="00CB60F3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show run | </w:t>
            </w:r>
            <w:proofErr w:type="spellStart"/>
            <w:r w:rsidRPr="00011912">
              <w:rPr>
                <w:color w:val="EE0000"/>
              </w:rPr>
              <w:t>inc</w:t>
            </w:r>
            <w:proofErr w:type="spellEnd"/>
            <w:r w:rsidRPr="00011912">
              <w:rPr>
                <w:color w:val="EE0000"/>
              </w:rPr>
              <w:t xml:space="preserve"> </w:t>
            </w:r>
            <w:proofErr w:type="spellStart"/>
            <w:r w:rsidRPr="00011912">
              <w:rPr>
                <w:color w:val="EE0000"/>
              </w:rPr>
              <w:t>aaa</w:t>
            </w:r>
            <w:proofErr w:type="spellEnd"/>
          </w:p>
        </w:tc>
      </w:tr>
      <w:bookmarkEnd w:id="7"/>
      <w:tr w:rsidR="000E7C57" w:rsidRPr="00CC1368" w14:paraId="00BFB6A5" w14:textId="77777777" w:rsidTr="00011912">
        <w:tc>
          <w:tcPr>
            <w:tcW w:w="2876" w:type="dxa"/>
          </w:tcPr>
          <w:p w14:paraId="2213D286" w14:textId="77777777" w:rsidR="000E7C57" w:rsidRPr="00011912" w:rsidRDefault="000E7C57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Enhanced Login settings</w:t>
            </w:r>
          </w:p>
        </w:tc>
        <w:tc>
          <w:tcPr>
            <w:tcW w:w="3781" w:type="dxa"/>
          </w:tcPr>
          <w:p w14:paraId="6A9D9CA4" w14:textId="0510C9F5" w:rsidR="000E7C57" w:rsidRPr="00011912" w:rsidRDefault="00627DD6" w:rsidP="00627DD6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login block-for 180 attempts 4 within 120</w:t>
            </w:r>
          </w:p>
        </w:tc>
        <w:tc>
          <w:tcPr>
            <w:tcW w:w="3423" w:type="dxa"/>
          </w:tcPr>
          <w:p w14:paraId="3B8F3A63" w14:textId="0F46A2A3" w:rsidR="000E7C57" w:rsidRPr="00011912" w:rsidRDefault="009B3C55" w:rsidP="00011912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>show login</w:t>
            </w:r>
          </w:p>
        </w:tc>
      </w:tr>
      <w:tr w:rsidR="00CE18A8" w:rsidRPr="00CC1368" w14:paraId="7837241D" w14:textId="77777777" w:rsidTr="009A1E3C">
        <w:tc>
          <w:tcPr>
            <w:tcW w:w="2876" w:type="dxa"/>
          </w:tcPr>
          <w:p w14:paraId="1783DA78" w14:textId="6DFB0C47" w:rsidR="00CE18A8" w:rsidRPr="004E4E7F" w:rsidRDefault="00CE18A8" w:rsidP="009A1E3C">
            <w:pPr>
              <w:pStyle w:val="TableText"/>
              <w:rPr>
                <w:color w:val="EE0000"/>
              </w:rPr>
            </w:pPr>
            <w:r w:rsidRPr="005441A2">
              <w:rPr>
                <w:color w:val="EE0000"/>
              </w:rPr>
              <w:t>Encrypt all passwords</w:t>
            </w:r>
          </w:p>
        </w:tc>
        <w:tc>
          <w:tcPr>
            <w:tcW w:w="3781" w:type="dxa"/>
          </w:tcPr>
          <w:p w14:paraId="3860E0FF" w14:textId="284929B3" w:rsidR="00CE18A8" w:rsidRPr="004E4E7F" w:rsidRDefault="00D467C1" w:rsidP="009A1E3C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>service password-encryption</w:t>
            </w:r>
          </w:p>
        </w:tc>
        <w:tc>
          <w:tcPr>
            <w:tcW w:w="3423" w:type="dxa"/>
          </w:tcPr>
          <w:p w14:paraId="77A46156" w14:textId="44446795" w:rsidR="00CE18A8" w:rsidRDefault="00D467C1" w:rsidP="009B3C55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>show run | incl password-e</w:t>
            </w:r>
          </w:p>
        </w:tc>
      </w:tr>
      <w:tr w:rsidR="00CB60F3" w:rsidRPr="00CC1368" w14:paraId="0D62BA3A" w14:textId="77777777" w:rsidTr="00011912">
        <w:tc>
          <w:tcPr>
            <w:tcW w:w="2876" w:type="dxa"/>
          </w:tcPr>
          <w:p w14:paraId="66172CD9" w14:textId="7966B463" w:rsidR="00CB60F3" w:rsidRPr="00CC1368" w:rsidRDefault="00CB60F3" w:rsidP="004E4E7F">
            <w:pPr>
              <w:pStyle w:val="TableText"/>
              <w:rPr>
                <w:color w:val="EE0000"/>
              </w:rPr>
            </w:pPr>
            <w:r w:rsidRPr="00CC1368">
              <w:rPr>
                <w:color w:val="EE0000"/>
              </w:rPr>
              <w:t>Configure VTY lines to allow SSH access</w:t>
            </w:r>
          </w:p>
        </w:tc>
        <w:tc>
          <w:tcPr>
            <w:tcW w:w="3781" w:type="dxa"/>
          </w:tcPr>
          <w:p w14:paraId="22206131" w14:textId="77777777" w:rsidR="00CB60F3" w:rsidRPr="00011912" w:rsidRDefault="00CB60F3" w:rsidP="004E4E7F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line </w:t>
            </w:r>
            <w:proofErr w:type="spellStart"/>
            <w:r w:rsidRPr="00011912">
              <w:rPr>
                <w:color w:val="EE0000"/>
              </w:rPr>
              <w:t>vty</w:t>
            </w:r>
            <w:proofErr w:type="spellEnd"/>
            <w:r w:rsidRPr="00011912">
              <w:rPr>
                <w:color w:val="EE0000"/>
              </w:rPr>
              <w:t xml:space="preserve"> 0 4</w:t>
            </w:r>
          </w:p>
          <w:p w14:paraId="49E31CF0" w14:textId="07390CD6" w:rsidR="00CB60F3" w:rsidRPr="00011912" w:rsidRDefault="00CB60F3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  transport input </w:t>
            </w:r>
            <w:proofErr w:type="spellStart"/>
            <w:r w:rsidRPr="00011912">
              <w:rPr>
                <w:color w:val="EE0000"/>
              </w:rPr>
              <w:t>ssh</w:t>
            </w:r>
            <w:proofErr w:type="spellEnd"/>
          </w:p>
          <w:p w14:paraId="006EB66A" w14:textId="77777777" w:rsidR="00CB60F3" w:rsidRPr="00011912" w:rsidRDefault="00CB60F3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exit</w:t>
            </w:r>
          </w:p>
        </w:tc>
        <w:tc>
          <w:tcPr>
            <w:tcW w:w="3423" w:type="dxa"/>
          </w:tcPr>
          <w:p w14:paraId="3258A29A" w14:textId="77777777" w:rsidR="00CB60F3" w:rsidRPr="00011912" w:rsidRDefault="00CB60F3" w:rsidP="00CC136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show run | sec </w:t>
            </w:r>
            <w:proofErr w:type="spellStart"/>
            <w:r w:rsidRPr="00011912">
              <w:rPr>
                <w:color w:val="EE0000"/>
              </w:rPr>
              <w:t>vty</w:t>
            </w:r>
            <w:proofErr w:type="spellEnd"/>
          </w:p>
        </w:tc>
      </w:tr>
    </w:tbl>
    <w:p w14:paraId="02786397" w14:textId="5566EB37" w:rsidR="00686284" w:rsidRDefault="007769BD" w:rsidP="007769BD">
      <w:pPr>
        <w:pStyle w:val="Heading3"/>
      </w:pPr>
      <w:r>
        <w:lastRenderedPageBreak/>
        <w:t>Configure OSPF authentication on R2</w:t>
      </w:r>
      <w:r w:rsidR="00BE5EF8">
        <w:t xml:space="preserve"> and R3</w:t>
      </w:r>
      <w:r>
        <w:t>.</w:t>
      </w:r>
    </w:p>
    <w:tbl>
      <w:tblPr>
        <w:tblStyle w:val="LabTableStyle"/>
        <w:tblW w:w="10080" w:type="dxa"/>
        <w:tblLayout w:type="fixed"/>
        <w:tblLook w:val="04A0" w:firstRow="1" w:lastRow="0" w:firstColumn="1" w:lastColumn="0" w:noHBand="0" w:noVBand="1"/>
        <w:tblDescription w:val="This table lists the specification for each configuration item or task and the associated point values. Record the points earned in cells labeled as blank."/>
      </w:tblPr>
      <w:tblGrid>
        <w:gridCol w:w="3410"/>
        <w:gridCol w:w="5027"/>
        <w:gridCol w:w="650"/>
        <w:gridCol w:w="993"/>
      </w:tblGrid>
      <w:tr w:rsidR="007769BD" w14:paraId="7C822CAA" w14:textId="77777777" w:rsidTr="007B3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10" w:type="dxa"/>
          </w:tcPr>
          <w:p w14:paraId="1D39D397" w14:textId="77777777" w:rsidR="007769BD" w:rsidRDefault="007769BD" w:rsidP="007B32CC">
            <w:pPr>
              <w:pStyle w:val="TableHeading"/>
            </w:pPr>
            <w:r>
              <w:t>Configuration Item or Task</w:t>
            </w:r>
          </w:p>
        </w:tc>
        <w:tc>
          <w:tcPr>
            <w:tcW w:w="5027" w:type="dxa"/>
          </w:tcPr>
          <w:p w14:paraId="4E76FB7B" w14:textId="77777777" w:rsidR="007769BD" w:rsidRDefault="007769BD" w:rsidP="007B32CC">
            <w:pPr>
              <w:pStyle w:val="TableHeading"/>
            </w:pPr>
            <w:r>
              <w:t>Specification</w:t>
            </w:r>
          </w:p>
        </w:tc>
        <w:tc>
          <w:tcPr>
            <w:tcW w:w="650" w:type="dxa"/>
          </w:tcPr>
          <w:p w14:paraId="459A7D4B" w14:textId="77777777" w:rsidR="007769BD" w:rsidRDefault="007769BD" w:rsidP="007B32CC">
            <w:pPr>
              <w:pStyle w:val="TableHeading"/>
            </w:pPr>
            <w:r>
              <w:t>Pts</w:t>
            </w:r>
          </w:p>
        </w:tc>
        <w:tc>
          <w:tcPr>
            <w:tcW w:w="993" w:type="dxa"/>
          </w:tcPr>
          <w:p w14:paraId="52C57765" w14:textId="77777777" w:rsidR="007769BD" w:rsidRDefault="007769BD" w:rsidP="007B32CC">
            <w:pPr>
              <w:pStyle w:val="TableHeading"/>
            </w:pPr>
            <w:r>
              <w:t>Earned</w:t>
            </w:r>
          </w:p>
        </w:tc>
      </w:tr>
      <w:tr w:rsidR="007769BD" w:rsidRPr="005441A2" w14:paraId="5BDFEF7A" w14:textId="77777777" w:rsidTr="007B32CC">
        <w:tc>
          <w:tcPr>
            <w:tcW w:w="3410" w:type="dxa"/>
          </w:tcPr>
          <w:p w14:paraId="46FC03BA" w14:textId="2B43140F" w:rsidR="007769BD" w:rsidRDefault="00FC5B2C" w:rsidP="007B32CC">
            <w:pPr>
              <w:pStyle w:val="TableText"/>
            </w:pPr>
            <w:r>
              <w:t>Configure key chain using SHA256 hashing</w:t>
            </w:r>
          </w:p>
        </w:tc>
        <w:tc>
          <w:tcPr>
            <w:tcW w:w="5027" w:type="dxa"/>
          </w:tcPr>
          <w:p w14:paraId="3845F275" w14:textId="77777777" w:rsidR="009B3C55" w:rsidRDefault="009B3C55" w:rsidP="007B32CC">
            <w:pPr>
              <w:pStyle w:val="TableText"/>
            </w:pPr>
            <w:r>
              <w:t xml:space="preserve">Routers: </w:t>
            </w:r>
            <w:r w:rsidRPr="00011912">
              <w:rPr>
                <w:b/>
                <w:bCs/>
              </w:rPr>
              <w:t>R2</w:t>
            </w:r>
            <w:r>
              <w:t xml:space="preserve"> &amp; </w:t>
            </w:r>
            <w:r w:rsidRPr="00011912">
              <w:rPr>
                <w:b/>
                <w:bCs/>
              </w:rPr>
              <w:t>R3</w:t>
            </w:r>
          </w:p>
          <w:p w14:paraId="732E0776" w14:textId="2E20B82A" w:rsidR="007769BD" w:rsidRDefault="00FC5B2C" w:rsidP="00011912">
            <w:pPr>
              <w:pStyle w:val="TableText"/>
              <w:numPr>
                <w:ilvl w:val="0"/>
                <w:numId w:val="49"/>
              </w:numPr>
              <w:rPr>
                <w:b/>
                <w:bCs/>
              </w:rPr>
            </w:pPr>
            <w:r>
              <w:t xml:space="preserve">Key chain name: </w:t>
            </w:r>
            <w:proofErr w:type="spellStart"/>
            <w:r w:rsidRPr="00011912">
              <w:rPr>
                <w:b/>
                <w:bCs/>
              </w:rPr>
              <w:t>NetSec</w:t>
            </w:r>
            <w:proofErr w:type="spellEnd"/>
          </w:p>
          <w:p w14:paraId="7BB9B1B8" w14:textId="77777777" w:rsidR="00FC5B2C" w:rsidRDefault="00FC5B2C" w:rsidP="00011912">
            <w:pPr>
              <w:pStyle w:val="TableText"/>
              <w:numPr>
                <w:ilvl w:val="0"/>
                <w:numId w:val="49"/>
              </w:numPr>
              <w:rPr>
                <w:b/>
                <w:bCs/>
              </w:rPr>
            </w:pPr>
            <w:r w:rsidRPr="00011912">
              <w:t>Key number</w:t>
            </w:r>
            <w:r>
              <w:rPr>
                <w:b/>
                <w:bCs/>
              </w:rPr>
              <w:t>: 10</w:t>
            </w:r>
          </w:p>
          <w:p w14:paraId="7C612CFC" w14:textId="77777777" w:rsidR="00FC5B2C" w:rsidRDefault="00FC5B2C" w:rsidP="00011912">
            <w:pPr>
              <w:pStyle w:val="TableText"/>
              <w:numPr>
                <w:ilvl w:val="0"/>
                <w:numId w:val="49"/>
              </w:numPr>
              <w:rPr>
                <w:b/>
                <w:bCs/>
              </w:rPr>
            </w:pPr>
            <w:r w:rsidRPr="00011912">
              <w:t xml:space="preserve">Key string: </w:t>
            </w:r>
            <w:proofErr w:type="spellStart"/>
            <w:r>
              <w:rPr>
                <w:b/>
                <w:bCs/>
              </w:rPr>
              <w:t>NetSecOSPF</w:t>
            </w:r>
            <w:proofErr w:type="spellEnd"/>
          </w:p>
          <w:p w14:paraId="0F89086E" w14:textId="5CF9DAD5" w:rsidR="00FC5B2C" w:rsidRPr="00D57C4E" w:rsidRDefault="00FC5B2C" w:rsidP="00011912">
            <w:pPr>
              <w:pStyle w:val="TableText"/>
              <w:numPr>
                <w:ilvl w:val="0"/>
                <w:numId w:val="49"/>
              </w:numPr>
            </w:pPr>
            <w:r w:rsidRPr="00011912">
              <w:t>Authentication</w:t>
            </w:r>
            <w:r w:rsidR="009B3C55">
              <w:t xml:space="preserve"> algorithm</w:t>
            </w:r>
            <w:r w:rsidRPr="00011912">
              <w:t xml:space="preserve">: </w:t>
            </w:r>
            <w:r w:rsidR="009B3C55">
              <w:rPr>
                <w:b/>
                <w:bCs/>
              </w:rPr>
              <w:t>hmac-sha-</w:t>
            </w:r>
            <w:r>
              <w:rPr>
                <w:b/>
                <w:bCs/>
              </w:rPr>
              <w:t>sha256</w:t>
            </w:r>
          </w:p>
        </w:tc>
        <w:tc>
          <w:tcPr>
            <w:tcW w:w="650" w:type="dxa"/>
          </w:tcPr>
          <w:p w14:paraId="17150E13" w14:textId="6DC6F991" w:rsidR="007769BD" w:rsidRDefault="00347D87" w:rsidP="007B32CC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1DC9A587" w14:textId="77777777" w:rsidR="007769BD" w:rsidRPr="005441A2" w:rsidRDefault="007769BD" w:rsidP="007B32CC">
            <w:pPr>
              <w:pStyle w:val="ConfigWindow"/>
              <w:jc w:val="center"/>
            </w:pPr>
            <w:r w:rsidRPr="005441A2">
              <w:t>blank</w:t>
            </w:r>
          </w:p>
        </w:tc>
      </w:tr>
      <w:tr w:rsidR="007769BD" w:rsidRPr="005441A2" w14:paraId="0EA8CD23" w14:textId="77777777" w:rsidTr="00011912">
        <w:tc>
          <w:tcPr>
            <w:tcW w:w="0" w:type="dxa"/>
            <w:tcBorders>
              <w:bottom w:val="single" w:sz="2" w:space="0" w:color="auto"/>
            </w:tcBorders>
          </w:tcPr>
          <w:p w14:paraId="38F30771" w14:textId="34315AEC" w:rsidR="007769BD" w:rsidRDefault="00FC5B2C" w:rsidP="007B32CC">
            <w:pPr>
              <w:pStyle w:val="TableText"/>
            </w:pPr>
            <w:r>
              <w:t>Apply the assign</w:t>
            </w:r>
            <w:r w:rsidR="00BE5EF8">
              <w:t>ed</w:t>
            </w:r>
            <w:r>
              <w:t xml:space="preserve"> the key chain to the appropriate interface</w:t>
            </w:r>
            <w:r w:rsidR="00BE5EF8">
              <w:t>s</w:t>
            </w:r>
          </w:p>
        </w:tc>
        <w:tc>
          <w:tcPr>
            <w:tcW w:w="0" w:type="dxa"/>
          </w:tcPr>
          <w:p w14:paraId="3D4A3C63" w14:textId="7D0E1BEA" w:rsidR="007769BD" w:rsidRPr="00241BCA" w:rsidRDefault="007769BD" w:rsidP="007B32CC">
            <w:pPr>
              <w:pStyle w:val="TableText"/>
              <w:rPr>
                <w:b/>
              </w:rPr>
            </w:pPr>
          </w:p>
        </w:tc>
        <w:tc>
          <w:tcPr>
            <w:tcW w:w="0" w:type="dxa"/>
          </w:tcPr>
          <w:p w14:paraId="63FB7EE0" w14:textId="6DD9D818" w:rsidR="007769BD" w:rsidRDefault="00347D87" w:rsidP="007B32CC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0" w:type="dxa"/>
          </w:tcPr>
          <w:p w14:paraId="423F3A35" w14:textId="77777777" w:rsidR="007769BD" w:rsidRPr="005441A2" w:rsidRDefault="007769BD" w:rsidP="007B32CC">
            <w:pPr>
              <w:pStyle w:val="ConfigWindow"/>
              <w:jc w:val="center"/>
            </w:pPr>
            <w:r w:rsidRPr="005441A2">
              <w:t>blank</w:t>
            </w:r>
          </w:p>
        </w:tc>
      </w:tr>
      <w:tr w:rsidR="007769BD" w:rsidRPr="005441A2" w14:paraId="5C5A0C89" w14:textId="77777777" w:rsidTr="00011912">
        <w:tc>
          <w:tcPr>
            <w:tcW w:w="0" w:type="dxa"/>
            <w:tcBorders>
              <w:left w:val="nil"/>
              <w:bottom w:val="nil"/>
            </w:tcBorders>
          </w:tcPr>
          <w:p w14:paraId="2B42FA38" w14:textId="77777777" w:rsidR="007769BD" w:rsidRDefault="007769BD" w:rsidP="007B32CC">
            <w:pPr>
              <w:pStyle w:val="TableText"/>
            </w:pPr>
          </w:p>
        </w:tc>
        <w:tc>
          <w:tcPr>
            <w:tcW w:w="0" w:type="dxa"/>
          </w:tcPr>
          <w:p w14:paraId="4385F595" w14:textId="3B415AC6" w:rsidR="007769BD" w:rsidRPr="00011912" w:rsidRDefault="007769BD" w:rsidP="00011912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dxa"/>
          </w:tcPr>
          <w:p w14:paraId="052B3AA9" w14:textId="0CBF2B7E" w:rsidR="007769BD" w:rsidRPr="00011912" w:rsidRDefault="004A1F06" w:rsidP="004E4E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dxa"/>
          </w:tcPr>
          <w:p w14:paraId="66761D97" w14:textId="326D6D84" w:rsidR="007769BD" w:rsidRPr="00011912" w:rsidRDefault="007769BD" w:rsidP="00CC1368">
            <w:pPr>
              <w:pStyle w:val="ConfigWindow"/>
              <w:jc w:val="center"/>
              <w:rPr>
                <w:b/>
                <w:bCs/>
              </w:rPr>
            </w:pPr>
            <w:r w:rsidRPr="00011912">
              <w:rPr>
                <w:b/>
                <w:bCs/>
              </w:rPr>
              <w:t>blank</w:t>
            </w:r>
          </w:p>
        </w:tc>
      </w:tr>
    </w:tbl>
    <w:p w14:paraId="75BC35E8" w14:textId="77777777" w:rsidR="00A713F7" w:rsidRDefault="00A713F7" w:rsidP="00A713F7">
      <w:pPr>
        <w:pStyle w:val="BodyTextL25"/>
      </w:pPr>
      <w:r w:rsidRPr="006504FE">
        <w:t>Troubleshoot as necessary to correct any issues discovered.</w:t>
      </w:r>
    </w:p>
    <w:tbl>
      <w:tblPr>
        <w:tblStyle w:val="LabAnswerTable"/>
        <w:tblW w:w="10080" w:type="dxa"/>
        <w:tblLook w:val="04A0" w:firstRow="1" w:lastRow="0" w:firstColumn="1" w:lastColumn="0" w:noHBand="0" w:noVBand="1"/>
        <w:tblDescription w:val="The table lists the configuration item or task and configuration and verification commands."/>
      </w:tblPr>
      <w:tblGrid>
        <w:gridCol w:w="2876"/>
        <w:gridCol w:w="4051"/>
        <w:gridCol w:w="3153"/>
      </w:tblGrid>
      <w:tr w:rsidR="00BE5EF8" w:rsidRPr="005441A2" w14:paraId="389C13A0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42D2531" w14:textId="77777777" w:rsidR="00BE5EF8" w:rsidRPr="005441A2" w:rsidRDefault="00BE5EF8" w:rsidP="007B32CC">
            <w:pPr>
              <w:pStyle w:val="TableHeading"/>
            </w:pPr>
            <w:r w:rsidRPr="005441A2">
              <w:t>Configuration Item or Task</w:t>
            </w:r>
          </w:p>
        </w:tc>
        <w:tc>
          <w:tcPr>
            <w:tcW w:w="4051" w:type="dxa"/>
          </w:tcPr>
          <w:p w14:paraId="42F8A6C3" w14:textId="77777777" w:rsidR="00BE5EF8" w:rsidRPr="005441A2" w:rsidRDefault="00BE5EF8" w:rsidP="007B32CC">
            <w:pPr>
              <w:pStyle w:val="TableHeading"/>
            </w:pPr>
            <w:r w:rsidRPr="005441A2">
              <w:t>Configuration Commands</w:t>
            </w:r>
          </w:p>
        </w:tc>
        <w:tc>
          <w:tcPr>
            <w:tcW w:w="3153" w:type="dxa"/>
          </w:tcPr>
          <w:p w14:paraId="58225823" w14:textId="77777777" w:rsidR="00BE5EF8" w:rsidRPr="005441A2" w:rsidRDefault="00BE5EF8" w:rsidP="007B32CC">
            <w:pPr>
              <w:pStyle w:val="TableHeading"/>
            </w:pPr>
            <w:r w:rsidRPr="005441A2">
              <w:t>Verification Commands</w:t>
            </w:r>
          </w:p>
        </w:tc>
      </w:tr>
      <w:tr w:rsidR="00BE5EF8" w:rsidRPr="005441A2" w14:paraId="5AE972C1" w14:textId="77777777" w:rsidTr="00011912">
        <w:tc>
          <w:tcPr>
            <w:tcW w:w="0" w:type="auto"/>
          </w:tcPr>
          <w:p w14:paraId="56A9C3F4" w14:textId="710106EF" w:rsidR="00BE5EF8" w:rsidRPr="004E4E7F" w:rsidRDefault="00BE5EF8" w:rsidP="00BE5EF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Configure key chain using SHA256 hashing</w:t>
            </w:r>
          </w:p>
        </w:tc>
        <w:tc>
          <w:tcPr>
            <w:tcW w:w="4051" w:type="dxa"/>
          </w:tcPr>
          <w:p w14:paraId="1DA3B7F8" w14:textId="796AD418" w:rsidR="009B3C55" w:rsidRPr="009B3C55" w:rsidRDefault="009B3C55" w:rsidP="009B3C55">
            <w:pPr>
              <w:pStyle w:val="TableText"/>
              <w:rPr>
                <w:color w:val="EE0000"/>
              </w:rPr>
            </w:pPr>
            <w:r w:rsidRPr="009B3C55">
              <w:rPr>
                <w:color w:val="EE0000"/>
              </w:rPr>
              <w:t xml:space="preserve">key chain </w:t>
            </w:r>
            <w:proofErr w:type="spellStart"/>
            <w:r w:rsidRPr="009B3C55">
              <w:rPr>
                <w:color w:val="EE0000"/>
              </w:rPr>
              <w:t>NetSec</w:t>
            </w:r>
            <w:proofErr w:type="spellEnd"/>
          </w:p>
          <w:p w14:paraId="2CD56289" w14:textId="429153F1" w:rsidR="009B3C55" w:rsidRPr="009B3C55" w:rsidRDefault="009B3C55" w:rsidP="009B3C55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 xml:space="preserve"> </w:t>
            </w:r>
            <w:r w:rsidRPr="009B3C55">
              <w:rPr>
                <w:color w:val="EE0000"/>
              </w:rPr>
              <w:t>key 10</w:t>
            </w:r>
          </w:p>
          <w:p w14:paraId="453DE4F7" w14:textId="092DDC8C" w:rsidR="009B3C55" w:rsidRPr="009B3C55" w:rsidRDefault="009B3C55" w:rsidP="009B3C55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 xml:space="preserve"> </w:t>
            </w:r>
            <w:r w:rsidRPr="009B3C55">
              <w:rPr>
                <w:color w:val="EE0000"/>
              </w:rPr>
              <w:t xml:space="preserve">key-string </w:t>
            </w:r>
            <w:proofErr w:type="spellStart"/>
            <w:r w:rsidRPr="009B3C55">
              <w:rPr>
                <w:color w:val="EE0000"/>
              </w:rPr>
              <w:t>NetSecOSPF</w:t>
            </w:r>
            <w:proofErr w:type="spellEnd"/>
          </w:p>
          <w:p w14:paraId="49CF57E2" w14:textId="4376CD7B" w:rsidR="00BE5EF8" w:rsidRPr="004E4E7F" w:rsidRDefault="009B3C55" w:rsidP="009B3C55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 xml:space="preserve"> </w:t>
            </w:r>
            <w:r w:rsidRPr="009B3C55">
              <w:rPr>
                <w:color w:val="EE0000"/>
              </w:rPr>
              <w:t>cryptographic-algorithm hmac-sha-256</w:t>
            </w:r>
          </w:p>
        </w:tc>
        <w:tc>
          <w:tcPr>
            <w:tcW w:w="3153" w:type="dxa"/>
          </w:tcPr>
          <w:p w14:paraId="326B56B0" w14:textId="27495132" w:rsidR="00BE5EF8" w:rsidRPr="00CC1368" w:rsidRDefault="00A713F7" w:rsidP="00BE5EF8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>show run | section key</w:t>
            </w:r>
          </w:p>
        </w:tc>
      </w:tr>
      <w:tr w:rsidR="00BE5EF8" w:rsidRPr="005441A2" w14:paraId="319884D5" w14:textId="77777777" w:rsidTr="00011912">
        <w:tc>
          <w:tcPr>
            <w:tcW w:w="0" w:type="auto"/>
          </w:tcPr>
          <w:p w14:paraId="11ACE5DF" w14:textId="4F73EAA5" w:rsidR="00BE5EF8" w:rsidRPr="004E4E7F" w:rsidRDefault="00BE5EF8" w:rsidP="00BE5EF8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Apply the assigned the key chain to the appropriate interfaces</w:t>
            </w:r>
          </w:p>
        </w:tc>
        <w:tc>
          <w:tcPr>
            <w:tcW w:w="4051" w:type="dxa"/>
          </w:tcPr>
          <w:p w14:paraId="4A259154" w14:textId="0D842B04" w:rsidR="00337C40" w:rsidRPr="00011912" w:rsidRDefault="00337C40" w:rsidP="00BE5EF8">
            <w:pPr>
              <w:pStyle w:val="TableText"/>
              <w:rPr>
                <w:b/>
                <w:bCs/>
                <w:color w:val="EE0000"/>
              </w:rPr>
            </w:pPr>
            <w:r w:rsidRPr="00011912">
              <w:rPr>
                <w:b/>
                <w:bCs/>
                <w:color w:val="EE0000"/>
              </w:rPr>
              <w:t>Router R2:</w:t>
            </w:r>
          </w:p>
          <w:p w14:paraId="3B95908F" w14:textId="5970742C" w:rsidR="00BE5EF8" w:rsidRDefault="009B3C55" w:rsidP="00BE5EF8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>interface g0/0/</w:t>
            </w:r>
            <w:r w:rsidR="00337C40">
              <w:rPr>
                <w:color w:val="EE0000"/>
              </w:rPr>
              <w:t>1</w:t>
            </w:r>
          </w:p>
          <w:p w14:paraId="18F79B90" w14:textId="77777777" w:rsidR="009B3C55" w:rsidRDefault="009B3C55" w:rsidP="00BE5EF8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 xml:space="preserve"> </w:t>
            </w:r>
            <w:proofErr w:type="spellStart"/>
            <w:r w:rsidRPr="009B3C55">
              <w:rPr>
                <w:color w:val="EE0000"/>
              </w:rPr>
              <w:t>ip</w:t>
            </w:r>
            <w:proofErr w:type="spellEnd"/>
            <w:r w:rsidRPr="009B3C55">
              <w:rPr>
                <w:color w:val="EE0000"/>
              </w:rPr>
              <w:t xml:space="preserve"> </w:t>
            </w:r>
            <w:proofErr w:type="spellStart"/>
            <w:r w:rsidRPr="009B3C55">
              <w:rPr>
                <w:color w:val="EE0000"/>
              </w:rPr>
              <w:t>ospf</w:t>
            </w:r>
            <w:proofErr w:type="spellEnd"/>
            <w:r w:rsidRPr="009B3C55">
              <w:rPr>
                <w:color w:val="EE0000"/>
              </w:rPr>
              <w:t xml:space="preserve"> authentication key-chain </w:t>
            </w:r>
            <w:proofErr w:type="spellStart"/>
            <w:r w:rsidRPr="009B3C55">
              <w:rPr>
                <w:color w:val="EE0000"/>
              </w:rPr>
              <w:t>NetSec</w:t>
            </w:r>
            <w:proofErr w:type="spellEnd"/>
          </w:p>
          <w:p w14:paraId="2CC0C76C" w14:textId="2088CC88" w:rsidR="00337C40" w:rsidRPr="00011912" w:rsidRDefault="00337C40" w:rsidP="00337C40">
            <w:pPr>
              <w:pStyle w:val="TableText"/>
              <w:rPr>
                <w:b/>
                <w:bCs/>
                <w:color w:val="EE0000"/>
              </w:rPr>
            </w:pPr>
            <w:r w:rsidRPr="00011912">
              <w:rPr>
                <w:b/>
                <w:bCs/>
                <w:color w:val="EE0000"/>
              </w:rPr>
              <w:t>Router R3:</w:t>
            </w:r>
          </w:p>
          <w:p w14:paraId="6E17A59F" w14:textId="2272E4D0" w:rsidR="00337C40" w:rsidRDefault="00337C40" w:rsidP="00337C40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>interface g0/0/0</w:t>
            </w:r>
          </w:p>
          <w:p w14:paraId="30FB50FD" w14:textId="1C39BB73" w:rsidR="00337C40" w:rsidRPr="004E4E7F" w:rsidRDefault="00337C40" w:rsidP="00337C40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 xml:space="preserve"> </w:t>
            </w:r>
            <w:proofErr w:type="spellStart"/>
            <w:r w:rsidRPr="009B3C55">
              <w:rPr>
                <w:color w:val="EE0000"/>
              </w:rPr>
              <w:t>ip</w:t>
            </w:r>
            <w:proofErr w:type="spellEnd"/>
            <w:r w:rsidRPr="009B3C55">
              <w:rPr>
                <w:color w:val="EE0000"/>
              </w:rPr>
              <w:t xml:space="preserve"> </w:t>
            </w:r>
            <w:proofErr w:type="spellStart"/>
            <w:r w:rsidRPr="009B3C55">
              <w:rPr>
                <w:color w:val="EE0000"/>
              </w:rPr>
              <w:t>ospf</w:t>
            </w:r>
            <w:proofErr w:type="spellEnd"/>
            <w:r w:rsidRPr="009B3C55">
              <w:rPr>
                <w:color w:val="EE0000"/>
              </w:rPr>
              <w:t xml:space="preserve"> authentication key-chain </w:t>
            </w:r>
            <w:proofErr w:type="spellStart"/>
            <w:r w:rsidRPr="009B3C55">
              <w:rPr>
                <w:color w:val="EE0000"/>
              </w:rPr>
              <w:t>NetSec</w:t>
            </w:r>
            <w:proofErr w:type="spellEnd"/>
          </w:p>
        </w:tc>
        <w:tc>
          <w:tcPr>
            <w:tcW w:w="3153" w:type="dxa"/>
          </w:tcPr>
          <w:p w14:paraId="688D2480" w14:textId="77777777" w:rsidR="00337C40" w:rsidRPr="00011912" w:rsidRDefault="00337C40" w:rsidP="00337C40">
            <w:pPr>
              <w:pStyle w:val="TableText"/>
              <w:rPr>
                <w:b/>
                <w:bCs/>
                <w:color w:val="EE0000"/>
              </w:rPr>
            </w:pPr>
            <w:r w:rsidRPr="00011912">
              <w:rPr>
                <w:b/>
                <w:bCs/>
                <w:color w:val="EE0000"/>
              </w:rPr>
              <w:t>Router R2:</w:t>
            </w:r>
          </w:p>
          <w:p w14:paraId="025D95EB" w14:textId="09BE2795" w:rsidR="00BE5EF8" w:rsidRDefault="00337C40" w:rsidP="00BE5EF8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 xml:space="preserve">show </w:t>
            </w:r>
            <w:proofErr w:type="spellStart"/>
            <w:r>
              <w:rPr>
                <w:color w:val="EE0000"/>
              </w:rPr>
              <w:t>ip</w:t>
            </w:r>
            <w:proofErr w:type="spellEnd"/>
            <w:r>
              <w:rPr>
                <w:color w:val="EE0000"/>
              </w:rPr>
              <w:t xml:space="preserve"> </w:t>
            </w:r>
            <w:proofErr w:type="spellStart"/>
            <w:r>
              <w:rPr>
                <w:color w:val="EE0000"/>
              </w:rPr>
              <w:t>ospf</w:t>
            </w:r>
            <w:proofErr w:type="spellEnd"/>
            <w:r>
              <w:rPr>
                <w:color w:val="EE0000"/>
              </w:rPr>
              <w:t xml:space="preserve"> interface g0/0/1</w:t>
            </w:r>
          </w:p>
          <w:p w14:paraId="4C3013C8" w14:textId="41C8F3C8" w:rsidR="00337C40" w:rsidRPr="00011912" w:rsidRDefault="00337C40" w:rsidP="00337C40">
            <w:pPr>
              <w:pStyle w:val="TableText"/>
              <w:rPr>
                <w:b/>
                <w:bCs/>
                <w:color w:val="EE0000"/>
              </w:rPr>
            </w:pPr>
            <w:r w:rsidRPr="00011912">
              <w:rPr>
                <w:b/>
                <w:bCs/>
                <w:color w:val="EE0000"/>
              </w:rPr>
              <w:t>Router R3:</w:t>
            </w:r>
          </w:p>
          <w:p w14:paraId="345EBD7F" w14:textId="5B4D010E" w:rsidR="00337C40" w:rsidRPr="004E4E7F" w:rsidRDefault="00337C40" w:rsidP="00BE5EF8">
            <w:pPr>
              <w:pStyle w:val="TableText"/>
              <w:rPr>
                <w:color w:val="EE0000"/>
              </w:rPr>
            </w:pPr>
            <w:r>
              <w:rPr>
                <w:color w:val="EE0000"/>
              </w:rPr>
              <w:t xml:space="preserve">show </w:t>
            </w:r>
            <w:proofErr w:type="spellStart"/>
            <w:r>
              <w:rPr>
                <w:color w:val="EE0000"/>
              </w:rPr>
              <w:t>ip</w:t>
            </w:r>
            <w:proofErr w:type="spellEnd"/>
            <w:r>
              <w:rPr>
                <w:color w:val="EE0000"/>
              </w:rPr>
              <w:t xml:space="preserve"> </w:t>
            </w:r>
            <w:proofErr w:type="spellStart"/>
            <w:r>
              <w:rPr>
                <w:color w:val="EE0000"/>
              </w:rPr>
              <w:t>ospf</w:t>
            </w:r>
            <w:proofErr w:type="spellEnd"/>
            <w:r>
              <w:rPr>
                <w:color w:val="EE0000"/>
              </w:rPr>
              <w:t xml:space="preserve"> interface g0/0/0</w:t>
            </w:r>
          </w:p>
        </w:tc>
      </w:tr>
    </w:tbl>
    <w:p w14:paraId="769C8FEB" w14:textId="6B17F033" w:rsidR="007769BD" w:rsidRDefault="00FC5B2C" w:rsidP="00FC5B2C">
      <w:pPr>
        <w:pStyle w:val="Heading3"/>
      </w:pPr>
      <w:r>
        <w:t>Verify connectivity.</w:t>
      </w:r>
    </w:p>
    <w:tbl>
      <w:tblPr>
        <w:tblStyle w:val="LabTableStyle"/>
        <w:tblW w:w="10080" w:type="dxa"/>
        <w:tblLayout w:type="fixed"/>
        <w:tblLook w:val="04A0" w:firstRow="1" w:lastRow="0" w:firstColumn="1" w:lastColumn="0" w:noHBand="0" w:noVBand="1"/>
        <w:tblDescription w:val="This table lists the specification for each configuration item or task and the associated point values. Record the points earned in cells labeled as blank."/>
      </w:tblPr>
      <w:tblGrid>
        <w:gridCol w:w="4137"/>
        <w:gridCol w:w="4410"/>
        <w:gridCol w:w="624"/>
        <w:gridCol w:w="909"/>
      </w:tblGrid>
      <w:tr w:rsidR="00FC5B2C" w14:paraId="6AA2F441" w14:textId="77777777" w:rsidTr="007B3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7" w:type="dxa"/>
          </w:tcPr>
          <w:p w14:paraId="5A26ECEC" w14:textId="77777777" w:rsidR="00FC5B2C" w:rsidRDefault="00FC5B2C" w:rsidP="007B32CC">
            <w:pPr>
              <w:pStyle w:val="TableHeading"/>
            </w:pPr>
            <w:r>
              <w:t>Configuration Task</w:t>
            </w:r>
          </w:p>
        </w:tc>
        <w:tc>
          <w:tcPr>
            <w:tcW w:w="4410" w:type="dxa"/>
          </w:tcPr>
          <w:p w14:paraId="225BF320" w14:textId="77777777" w:rsidR="00FC5B2C" w:rsidRDefault="00FC5B2C" w:rsidP="007B32CC">
            <w:pPr>
              <w:pStyle w:val="TableHeading"/>
            </w:pPr>
            <w:r>
              <w:t>Specification</w:t>
            </w:r>
          </w:p>
        </w:tc>
        <w:tc>
          <w:tcPr>
            <w:tcW w:w="624" w:type="dxa"/>
          </w:tcPr>
          <w:p w14:paraId="3C8AE0DA" w14:textId="77777777" w:rsidR="00FC5B2C" w:rsidRDefault="00FC5B2C" w:rsidP="007B32CC">
            <w:pPr>
              <w:pStyle w:val="TableHeading"/>
            </w:pPr>
            <w:r>
              <w:t>Pts</w:t>
            </w:r>
          </w:p>
        </w:tc>
        <w:tc>
          <w:tcPr>
            <w:tcW w:w="909" w:type="dxa"/>
          </w:tcPr>
          <w:p w14:paraId="36E0D6F3" w14:textId="77777777" w:rsidR="00FC5B2C" w:rsidRDefault="00FC5B2C" w:rsidP="007B32CC">
            <w:pPr>
              <w:pStyle w:val="TableHeading"/>
            </w:pPr>
            <w:r>
              <w:t>Earned</w:t>
            </w:r>
          </w:p>
        </w:tc>
      </w:tr>
      <w:tr w:rsidR="00FC5B2C" w:rsidDel="00F162B9" w14:paraId="08509917" w14:textId="77777777" w:rsidTr="007B32CC">
        <w:tc>
          <w:tcPr>
            <w:tcW w:w="4137" w:type="dxa"/>
          </w:tcPr>
          <w:p w14:paraId="08814280" w14:textId="160F75D6" w:rsidR="00FC5B2C" w:rsidRDefault="00FC5B2C" w:rsidP="007B32CC">
            <w:pPr>
              <w:pStyle w:val="TableText"/>
            </w:pPr>
            <w:r>
              <w:t>Verify connectivity between PC-A and PC-B</w:t>
            </w:r>
          </w:p>
        </w:tc>
        <w:tc>
          <w:tcPr>
            <w:tcW w:w="4410" w:type="dxa"/>
          </w:tcPr>
          <w:p w14:paraId="61E0D6A7" w14:textId="1A4391E1" w:rsidR="00FC5B2C" w:rsidRDefault="00FC5B2C" w:rsidP="007B32CC">
            <w:pPr>
              <w:pStyle w:val="TableText"/>
            </w:pPr>
          </w:p>
        </w:tc>
        <w:tc>
          <w:tcPr>
            <w:tcW w:w="624" w:type="dxa"/>
          </w:tcPr>
          <w:p w14:paraId="0997C0AE" w14:textId="23B648A2" w:rsidR="00FC5B2C" w:rsidRDefault="004A1F06" w:rsidP="007B32CC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09" w:type="dxa"/>
          </w:tcPr>
          <w:p w14:paraId="1DC777EE" w14:textId="77777777" w:rsidR="00FC5B2C" w:rsidDel="00F162B9" w:rsidRDefault="00FC5B2C" w:rsidP="007B32CC">
            <w:pPr>
              <w:pStyle w:val="ConfigWindow"/>
              <w:jc w:val="center"/>
            </w:pPr>
            <w:r>
              <w:t>Blank</w:t>
            </w:r>
          </w:p>
        </w:tc>
      </w:tr>
      <w:tr w:rsidR="00FC5B2C" w:rsidDel="00F162B9" w14:paraId="34365102" w14:textId="77777777" w:rsidTr="007B32CC">
        <w:tc>
          <w:tcPr>
            <w:tcW w:w="4137" w:type="dxa"/>
            <w:tcBorders>
              <w:bottom w:val="single" w:sz="2" w:space="0" w:color="auto"/>
            </w:tcBorders>
          </w:tcPr>
          <w:p w14:paraId="170DC09A" w14:textId="0D914CFF" w:rsidR="00FC5B2C" w:rsidRDefault="00FC5B2C" w:rsidP="007B32CC">
            <w:pPr>
              <w:pStyle w:val="TableText"/>
            </w:pPr>
            <w:r>
              <w:t>Verify connectivity between PC-A and PC-C</w:t>
            </w:r>
          </w:p>
        </w:tc>
        <w:tc>
          <w:tcPr>
            <w:tcW w:w="4410" w:type="dxa"/>
          </w:tcPr>
          <w:p w14:paraId="05A2A519" w14:textId="05F9B201" w:rsidR="00FC5B2C" w:rsidRDefault="00FC5B2C" w:rsidP="007B32CC">
            <w:pPr>
              <w:pStyle w:val="TableText"/>
            </w:pPr>
          </w:p>
        </w:tc>
        <w:tc>
          <w:tcPr>
            <w:tcW w:w="624" w:type="dxa"/>
          </w:tcPr>
          <w:p w14:paraId="4BA458B1" w14:textId="6FB2A606" w:rsidR="00FC5B2C" w:rsidRDefault="004A1F06" w:rsidP="007B32CC">
            <w:pPr>
              <w:pStyle w:val="TableText"/>
              <w:jc w:val="center"/>
            </w:pPr>
            <w:r>
              <w:t>0.5</w:t>
            </w:r>
          </w:p>
        </w:tc>
        <w:tc>
          <w:tcPr>
            <w:tcW w:w="909" w:type="dxa"/>
          </w:tcPr>
          <w:p w14:paraId="7AEB695F" w14:textId="77777777" w:rsidR="00FC5B2C" w:rsidDel="00F162B9" w:rsidRDefault="00FC5B2C" w:rsidP="007B32CC">
            <w:pPr>
              <w:pStyle w:val="ConfigWindow"/>
              <w:jc w:val="center"/>
            </w:pPr>
            <w:r>
              <w:t>Blank</w:t>
            </w:r>
          </w:p>
        </w:tc>
      </w:tr>
      <w:tr w:rsidR="00FC5B2C" w:rsidRPr="005441A2" w14:paraId="73C48749" w14:textId="77777777" w:rsidTr="007B32CC">
        <w:tc>
          <w:tcPr>
            <w:tcW w:w="4137" w:type="dxa"/>
            <w:tcBorders>
              <w:left w:val="nil"/>
              <w:bottom w:val="nil"/>
            </w:tcBorders>
          </w:tcPr>
          <w:p w14:paraId="22CE77FE" w14:textId="77777777" w:rsidR="00FC5B2C" w:rsidRDefault="00FC5B2C" w:rsidP="007B32CC">
            <w:pPr>
              <w:pStyle w:val="TableText"/>
            </w:pPr>
          </w:p>
        </w:tc>
        <w:tc>
          <w:tcPr>
            <w:tcW w:w="4410" w:type="dxa"/>
          </w:tcPr>
          <w:p w14:paraId="65DE22F0" w14:textId="77777777" w:rsidR="00FC5B2C" w:rsidRPr="005441A2" w:rsidRDefault="00FC5B2C" w:rsidP="007B32CC">
            <w:pPr>
              <w:pStyle w:val="TableText"/>
              <w:jc w:val="right"/>
              <w:rPr>
                <w:b/>
                <w:bCs/>
              </w:rPr>
            </w:pPr>
            <w:r w:rsidRPr="005441A2">
              <w:rPr>
                <w:b/>
                <w:bCs/>
              </w:rPr>
              <w:t>Total</w:t>
            </w:r>
          </w:p>
        </w:tc>
        <w:tc>
          <w:tcPr>
            <w:tcW w:w="624" w:type="dxa"/>
          </w:tcPr>
          <w:p w14:paraId="15EF3EF6" w14:textId="5F79CD70" w:rsidR="00FC5B2C" w:rsidRPr="005441A2" w:rsidRDefault="004A1F06" w:rsidP="007B32C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09" w:type="dxa"/>
          </w:tcPr>
          <w:p w14:paraId="164F1AD1" w14:textId="77777777" w:rsidR="00FC5B2C" w:rsidRPr="005441A2" w:rsidRDefault="00FC5B2C" w:rsidP="007B32CC">
            <w:pPr>
              <w:pStyle w:val="ConfigWindow"/>
              <w:jc w:val="center"/>
              <w:rPr>
                <w:b/>
                <w:bCs/>
              </w:rPr>
            </w:pPr>
            <w:r w:rsidRPr="005441A2">
              <w:rPr>
                <w:b/>
                <w:bCs/>
              </w:rPr>
              <w:t>blank</w:t>
            </w:r>
          </w:p>
        </w:tc>
      </w:tr>
    </w:tbl>
    <w:p w14:paraId="3D2934E8" w14:textId="11326B82" w:rsidR="00A60067" w:rsidRDefault="00A60067" w:rsidP="00A60067">
      <w:pPr>
        <w:pStyle w:val="BodyTextL25"/>
        <w:rPr>
          <w:b/>
        </w:rPr>
      </w:pPr>
      <w:r w:rsidRPr="001812E2">
        <w:rPr>
          <w:b/>
        </w:rPr>
        <w:t>Instructor Sign-</w:t>
      </w:r>
      <w:r>
        <w:rPr>
          <w:b/>
        </w:rPr>
        <w:t>O</w:t>
      </w:r>
      <w:r w:rsidRPr="001812E2">
        <w:rPr>
          <w:b/>
        </w:rPr>
        <w:t xml:space="preserve">ff </w:t>
      </w:r>
      <w:r>
        <w:rPr>
          <w:b/>
        </w:rPr>
        <w:t>Part 2</w:t>
      </w:r>
      <w:r w:rsidRPr="001812E2">
        <w:rPr>
          <w:b/>
        </w:rPr>
        <w:t xml:space="preserve">: </w:t>
      </w:r>
    </w:p>
    <w:p w14:paraId="70DF833E" w14:textId="77777777" w:rsidR="00A60067" w:rsidRPr="001812E2" w:rsidRDefault="00A60067" w:rsidP="00A60067">
      <w:pPr>
        <w:pStyle w:val="AnswerLineL25"/>
      </w:pPr>
      <w:r>
        <w:t>Type your answers here.</w:t>
      </w:r>
    </w:p>
    <w:p w14:paraId="49BACEFE" w14:textId="6C6CDB67" w:rsidR="00A60067" w:rsidRDefault="00A60067" w:rsidP="00A60067">
      <w:pPr>
        <w:pStyle w:val="BodyTextL25"/>
        <w:rPr>
          <w:b/>
        </w:rPr>
      </w:pPr>
      <w:r w:rsidRPr="001812E2">
        <w:rPr>
          <w:b/>
        </w:rPr>
        <w:t>Points</w:t>
      </w:r>
      <w:r>
        <w:rPr>
          <w:b/>
        </w:rPr>
        <w:t xml:space="preserve"> for Part 2</w:t>
      </w:r>
      <w:r w:rsidRPr="001812E2">
        <w:rPr>
          <w:b/>
        </w:rPr>
        <w:t>:</w:t>
      </w:r>
      <w:r>
        <w:rPr>
          <w:b/>
        </w:rPr>
        <w:t xml:space="preserve"> (Total points </w:t>
      </w:r>
      <w:r w:rsidR="00771C0B">
        <w:rPr>
          <w:b/>
        </w:rPr>
        <w:t>1</w:t>
      </w:r>
      <w:r w:rsidR="004A1F06">
        <w:rPr>
          <w:b/>
        </w:rPr>
        <w:t>5</w:t>
      </w:r>
      <w:r>
        <w:rPr>
          <w:b/>
        </w:rPr>
        <w:t>)</w:t>
      </w:r>
    </w:p>
    <w:p w14:paraId="1EA3CEA7" w14:textId="77777777" w:rsidR="00A60067" w:rsidRPr="001812E2" w:rsidRDefault="00A60067" w:rsidP="00A60067">
      <w:pPr>
        <w:pStyle w:val="AnswerLineL25"/>
      </w:pPr>
      <w:r>
        <w:t>Type your answers here.</w:t>
      </w:r>
    </w:p>
    <w:p w14:paraId="0D3B911F" w14:textId="56B44F24" w:rsidR="00A60067" w:rsidRDefault="00A60067" w:rsidP="00A60067">
      <w:pPr>
        <w:pStyle w:val="BodyTextL25"/>
      </w:pPr>
      <w:r w:rsidRPr="000E5E68">
        <w:rPr>
          <w:b/>
        </w:rPr>
        <w:t>Note</w:t>
      </w:r>
      <w:r>
        <w:t>: Do not proceed to Part 3 until your instructor has signed off on Part 2.</w:t>
      </w:r>
    </w:p>
    <w:p w14:paraId="0A501B32" w14:textId="43783076" w:rsidR="004E44F3" w:rsidRDefault="004E44F3" w:rsidP="004E44F3">
      <w:pPr>
        <w:pStyle w:val="Heading2"/>
      </w:pPr>
      <w:r>
        <w:t>Configure a Site-to-Site VPN</w:t>
      </w:r>
      <w:r w:rsidR="00FA379E">
        <w:t xml:space="preserve"> (</w:t>
      </w:r>
      <w:r w:rsidR="00711A5E">
        <w:t>30</w:t>
      </w:r>
      <w:r w:rsidR="00FA379E">
        <w:t xml:space="preserve"> points, 30 minutes)</w:t>
      </w:r>
    </w:p>
    <w:p w14:paraId="3E301073" w14:textId="74E7F435" w:rsidR="004E44F3" w:rsidRPr="003E1D08" w:rsidRDefault="004E44F3" w:rsidP="004E44F3">
      <w:pPr>
        <w:pStyle w:val="BodyTextL25"/>
        <w:rPr>
          <w:b/>
        </w:rPr>
      </w:pPr>
      <w:r>
        <w:rPr>
          <w:b/>
        </w:rPr>
        <w:t xml:space="preserve">Total points: </w:t>
      </w:r>
      <w:r w:rsidR="004A1F06">
        <w:rPr>
          <w:b/>
        </w:rPr>
        <w:t>30</w:t>
      </w:r>
      <w:r w:rsidR="00FA379E">
        <w:rPr>
          <w:b/>
        </w:rPr>
        <w:t xml:space="preserve"> points</w:t>
      </w:r>
    </w:p>
    <w:p w14:paraId="54F3E9F6" w14:textId="613FDE6F" w:rsidR="004E44F3" w:rsidRDefault="004E44F3" w:rsidP="004E44F3">
      <w:pPr>
        <w:pStyle w:val="BodyTextL25"/>
        <w:rPr>
          <w:b/>
        </w:rPr>
      </w:pPr>
      <w:r>
        <w:rPr>
          <w:b/>
        </w:rPr>
        <w:t xml:space="preserve">Time: </w:t>
      </w:r>
      <w:r w:rsidR="00FA379E">
        <w:rPr>
          <w:b/>
        </w:rPr>
        <w:t>30</w:t>
      </w:r>
      <w:r w:rsidRPr="003E1D08">
        <w:rPr>
          <w:b/>
        </w:rPr>
        <w:t xml:space="preserve"> minutes</w:t>
      </w:r>
    </w:p>
    <w:p w14:paraId="2C636892" w14:textId="0D644B4D" w:rsidR="004E44F3" w:rsidRDefault="004E44F3" w:rsidP="004E44F3">
      <w:pPr>
        <w:pStyle w:val="BodyTextL25"/>
      </w:pPr>
      <w:r>
        <w:lastRenderedPageBreak/>
        <w:t xml:space="preserve">In </w:t>
      </w:r>
      <w:r w:rsidR="00F770DE">
        <w:t>this part</w:t>
      </w:r>
      <w:r w:rsidRPr="005C3037">
        <w:t xml:space="preserve">, you </w:t>
      </w:r>
      <w:r>
        <w:t xml:space="preserve">will configure a Site-to-Site IPsec VPN between </w:t>
      </w:r>
      <w:r w:rsidR="00F770DE">
        <w:t xml:space="preserve">the routers </w:t>
      </w:r>
      <w:r>
        <w:t>R</w:t>
      </w:r>
      <w:r w:rsidR="00F770DE">
        <w:t>1</w:t>
      </w:r>
      <w:r>
        <w:t xml:space="preserve"> and </w:t>
      </w:r>
      <w:r w:rsidR="00F770DE">
        <w:t>R3</w:t>
      </w:r>
      <w:r>
        <w:t>. You will use the CLI to configure R</w:t>
      </w:r>
      <w:r w:rsidR="00F770DE">
        <w:t>1</w:t>
      </w:r>
      <w:r>
        <w:t xml:space="preserve"> </w:t>
      </w:r>
      <w:r w:rsidR="00F770DE">
        <w:t>and repeat the procedure for R3</w:t>
      </w:r>
      <w:r>
        <w:t>.</w:t>
      </w:r>
    </w:p>
    <w:p w14:paraId="4DDE75A2" w14:textId="5C131DBE" w:rsidR="00F770DE" w:rsidRDefault="00F770DE" w:rsidP="004E4E7F">
      <w:pPr>
        <w:pStyle w:val="Heading3"/>
      </w:pPr>
      <w:r>
        <w:t>Configure Site-to-Site VPN on R1 using CLI.</w:t>
      </w:r>
      <w:r w:rsidR="00BA402D">
        <w:t xml:space="preserve"> (</w:t>
      </w:r>
      <w:r w:rsidR="00CE18A8">
        <w:t>1</w:t>
      </w:r>
      <w:r w:rsidR="004A1F06">
        <w:t>4</w:t>
      </w:r>
      <w:r w:rsidR="00BA402D">
        <w:t xml:space="preserve"> points, 15 minutes)</w:t>
      </w:r>
    </w:p>
    <w:p w14:paraId="78A634C4" w14:textId="77777777" w:rsidR="00F770DE" w:rsidRDefault="00F770DE" w:rsidP="00F770DE">
      <w:pPr>
        <w:pStyle w:val="BodyTextL25"/>
      </w:pPr>
      <w:r>
        <w:t>Configuration parameters include the following:</w:t>
      </w:r>
    </w:p>
    <w:tbl>
      <w:tblPr>
        <w:tblStyle w:val="LabTableStyle"/>
        <w:tblW w:w="10080" w:type="dxa"/>
        <w:tblLayout w:type="fixed"/>
        <w:tblLook w:val="04A0" w:firstRow="1" w:lastRow="0" w:firstColumn="1" w:lastColumn="0" w:noHBand="0" w:noVBand="1"/>
        <w:tblDescription w:val="This table lists the specification for each configuration item or task and the associated point values. Record the points earned in cells labeled as blank."/>
      </w:tblPr>
      <w:tblGrid>
        <w:gridCol w:w="3410"/>
        <w:gridCol w:w="5027"/>
        <w:gridCol w:w="650"/>
        <w:gridCol w:w="993"/>
      </w:tblGrid>
      <w:tr w:rsidR="005B20FB" w14:paraId="628C2303" w14:textId="77777777" w:rsidTr="005B2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10" w:type="dxa"/>
          </w:tcPr>
          <w:p w14:paraId="1B434A3A" w14:textId="77777777" w:rsidR="00E17D6A" w:rsidRDefault="00E17D6A" w:rsidP="00FA379E">
            <w:pPr>
              <w:pStyle w:val="TableHeading"/>
            </w:pPr>
            <w:r>
              <w:t>Configuration Item or Task</w:t>
            </w:r>
          </w:p>
        </w:tc>
        <w:tc>
          <w:tcPr>
            <w:tcW w:w="5027" w:type="dxa"/>
          </w:tcPr>
          <w:p w14:paraId="7F8352D5" w14:textId="77777777" w:rsidR="00E17D6A" w:rsidRDefault="00E17D6A" w:rsidP="00FA379E">
            <w:pPr>
              <w:pStyle w:val="TableHeading"/>
            </w:pPr>
            <w:r>
              <w:t>Specification</w:t>
            </w:r>
          </w:p>
        </w:tc>
        <w:tc>
          <w:tcPr>
            <w:tcW w:w="650" w:type="dxa"/>
          </w:tcPr>
          <w:p w14:paraId="47224A12" w14:textId="3BA1B6B1" w:rsidR="00E17D6A" w:rsidRDefault="005B20FB" w:rsidP="00FA379E">
            <w:pPr>
              <w:pStyle w:val="TableHeading"/>
            </w:pPr>
            <w:r>
              <w:t>Pts</w:t>
            </w:r>
          </w:p>
        </w:tc>
        <w:tc>
          <w:tcPr>
            <w:tcW w:w="993" w:type="dxa"/>
          </w:tcPr>
          <w:p w14:paraId="0FE2D1D4" w14:textId="01909130" w:rsidR="00E17D6A" w:rsidRDefault="005B20FB" w:rsidP="004E4E7F">
            <w:pPr>
              <w:pStyle w:val="TableHeading"/>
            </w:pPr>
            <w:r>
              <w:t>Earned</w:t>
            </w:r>
          </w:p>
        </w:tc>
      </w:tr>
      <w:tr w:rsidR="005B20FB" w14:paraId="0C102EA0" w14:textId="77777777" w:rsidTr="00011912">
        <w:tc>
          <w:tcPr>
            <w:tcW w:w="0" w:type="dxa"/>
          </w:tcPr>
          <w:p w14:paraId="31F24F76" w14:textId="77777777" w:rsidR="00E17D6A" w:rsidRDefault="00E17D6A" w:rsidP="004E4E7F">
            <w:pPr>
              <w:pStyle w:val="TableText"/>
            </w:pPr>
            <w:r>
              <w:t>Create an ISAKMP policy.</w:t>
            </w:r>
          </w:p>
        </w:tc>
        <w:tc>
          <w:tcPr>
            <w:tcW w:w="0" w:type="dxa"/>
          </w:tcPr>
          <w:p w14:paraId="37DF3C88" w14:textId="77777777" w:rsidR="00E17D6A" w:rsidRDefault="00E17D6A" w:rsidP="00CC1368">
            <w:pPr>
              <w:pStyle w:val="TableText"/>
            </w:pPr>
            <w:r>
              <w:t xml:space="preserve">ISAKMP Policy Priority: </w:t>
            </w:r>
            <w:r w:rsidRPr="00EC30FD">
              <w:rPr>
                <w:b/>
              </w:rPr>
              <w:t>1</w:t>
            </w:r>
          </w:p>
          <w:p w14:paraId="0A21FF02" w14:textId="77777777" w:rsidR="00E17D6A" w:rsidRDefault="00E17D6A" w:rsidP="00CC1368">
            <w:pPr>
              <w:pStyle w:val="TableText"/>
            </w:pPr>
            <w:r>
              <w:t xml:space="preserve">Authentication type: </w:t>
            </w:r>
            <w:r w:rsidRPr="00EC30FD">
              <w:rPr>
                <w:b/>
              </w:rPr>
              <w:t>pre-share</w:t>
            </w:r>
          </w:p>
          <w:p w14:paraId="55409BC9" w14:textId="77777777" w:rsidR="00E17D6A" w:rsidRDefault="00E17D6A" w:rsidP="00CC1368">
            <w:pPr>
              <w:pStyle w:val="TableText"/>
            </w:pPr>
            <w:r>
              <w:t xml:space="preserve">Encryption: </w:t>
            </w:r>
            <w:proofErr w:type="spellStart"/>
            <w:r>
              <w:rPr>
                <w:b/>
              </w:rPr>
              <w:t>aes</w:t>
            </w:r>
            <w:proofErr w:type="spellEnd"/>
            <w:r>
              <w:rPr>
                <w:b/>
              </w:rPr>
              <w:t xml:space="preserve"> 256</w:t>
            </w:r>
          </w:p>
          <w:p w14:paraId="2AA5405E" w14:textId="77777777" w:rsidR="00E17D6A" w:rsidRDefault="00E17D6A" w:rsidP="00CC1368">
            <w:pPr>
              <w:pStyle w:val="TableText"/>
            </w:pPr>
            <w:r>
              <w:t xml:space="preserve">Hash algorithm: </w:t>
            </w:r>
            <w:r w:rsidRPr="00EC30FD">
              <w:rPr>
                <w:b/>
              </w:rPr>
              <w:t>sha</w:t>
            </w:r>
          </w:p>
          <w:p w14:paraId="20A32187" w14:textId="77777777" w:rsidR="00E17D6A" w:rsidRPr="00D57C4E" w:rsidRDefault="00E17D6A" w:rsidP="00CC1368">
            <w:pPr>
              <w:pStyle w:val="TableText"/>
            </w:pPr>
            <w:r>
              <w:t xml:space="preserve">Diffie-Hellman Group Key Exchange: </w:t>
            </w:r>
            <w:r w:rsidRPr="00EC30FD">
              <w:rPr>
                <w:b/>
              </w:rPr>
              <w:t>2</w:t>
            </w:r>
            <w:r>
              <w:rPr>
                <w:b/>
              </w:rPr>
              <w:t>4</w:t>
            </w:r>
          </w:p>
        </w:tc>
        <w:tc>
          <w:tcPr>
            <w:tcW w:w="0" w:type="dxa"/>
          </w:tcPr>
          <w:p w14:paraId="1222928F" w14:textId="1E90BB8D" w:rsidR="00E17D6A" w:rsidRDefault="00711A5E" w:rsidP="00CC1368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0" w:type="dxa"/>
          </w:tcPr>
          <w:p w14:paraId="1F83852F" w14:textId="03224EBE" w:rsidR="00E17D6A" w:rsidRPr="00CC1368" w:rsidRDefault="005B20FB" w:rsidP="00011912">
            <w:pPr>
              <w:pStyle w:val="ConfigWindow"/>
              <w:jc w:val="center"/>
            </w:pPr>
            <w:r w:rsidRPr="004E4E7F">
              <w:t>blank</w:t>
            </w:r>
          </w:p>
        </w:tc>
      </w:tr>
      <w:tr w:rsidR="005B20FB" w14:paraId="4FD0D200" w14:textId="77777777" w:rsidTr="00011912">
        <w:tc>
          <w:tcPr>
            <w:tcW w:w="0" w:type="dxa"/>
          </w:tcPr>
          <w:p w14:paraId="63D95C68" w14:textId="77777777" w:rsidR="00E17D6A" w:rsidRDefault="00E17D6A" w:rsidP="004E4E7F">
            <w:pPr>
              <w:pStyle w:val="TableText"/>
            </w:pPr>
            <w:r>
              <w:t>Configure the pre-shared key.</w:t>
            </w:r>
          </w:p>
        </w:tc>
        <w:tc>
          <w:tcPr>
            <w:tcW w:w="0" w:type="dxa"/>
          </w:tcPr>
          <w:p w14:paraId="24BAE909" w14:textId="3D076B70" w:rsidR="00E17D6A" w:rsidRDefault="00E17D6A" w:rsidP="00CC1368">
            <w:pPr>
              <w:pStyle w:val="TableText"/>
            </w:pPr>
            <w:proofErr w:type="spellStart"/>
            <w:r>
              <w:t>Preshare</w:t>
            </w:r>
            <w:proofErr w:type="spellEnd"/>
            <w:r>
              <w:t xml:space="preserve"> key: </w:t>
            </w:r>
            <w:proofErr w:type="spellStart"/>
            <w:r w:rsidRPr="00A92B2F">
              <w:rPr>
                <w:b/>
              </w:rPr>
              <w:t>ciscopreshare</w:t>
            </w:r>
            <w:proofErr w:type="spellEnd"/>
          </w:p>
          <w:p w14:paraId="318ABD49" w14:textId="5C934510" w:rsidR="00E17D6A" w:rsidRPr="00241BCA" w:rsidRDefault="00E17D6A" w:rsidP="00CC1368">
            <w:pPr>
              <w:pStyle w:val="TableText"/>
              <w:rPr>
                <w:b/>
              </w:rPr>
            </w:pPr>
            <w:r>
              <w:t>Address:</w:t>
            </w:r>
            <w:r>
              <w:rPr>
                <w:b/>
              </w:rPr>
              <w:t>64.100.3.1</w:t>
            </w:r>
          </w:p>
        </w:tc>
        <w:tc>
          <w:tcPr>
            <w:tcW w:w="0" w:type="dxa"/>
          </w:tcPr>
          <w:p w14:paraId="39043E83" w14:textId="407FADE3" w:rsidR="00E17D6A" w:rsidRDefault="005B20FB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0" w:type="dxa"/>
          </w:tcPr>
          <w:p w14:paraId="7623B5C8" w14:textId="1EF2D0E1" w:rsidR="00E17D6A" w:rsidRPr="00CC1368" w:rsidRDefault="005B20FB" w:rsidP="00011912">
            <w:pPr>
              <w:pStyle w:val="ConfigWindow"/>
              <w:jc w:val="center"/>
            </w:pPr>
            <w:r w:rsidRPr="004E4E7F">
              <w:t>blank</w:t>
            </w:r>
          </w:p>
        </w:tc>
      </w:tr>
      <w:tr w:rsidR="005B20FB" w14:paraId="3254F20B" w14:textId="77777777" w:rsidTr="00011912">
        <w:tc>
          <w:tcPr>
            <w:tcW w:w="0" w:type="dxa"/>
          </w:tcPr>
          <w:p w14:paraId="19152B8F" w14:textId="77777777" w:rsidR="00E17D6A" w:rsidRDefault="00E17D6A" w:rsidP="004E4E7F">
            <w:pPr>
              <w:pStyle w:val="TableText"/>
            </w:pPr>
            <w:r>
              <w:t>Configure the IPsec transform set.</w:t>
            </w:r>
          </w:p>
        </w:tc>
        <w:tc>
          <w:tcPr>
            <w:tcW w:w="0" w:type="dxa"/>
          </w:tcPr>
          <w:p w14:paraId="5C34D375" w14:textId="77777777" w:rsidR="00E17D6A" w:rsidRDefault="00E17D6A" w:rsidP="00CC1368">
            <w:pPr>
              <w:pStyle w:val="TableText"/>
            </w:pPr>
            <w:r>
              <w:t xml:space="preserve">Tag: </w:t>
            </w:r>
            <w:r w:rsidRPr="00241BCA">
              <w:rPr>
                <w:b/>
              </w:rPr>
              <w:t>TRNSFRM</w:t>
            </w:r>
            <w:r>
              <w:rPr>
                <w:b/>
              </w:rPr>
              <w:t>-SET</w:t>
            </w:r>
          </w:p>
          <w:p w14:paraId="49802BAF" w14:textId="77777777" w:rsidR="00E17D6A" w:rsidRDefault="00E17D6A" w:rsidP="00CC1368">
            <w:pPr>
              <w:pStyle w:val="TableText"/>
            </w:pPr>
            <w:r>
              <w:t>Cipher:</w:t>
            </w:r>
            <w:r w:rsidRPr="0073104E">
              <w:rPr>
                <w:b/>
                <w:bCs/>
              </w:rPr>
              <w:t xml:space="preserve"> </w:t>
            </w:r>
            <w:proofErr w:type="spellStart"/>
            <w:r w:rsidRPr="0073104E">
              <w:rPr>
                <w:b/>
                <w:bCs/>
              </w:rPr>
              <w:t>aes</w:t>
            </w:r>
            <w:proofErr w:type="spellEnd"/>
            <w:r w:rsidRPr="0073104E">
              <w:rPr>
                <w:b/>
                <w:bCs/>
              </w:rPr>
              <w:t xml:space="preserve"> 256</w:t>
            </w:r>
          </w:p>
          <w:p w14:paraId="5518B94E" w14:textId="77777777" w:rsidR="00E17D6A" w:rsidRPr="006F38EA" w:rsidRDefault="00E17D6A" w:rsidP="00CC1368">
            <w:pPr>
              <w:pStyle w:val="TableText"/>
              <w:rPr>
                <w:b/>
              </w:rPr>
            </w:pPr>
            <w:r>
              <w:t xml:space="preserve">Hash function: </w:t>
            </w:r>
            <w:r w:rsidRPr="006F38EA">
              <w:rPr>
                <w:b/>
              </w:rPr>
              <w:t>ESP</w:t>
            </w:r>
            <w:r>
              <w:rPr>
                <w:b/>
              </w:rPr>
              <w:t>-</w:t>
            </w:r>
            <w:r w:rsidRPr="006F38EA">
              <w:rPr>
                <w:b/>
              </w:rPr>
              <w:t>SHA</w:t>
            </w:r>
            <w:r>
              <w:rPr>
                <w:b/>
              </w:rPr>
              <w:t>-</w:t>
            </w:r>
            <w:r w:rsidRPr="006F38EA">
              <w:rPr>
                <w:b/>
              </w:rPr>
              <w:t>HMAC</w:t>
            </w:r>
          </w:p>
        </w:tc>
        <w:tc>
          <w:tcPr>
            <w:tcW w:w="0" w:type="dxa"/>
          </w:tcPr>
          <w:p w14:paraId="6DA608E4" w14:textId="74603E7A" w:rsidR="00E17D6A" w:rsidRDefault="00CE18A8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0" w:type="dxa"/>
          </w:tcPr>
          <w:p w14:paraId="046C3CDD" w14:textId="04A73BD7" w:rsidR="00E17D6A" w:rsidRPr="00CC1368" w:rsidRDefault="005B20FB" w:rsidP="00011912">
            <w:pPr>
              <w:pStyle w:val="ConfigWindow"/>
              <w:jc w:val="center"/>
            </w:pPr>
            <w:r w:rsidRPr="004E4E7F">
              <w:t>blank</w:t>
            </w:r>
          </w:p>
        </w:tc>
      </w:tr>
      <w:tr w:rsidR="005B20FB" w14:paraId="6AAB0E81" w14:textId="77777777" w:rsidTr="00011912">
        <w:tc>
          <w:tcPr>
            <w:tcW w:w="0" w:type="dxa"/>
          </w:tcPr>
          <w:p w14:paraId="7FD65A52" w14:textId="77777777" w:rsidR="00E17D6A" w:rsidRDefault="00E17D6A" w:rsidP="004E4E7F">
            <w:pPr>
              <w:pStyle w:val="TableText"/>
            </w:pPr>
            <w:r>
              <w:t>Define interesting traffic.</w:t>
            </w:r>
          </w:p>
        </w:tc>
        <w:tc>
          <w:tcPr>
            <w:tcW w:w="0" w:type="dxa"/>
          </w:tcPr>
          <w:p w14:paraId="5D54032F" w14:textId="600D9405" w:rsidR="00E17D6A" w:rsidRDefault="00E17D6A" w:rsidP="004E4E7F">
            <w:pPr>
              <w:pStyle w:val="TableText"/>
            </w:pPr>
            <w:r>
              <w:t xml:space="preserve">ACL: </w:t>
            </w:r>
            <w:r>
              <w:rPr>
                <w:b/>
              </w:rPr>
              <w:t>VPN-TRAFFIC</w:t>
            </w:r>
          </w:p>
          <w:p w14:paraId="7B0B049A" w14:textId="51275A7C" w:rsidR="00E17D6A" w:rsidRDefault="00E17D6A" w:rsidP="00CC1368">
            <w:pPr>
              <w:pStyle w:val="TableText"/>
            </w:pPr>
            <w:r>
              <w:t xml:space="preserve">Source Network: </w:t>
            </w:r>
            <w:r>
              <w:rPr>
                <w:b/>
              </w:rPr>
              <w:t>192.168.1.0</w:t>
            </w:r>
            <w:r w:rsidRPr="006765BF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Pr="006765BF">
              <w:rPr>
                <w:b/>
              </w:rPr>
              <w:t>24</w:t>
            </w:r>
          </w:p>
          <w:p w14:paraId="70BC82AD" w14:textId="517B47B7" w:rsidR="00E17D6A" w:rsidRDefault="00E17D6A" w:rsidP="00CC1368">
            <w:pPr>
              <w:pStyle w:val="TableText"/>
            </w:pPr>
            <w:r>
              <w:t xml:space="preserve">Destination Network: </w:t>
            </w:r>
            <w:r>
              <w:rPr>
                <w:b/>
              </w:rPr>
              <w:t>172.16.30</w:t>
            </w:r>
            <w:r w:rsidRPr="006765BF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Pr="006765BF">
              <w:rPr>
                <w:b/>
              </w:rPr>
              <w:t>24</w:t>
            </w:r>
          </w:p>
        </w:tc>
        <w:tc>
          <w:tcPr>
            <w:tcW w:w="0" w:type="dxa"/>
          </w:tcPr>
          <w:p w14:paraId="1F8EE361" w14:textId="313E68DE" w:rsidR="00E17D6A" w:rsidRDefault="005B20FB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0" w:type="dxa"/>
          </w:tcPr>
          <w:p w14:paraId="6B3089A0" w14:textId="03F47C3B" w:rsidR="00E17D6A" w:rsidRPr="00CC1368" w:rsidRDefault="005B20FB" w:rsidP="00011912">
            <w:pPr>
              <w:pStyle w:val="ConfigWindow"/>
              <w:jc w:val="center"/>
            </w:pPr>
            <w:r w:rsidRPr="004E4E7F">
              <w:t>blank</w:t>
            </w:r>
          </w:p>
        </w:tc>
      </w:tr>
      <w:tr w:rsidR="005B20FB" w14:paraId="4AE0BC17" w14:textId="77777777" w:rsidTr="00011912">
        <w:tc>
          <w:tcPr>
            <w:tcW w:w="0" w:type="dxa"/>
          </w:tcPr>
          <w:p w14:paraId="3F586931" w14:textId="77777777" w:rsidR="00E17D6A" w:rsidRDefault="00E17D6A" w:rsidP="004E4E7F">
            <w:pPr>
              <w:pStyle w:val="TableText"/>
            </w:pPr>
            <w:r>
              <w:t>Create a crypto map.</w:t>
            </w:r>
          </w:p>
        </w:tc>
        <w:tc>
          <w:tcPr>
            <w:tcW w:w="0" w:type="dxa"/>
          </w:tcPr>
          <w:p w14:paraId="3DC86015" w14:textId="77777777" w:rsidR="00E17D6A" w:rsidRDefault="00E17D6A" w:rsidP="00CC1368">
            <w:pPr>
              <w:pStyle w:val="TableText"/>
            </w:pPr>
            <w:r>
              <w:t xml:space="preserve">Crypto map name: </w:t>
            </w:r>
            <w:r w:rsidRPr="008D4E60">
              <w:rPr>
                <w:b/>
              </w:rPr>
              <w:t>CMAP</w:t>
            </w:r>
          </w:p>
          <w:p w14:paraId="4B1AD2F4" w14:textId="77777777" w:rsidR="00E17D6A" w:rsidRDefault="00E17D6A" w:rsidP="00CC1368">
            <w:pPr>
              <w:pStyle w:val="TableText"/>
              <w:rPr>
                <w:b/>
              </w:rPr>
            </w:pPr>
            <w:r>
              <w:t xml:space="preserve">Sequence number: </w:t>
            </w:r>
            <w:r>
              <w:rPr>
                <w:b/>
              </w:rPr>
              <w:t>1</w:t>
            </w:r>
          </w:p>
          <w:p w14:paraId="5F1BC5DD" w14:textId="77777777" w:rsidR="00E17D6A" w:rsidRPr="00553CC4" w:rsidRDefault="00E17D6A" w:rsidP="00CC1368">
            <w:pPr>
              <w:pStyle w:val="TableText"/>
            </w:pPr>
            <w:r>
              <w:t xml:space="preserve">Type: </w:t>
            </w:r>
            <w:proofErr w:type="spellStart"/>
            <w:r w:rsidRPr="00553CC4">
              <w:rPr>
                <w:b/>
              </w:rPr>
              <w:t>ipsec-isakmp</w:t>
            </w:r>
            <w:proofErr w:type="spellEnd"/>
          </w:p>
          <w:p w14:paraId="4782865A" w14:textId="05DA9B68" w:rsidR="00E17D6A" w:rsidRDefault="00E17D6A" w:rsidP="00CC1368">
            <w:pPr>
              <w:pStyle w:val="TableText"/>
            </w:pPr>
            <w:r>
              <w:t xml:space="preserve">ACL to match: </w:t>
            </w:r>
            <w:r>
              <w:rPr>
                <w:b/>
              </w:rPr>
              <w:t>VPN-TRAFFIC</w:t>
            </w:r>
          </w:p>
          <w:p w14:paraId="75690714" w14:textId="6EE22AE0" w:rsidR="00E17D6A" w:rsidRDefault="00E17D6A" w:rsidP="00CC1368">
            <w:pPr>
              <w:pStyle w:val="TableText"/>
              <w:rPr>
                <w:b/>
              </w:rPr>
            </w:pPr>
            <w:r>
              <w:t xml:space="preserve">Peer: </w:t>
            </w:r>
            <w:r>
              <w:rPr>
                <w:b/>
              </w:rPr>
              <w:t>64.100.3.1</w:t>
            </w:r>
          </w:p>
          <w:p w14:paraId="5941890B" w14:textId="77777777" w:rsidR="00E17D6A" w:rsidRDefault="00E17D6A" w:rsidP="00CC1368">
            <w:pPr>
              <w:pStyle w:val="TableText"/>
            </w:pPr>
            <w:proofErr w:type="spellStart"/>
            <w:r w:rsidRPr="005441A2">
              <w:rPr>
                <w:bCs/>
              </w:rPr>
              <w:t>Pfs</w:t>
            </w:r>
            <w:proofErr w:type="spellEnd"/>
            <w:r w:rsidRPr="005441A2">
              <w:rPr>
                <w:bCs/>
              </w:rPr>
              <w:t xml:space="preserve"> type:</w:t>
            </w:r>
            <w:r>
              <w:rPr>
                <w:b/>
              </w:rPr>
              <w:t xml:space="preserve"> group24</w:t>
            </w:r>
          </w:p>
          <w:p w14:paraId="423351B9" w14:textId="77777777" w:rsidR="00E17D6A" w:rsidRDefault="00E17D6A" w:rsidP="00CC1368">
            <w:pPr>
              <w:pStyle w:val="TableText"/>
            </w:pPr>
            <w:r>
              <w:t>Transform-set:</w:t>
            </w:r>
            <w:r>
              <w:rPr>
                <w:b/>
              </w:rPr>
              <w:t xml:space="preserve"> TRNSFRM-SET</w:t>
            </w:r>
          </w:p>
        </w:tc>
        <w:tc>
          <w:tcPr>
            <w:tcW w:w="0" w:type="dxa"/>
          </w:tcPr>
          <w:p w14:paraId="226E51A0" w14:textId="771C19A7" w:rsidR="00E17D6A" w:rsidRDefault="00CE18A8" w:rsidP="00CC136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0" w:type="dxa"/>
          </w:tcPr>
          <w:p w14:paraId="263315E3" w14:textId="2E88AB5D" w:rsidR="00E17D6A" w:rsidRPr="00CC1368" w:rsidRDefault="005B20FB" w:rsidP="00011912">
            <w:pPr>
              <w:pStyle w:val="ConfigWindow"/>
              <w:jc w:val="center"/>
            </w:pPr>
            <w:r w:rsidRPr="004E4E7F">
              <w:t>blank</w:t>
            </w:r>
          </w:p>
        </w:tc>
      </w:tr>
      <w:tr w:rsidR="005B20FB" w14:paraId="39EB0BBC" w14:textId="77777777" w:rsidTr="00011912">
        <w:tc>
          <w:tcPr>
            <w:tcW w:w="3410" w:type="dxa"/>
            <w:tcBorders>
              <w:bottom w:val="single" w:sz="2" w:space="0" w:color="auto"/>
            </w:tcBorders>
          </w:tcPr>
          <w:p w14:paraId="2A9CA6A8" w14:textId="77777777" w:rsidR="00E17D6A" w:rsidRDefault="00E17D6A" w:rsidP="004E4E7F">
            <w:pPr>
              <w:pStyle w:val="TableText"/>
            </w:pPr>
            <w:r>
              <w:t xml:space="preserve">Apply crypto map to </w:t>
            </w:r>
            <w:r w:rsidRPr="00DD33D0">
              <w:t>the interface</w:t>
            </w:r>
            <w:r>
              <w:t>.</w:t>
            </w:r>
          </w:p>
        </w:tc>
        <w:tc>
          <w:tcPr>
            <w:tcW w:w="5027" w:type="dxa"/>
          </w:tcPr>
          <w:p w14:paraId="56B24EE0" w14:textId="77777777" w:rsidR="00E17D6A" w:rsidRDefault="00E17D6A" w:rsidP="00CC1368">
            <w:pPr>
              <w:pStyle w:val="TableText"/>
              <w:rPr>
                <w:b/>
              </w:rPr>
            </w:pPr>
            <w:r>
              <w:t xml:space="preserve">Interface: </w:t>
            </w:r>
            <w:r>
              <w:rPr>
                <w:b/>
              </w:rPr>
              <w:t>G0/0/0</w:t>
            </w:r>
          </w:p>
          <w:p w14:paraId="1188CB08" w14:textId="77777777" w:rsidR="00E17D6A" w:rsidRPr="008D4E60" w:rsidRDefault="00E17D6A" w:rsidP="00CC1368">
            <w:pPr>
              <w:pStyle w:val="TableText"/>
            </w:pPr>
            <w:r>
              <w:t xml:space="preserve">Crypto map name: </w:t>
            </w:r>
            <w:r w:rsidRPr="008D4E60">
              <w:rPr>
                <w:b/>
              </w:rPr>
              <w:t>CMAP</w:t>
            </w:r>
          </w:p>
        </w:tc>
        <w:tc>
          <w:tcPr>
            <w:tcW w:w="650" w:type="dxa"/>
          </w:tcPr>
          <w:p w14:paraId="56F904CB" w14:textId="45EA6DE1" w:rsidR="00E17D6A" w:rsidRDefault="005B20FB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4DEC5950" w14:textId="0691B1C1" w:rsidR="00E17D6A" w:rsidRPr="00CC1368" w:rsidRDefault="005B20FB" w:rsidP="00011912">
            <w:pPr>
              <w:pStyle w:val="ConfigWindow"/>
              <w:jc w:val="center"/>
            </w:pPr>
            <w:r w:rsidRPr="004E4E7F">
              <w:t>blank</w:t>
            </w:r>
          </w:p>
        </w:tc>
      </w:tr>
      <w:tr w:rsidR="005B20FB" w14:paraId="4FC27055" w14:textId="77777777" w:rsidTr="00011912">
        <w:tc>
          <w:tcPr>
            <w:tcW w:w="3410" w:type="dxa"/>
            <w:tcBorders>
              <w:left w:val="nil"/>
              <w:bottom w:val="nil"/>
            </w:tcBorders>
          </w:tcPr>
          <w:p w14:paraId="0D95B7C7" w14:textId="77777777" w:rsidR="005B20FB" w:rsidRDefault="005B20FB" w:rsidP="00FA379E">
            <w:pPr>
              <w:pStyle w:val="TableText"/>
            </w:pPr>
          </w:p>
        </w:tc>
        <w:tc>
          <w:tcPr>
            <w:tcW w:w="5027" w:type="dxa"/>
          </w:tcPr>
          <w:p w14:paraId="43B7F83A" w14:textId="6AF4039C" w:rsidR="005B20FB" w:rsidRPr="00011912" w:rsidRDefault="005B20FB" w:rsidP="00011912">
            <w:pPr>
              <w:pStyle w:val="TableText"/>
              <w:jc w:val="right"/>
              <w:rPr>
                <w:b/>
                <w:bCs/>
              </w:rPr>
            </w:pPr>
            <w:r w:rsidRPr="00011912">
              <w:rPr>
                <w:b/>
                <w:bCs/>
              </w:rPr>
              <w:t>Total</w:t>
            </w:r>
          </w:p>
        </w:tc>
        <w:tc>
          <w:tcPr>
            <w:tcW w:w="650" w:type="dxa"/>
          </w:tcPr>
          <w:p w14:paraId="03BAA5FC" w14:textId="76E40B70" w:rsidR="005B20FB" w:rsidRPr="00011912" w:rsidRDefault="00112F5C" w:rsidP="004E4E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11A5E">
              <w:rPr>
                <w:b/>
                <w:bCs/>
              </w:rPr>
              <w:t>4</w:t>
            </w:r>
          </w:p>
        </w:tc>
        <w:tc>
          <w:tcPr>
            <w:tcW w:w="993" w:type="dxa"/>
          </w:tcPr>
          <w:p w14:paraId="2A7E7104" w14:textId="735165F5" w:rsidR="005B20FB" w:rsidRPr="00011912" w:rsidRDefault="00112F5C" w:rsidP="00011912">
            <w:pPr>
              <w:pStyle w:val="ConfigWindow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blank</w:t>
            </w:r>
          </w:p>
        </w:tc>
      </w:tr>
    </w:tbl>
    <w:p w14:paraId="093F0101" w14:textId="77777777" w:rsidR="00A713F7" w:rsidRDefault="00A713F7" w:rsidP="00A713F7">
      <w:pPr>
        <w:pStyle w:val="BodyTextL25"/>
      </w:pPr>
      <w:r w:rsidRPr="006504FE">
        <w:t>Troubleshoot as necessary to correct any issues discovered.</w:t>
      </w:r>
    </w:p>
    <w:tbl>
      <w:tblPr>
        <w:tblStyle w:val="LabAnswerTable"/>
        <w:tblW w:w="10080" w:type="dxa"/>
        <w:tblLook w:val="04A0" w:firstRow="1" w:lastRow="0" w:firstColumn="1" w:lastColumn="0" w:noHBand="0" w:noVBand="1"/>
        <w:tblDescription w:val="The table lists the configuration item or task and configuration and verification commands."/>
      </w:tblPr>
      <w:tblGrid>
        <w:gridCol w:w="2787"/>
        <w:gridCol w:w="4253"/>
        <w:gridCol w:w="3040"/>
      </w:tblGrid>
      <w:tr w:rsidR="00F770DE" w:rsidRPr="00A4465C" w14:paraId="514D7CD8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7" w:type="dxa"/>
          </w:tcPr>
          <w:p w14:paraId="456562F0" w14:textId="77777777" w:rsidR="00F770DE" w:rsidRPr="00011912" w:rsidRDefault="00F770DE" w:rsidP="004E4E7F">
            <w:pPr>
              <w:pStyle w:val="TableHeading"/>
            </w:pPr>
            <w:r w:rsidRPr="00011912">
              <w:t>Configuration Item or Task</w:t>
            </w:r>
          </w:p>
        </w:tc>
        <w:tc>
          <w:tcPr>
            <w:tcW w:w="4253" w:type="dxa"/>
          </w:tcPr>
          <w:p w14:paraId="5D9175AA" w14:textId="77777777" w:rsidR="00F770DE" w:rsidRPr="00011912" w:rsidRDefault="00F770DE" w:rsidP="00CC1368">
            <w:pPr>
              <w:pStyle w:val="TableHeading"/>
            </w:pPr>
            <w:r w:rsidRPr="00011912">
              <w:t>Configuration Commands</w:t>
            </w:r>
          </w:p>
        </w:tc>
        <w:tc>
          <w:tcPr>
            <w:tcW w:w="3040" w:type="dxa"/>
          </w:tcPr>
          <w:p w14:paraId="305BEADA" w14:textId="77777777" w:rsidR="00F770DE" w:rsidRPr="00011912" w:rsidRDefault="00F770DE" w:rsidP="00CC1368">
            <w:pPr>
              <w:pStyle w:val="TableHeading"/>
            </w:pPr>
            <w:r w:rsidRPr="00011912">
              <w:t>Verification Commands</w:t>
            </w:r>
          </w:p>
        </w:tc>
      </w:tr>
      <w:tr w:rsidR="00F770DE" w:rsidRPr="007203A4" w14:paraId="5D937513" w14:textId="77777777" w:rsidTr="00011912">
        <w:tc>
          <w:tcPr>
            <w:tcW w:w="2787" w:type="dxa"/>
          </w:tcPr>
          <w:p w14:paraId="2C170923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t>Create an ISAKMP policy</w:t>
            </w:r>
            <w:r>
              <w:rPr>
                <w:color w:val="FF0000"/>
              </w:rPr>
              <w:t>.</w:t>
            </w:r>
          </w:p>
        </w:tc>
        <w:tc>
          <w:tcPr>
            <w:tcW w:w="4253" w:type="dxa"/>
          </w:tcPr>
          <w:p w14:paraId="0AC652FE" w14:textId="77777777" w:rsidR="00F770DE" w:rsidRDefault="00F770DE" w:rsidP="00714EAF">
            <w:pPr>
              <w:pStyle w:val="TableText"/>
              <w:rPr>
                <w:color w:val="FF0000"/>
              </w:rPr>
            </w:pPr>
            <w:r w:rsidRPr="00DD33D0">
              <w:rPr>
                <w:color w:val="FF0000"/>
              </w:rPr>
              <w:t>crypto</w:t>
            </w:r>
            <w:r>
              <w:rPr>
                <w:color w:val="FF0000"/>
              </w:rPr>
              <w:t xml:space="preserve"> isakmp policy 1</w:t>
            </w:r>
          </w:p>
          <w:p w14:paraId="756A947D" w14:textId="77777777" w:rsidR="00F770DE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authentication pre-share</w:t>
            </w:r>
          </w:p>
          <w:p w14:paraId="14CF84C9" w14:textId="11E82D5F" w:rsidR="00F770DE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encryption </w:t>
            </w:r>
            <w:r w:rsidR="006B2388">
              <w:rPr>
                <w:color w:val="FF0000"/>
              </w:rPr>
              <w:t>aes 256</w:t>
            </w:r>
          </w:p>
          <w:p w14:paraId="7825D2C8" w14:textId="77777777" w:rsidR="00F770DE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hash sha</w:t>
            </w:r>
          </w:p>
          <w:p w14:paraId="5E143299" w14:textId="4D233733" w:rsidR="00F770DE" w:rsidRPr="007203A4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group 2</w:t>
            </w:r>
            <w:r w:rsidR="006B2388">
              <w:rPr>
                <w:color w:val="FF0000"/>
              </w:rPr>
              <w:t>4</w:t>
            </w:r>
          </w:p>
        </w:tc>
        <w:tc>
          <w:tcPr>
            <w:tcW w:w="3040" w:type="dxa"/>
          </w:tcPr>
          <w:p w14:paraId="47E5FFCF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crypto isakmp policy</w:t>
            </w:r>
          </w:p>
        </w:tc>
      </w:tr>
      <w:tr w:rsidR="00F770DE" w:rsidRPr="007203A4" w14:paraId="1AA1F407" w14:textId="77777777" w:rsidTr="00011912">
        <w:tc>
          <w:tcPr>
            <w:tcW w:w="2787" w:type="dxa"/>
          </w:tcPr>
          <w:p w14:paraId="7CFF41AD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t>Configure the pre-shared key</w:t>
            </w:r>
            <w:r>
              <w:rPr>
                <w:color w:val="FF0000"/>
              </w:rPr>
              <w:t>.</w:t>
            </w:r>
          </w:p>
        </w:tc>
        <w:tc>
          <w:tcPr>
            <w:tcW w:w="4253" w:type="dxa"/>
          </w:tcPr>
          <w:p w14:paraId="678779A3" w14:textId="0384ACCD" w:rsidR="00F770DE" w:rsidRPr="006E75BE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crypto </w:t>
            </w:r>
            <w:proofErr w:type="spellStart"/>
            <w:r>
              <w:rPr>
                <w:color w:val="FF0000"/>
              </w:rPr>
              <w:t>isakmp</w:t>
            </w:r>
            <w:proofErr w:type="spellEnd"/>
            <w:r>
              <w:rPr>
                <w:color w:val="FF0000"/>
              </w:rPr>
              <w:t xml:space="preserve"> key </w:t>
            </w:r>
            <w:proofErr w:type="spellStart"/>
            <w:r>
              <w:rPr>
                <w:color w:val="FF0000"/>
              </w:rPr>
              <w:t>ciscopreshare</w:t>
            </w:r>
            <w:proofErr w:type="spellEnd"/>
            <w:r>
              <w:rPr>
                <w:color w:val="FF0000"/>
              </w:rPr>
              <w:t xml:space="preserve"> address </w:t>
            </w:r>
            <w:r w:rsidR="006B2388">
              <w:rPr>
                <w:color w:val="FF0000"/>
              </w:rPr>
              <w:t>64.100.3.1</w:t>
            </w:r>
          </w:p>
        </w:tc>
        <w:tc>
          <w:tcPr>
            <w:tcW w:w="3040" w:type="dxa"/>
          </w:tcPr>
          <w:p w14:paraId="535262B7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run | include crypto</w:t>
            </w:r>
          </w:p>
        </w:tc>
      </w:tr>
      <w:tr w:rsidR="00F770DE" w:rsidRPr="007203A4" w14:paraId="323AB1B1" w14:textId="77777777" w:rsidTr="00011912">
        <w:tc>
          <w:tcPr>
            <w:tcW w:w="2787" w:type="dxa"/>
          </w:tcPr>
          <w:p w14:paraId="521B7973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lastRenderedPageBreak/>
              <w:t>Configure the IPsec transform set</w:t>
            </w:r>
            <w:r>
              <w:rPr>
                <w:color w:val="FF0000"/>
              </w:rPr>
              <w:t>.</w:t>
            </w:r>
          </w:p>
        </w:tc>
        <w:tc>
          <w:tcPr>
            <w:tcW w:w="4253" w:type="dxa"/>
          </w:tcPr>
          <w:p w14:paraId="030F0081" w14:textId="7E0CD3B8" w:rsidR="00F770DE" w:rsidRPr="007203A4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crypto ipsec transform-set TRNSFRM-SET esp-</w:t>
            </w:r>
            <w:r w:rsidR="006B2388">
              <w:rPr>
                <w:color w:val="FF0000"/>
              </w:rPr>
              <w:t>aes 256</w:t>
            </w:r>
            <w:r>
              <w:rPr>
                <w:color w:val="FF0000"/>
              </w:rPr>
              <w:t xml:space="preserve"> esp-sha-hmac</w:t>
            </w:r>
          </w:p>
        </w:tc>
        <w:tc>
          <w:tcPr>
            <w:tcW w:w="3040" w:type="dxa"/>
          </w:tcPr>
          <w:p w14:paraId="71931287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run | include crypto</w:t>
            </w:r>
          </w:p>
        </w:tc>
      </w:tr>
      <w:tr w:rsidR="00F770DE" w:rsidRPr="007203A4" w14:paraId="2CE09B47" w14:textId="77777777" w:rsidTr="00011912">
        <w:tc>
          <w:tcPr>
            <w:tcW w:w="2787" w:type="dxa"/>
          </w:tcPr>
          <w:p w14:paraId="10BFAC65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t>Define interesting traffic</w:t>
            </w:r>
            <w:r>
              <w:rPr>
                <w:color w:val="FF0000"/>
              </w:rPr>
              <w:t>.</w:t>
            </w:r>
          </w:p>
        </w:tc>
        <w:tc>
          <w:tcPr>
            <w:tcW w:w="4253" w:type="dxa"/>
          </w:tcPr>
          <w:p w14:paraId="6242572B" w14:textId="329D347C" w:rsidR="007B32CC" w:rsidRDefault="007B32CC" w:rsidP="00714EAF">
            <w:pPr>
              <w:pStyle w:val="TableTex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ip</w:t>
            </w:r>
            <w:proofErr w:type="spellEnd"/>
            <w:r>
              <w:rPr>
                <w:color w:val="FF0000"/>
              </w:rPr>
              <w:t xml:space="preserve"> </w:t>
            </w:r>
            <w:r w:rsidR="00F770DE">
              <w:rPr>
                <w:color w:val="FF0000"/>
              </w:rPr>
              <w:t xml:space="preserve">access-list </w:t>
            </w:r>
            <w:r w:rsidR="00E17D6A">
              <w:rPr>
                <w:color w:val="FF0000"/>
              </w:rPr>
              <w:t>extended VPN-TRAFFIC</w:t>
            </w:r>
          </w:p>
          <w:p w14:paraId="2445510C" w14:textId="2616E749" w:rsidR="00F770DE" w:rsidRPr="007203A4" w:rsidRDefault="007B32CC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F770DE">
              <w:rPr>
                <w:color w:val="FF0000"/>
              </w:rPr>
              <w:t xml:space="preserve">permit </w:t>
            </w:r>
            <w:proofErr w:type="spellStart"/>
            <w:r w:rsidR="00F770DE">
              <w:rPr>
                <w:color w:val="FF0000"/>
              </w:rPr>
              <w:t>ip</w:t>
            </w:r>
            <w:proofErr w:type="spellEnd"/>
            <w:r w:rsidR="00F770DE">
              <w:rPr>
                <w:color w:val="FF0000"/>
              </w:rPr>
              <w:t xml:space="preserve"> 1</w:t>
            </w:r>
            <w:r w:rsidR="006B2388">
              <w:rPr>
                <w:color w:val="FF0000"/>
              </w:rPr>
              <w:t>92</w:t>
            </w:r>
            <w:r w:rsidR="00F770DE">
              <w:rPr>
                <w:color w:val="FF0000"/>
              </w:rPr>
              <w:t>.16</w:t>
            </w:r>
            <w:r w:rsidR="006B2388">
              <w:rPr>
                <w:color w:val="FF0000"/>
              </w:rPr>
              <w:t>8</w:t>
            </w:r>
            <w:r w:rsidR="00F770DE">
              <w:rPr>
                <w:color w:val="FF0000"/>
              </w:rPr>
              <w:t>.</w:t>
            </w:r>
            <w:r w:rsidR="006B2388">
              <w:rPr>
                <w:color w:val="FF0000"/>
              </w:rPr>
              <w:t>1</w:t>
            </w:r>
            <w:r w:rsidR="00F770DE">
              <w:rPr>
                <w:color w:val="FF0000"/>
              </w:rPr>
              <w:t>.0 0.0.0.255 172.16.</w:t>
            </w:r>
            <w:r w:rsidR="006B2388">
              <w:rPr>
                <w:color w:val="FF0000"/>
              </w:rPr>
              <w:t>3</w:t>
            </w:r>
            <w:r w:rsidR="00F770DE">
              <w:rPr>
                <w:color w:val="FF0000"/>
              </w:rPr>
              <w:t>.0 0.0.0.255</w:t>
            </w:r>
          </w:p>
        </w:tc>
        <w:tc>
          <w:tcPr>
            <w:tcW w:w="3040" w:type="dxa"/>
          </w:tcPr>
          <w:p w14:paraId="1242EF3C" w14:textId="53F3349D" w:rsidR="00F770DE" w:rsidRPr="007203A4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access-list</w:t>
            </w:r>
          </w:p>
        </w:tc>
      </w:tr>
      <w:tr w:rsidR="00F770DE" w:rsidRPr="007203A4" w14:paraId="2DF9008B" w14:textId="77777777" w:rsidTr="00011912">
        <w:tc>
          <w:tcPr>
            <w:tcW w:w="2787" w:type="dxa"/>
          </w:tcPr>
          <w:p w14:paraId="3FB1BB66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t>Create a crypto map</w:t>
            </w:r>
            <w:r>
              <w:rPr>
                <w:color w:val="FF0000"/>
              </w:rPr>
              <w:t>.</w:t>
            </w:r>
          </w:p>
        </w:tc>
        <w:tc>
          <w:tcPr>
            <w:tcW w:w="4253" w:type="dxa"/>
          </w:tcPr>
          <w:p w14:paraId="206F1245" w14:textId="77777777" w:rsidR="00F770DE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crypto map CMAP 1 ipsec-isakmp</w:t>
            </w:r>
          </w:p>
          <w:p w14:paraId="601CAF37" w14:textId="30606DF3" w:rsidR="00F770DE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match address </w:t>
            </w:r>
            <w:r w:rsidR="00E17D6A">
              <w:rPr>
                <w:color w:val="FF0000"/>
              </w:rPr>
              <w:t>VPN-TRAFFIC</w:t>
            </w:r>
          </w:p>
          <w:p w14:paraId="477ABC21" w14:textId="77777777" w:rsidR="00F770DE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set transform-set TRNSFRM-SET</w:t>
            </w:r>
          </w:p>
          <w:p w14:paraId="566419E8" w14:textId="77777777" w:rsidR="00F770DE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set peer </w:t>
            </w:r>
            <w:r w:rsidR="006B2388">
              <w:rPr>
                <w:color w:val="FF0000"/>
              </w:rPr>
              <w:t>64.100.3.1</w:t>
            </w:r>
          </w:p>
          <w:p w14:paraId="4A900E16" w14:textId="6E13CC90" w:rsidR="00524042" w:rsidRPr="007203A4" w:rsidRDefault="00524042" w:rsidP="00714EAF">
            <w:pPr>
              <w:pStyle w:val="TableText"/>
              <w:rPr>
                <w:color w:val="FF0000"/>
              </w:rPr>
            </w:pPr>
            <w:r w:rsidRPr="00524042">
              <w:rPr>
                <w:color w:val="FF0000"/>
              </w:rPr>
              <w:t>set pfs group24</w:t>
            </w:r>
          </w:p>
        </w:tc>
        <w:tc>
          <w:tcPr>
            <w:tcW w:w="3040" w:type="dxa"/>
          </w:tcPr>
          <w:p w14:paraId="13794281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crypto map</w:t>
            </w:r>
          </w:p>
        </w:tc>
      </w:tr>
      <w:tr w:rsidR="00F770DE" w:rsidRPr="007203A4" w14:paraId="7C4ECEE7" w14:textId="77777777" w:rsidTr="00011912">
        <w:tc>
          <w:tcPr>
            <w:tcW w:w="2787" w:type="dxa"/>
          </w:tcPr>
          <w:p w14:paraId="44969862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t>Apply crypto map to interface</w:t>
            </w:r>
            <w:r>
              <w:rPr>
                <w:color w:val="FF0000"/>
              </w:rPr>
              <w:t>.</w:t>
            </w:r>
          </w:p>
        </w:tc>
        <w:tc>
          <w:tcPr>
            <w:tcW w:w="4253" w:type="dxa"/>
          </w:tcPr>
          <w:p w14:paraId="6060B0CE" w14:textId="0CC8D32C" w:rsidR="00F770DE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interface </w:t>
            </w:r>
            <w:r w:rsidR="006B2388">
              <w:rPr>
                <w:color w:val="FF0000"/>
              </w:rPr>
              <w:t>g</w:t>
            </w:r>
            <w:r>
              <w:rPr>
                <w:color w:val="FF0000"/>
              </w:rPr>
              <w:t>0/0/0</w:t>
            </w:r>
          </w:p>
          <w:p w14:paraId="786BBA6E" w14:textId="77777777" w:rsidR="00F770DE" w:rsidRPr="007203A4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crypto map CMAP</w:t>
            </w:r>
          </w:p>
        </w:tc>
        <w:tc>
          <w:tcPr>
            <w:tcW w:w="3040" w:type="dxa"/>
          </w:tcPr>
          <w:p w14:paraId="57DC07DE" w14:textId="77777777" w:rsidR="00F770DE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crypto map</w:t>
            </w:r>
          </w:p>
          <w:p w14:paraId="2F26BDDF" w14:textId="07BD55CB" w:rsidR="00F770DE" w:rsidRPr="007203A4" w:rsidRDefault="00F770DE" w:rsidP="00714EA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show run interface </w:t>
            </w:r>
            <w:r w:rsidR="006B2388">
              <w:rPr>
                <w:color w:val="FF0000"/>
              </w:rPr>
              <w:t>g</w:t>
            </w:r>
            <w:r>
              <w:rPr>
                <w:color w:val="FF0000"/>
              </w:rPr>
              <w:t>0/0/0</w:t>
            </w:r>
          </w:p>
        </w:tc>
      </w:tr>
    </w:tbl>
    <w:p w14:paraId="7CAF7995" w14:textId="25BBFF7A" w:rsidR="004E44F3" w:rsidRDefault="004E44F3" w:rsidP="004E4E7F">
      <w:pPr>
        <w:pStyle w:val="Heading3"/>
      </w:pPr>
      <w:r>
        <w:t>Configure Site-to-Site VPN on R3 using CLI.</w:t>
      </w:r>
      <w:r w:rsidR="00BA402D">
        <w:t xml:space="preserve"> (1</w:t>
      </w:r>
      <w:r w:rsidR="004A1F06">
        <w:t>2</w:t>
      </w:r>
      <w:r w:rsidR="00BA402D">
        <w:t xml:space="preserve"> points, 10 minutes)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lists the specification for each configuration item or task and the associated point values. Record the points earned in cells labeled as blank."/>
      </w:tblPr>
      <w:tblGrid>
        <w:gridCol w:w="3777"/>
        <w:gridCol w:w="4852"/>
        <w:gridCol w:w="542"/>
        <w:gridCol w:w="909"/>
      </w:tblGrid>
      <w:tr w:rsidR="008B199E" w14:paraId="293CDD13" w14:textId="2EDF78FA" w:rsidTr="00594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77" w:type="dxa"/>
          </w:tcPr>
          <w:p w14:paraId="7006223D" w14:textId="77777777" w:rsidR="00B31838" w:rsidRDefault="00B31838" w:rsidP="00BD660F">
            <w:pPr>
              <w:pStyle w:val="TableHeading"/>
            </w:pPr>
            <w:r>
              <w:t>Configuration Item or Task</w:t>
            </w:r>
          </w:p>
        </w:tc>
        <w:tc>
          <w:tcPr>
            <w:tcW w:w="4852" w:type="dxa"/>
          </w:tcPr>
          <w:p w14:paraId="365C78AB" w14:textId="77777777" w:rsidR="00B31838" w:rsidRDefault="00B31838" w:rsidP="00BD660F">
            <w:pPr>
              <w:pStyle w:val="TableHeading"/>
            </w:pPr>
            <w:r>
              <w:t>Specification</w:t>
            </w:r>
          </w:p>
        </w:tc>
        <w:tc>
          <w:tcPr>
            <w:tcW w:w="542" w:type="dxa"/>
          </w:tcPr>
          <w:p w14:paraId="572E02C1" w14:textId="5531F71E" w:rsidR="00B31838" w:rsidRDefault="00B31838" w:rsidP="00B31838">
            <w:pPr>
              <w:pStyle w:val="TableHeading"/>
            </w:pPr>
            <w:r>
              <w:t>Pts</w:t>
            </w:r>
          </w:p>
        </w:tc>
        <w:tc>
          <w:tcPr>
            <w:tcW w:w="909" w:type="dxa"/>
          </w:tcPr>
          <w:p w14:paraId="4E30D45A" w14:textId="06DD9F47" w:rsidR="00B31838" w:rsidRDefault="00B31838" w:rsidP="00BD660F">
            <w:pPr>
              <w:pStyle w:val="TableHeading"/>
            </w:pPr>
            <w:r>
              <w:t>Earned</w:t>
            </w:r>
          </w:p>
        </w:tc>
      </w:tr>
      <w:tr w:rsidR="008B199E" w14:paraId="4F12E2A5" w14:textId="613A42BF" w:rsidTr="005942FB">
        <w:tc>
          <w:tcPr>
            <w:tcW w:w="3777" w:type="dxa"/>
          </w:tcPr>
          <w:p w14:paraId="207587E8" w14:textId="77777777" w:rsidR="00B31838" w:rsidRDefault="00B31838" w:rsidP="004E4E7F">
            <w:pPr>
              <w:pStyle w:val="TableText"/>
            </w:pPr>
            <w:r>
              <w:t>Create an ISAKMP policy.</w:t>
            </w:r>
          </w:p>
        </w:tc>
        <w:tc>
          <w:tcPr>
            <w:tcW w:w="4852" w:type="dxa"/>
          </w:tcPr>
          <w:p w14:paraId="57EB9317" w14:textId="77777777" w:rsidR="00B31838" w:rsidRDefault="00B31838" w:rsidP="00CC1368">
            <w:pPr>
              <w:pStyle w:val="TableText"/>
            </w:pPr>
            <w:r>
              <w:t xml:space="preserve">ISAKMP Policy Priority: </w:t>
            </w:r>
            <w:r w:rsidRPr="00EC30FD">
              <w:rPr>
                <w:b/>
              </w:rPr>
              <w:t>1</w:t>
            </w:r>
          </w:p>
          <w:p w14:paraId="0376C1F6" w14:textId="77777777" w:rsidR="00B31838" w:rsidRDefault="00B31838" w:rsidP="00CC1368">
            <w:pPr>
              <w:pStyle w:val="TableText"/>
            </w:pPr>
            <w:r>
              <w:t xml:space="preserve">Authentication type: </w:t>
            </w:r>
            <w:r w:rsidRPr="00EC30FD">
              <w:rPr>
                <w:b/>
              </w:rPr>
              <w:t>pre-share</w:t>
            </w:r>
          </w:p>
          <w:p w14:paraId="7DFB9D5B" w14:textId="77777777" w:rsidR="00B31838" w:rsidRDefault="00B31838" w:rsidP="00CC1368">
            <w:pPr>
              <w:pStyle w:val="TableText"/>
            </w:pPr>
            <w:r>
              <w:t xml:space="preserve">Encryption: </w:t>
            </w:r>
            <w:r>
              <w:rPr>
                <w:b/>
              </w:rPr>
              <w:t>aes 256</w:t>
            </w:r>
          </w:p>
          <w:p w14:paraId="38D0A598" w14:textId="77777777" w:rsidR="00B31838" w:rsidRDefault="00B31838" w:rsidP="00CC1368">
            <w:pPr>
              <w:pStyle w:val="TableText"/>
            </w:pPr>
            <w:r>
              <w:t xml:space="preserve">Hash algorithm: </w:t>
            </w:r>
            <w:r w:rsidRPr="00EC30FD">
              <w:rPr>
                <w:b/>
              </w:rPr>
              <w:t>sha</w:t>
            </w:r>
          </w:p>
          <w:p w14:paraId="376D83AC" w14:textId="77777777" w:rsidR="00B31838" w:rsidRPr="00D57C4E" w:rsidRDefault="00B31838" w:rsidP="00CC1368">
            <w:pPr>
              <w:pStyle w:val="TableText"/>
            </w:pPr>
            <w:r>
              <w:t xml:space="preserve">Diffie-Hellman Group Key Exchange: </w:t>
            </w:r>
            <w:r w:rsidRPr="00EC30FD">
              <w:rPr>
                <w:b/>
              </w:rPr>
              <w:t>2</w:t>
            </w:r>
            <w:r>
              <w:rPr>
                <w:b/>
              </w:rPr>
              <w:t>4</w:t>
            </w:r>
          </w:p>
        </w:tc>
        <w:tc>
          <w:tcPr>
            <w:tcW w:w="542" w:type="dxa"/>
          </w:tcPr>
          <w:p w14:paraId="76BFCC02" w14:textId="5E728F78" w:rsidR="00B31838" w:rsidRDefault="00711A5E" w:rsidP="00CC136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909" w:type="dxa"/>
          </w:tcPr>
          <w:p w14:paraId="131F81B1" w14:textId="0D6DFD78" w:rsidR="00B31838" w:rsidRDefault="00B31838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5F5EEFC5" w14:textId="3ABF10C8" w:rsidTr="005942FB">
        <w:tc>
          <w:tcPr>
            <w:tcW w:w="3777" w:type="dxa"/>
          </w:tcPr>
          <w:p w14:paraId="228DA70A" w14:textId="77777777" w:rsidR="00B31838" w:rsidRDefault="00B31838" w:rsidP="004E4E7F">
            <w:pPr>
              <w:pStyle w:val="TableText"/>
            </w:pPr>
            <w:r>
              <w:t>Configure the pre-shared key.</w:t>
            </w:r>
          </w:p>
        </w:tc>
        <w:tc>
          <w:tcPr>
            <w:tcW w:w="4852" w:type="dxa"/>
          </w:tcPr>
          <w:p w14:paraId="2F4DEEF8" w14:textId="77777777" w:rsidR="00B31838" w:rsidRDefault="00B31838" w:rsidP="00CC1368">
            <w:pPr>
              <w:pStyle w:val="TableText"/>
            </w:pPr>
            <w:proofErr w:type="spellStart"/>
            <w:r>
              <w:t>Preshare</w:t>
            </w:r>
            <w:proofErr w:type="spellEnd"/>
            <w:r>
              <w:t xml:space="preserve"> key: </w:t>
            </w:r>
            <w:proofErr w:type="spellStart"/>
            <w:r w:rsidRPr="00A92B2F">
              <w:rPr>
                <w:b/>
              </w:rPr>
              <w:t>ciscopreshare</w:t>
            </w:r>
            <w:proofErr w:type="spellEnd"/>
          </w:p>
          <w:p w14:paraId="5BD56CBE" w14:textId="68552838" w:rsidR="00B31838" w:rsidRPr="00241BCA" w:rsidRDefault="00B31838" w:rsidP="00CC1368">
            <w:pPr>
              <w:pStyle w:val="TableText"/>
              <w:rPr>
                <w:b/>
              </w:rPr>
            </w:pPr>
            <w:r>
              <w:t>Address:</w:t>
            </w:r>
            <w:r>
              <w:rPr>
                <w:b/>
              </w:rPr>
              <w:t>64.100.1.1</w:t>
            </w:r>
          </w:p>
        </w:tc>
        <w:tc>
          <w:tcPr>
            <w:tcW w:w="542" w:type="dxa"/>
          </w:tcPr>
          <w:p w14:paraId="735ABA60" w14:textId="3D86298A" w:rsidR="00B31838" w:rsidRDefault="00112F5C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09" w:type="dxa"/>
          </w:tcPr>
          <w:p w14:paraId="4EF3AC4F" w14:textId="0473864D" w:rsidR="00B31838" w:rsidRDefault="00B31838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746F9C97" w14:textId="752642DD" w:rsidTr="005942FB">
        <w:tc>
          <w:tcPr>
            <w:tcW w:w="3777" w:type="dxa"/>
          </w:tcPr>
          <w:p w14:paraId="58213194" w14:textId="77777777" w:rsidR="00B31838" w:rsidRDefault="00B31838" w:rsidP="004E4E7F">
            <w:pPr>
              <w:pStyle w:val="TableText"/>
            </w:pPr>
            <w:r>
              <w:t>Configure the IPsec transform set.</w:t>
            </w:r>
          </w:p>
        </w:tc>
        <w:tc>
          <w:tcPr>
            <w:tcW w:w="4852" w:type="dxa"/>
          </w:tcPr>
          <w:p w14:paraId="0C77F2E1" w14:textId="77777777" w:rsidR="00B31838" w:rsidRDefault="00B31838" w:rsidP="00CC1368">
            <w:pPr>
              <w:pStyle w:val="TableText"/>
            </w:pPr>
            <w:r>
              <w:t xml:space="preserve">Tag: </w:t>
            </w:r>
            <w:r w:rsidRPr="00241BCA">
              <w:rPr>
                <w:b/>
              </w:rPr>
              <w:t>TRNSFRM</w:t>
            </w:r>
            <w:r>
              <w:rPr>
                <w:b/>
              </w:rPr>
              <w:t>-SET</w:t>
            </w:r>
          </w:p>
          <w:p w14:paraId="70AD5BBB" w14:textId="7CCFB6C6" w:rsidR="00B31838" w:rsidRDefault="00B31838" w:rsidP="00CC1368">
            <w:pPr>
              <w:pStyle w:val="TableText"/>
            </w:pPr>
            <w:r>
              <w:t xml:space="preserve">ESP transform: </w:t>
            </w:r>
            <w:r>
              <w:rPr>
                <w:b/>
              </w:rPr>
              <w:t>R3-R1</w:t>
            </w:r>
          </w:p>
          <w:p w14:paraId="45A50567" w14:textId="77777777" w:rsidR="00B31838" w:rsidRDefault="00B31838" w:rsidP="00CC1368">
            <w:pPr>
              <w:pStyle w:val="TableText"/>
            </w:pPr>
            <w:r>
              <w:t xml:space="preserve">Cipher: </w:t>
            </w:r>
            <w:r w:rsidRPr="0073104E">
              <w:rPr>
                <w:b/>
                <w:bCs/>
              </w:rPr>
              <w:t>aes 256</w:t>
            </w:r>
          </w:p>
          <w:p w14:paraId="66CD0C9E" w14:textId="6ABEF1F6" w:rsidR="00B31838" w:rsidRPr="006F38EA" w:rsidRDefault="00B31838" w:rsidP="00CC1368">
            <w:pPr>
              <w:pStyle w:val="TableText"/>
              <w:rPr>
                <w:b/>
              </w:rPr>
            </w:pPr>
            <w:r>
              <w:t xml:space="preserve">Hash function: </w:t>
            </w:r>
            <w:r w:rsidRPr="006F38EA">
              <w:rPr>
                <w:b/>
              </w:rPr>
              <w:t>ESP</w:t>
            </w:r>
            <w:r>
              <w:rPr>
                <w:b/>
              </w:rPr>
              <w:t>-</w:t>
            </w:r>
            <w:r w:rsidRPr="006F38EA">
              <w:rPr>
                <w:b/>
              </w:rPr>
              <w:t>SHA</w:t>
            </w:r>
            <w:r>
              <w:rPr>
                <w:b/>
              </w:rPr>
              <w:t>-</w:t>
            </w:r>
            <w:r w:rsidRPr="006F38EA">
              <w:rPr>
                <w:b/>
              </w:rPr>
              <w:t>HMAC</w:t>
            </w:r>
          </w:p>
        </w:tc>
        <w:tc>
          <w:tcPr>
            <w:tcW w:w="542" w:type="dxa"/>
          </w:tcPr>
          <w:p w14:paraId="584B71B3" w14:textId="2C219EAD" w:rsidR="00B31838" w:rsidRDefault="00B31838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09" w:type="dxa"/>
          </w:tcPr>
          <w:p w14:paraId="57E01544" w14:textId="5EF3F989" w:rsidR="00B31838" w:rsidRDefault="00B31838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6EEB01B5" w14:textId="4A9CAAA5" w:rsidTr="005942FB">
        <w:tc>
          <w:tcPr>
            <w:tcW w:w="3777" w:type="dxa"/>
          </w:tcPr>
          <w:p w14:paraId="78D749FC" w14:textId="77777777" w:rsidR="00B31838" w:rsidRDefault="00B31838" w:rsidP="004E4E7F">
            <w:pPr>
              <w:pStyle w:val="TableText"/>
            </w:pPr>
            <w:r>
              <w:t>Define interesting traffic.</w:t>
            </w:r>
          </w:p>
        </w:tc>
        <w:tc>
          <w:tcPr>
            <w:tcW w:w="4852" w:type="dxa"/>
          </w:tcPr>
          <w:p w14:paraId="763E2F92" w14:textId="2F859EA8" w:rsidR="00B31838" w:rsidRDefault="00B31838" w:rsidP="00CC1368">
            <w:pPr>
              <w:pStyle w:val="TableText"/>
            </w:pPr>
            <w:r>
              <w:t xml:space="preserve">ACL: </w:t>
            </w:r>
            <w:r>
              <w:rPr>
                <w:b/>
              </w:rPr>
              <w:t>VPN-TRAFFIC</w:t>
            </w:r>
          </w:p>
          <w:p w14:paraId="4AB3EAF3" w14:textId="70159D9B" w:rsidR="00B31838" w:rsidRDefault="00B31838" w:rsidP="00CC1368">
            <w:pPr>
              <w:pStyle w:val="TableText"/>
            </w:pPr>
            <w:r>
              <w:t xml:space="preserve">Source Network: </w:t>
            </w:r>
            <w:r>
              <w:rPr>
                <w:b/>
              </w:rPr>
              <w:t>172.16.3</w:t>
            </w:r>
            <w:r w:rsidRPr="006765BF">
              <w:rPr>
                <w:b/>
              </w:rPr>
              <w:t xml:space="preserve">.0 </w:t>
            </w:r>
            <w:r>
              <w:rPr>
                <w:b/>
              </w:rPr>
              <w:t>/</w:t>
            </w:r>
            <w:r w:rsidRPr="006765BF">
              <w:rPr>
                <w:b/>
              </w:rPr>
              <w:t>24</w:t>
            </w:r>
          </w:p>
          <w:p w14:paraId="7349504E" w14:textId="37625CAD" w:rsidR="00B31838" w:rsidRDefault="00B31838" w:rsidP="00CC1368">
            <w:pPr>
              <w:pStyle w:val="TableText"/>
            </w:pPr>
            <w:r>
              <w:t xml:space="preserve">Destination Network: </w:t>
            </w:r>
            <w:r>
              <w:rPr>
                <w:b/>
              </w:rPr>
              <w:t>192.168.1.0</w:t>
            </w:r>
            <w:r w:rsidRPr="006765BF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Pr="006765BF">
              <w:rPr>
                <w:b/>
              </w:rPr>
              <w:t>24</w:t>
            </w:r>
          </w:p>
        </w:tc>
        <w:tc>
          <w:tcPr>
            <w:tcW w:w="542" w:type="dxa"/>
          </w:tcPr>
          <w:p w14:paraId="30F64941" w14:textId="20D13036" w:rsidR="00B31838" w:rsidRDefault="00B31838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774B46B7" w14:textId="50B8D423" w:rsidR="00B31838" w:rsidRDefault="00B31838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6D4C75B4" w14:textId="1DE4E553" w:rsidTr="005942FB">
        <w:tc>
          <w:tcPr>
            <w:tcW w:w="3777" w:type="dxa"/>
          </w:tcPr>
          <w:p w14:paraId="48AD6581" w14:textId="77777777" w:rsidR="00B31838" w:rsidRDefault="00B31838" w:rsidP="004E4E7F">
            <w:pPr>
              <w:pStyle w:val="TableText"/>
            </w:pPr>
            <w:r>
              <w:t>Create a crypto map.</w:t>
            </w:r>
          </w:p>
        </w:tc>
        <w:tc>
          <w:tcPr>
            <w:tcW w:w="4852" w:type="dxa"/>
          </w:tcPr>
          <w:p w14:paraId="3F1BDD4E" w14:textId="77777777" w:rsidR="00B31838" w:rsidRDefault="00B31838" w:rsidP="00CC1368">
            <w:pPr>
              <w:pStyle w:val="TableText"/>
            </w:pPr>
            <w:r>
              <w:t xml:space="preserve">Crypto map name: </w:t>
            </w:r>
            <w:r w:rsidRPr="008D4E60">
              <w:rPr>
                <w:b/>
              </w:rPr>
              <w:t>CMAP</w:t>
            </w:r>
          </w:p>
          <w:p w14:paraId="2B05D234" w14:textId="77777777" w:rsidR="00B31838" w:rsidRDefault="00B31838" w:rsidP="00CC1368">
            <w:pPr>
              <w:pStyle w:val="TableText"/>
              <w:rPr>
                <w:b/>
              </w:rPr>
            </w:pPr>
            <w:r>
              <w:t xml:space="preserve">Sequence number: </w:t>
            </w:r>
            <w:r>
              <w:rPr>
                <w:b/>
              </w:rPr>
              <w:t>1</w:t>
            </w:r>
          </w:p>
          <w:p w14:paraId="195DD8B4" w14:textId="77777777" w:rsidR="00B31838" w:rsidRPr="00553CC4" w:rsidRDefault="00B31838" w:rsidP="00CC1368">
            <w:pPr>
              <w:pStyle w:val="TableText"/>
            </w:pPr>
            <w:r>
              <w:t xml:space="preserve">Type: </w:t>
            </w:r>
            <w:r w:rsidRPr="00553CC4">
              <w:rPr>
                <w:b/>
              </w:rPr>
              <w:t>ipsec-isakmp</w:t>
            </w:r>
          </w:p>
          <w:p w14:paraId="404F33A1" w14:textId="0F26EDF8" w:rsidR="00B31838" w:rsidRDefault="00B31838" w:rsidP="00CC1368">
            <w:pPr>
              <w:pStyle w:val="TableText"/>
            </w:pPr>
            <w:r>
              <w:t xml:space="preserve">ACL to match: </w:t>
            </w:r>
            <w:r>
              <w:rPr>
                <w:b/>
              </w:rPr>
              <w:t>VPN-TRAFFIC</w:t>
            </w:r>
          </w:p>
          <w:p w14:paraId="397C70D8" w14:textId="297C4DDB" w:rsidR="00B31838" w:rsidRDefault="00B31838" w:rsidP="00CC1368">
            <w:pPr>
              <w:pStyle w:val="TableText"/>
              <w:rPr>
                <w:b/>
              </w:rPr>
            </w:pPr>
            <w:r>
              <w:t xml:space="preserve">Peer: </w:t>
            </w:r>
            <w:r>
              <w:rPr>
                <w:b/>
              </w:rPr>
              <w:t>64.100.1.1</w:t>
            </w:r>
          </w:p>
          <w:p w14:paraId="20C39018" w14:textId="63459835" w:rsidR="00B31838" w:rsidRDefault="00B31838" w:rsidP="00CC1368">
            <w:pPr>
              <w:pStyle w:val="TableText"/>
            </w:pPr>
            <w:r w:rsidRPr="0073104E">
              <w:rPr>
                <w:bCs/>
              </w:rPr>
              <w:t>Pfs type:</w:t>
            </w:r>
            <w:r>
              <w:rPr>
                <w:b/>
              </w:rPr>
              <w:t xml:space="preserve"> group24</w:t>
            </w:r>
          </w:p>
          <w:p w14:paraId="7601E1A3" w14:textId="77777777" w:rsidR="00B31838" w:rsidRDefault="00B31838" w:rsidP="00CC1368">
            <w:pPr>
              <w:pStyle w:val="TableText"/>
            </w:pPr>
            <w:r>
              <w:t>Transform-set:</w:t>
            </w:r>
            <w:r>
              <w:rPr>
                <w:b/>
              </w:rPr>
              <w:t xml:space="preserve"> TRNSFRM-SET</w:t>
            </w:r>
          </w:p>
        </w:tc>
        <w:tc>
          <w:tcPr>
            <w:tcW w:w="542" w:type="dxa"/>
          </w:tcPr>
          <w:p w14:paraId="04CE502F" w14:textId="14334789" w:rsidR="00B31838" w:rsidRDefault="00B31838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09" w:type="dxa"/>
          </w:tcPr>
          <w:p w14:paraId="713E6AF4" w14:textId="5DAF149C" w:rsidR="00B31838" w:rsidRDefault="00B31838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1D418161" w14:textId="029A0FA0" w:rsidTr="005942FB">
        <w:tc>
          <w:tcPr>
            <w:tcW w:w="3777" w:type="dxa"/>
            <w:tcBorders>
              <w:bottom w:val="single" w:sz="2" w:space="0" w:color="auto"/>
            </w:tcBorders>
          </w:tcPr>
          <w:p w14:paraId="294C7AF8" w14:textId="77777777" w:rsidR="00B31838" w:rsidRDefault="00B31838" w:rsidP="004E4E7F">
            <w:pPr>
              <w:pStyle w:val="TableText"/>
            </w:pPr>
            <w:r>
              <w:t xml:space="preserve">Apply crypto map to </w:t>
            </w:r>
            <w:r w:rsidRPr="00DD33D0">
              <w:t>the interface</w:t>
            </w:r>
            <w:r>
              <w:t>.</w:t>
            </w:r>
          </w:p>
        </w:tc>
        <w:tc>
          <w:tcPr>
            <w:tcW w:w="4852" w:type="dxa"/>
          </w:tcPr>
          <w:p w14:paraId="76164A3E" w14:textId="77777777" w:rsidR="00B31838" w:rsidRDefault="00B31838" w:rsidP="00CC1368">
            <w:pPr>
              <w:pStyle w:val="TableText"/>
              <w:rPr>
                <w:b/>
              </w:rPr>
            </w:pPr>
            <w:r>
              <w:t xml:space="preserve">Interface: </w:t>
            </w:r>
            <w:r>
              <w:rPr>
                <w:b/>
              </w:rPr>
              <w:t>G0/0/0</w:t>
            </w:r>
          </w:p>
          <w:p w14:paraId="502B17AC" w14:textId="77777777" w:rsidR="00B31838" w:rsidRPr="008D4E60" w:rsidRDefault="00B31838" w:rsidP="00CC1368">
            <w:pPr>
              <w:pStyle w:val="TableText"/>
            </w:pPr>
            <w:r>
              <w:t xml:space="preserve">Crypto map name: </w:t>
            </w:r>
            <w:r w:rsidRPr="008D4E60">
              <w:rPr>
                <w:b/>
              </w:rPr>
              <w:t>CMAP</w:t>
            </w:r>
          </w:p>
        </w:tc>
        <w:tc>
          <w:tcPr>
            <w:tcW w:w="542" w:type="dxa"/>
          </w:tcPr>
          <w:p w14:paraId="27803E08" w14:textId="0E4C03ED" w:rsidR="00B31838" w:rsidRDefault="00B31838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6B561FB3" w14:textId="204EA1BE" w:rsidR="00B31838" w:rsidRDefault="00B31838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616872C0" w14:textId="77777777" w:rsidTr="005942FB">
        <w:tc>
          <w:tcPr>
            <w:tcW w:w="3777" w:type="dxa"/>
            <w:tcBorders>
              <w:left w:val="nil"/>
              <w:bottom w:val="nil"/>
            </w:tcBorders>
            <w:vAlign w:val="top"/>
          </w:tcPr>
          <w:p w14:paraId="121D723F" w14:textId="77777777" w:rsidR="00B31838" w:rsidRDefault="00B31838" w:rsidP="00B31838">
            <w:pPr>
              <w:pStyle w:val="TableText"/>
            </w:pPr>
          </w:p>
        </w:tc>
        <w:tc>
          <w:tcPr>
            <w:tcW w:w="4852" w:type="dxa"/>
          </w:tcPr>
          <w:p w14:paraId="0EB49CE7" w14:textId="2994EE56" w:rsidR="00B31838" w:rsidRPr="00011912" w:rsidRDefault="00B31838" w:rsidP="00011912">
            <w:pPr>
              <w:pStyle w:val="TableText"/>
              <w:jc w:val="right"/>
              <w:rPr>
                <w:b/>
                <w:bCs/>
              </w:rPr>
            </w:pPr>
            <w:r w:rsidRPr="00011912">
              <w:rPr>
                <w:b/>
                <w:bCs/>
              </w:rPr>
              <w:t>Total</w:t>
            </w:r>
          </w:p>
        </w:tc>
        <w:tc>
          <w:tcPr>
            <w:tcW w:w="542" w:type="dxa"/>
          </w:tcPr>
          <w:p w14:paraId="78547D20" w14:textId="4C40B78A" w:rsidR="00B31838" w:rsidRPr="00011912" w:rsidRDefault="00D467C1" w:rsidP="004E4E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711A5E">
              <w:rPr>
                <w:b/>
                <w:bCs/>
              </w:rPr>
              <w:t>2</w:t>
            </w:r>
          </w:p>
        </w:tc>
        <w:tc>
          <w:tcPr>
            <w:tcW w:w="909" w:type="dxa"/>
          </w:tcPr>
          <w:p w14:paraId="48723BAF" w14:textId="26737F23" w:rsidR="00B31838" w:rsidRPr="004E4E7F" w:rsidRDefault="00112F5C" w:rsidP="00011912">
            <w:pPr>
              <w:pStyle w:val="ConfigWindow"/>
            </w:pPr>
            <w:r w:rsidRPr="004E4E7F">
              <w:t>blank</w:t>
            </w:r>
          </w:p>
        </w:tc>
      </w:tr>
    </w:tbl>
    <w:p w14:paraId="00E19194" w14:textId="77777777" w:rsidR="00A713F7" w:rsidRDefault="00A713F7" w:rsidP="00A713F7">
      <w:pPr>
        <w:pStyle w:val="BodyTextL25"/>
      </w:pPr>
      <w:r w:rsidRPr="006504FE">
        <w:t>Troubleshoot as necessary to correct any issues discovered.</w:t>
      </w:r>
    </w:p>
    <w:tbl>
      <w:tblPr>
        <w:tblStyle w:val="LabAnswerTable"/>
        <w:tblW w:w="10080" w:type="dxa"/>
        <w:tblLook w:val="04A0" w:firstRow="1" w:lastRow="0" w:firstColumn="1" w:lastColumn="0" w:noHBand="0" w:noVBand="1"/>
        <w:tblDescription w:val="The table lists the configuration item or task and configuration and verification commands."/>
      </w:tblPr>
      <w:tblGrid>
        <w:gridCol w:w="2877"/>
        <w:gridCol w:w="4286"/>
        <w:gridCol w:w="2903"/>
        <w:gridCol w:w="14"/>
      </w:tblGrid>
      <w:tr w:rsidR="004E44F3" w:rsidRPr="00A4465C" w14:paraId="793CEFBA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7" w:type="dxa"/>
          </w:tcPr>
          <w:p w14:paraId="16DEE245" w14:textId="77777777" w:rsidR="004E44F3" w:rsidRPr="00011912" w:rsidRDefault="004E44F3" w:rsidP="00CC1368">
            <w:pPr>
              <w:pStyle w:val="TableHeading"/>
            </w:pPr>
            <w:r w:rsidRPr="00011912">
              <w:t>Configuration Item or Task</w:t>
            </w:r>
          </w:p>
        </w:tc>
        <w:tc>
          <w:tcPr>
            <w:tcW w:w="4286" w:type="dxa"/>
          </w:tcPr>
          <w:p w14:paraId="7F9B3339" w14:textId="77777777" w:rsidR="004E44F3" w:rsidRPr="00011912" w:rsidRDefault="004E44F3" w:rsidP="00CC1368">
            <w:pPr>
              <w:pStyle w:val="TableHeading"/>
            </w:pPr>
            <w:r w:rsidRPr="00011912">
              <w:t>Configuration Commands</w:t>
            </w:r>
          </w:p>
        </w:tc>
        <w:tc>
          <w:tcPr>
            <w:tcW w:w="2917" w:type="dxa"/>
            <w:gridSpan w:val="2"/>
          </w:tcPr>
          <w:p w14:paraId="000920D3" w14:textId="77777777" w:rsidR="004E44F3" w:rsidRPr="00011912" w:rsidRDefault="004E44F3" w:rsidP="00CC1368">
            <w:pPr>
              <w:pStyle w:val="TableHeading"/>
            </w:pPr>
            <w:r w:rsidRPr="00011912">
              <w:t>Verification Commands</w:t>
            </w:r>
          </w:p>
        </w:tc>
      </w:tr>
      <w:tr w:rsidR="004E44F3" w:rsidRPr="007203A4" w14:paraId="2CE4C306" w14:textId="77777777" w:rsidTr="00011912">
        <w:trPr>
          <w:gridAfter w:val="1"/>
          <w:wAfter w:w="14" w:type="dxa"/>
        </w:trPr>
        <w:tc>
          <w:tcPr>
            <w:tcW w:w="2877" w:type="dxa"/>
          </w:tcPr>
          <w:p w14:paraId="2217A1DC" w14:textId="77777777" w:rsidR="004E44F3" w:rsidRPr="007203A4" w:rsidRDefault="004E44F3" w:rsidP="004E4E7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t>Create an ISAKMP policy</w:t>
            </w:r>
            <w:r>
              <w:rPr>
                <w:color w:val="FF0000"/>
              </w:rPr>
              <w:t>.</w:t>
            </w:r>
          </w:p>
        </w:tc>
        <w:tc>
          <w:tcPr>
            <w:tcW w:w="4286" w:type="dxa"/>
          </w:tcPr>
          <w:p w14:paraId="7FA94491" w14:textId="77777777" w:rsidR="004E44F3" w:rsidRDefault="004E44F3" w:rsidP="00CC1368">
            <w:pPr>
              <w:pStyle w:val="TableText"/>
              <w:rPr>
                <w:color w:val="FF0000"/>
              </w:rPr>
            </w:pPr>
            <w:r w:rsidRPr="00DD33D0">
              <w:rPr>
                <w:color w:val="FF0000"/>
              </w:rPr>
              <w:t>crypto</w:t>
            </w:r>
            <w:r>
              <w:rPr>
                <w:color w:val="FF0000"/>
              </w:rPr>
              <w:t xml:space="preserve"> isakmp policy 1</w:t>
            </w:r>
          </w:p>
          <w:p w14:paraId="1BB8721A" w14:textId="77777777" w:rsidR="004E44F3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authentication pre-share</w:t>
            </w:r>
          </w:p>
          <w:p w14:paraId="0DFE1A01" w14:textId="557EB977" w:rsidR="004E44F3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encryption </w:t>
            </w:r>
            <w:r w:rsidR="006B2388">
              <w:rPr>
                <w:color w:val="FF0000"/>
              </w:rPr>
              <w:t>a</w:t>
            </w:r>
            <w:r>
              <w:rPr>
                <w:color w:val="FF0000"/>
              </w:rPr>
              <w:t>es</w:t>
            </w:r>
            <w:r w:rsidR="006B2388">
              <w:rPr>
                <w:color w:val="FF0000"/>
              </w:rPr>
              <w:t xml:space="preserve"> 256</w:t>
            </w:r>
          </w:p>
          <w:p w14:paraId="68384192" w14:textId="77777777" w:rsidR="004E44F3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hash sha</w:t>
            </w:r>
          </w:p>
          <w:p w14:paraId="51387A7F" w14:textId="799DF693" w:rsidR="004E44F3" w:rsidRPr="007203A4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group 2</w:t>
            </w:r>
            <w:r w:rsidR="006B2388">
              <w:rPr>
                <w:color w:val="FF0000"/>
              </w:rPr>
              <w:t>4</w:t>
            </w:r>
          </w:p>
        </w:tc>
        <w:tc>
          <w:tcPr>
            <w:tcW w:w="2903" w:type="dxa"/>
          </w:tcPr>
          <w:p w14:paraId="7EC028A8" w14:textId="77777777" w:rsidR="004E44F3" w:rsidRPr="007203A4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crypto isakmp policy</w:t>
            </w:r>
          </w:p>
        </w:tc>
      </w:tr>
      <w:tr w:rsidR="004E44F3" w:rsidRPr="007203A4" w14:paraId="785E84C7" w14:textId="77777777" w:rsidTr="00011912">
        <w:trPr>
          <w:gridAfter w:val="1"/>
          <w:wAfter w:w="14" w:type="dxa"/>
        </w:trPr>
        <w:tc>
          <w:tcPr>
            <w:tcW w:w="2877" w:type="dxa"/>
          </w:tcPr>
          <w:p w14:paraId="5F1A78BF" w14:textId="77777777" w:rsidR="004E44F3" w:rsidRPr="007203A4" w:rsidRDefault="004E44F3" w:rsidP="004E4E7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t>Configure the pre-shared key</w:t>
            </w:r>
            <w:r>
              <w:rPr>
                <w:color w:val="FF0000"/>
              </w:rPr>
              <w:t>.</w:t>
            </w:r>
          </w:p>
        </w:tc>
        <w:tc>
          <w:tcPr>
            <w:tcW w:w="4286" w:type="dxa"/>
          </w:tcPr>
          <w:p w14:paraId="159720BD" w14:textId="3BCB9A73" w:rsidR="004E44F3" w:rsidRPr="006E75BE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crypto </w:t>
            </w:r>
            <w:proofErr w:type="spellStart"/>
            <w:r>
              <w:rPr>
                <w:color w:val="FF0000"/>
              </w:rPr>
              <w:t>isakmp</w:t>
            </w:r>
            <w:proofErr w:type="spellEnd"/>
            <w:r>
              <w:rPr>
                <w:color w:val="FF0000"/>
              </w:rPr>
              <w:t xml:space="preserve"> key </w:t>
            </w:r>
            <w:proofErr w:type="spellStart"/>
            <w:r>
              <w:rPr>
                <w:color w:val="FF0000"/>
              </w:rPr>
              <w:t>ciscopreshare</w:t>
            </w:r>
            <w:proofErr w:type="spellEnd"/>
            <w:r>
              <w:rPr>
                <w:color w:val="FF0000"/>
              </w:rPr>
              <w:t xml:space="preserve"> address </w:t>
            </w:r>
            <w:r w:rsidR="006B2388">
              <w:rPr>
                <w:color w:val="FF0000"/>
              </w:rPr>
              <w:t>64.100.1.1</w:t>
            </w:r>
          </w:p>
        </w:tc>
        <w:tc>
          <w:tcPr>
            <w:tcW w:w="2903" w:type="dxa"/>
          </w:tcPr>
          <w:p w14:paraId="61CFB4F8" w14:textId="77777777" w:rsidR="004E44F3" w:rsidRPr="007203A4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run | include crypto</w:t>
            </w:r>
          </w:p>
        </w:tc>
      </w:tr>
      <w:tr w:rsidR="004E44F3" w:rsidRPr="007203A4" w14:paraId="24C2A0C6" w14:textId="77777777" w:rsidTr="00011912">
        <w:trPr>
          <w:gridAfter w:val="1"/>
          <w:wAfter w:w="14" w:type="dxa"/>
        </w:trPr>
        <w:tc>
          <w:tcPr>
            <w:tcW w:w="2877" w:type="dxa"/>
          </w:tcPr>
          <w:p w14:paraId="5D18BBB4" w14:textId="77777777" w:rsidR="004E44F3" w:rsidRPr="007203A4" w:rsidRDefault="004E44F3" w:rsidP="004E4E7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t>Configure the IPsec transform set</w:t>
            </w:r>
            <w:r>
              <w:rPr>
                <w:color w:val="FF0000"/>
              </w:rPr>
              <w:t>.</w:t>
            </w:r>
          </w:p>
        </w:tc>
        <w:tc>
          <w:tcPr>
            <w:tcW w:w="4286" w:type="dxa"/>
          </w:tcPr>
          <w:p w14:paraId="18E5DA82" w14:textId="372ED5C6" w:rsidR="004E44F3" w:rsidRPr="007203A4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crypto ipsec transform-set TRNSFRM-SET esp-</w:t>
            </w:r>
            <w:r w:rsidR="00E0378F">
              <w:rPr>
                <w:color w:val="FF0000"/>
              </w:rPr>
              <w:t>aes 256</w:t>
            </w:r>
            <w:r>
              <w:rPr>
                <w:color w:val="FF0000"/>
              </w:rPr>
              <w:t xml:space="preserve"> esp-sha-hmac</w:t>
            </w:r>
          </w:p>
        </w:tc>
        <w:tc>
          <w:tcPr>
            <w:tcW w:w="2903" w:type="dxa"/>
          </w:tcPr>
          <w:p w14:paraId="44FC7934" w14:textId="77777777" w:rsidR="004E44F3" w:rsidRPr="007203A4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run | include crypto</w:t>
            </w:r>
          </w:p>
        </w:tc>
      </w:tr>
      <w:tr w:rsidR="004E44F3" w:rsidRPr="007203A4" w14:paraId="7AFD220C" w14:textId="77777777" w:rsidTr="00011912">
        <w:trPr>
          <w:gridAfter w:val="1"/>
          <w:wAfter w:w="14" w:type="dxa"/>
        </w:trPr>
        <w:tc>
          <w:tcPr>
            <w:tcW w:w="2877" w:type="dxa"/>
          </w:tcPr>
          <w:p w14:paraId="599EA073" w14:textId="77777777" w:rsidR="004E44F3" w:rsidRPr="007203A4" w:rsidRDefault="004E44F3" w:rsidP="004E4E7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t>Define interesting traffic</w:t>
            </w:r>
            <w:r>
              <w:rPr>
                <w:color w:val="FF0000"/>
              </w:rPr>
              <w:t>.</w:t>
            </w:r>
          </w:p>
        </w:tc>
        <w:tc>
          <w:tcPr>
            <w:tcW w:w="4286" w:type="dxa"/>
          </w:tcPr>
          <w:p w14:paraId="0DD72D87" w14:textId="4076CF37" w:rsidR="007B32CC" w:rsidRDefault="007B32CC" w:rsidP="009A1E3C">
            <w:pPr>
              <w:pStyle w:val="TableTex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ip</w:t>
            </w:r>
            <w:proofErr w:type="spellEnd"/>
            <w:r>
              <w:rPr>
                <w:color w:val="FF0000"/>
              </w:rPr>
              <w:t xml:space="preserve"> </w:t>
            </w:r>
            <w:r w:rsidR="004E44F3">
              <w:rPr>
                <w:color w:val="FF0000"/>
              </w:rPr>
              <w:t xml:space="preserve">access-list </w:t>
            </w:r>
            <w:r w:rsidR="00E17D6A">
              <w:rPr>
                <w:color w:val="FF0000"/>
              </w:rPr>
              <w:t>extended VPN-TRAFFIC</w:t>
            </w:r>
          </w:p>
          <w:p w14:paraId="357E316C" w14:textId="365FA203" w:rsidR="004E44F3" w:rsidRPr="007203A4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permit </w:t>
            </w:r>
            <w:proofErr w:type="spellStart"/>
            <w:r>
              <w:rPr>
                <w:color w:val="FF0000"/>
              </w:rPr>
              <w:t>ip</w:t>
            </w:r>
            <w:proofErr w:type="spellEnd"/>
            <w:r>
              <w:rPr>
                <w:color w:val="FF0000"/>
              </w:rPr>
              <w:t xml:space="preserve"> 172.16.3.0 0.0.0.255 1</w:t>
            </w:r>
            <w:r w:rsidR="00E0378F">
              <w:rPr>
                <w:color w:val="FF0000"/>
              </w:rPr>
              <w:t>9</w:t>
            </w:r>
            <w:r>
              <w:rPr>
                <w:color w:val="FF0000"/>
              </w:rPr>
              <w:t>2.16</w:t>
            </w:r>
            <w:r w:rsidR="00E0378F">
              <w:rPr>
                <w:color w:val="FF0000"/>
              </w:rPr>
              <w:t>8</w:t>
            </w:r>
            <w:r>
              <w:rPr>
                <w:color w:val="FF0000"/>
              </w:rPr>
              <w:t>.1.0 0.0.0.255</w:t>
            </w:r>
          </w:p>
        </w:tc>
        <w:tc>
          <w:tcPr>
            <w:tcW w:w="2903" w:type="dxa"/>
          </w:tcPr>
          <w:p w14:paraId="453AC750" w14:textId="593B61DF" w:rsidR="004E44F3" w:rsidRPr="007203A4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access-list</w:t>
            </w:r>
          </w:p>
        </w:tc>
      </w:tr>
      <w:tr w:rsidR="004E44F3" w:rsidRPr="007203A4" w14:paraId="1D62389C" w14:textId="77777777" w:rsidTr="00011912">
        <w:trPr>
          <w:gridAfter w:val="1"/>
          <w:wAfter w:w="14" w:type="dxa"/>
        </w:trPr>
        <w:tc>
          <w:tcPr>
            <w:tcW w:w="2877" w:type="dxa"/>
          </w:tcPr>
          <w:p w14:paraId="5C102C54" w14:textId="77777777" w:rsidR="004E44F3" w:rsidRPr="007203A4" w:rsidRDefault="004E44F3" w:rsidP="004E4E7F">
            <w:pPr>
              <w:pStyle w:val="TableText"/>
              <w:rPr>
                <w:color w:val="FF0000"/>
              </w:rPr>
            </w:pPr>
            <w:r w:rsidRPr="007203A4">
              <w:rPr>
                <w:color w:val="FF0000"/>
              </w:rPr>
              <w:t>Create a crypto map</w:t>
            </w:r>
            <w:r>
              <w:rPr>
                <w:color w:val="FF0000"/>
              </w:rPr>
              <w:t>.</w:t>
            </w:r>
          </w:p>
        </w:tc>
        <w:tc>
          <w:tcPr>
            <w:tcW w:w="4286" w:type="dxa"/>
          </w:tcPr>
          <w:p w14:paraId="73818A06" w14:textId="77777777" w:rsidR="004E44F3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crypto map CMAP 1 ipsec-isakmp</w:t>
            </w:r>
          </w:p>
          <w:p w14:paraId="4B98FD84" w14:textId="5E0FD41F" w:rsidR="004E44F3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match address </w:t>
            </w:r>
            <w:r w:rsidR="00E17D6A">
              <w:rPr>
                <w:color w:val="FF0000"/>
              </w:rPr>
              <w:t>VPN-TRAFFIC</w:t>
            </w:r>
          </w:p>
          <w:p w14:paraId="47429C2D" w14:textId="77777777" w:rsidR="004E44F3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set transform-set TRNSFRM-SET</w:t>
            </w:r>
          </w:p>
          <w:p w14:paraId="247384B9" w14:textId="77777777" w:rsidR="004E44F3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set peer </w:t>
            </w:r>
            <w:r w:rsidR="006B2388">
              <w:rPr>
                <w:color w:val="FF0000"/>
              </w:rPr>
              <w:t>64.100.1.1</w:t>
            </w:r>
          </w:p>
          <w:p w14:paraId="616E416A" w14:textId="5D411D05" w:rsidR="00524042" w:rsidRPr="007203A4" w:rsidRDefault="00524042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Pr="00524042">
              <w:rPr>
                <w:color w:val="FF0000"/>
              </w:rPr>
              <w:t>set pfs group24</w:t>
            </w:r>
          </w:p>
        </w:tc>
        <w:tc>
          <w:tcPr>
            <w:tcW w:w="2903" w:type="dxa"/>
          </w:tcPr>
          <w:p w14:paraId="5DD05BE5" w14:textId="77777777" w:rsidR="004E44F3" w:rsidRPr="007203A4" w:rsidRDefault="004E44F3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crypto map</w:t>
            </w:r>
          </w:p>
        </w:tc>
      </w:tr>
      <w:tr w:rsidR="004E44F3" w:rsidRPr="0073104E" w14:paraId="3D2EF018" w14:textId="77777777" w:rsidTr="00011912">
        <w:trPr>
          <w:gridAfter w:val="1"/>
          <w:wAfter w:w="14" w:type="dxa"/>
        </w:trPr>
        <w:tc>
          <w:tcPr>
            <w:tcW w:w="2877" w:type="dxa"/>
          </w:tcPr>
          <w:p w14:paraId="5C227909" w14:textId="77777777" w:rsidR="004E44F3" w:rsidRPr="0073104E" w:rsidRDefault="004E44F3" w:rsidP="004E4E7F">
            <w:pPr>
              <w:pStyle w:val="TableText"/>
              <w:rPr>
                <w:color w:val="FF0000"/>
              </w:rPr>
            </w:pPr>
            <w:r w:rsidRPr="0073104E">
              <w:rPr>
                <w:color w:val="FF0000"/>
              </w:rPr>
              <w:t>Apply crypto map to interface.</w:t>
            </w:r>
          </w:p>
        </w:tc>
        <w:tc>
          <w:tcPr>
            <w:tcW w:w="4286" w:type="dxa"/>
          </w:tcPr>
          <w:p w14:paraId="318A293C" w14:textId="4E7D46E9" w:rsidR="004E44F3" w:rsidRPr="0073104E" w:rsidRDefault="006B2388" w:rsidP="00CC1368">
            <w:pPr>
              <w:pStyle w:val="TableText"/>
              <w:rPr>
                <w:color w:val="FF0000"/>
              </w:rPr>
            </w:pPr>
            <w:r w:rsidRPr="0073104E">
              <w:rPr>
                <w:color w:val="FF0000"/>
              </w:rPr>
              <w:t>I</w:t>
            </w:r>
            <w:r w:rsidR="004E44F3" w:rsidRPr="0073104E">
              <w:rPr>
                <w:color w:val="FF0000"/>
              </w:rPr>
              <w:t>nterface</w:t>
            </w:r>
            <w:r w:rsidRPr="0073104E">
              <w:rPr>
                <w:color w:val="FF0000"/>
              </w:rPr>
              <w:t xml:space="preserve"> g</w:t>
            </w:r>
            <w:r w:rsidR="004E44F3" w:rsidRPr="0073104E">
              <w:rPr>
                <w:color w:val="FF0000"/>
              </w:rPr>
              <w:t>0/0/0</w:t>
            </w:r>
          </w:p>
          <w:p w14:paraId="1C5CA9E8" w14:textId="77777777" w:rsidR="004E44F3" w:rsidRPr="0073104E" w:rsidRDefault="004E44F3" w:rsidP="00CC1368">
            <w:pPr>
              <w:pStyle w:val="TableText"/>
              <w:rPr>
                <w:color w:val="FF0000"/>
              </w:rPr>
            </w:pPr>
            <w:r w:rsidRPr="0073104E">
              <w:rPr>
                <w:color w:val="FF0000"/>
              </w:rPr>
              <w:t xml:space="preserve"> crypto map CMAP</w:t>
            </w:r>
          </w:p>
        </w:tc>
        <w:tc>
          <w:tcPr>
            <w:tcW w:w="2903" w:type="dxa"/>
          </w:tcPr>
          <w:p w14:paraId="29EEEB38" w14:textId="77777777" w:rsidR="004E44F3" w:rsidRPr="0073104E" w:rsidRDefault="004E44F3" w:rsidP="00CC1368">
            <w:pPr>
              <w:pStyle w:val="TableText"/>
              <w:rPr>
                <w:color w:val="FF0000"/>
              </w:rPr>
            </w:pPr>
            <w:r w:rsidRPr="0073104E">
              <w:rPr>
                <w:color w:val="FF0000"/>
              </w:rPr>
              <w:t>show crypto map</w:t>
            </w:r>
          </w:p>
          <w:p w14:paraId="4DC29730" w14:textId="67B5C693" w:rsidR="004E44F3" w:rsidRPr="0073104E" w:rsidRDefault="004E44F3" w:rsidP="00CC1368">
            <w:pPr>
              <w:pStyle w:val="TableText"/>
              <w:rPr>
                <w:color w:val="FF0000"/>
              </w:rPr>
            </w:pPr>
            <w:r w:rsidRPr="0073104E">
              <w:rPr>
                <w:color w:val="FF0000"/>
              </w:rPr>
              <w:t xml:space="preserve">show run interface </w:t>
            </w:r>
            <w:r w:rsidR="006B2388" w:rsidRPr="0073104E">
              <w:rPr>
                <w:color w:val="FF0000"/>
              </w:rPr>
              <w:t>g</w:t>
            </w:r>
            <w:r w:rsidRPr="0073104E">
              <w:rPr>
                <w:color w:val="FF0000"/>
              </w:rPr>
              <w:t>0/0/0</w:t>
            </w:r>
          </w:p>
        </w:tc>
      </w:tr>
    </w:tbl>
    <w:p w14:paraId="4CBD9286" w14:textId="55953A85" w:rsidR="004E44F3" w:rsidRDefault="00E0378F" w:rsidP="004E44F3">
      <w:pPr>
        <w:pStyle w:val="Heading3"/>
      </w:pPr>
      <w:r>
        <w:t>Verify VPN Connection</w:t>
      </w:r>
      <w:r w:rsidR="00842A69">
        <w:t>.</w:t>
      </w:r>
    </w:p>
    <w:tbl>
      <w:tblPr>
        <w:tblStyle w:val="LabTableStyle"/>
        <w:tblW w:w="10080" w:type="dxa"/>
        <w:tblLayout w:type="fixed"/>
        <w:tblLook w:val="04A0" w:firstRow="1" w:lastRow="0" w:firstColumn="1" w:lastColumn="0" w:noHBand="0" w:noVBand="1"/>
        <w:tblDescription w:val="This table lists the specification for each configuration item or task and the associated point values. Record the points earned in cells labeled as blank."/>
      </w:tblPr>
      <w:tblGrid>
        <w:gridCol w:w="4137"/>
        <w:gridCol w:w="4410"/>
        <w:gridCol w:w="624"/>
        <w:gridCol w:w="909"/>
      </w:tblGrid>
      <w:tr w:rsidR="00FA379E" w14:paraId="1915E45D" w14:textId="77777777" w:rsidTr="00714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7" w:type="dxa"/>
          </w:tcPr>
          <w:p w14:paraId="5B97CAD6" w14:textId="77777777" w:rsidR="00FA379E" w:rsidRDefault="00FA379E" w:rsidP="00714EAF">
            <w:pPr>
              <w:pStyle w:val="TableHeading"/>
            </w:pPr>
            <w:bookmarkStart w:id="8" w:name="_Hlk66771953"/>
            <w:r>
              <w:t>Configuration Task</w:t>
            </w:r>
          </w:p>
        </w:tc>
        <w:tc>
          <w:tcPr>
            <w:tcW w:w="4410" w:type="dxa"/>
          </w:tcPr>
          <w:p w14:paraId="694D69FA" w14:textId="77777777" w:rsidR="00FA379E" w:rsidRDefault="00FA379E" w:rsidP="00714EAF">
            <w:pPr>
              <w:pStyle w:val="TableHeading"/>
            </w:pPr>
            <w:r>
              <w:t>Specification</w:t>
            </w:r>
          </w:p>
        </w:tc>
        <w:tc>
          <w:tcPr>
            <w:tcW w:w="624" w:type="dxa"/>
          </w:tcPr>
          <w:p w14:paraId="59E78DC9" w14:textId="77777777" w:rsidR="00FA379E" w:rsidRDefault="00FA379E" w:rsidP="00714EAF">
            <w:pPr>
              <w:pStyle w:val="TableHeading"/>
            </w:pPr>
            <w:r>
              <w:t>Pts</w:t>
            </w:r>
          </w:p>
        </w:tc>
        <w:tc>
          <w:tcPr>
            <w:tcW w:w="909" w:type="dxa"/>
          </w:tcPr>
          <w:p w14:paraId="23373C6D" w14:textId="77777777" w:rsidR="00FA379E" w:rsidRDefault="00FA379E" w:rsidP="00714EAF">
            <w:pPr>
              <w:pStyle w:val="TableHeading"/>
            </w:pPr>
            <w:r>
              <w:t>Earned</w:t>
            </w:r>
          </w:p>
        </w:tc>
      </w:tr>
      <w:tr w:rsidR="00FA379E" w:rsidDel="00F162B9" w14:paraId="64B9E666" w14:textId="77777777" w:rsidTr="00011912">
        <w:tc>
          <w:tcPr>
            <w:tcW w:w="0" w:type="dxa"/>
          </w:tcPr>
          <w:p w14:paraId="77E67130" w14:textId="60280A6E" w:rsidR="00FA379E" w:rsidRDefault="00FA379E" w:rsidP="00112F5C">
            <w:pPr>
              <w:pStyle w:val="TableText"/>
            </w:pPr>
            <w:r>
              <w:t>Verify VPN connectivity between PC-A and PC-B</w:t>
            </w:r>
          </w:p>
        </w:tc>
        <w:tc>
          <w:tcPr>
            <w:tcW w:w="0" w:type="dxa"/>
          </w:tcPr>
          <w:p w14:paraId="5E91417C" w14:textId="51D8E331" w:rsidR="00FA379E" w:rsidRDefault="00FA379E" w:rsidP="004E4E7F">
            <w:pPr>
              <w:pStyle w:val="TableText"/>
            </w:pPr>
            <w:r>
              <w:t>Use the correct commands to demonstrate the packet route</w:t>
            </w:r>
          </w:p>
        </w:tc>
        <w:tc>
          <w:tcPr>
            <w:tcW w:w="0" w:type="dxa"/>
          </w:tcPr>
          <w:p w14:paraId="058A266A" w14:textId="75B4F52A" w:rsidR="00FA379E" w:rsidRDefault="00112F5C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0" w:type="dxa"/>
          </w:tcPr>
          <w:p w14:paraId="1FF0675C" w14:textId="77777777" w:rsidR="00FA379E" w:rsidDel="00F162B9" w:rsidRDefault="00FA37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FA379E" w:rsidDel="00F162B9" w14:paraId="001B52CF" w14:textId="77777777" w:rsidTr="00011912">
        <w:tc>
          <w:tcPr>
            <w:tcW w:w="0" w:type="dxa"/>
            <w:tcBorders>
              <w:bottom w:val="single" w:sz="2" w:space="0" w:color="auto"/>
            </w:tcBorders>
          </w:tcPr>
          <w:p w14:paraId="4AC8B6D0" w14:textId="3A2E40D9" w:rsidR="00FA379E" w:rsidRDefault="00FA379E" w:rsidP="004E4E7F">
            <w:pPr>
              <w:pStyle w:val="TableText"/>
            </w:pPr>
            <w:r>
              <w:t xml:space="preserve">Verify </w:t>
            </w:r>
            <w:r w:rsidR="002022BA">
              <w:rPr>
                <w:b/>
                <w:bCs/>
              </w:rPr>
              <w:t>NO</w:t>
            </w:r>
            <w:r>
              <w:t xml:space="preserve"> VPN connectivity between PC-A and PC-C</w:t>
            </w:r>
          </w:p>
        </w:tc>
        <w:tc>
          <w:tcPr>
            <w:tcW w:w="0" w:type="dxa"/>
          </w:tcPr>
          <w:p w14:paraId="111A28A6" w14:textId="32295BAA" w:rsidR="00FA379E" w:rsidRDefault="00FA379E" w:rsidP="007B32CC">
            <w:pPr>
              <w:pStyle w:val="TableText"/>
            </w:pPr>
            <w:r>
              <w:t>Use the correct commands to demonstrate the packet route</w:t>
            </w:r>
          </w:p>
        </w:tc>
        <w:tc>
          <w:tcPr>
            <w:tcW w:w="0" w:type="dxa"/>
          </w:tcPr>
          <w:p w14:paraId="33962F0A" w14:textId="1B7A9096" w:rsidR="00FA379E" w:rsidRDefault="00112F5C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0" w:type="dxa"/>
          </w:tcPr>
          <w:p w14:paraId="23975818" w14:textId="77777777" w:rsidR="00FA379E" w:rsidDel="00F162B9" w:rsidRDefault="00FA37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7B32CC" w:rsidDel="00F162B9" w14:paraId="721466C3" w14:textId="77777777" w:rsidTr="009A1E3C">
        <w:tc>
          <w:tcPr>
            <w:tcW w:w="4137" w:type="dxa"/>
            <w:tcBorders>
              <w:bottom w:val="single" w:sz="2" w:space="0" w:color="auto"/>
            </w:tcBorders>
          </w:tcPr>
          <w:p w14:paraId="1FC98521" w14:textId="7729D092" w:rsidR="007B32CC" w:rsidRDefault="007B32CC" w:rsidP="007B32CC">
            <w:pPr>
              <w:pStyle w:val="TableText"/>
            </w:pPr>
            <w:r>
              <w:t>Verify VPN operation</w:t>
            </w:r>
          </w:p>
        </w:tc>
        <w:tc>
          <w:tcPr>
            <w:tcW w:w="4410" w:type="dxa"/>
          </w:tcPr>
          <w:p w14:paraId="1104F784" w14:textId="77777777" w:rsidR="007B32CC" w:rsidRDefault="007B32CC" w:rsidP="007B32CC">
            <w:pPr>
              <w:pStyle w:val="TableText"/>
            </w:pPr>
          </w:p>
        </w:tc>
        <w:tc>
          <w:tcPr>
            <w:tcW w:w="624" w:type="dxa"/>
          </w:tcPr>
          <w:p w14:paraId="06984318" w14:textId="1A336FD2" w:rsidR="007B32CC" w:rsidRDefault="007B32CC" w:rsidP="007B32CC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09" w:type="dxa"/>
          </w:tcPr>
          <w:p w14:paraId="1A52B5C8" w14:textId="42558BA7" w:rsidR="007B32CC" w:rsidRDefault="007B32CC" w:rsidP="007B32CC">
            <w:pPr>
              <w:pStyle w:val="ConfigWindow"/>
              <w:jc w:val="center"/>
            </w:pPr>
            <w:r>
              <w:t>blank</w:t>
            </w:r>
          </w:p>
        </w:tc>
      </w:tr>
      <w:tr w:rsidR="007B32CC" w:rsidDel="00F162B9" w14:paraId="5C466CBA" w14:textId="77777777" w:rsidTr="00011912">
        <w:tc>
          <w:tcPr>
            <w:tcW w:w="0" w:type="dxa"/>
            <w:tcBorders>
              <w:left w:val="nil"/>
              <w:bottom w:val="nil"/>
            </w:tcBorders>
          </w:tcPr>
          <w:p w14:paraId="1CB86D78" w14:textId="77777777" w:rsidR="007B32CC" w:rsidRDefault="007B32CC" w:rsidP="007B32CC">
            <w:pPr>
              <w:pStyle w:val="TableText"/>
            </w:pPr>
          </w:p>
        </w:tc>
        <w:tc>
          <w:tcPr>
            <w:tcW w:w="0" w:type="dxa"/>
          </w:tcPr>
          <w:p w14:paraId="6A4C5D0C" w14:textId="3E021BEB" w:rsidR="007B32CC" w:rsidRPr="00011912" w:rsidRDefault="007B32CC" w:rsidP="00011912">
            <w:pPr>
              <w:pStyle w:val="TableText"/>
              <w:jc w:val="right"/>
              <w:rPr>
                <w:b/>
                <w:bCs/>
              </w:rPr>
            </w:pPr>
            <w:r w:rsidRPr="00011912">
              <w:rPr>
                <w:b/>
                <w:bCs/>
              </w:rPr>
              <w:t>Total</w:t>
            </w:r>
          </w:p>
        </w:tc>
        <w:tc>
          <w:tcPr>
            <w:tcW w:w="0" w:type="dxa"/>
          </w:tcPr>
          <w:p w14:paraId="0E9A8801" w14:textId="45A9074E" w:rsidR="007B32CC" w:rsidRPr="00011912" w:rsidRDefault="007B32CC" w:rsidP="007B32C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dxa"/>
          </w:tcPr>
          <w:p w14:paraId="59603E64" w14:textId="52FA78A4" w:rsidR="007B32CC" w:rsidRPr="00011912" w:rsidRDefault="007B32CC" w:rsidP="00011912">
            <w:pPr>
              <w:pStyle w:val="ConfigWindow"/>
              <w:jc w:val="center"/>
              <w:rPr>
                <w:b/>
                <w:bCs/>
              </w:rPr>
            </w:pPr>
            <w:r w:rsidRPr="00011912">
              <w:rPr>
                <w:b/>
                <w:bCs/>
              </w:rPr>
              <w:t>blank</w:t>
            </w:r>
          </w:p>
        </w:tc>
      </w:tr>
    </w:tbl>
    <w:bookmarkEnd w:id="8"/>
    <w:p w14:paraId="008EC9D5" w14:textId="77777777" w:rsidR="00A713F7" w:rsidRDefault="00A713F7" w:rsidP="00A713F7">
      <w:pPr>
        <w:pStyle w:val="BodyTextL25"/>
      </w:pPr>
      <w:r w:rsidRPr="006504FE">
        <w:t>Troubleshoot as necessary to correct any issues discovered.</w:t>
      </w:r>
    </w:p>
    <w:tbl>
      <w:tblPr>
        <w:tblStyle w:val="LabAnswerTable"/>
        <w:tblW w:w="10080" w:type="dxa"/>
        <w:tblLook w:val="04A0" w:firstRow="1" w:lastRow="0" w:firstColumn="1" w:lastColumn="0" w:noHBand="0" w:noVBand="1"/>
        <w:tblDescription w:val="The table lists the configuration item or task and configuration and verification commands."/>
      </w:tblPr>
      <w:tblGrid>
        <w:gridCol w:w="4175"/>
        <w:gridCol w:w="2907"/>
        <w:gridCol w:w="2998"/>
      </w:tblGrid>
      <w:tr w:rsidR="00E17D6A" w:rsidRPr="00BE0733" w14:paraId="70A8165E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75" w:type="dxa"/>
          </w:tcPr>
          <w:p w14:paraId="5F8AB43B" w14:textId="77777777" w:rsidR="00E17D6A" w:rsidRPr="00011912" w:rsidRDefault="00E17D6A" w:rsidP="00CC1368">
            <w:pPr>
              <w:pStyle w:val="TableHeading"/>
            </w:pPr>
            <w:r w:rsidRPr="00011912">
              <w:lastRenderedPageBreak/>
              <w:t>Configuration Item or Task</w:t>
            </w:r>
          </w:p>
        </w:tc>
        <w:tc>
          <w:tcPr>
            <w:tcW w:w="2907" w:type="dxa"/>
          </w:tcPr>
          <w:p w14:paraId="67311DD0" w14:textId="77777777" w:rsidR="00E17D6A" w:rsidRPr="00011912" w:rsidRDefault="00E17D6A" w:rsidP="00CC1368">
            <w:pPr>
              <w:pStyle w:val="TableHeading"/>
            </w:pPr>
            <w:r w:rsidRPr="00011912">
              <w:t>Configuration Commands</w:t>
            </w:r>
          </w:p>
        </w:tc>
        <w:tc>
          <w:tcPr>
            <w:tcW w:w="2998" w:type="dxa"/>
          </w:tcPr>
          <w:p w14:paraId="6251A15B" w14:textId="77777777" w:rsidR="00E17D6A" w:rsidRPr="00011912" w:rsidRDefault="00E17D6A" w:rsidP="00CC1368">
            <w:pPr>
              <w:pStyle w:val="TableHeading"/>
            </w:pPr>
            <w:r w:rsidRPr="00011912">
              <w:t>Verification Commands</w:t>
            </w:r>
          </w:p>
        </w:tc>
      </w:tr>
      <w:tr w:rsidR="007B32CC" w:rsidRPr="007203A4" w14:paraId="687DB97E" w14:textId="77777777" w:rsidTr="00011912">
        <w:tc>
          <w:tcPr>
            <w:tcW w:w="4175" w:type="dxa"/>
          </w:tcPr>
          <w:p w14:paraId="768293BA" w14:textId="380657CD" w:rsidR="007B32CC" w:rsidRPr="00011912" w:rsidRDefault="007B32CC" w:rsidP="007B32CC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>Verify VPN connectivity between PC-A and PC-B</w:t>
            </w:r>
          </w:p>
        </w:tc>
        <w:tc>
          <w:tcPr>
            <w:tcW w:w="2907" w:type="dxa"/>
          </w:tcPr>
          <w:p w14:paraId="0A6A3C36" w14:textId="502EB3EB" w:rsidR="007B32CC" w:rsidRPr="007203A4" w:rsidRDefault="002022BA" w:rsidP="007B32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PC-A&gt; tracert 172.16.3.10</w:t>
            </w:r>
          </w:p>
        </w:tc>
        <w:tc>
          <w:tcPr>
            <w:tcW w:w="2998" w:type="dxa"/>
          </w:tcPr>
          <w:p w14:paraId="1A193ED6" w14:textId="77777777" w:rsidR="007B32CC" w:rsidRDefault="002022BA" w:rsidP="007B32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The </w:t>
            </w:r>
            <w:proofErr w:type="spellStart"/>
            <w:r>
              <w:rPr>
                <w:color w:val="FF0000"/>
              </w:rPr>
              <w:t>tracepath</w:t>
            </w:r>
            <w:proofErr w:type="spellEnd"/>
            <w:r>
              <w:rPr>
                <w:color w:val="FF0000"/>
              </w:rPr>
              <w:t xml:space="preserve"> from PC-A to PC-B:</w:t>
            </w:r>
          </w:p>
          <w:p w14:paraId="28949DFD" w14:textId="3CE26FD3" w:rsidR="002022BA" w:rsidRDefault="002022BA" w:rsidP="007B32CC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192.168.1.1 &gt; 64.100.3.1 &gt; 172.16.3.10</w:t>
            </w:r>
          </w:p>
        </w:tc>
      </w:tr>
      <w:tr w:rsidR="002022BA" w:rsidRPr="007203A4" w14:paraId="163AFC27" w14:textId="77777777" w:rsidTr="00011912">
        <w:tc>
          <w:tcPr>
            <w:tcW w:w="4175" w:type="dxa"/>
          </w:tcPr>
          <w:p w14:paraId="5AF0C3F4" w14:textId="5D0D2E6D" w:rsidR="002022BA" w:rsidRPr="00011912" w:rsidRDefault="002022BA" w:rsidP="002022BA">
            <w:pPr>
              <w:pStyle w:val="TableText"/>
              <w:rPr>
                <w:color w:val="EE0000"/>
              </w:rPr>
            </w:pPr>
            <w:r w:rsidRPr="00011912">
              <w:rPr>
                <w:color w:val="EE0000"/>
              </w:rPr>
              <w:t xml:space="preserve">Verify </w:t>
            </w:r>
            <w:r>
              <w:rPr>
                <w:b/>
                <w:bCs/>
                <w:color w:val="EE0000"/>
              </w:rPr>
              <w:t>NO</w:t>
            </w:r>
            <w:r w:rsidRPr="00011912">
              <w:rPr>
                <w:color w:val="EE0000"/>
              </w:rPr>
              <w:t xml:space="preserve"> VPN connectivity between PC-A and PC-C</w:t>
            </w:r>
          </w:p>
        </w:tc>
        <w:tc>
          <w:tcPr>
            <w:tcW w:w="2907" w:type="dxa"/>
          </w:tcPr>
          <w:p w14:paraId="619A3E42" w14:textId="754DE1F8" w:rsidR="002022BA" w:rsidRPr="007203A4" w:rsidRDefault="002022BA" w:rsidP="002022BA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PC-A&gt; tracert 172.16.33.10</w:t>
            </w:r>
          </w:p>
        </w:tc>
        <w:tc>
          <w:tcPr>
            <w:tcW w:w="2998" w:type="dxa"/>
          </w:tcPr>
          <w:p w14:paraId="755342EA" w14:textId="1F4215F1" w:rsidR="00842A69" w:rsidRDefault="00842A69" w:rsidP="002022BA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The path from PC-A to PC-C goes thru R2, not thru the VPN tunnel</w:t>
            </w:r>
          </w:p>
        </w:tc>
      </w:tr>
      <w:tr w:rsidR="002022BA" w:rsidRPr="007203A4" w14:paraId="3164718D" w14:textId="77777777" w:rsidTr="00011912">
        <w:tc>
          <w:tcPr>
            <w:tcW w:w="4175" w:type="dxa"/>
          </w:tcPr>
          <w:p w14:paraId="7B6F0D14" w14:textId="77777777" w:rsidR="002022BA" w:rsidRPr="007203A4" w:rsidRDefault="002022BA" w:rsidP="002022BA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Verify the VPN operation.</w:t>
            </w:r>
          </w:p>
        </w:tc>
        <w:tc>
          <w:tcPr>
            <w:tcW w:w="2907" w:type="dxa"/>
          </w:tcPr>
          <w:p w14:paraId="6E55BF0F" w14:textId="77777777" w:rsidR="002022BA" w:rsidRPr="007203A4" w:rsidRDefault="002022BA" w:rsidP="00CC1368">
            <w:pPr>
              <w:pStyle w:val="TableText"/>
              <w:rPr>
                <w:color w:val="FF0000"/>
              </w:rPr>
            </w:pPr>
          </w:p>
        </w:tc>
        <w:tc>
          <w:tcPr>
            <w:tcW w:w="2998" w:type="dxa"/>
          </w:tcPr>
          <w:p w14:paraId="6A8F99F5" w14:textId="77777777" w:rsidR="002022BA" w:rsidRDefault="002022BA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show crypto </w:t>
            </w:r>
            <w:proofErr w:type="spellStart"/>
            <w:r>
              <w:rPr>
                <w:color w:val="FF0000"/>
              </w:rPr>
              <w:t>isakmp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</w:t>
            </w:r>
            <w:proofErr w:type="spellEnd"/>
          </w:p>
          <w:p w14:paraId="2212416B" w14:textId="77777777" w:rsidR="002022BA" w:rsidRPr="007203A4" w:rsidRDefault="002022BA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show crypto </w:t>
            </w:r>
            <w:proofErr w:type="spellStart"/>
            <w:r>
              <w:rPr>
                <w:color w:val="FF0000"/>
              </w:rPr>
              <w:t>ipsec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sa</w:t>
            </w:r>
            <w:proofErr w:type="spellEnd"/>
          </w:p>
        </w:tc>
      </w:tr>
    </w:tbl>
    <w:p w14:paraId="06BEB3C6" w14:textId="210B62BD" w:rsidR="005905B2" w:rsidRDefault="005905B2" w:rsidP="004E44F3">
      <w:pPr>
        <w:pStyle w:val="BodyTextL25"/>
      </w:pPr>
      <w:r w:rsidRPr="00AE3095">
        <w:rPr>
          <w:b/>
        </w:rPr>
        <w:t>Note</w:t>
      </w:r>
      <w:r>
        <w:t>: Before proceeding to Part 4, ask your instructor to verify the VPN configuration and functionality.</w:t>
      </w:r>
    </w:p>
    <w:p w14:paraId="72828439" w14:textId="7AACAFAC" w:rsidR="00771C0B" w:rsidRDefault="00771C0B" w:rsidP="00011912">
      <w:pPr>
        <w:pStyle w:val="BodyTextL25Bold"/>
      </w:pPr>
      <w:r w:rsidRPr="001812E2">
        <w:t>Instructor Sign-</w:t>
      </w:r>
      <w:r>
        <w:t>O</w:t>
      </w:r>
      <w:r w:rsidRPr="001812E2">
        <w:t xml:space="preserve">ff </w:t>
      </w:r>
      <w:r>
        <w:t>Part 3</w:t>
      </w:r>
      <w:r w:rsidRPr="001812E2">
        <w:t xml:space="preserve">: </w:t>
      </w:r>
    </w:p>
    <w:p w14:paraId="141763B7" w14:textId="77777777" w:rsidR="00771C0B" w:rsidRPr="001812E2" w:rsidRDefault="00771C0B" w:rsidP="00771C0B">
      <w:pPr>
        <w:pStyle w:val="AnswerLineL25"/>
      </w:pPr>
      <w:r>
        <w:t>Type your answers here.</w:t>
      </w:r>
    </w:p>
    <w:p w14:paraId="60591143" w14:textId="04394A1B" w:rsidR="00771C0B" w:rsidRPr="00CC1368" w:rsidRDefault="00771C0B" w:rsidP="00011912">
      <w:pPr>
        <w:pStyle w:val="BodyTextL25Bold"/>
      </w:pPr>
      <w:r w:rsidRPr="00CC1368">
        <w:t>Points for Part 3: (Total points 27):</w:t>
      </w:r>
    </w:p>
    <w:p w14:paraId="53F81081" w14:textId="77777777" w:rsidR="00771C0B" w:rsidRPr="001812E2" w:rsidRDefault="00771C0B" w:rsidP="00771C0B">
      <w:pPr>
        <w:pStyle w:val="AnswerLineL25"/>
      </w:pPr>
      <w:r>
        <w:t>Type your answers here.</w:t>
      </w:r>
    </w:p>
    <w:p w14:paraId="455CD98A" w14:textId="4C92C8FD" w:rsidR="004E44F3" w:rsidRPr="002A4F49" w:rsidRDefault="00771C0B" w:rsidP="00011912">
      <w:pPr>
        <w:pStyle w:val="BodyTextL25"/>
        <w:ind w:left="0"/>
      </w:pPr>
      <w:r w:rsidRPr="000E5E68">
        <w:rPr>
          <w:b/>
        </w:rPr>
        <w:t>Note</w:t>
      </w:r>
      <w:r>
        <w:t>: Do not proceed to Part 4 until your instructor has signed off on Part 3.</w:t>
      </w:r>
    </w:p>
    <w:p w14:paraId="77FFAA3E" w14:textId="4ADC9646" w:rsidR="004C067E" w:rsidRDefault="004C067E" w:rsidP="00FF6800">
      <w:pPr>
        <w:pStyle w:val="Heading2"/>
      </w:pPr>
      <w:r>
        <w:t>Configure a Zone-Based Policy Firewall</w:t>
      </w:r>
      <w:r w:rsidR="004E6EF1">
        <w:t xml:space="preserve"> (</w:t>
      </w:r>
      <w:r w:rsidR="004A1F06">
        <w:t>30</w:t>
      </w:r>
      <w:r w:rsidR="004E6EF1">
        <w:t xml:space="preserve"> points, </w:t>
      </w:r>
      <w:r w:rsidR="004A1F06">
        <w:t>30</w:t>
      </w:r>
      <w:r w:rsidR="005905B2">
        <w:t xml:space="preserve"> </w:t>
      </w:r>
      <w:r w:rsidR="004E6EF1">
        <w:t>minutes)</w:t>
      </w:r>
    </w:p>
    <w:p w14:paraId="2633139F" w14:textId="75B6465F" w:rsidR="004C067E" w:rsidRPr="00EF3265" w:rsidRDefault="004C067E" w:rsidP="004C067E">
      <w:pPr>
        <w:pStyle w:val="BodyTextL25"/>
        <w:rPr>
          <w:b/>
        </w:rPr>
      </w:pPr>
      <w:r>
        <w:rPr>
          <w:b/>
        </w:rPr>
        <w:t xml:space="preserve">Total points: </w:t>
      </w:r>
      <w:r w:rsidR="004A1F06">
        <w:rPr>
          <w:b/>
        </w:rPr>
        <w:t>30</w:t>
      </w:r>
      <w:r w:rsidR="00FA379E">
        <w:rPr>
          <w:b/>
        </w:rPr>
        <w:t xml:space="preserve"> points</w:t>
      </w:r>
    </w:p>
    <w:p w14:paraId="1084816C" w14:textId="1256EE93" w:rsidR="004C067E" w:rsidRDefault="004C067E" w:rsidP="004C067E">
      <w:pPr>
        <w:pStyle w:val="BodyTextL25"/>
        <w:rPr>
          <w:b/>
        </w:rPr>
      </w:pPr>
      <w:r>
        <w:rPr>
          <w:b/>
        </w:rPr>
        <w:t xml:space="preserve">Time: </w:t>
      </w:r>
      <w:r w:rsidR="004A1F06">
        <w:rPr>
          <w:b/>
        </w:rPr>
        <w:t>30</w:t>
      </w:r>
      <w:r w:rsidR="005905B2" w:rsidRPr="00EF3265">
        <w:rPr>
          <w:b/>
        </w:rPr>
        <w:t xml:space="preserve"> </w:t>
      </w:r>
      <w:r w:rsidRPr="00EF3265">
        <w:rPr>
          <w:b/>
        </w:rPr>
        <w:t>minutes</w:t>
      </w:r>
    </w:p>
    <w:p w14:paraId="5D4EDDB7" w14:textId="1C938DD7" w:rsidR="00F130C4" w:rsidRDefault="004C067E" w:rsidP="004C067E">
      <w:pPr>
        <w:pStyle w:val="BodyTextL25"/>
      </w:pPr>
      <w:r w:rsidRPr="005C3037">
        <w:t xml:space="preserve">In </w:t>
      </w:r>
      <w:r w:rsidR="00686284">
        <w:t>this part</w:t>
      </w:r>
      <w:r w:rsidRPr="005C3037">
        <w:t xml:space="preserve">, you will configure a </w:t>
      </w:r>
      <w:r>
        <w:t>z</w:t>
      </w:r>
      <w:r w:rsidRPr="005C3037">
        <w:t xml:space="preserve">one-based </w:t>
      </w:r>
      <w:r>
        <w:t>p</w:t>
      </w:r>
      <w:r w:rsidRPr="005C3037">
        <w:t xml:space="preserve">olicy </w:t>
      </w:r>
      <w:r>
        <w:t>f</w:t>
      </w:r>
      <w:r w:rsidRPr="005C3037">
        <w:t>irewall on R3</w:t>
      </w:r>
      <w:r w:rsidR="00F130C4">
        <w:t>.</w:t>
      </w:r>
    </w:p>
    <w:p w14:paraId="37142261" w14:textId="2B4E26B7" w:rsidR="00F130C4" w:rsidRDefault="00F130C4" w:rsidP="00F130C4">
      <w:pPr>
        <w:pStyle w:val="Bulletlevel1"/>
        <w:ind w:left="1080"/>
      </w:pPr>
      <w:r>
        <w:t xml:space="preserve">Computers in the R3 INSIDE network are considered </w:t>
      </w:r>
      <w:r>
        <w:rPr>
          <w:i/>
        </w:rPr>
        <w:t>trusted</w:t>
      </w:r>
      <w:r>
        <w:t xml:space="preserve"> and </w:t>
      </w:r>
      <w:proofErr w:type="gramStart"/>
      <w:r>
        <w:t>are allowed to</w:t>
      </w:r>
      <w:proofErr w:type="gramEnd"/>
      <w:r>
        <w:t xml:space="preserve"> initiate any type </w:t>
      </w:r>
      <w:r w:rsidR="00E226EF">
        <w:t xml:space="preserve">of </w:t>
      </w:r>
      <w:r>
        <w:t>traffic (TCP, UDP or ICMP based traffic).</w:t>
      </w:r>
    </w:p>
    <w:p w14:paraId="3A2BFF26" w14:textId="16D24D4A" w:rsidR="00F130C4" w:rsidRDefault="00F130C4" w:rsidP="00F130C4">
      <w:pPr>
        <w:pStyle w:val="Bulletlevel1"/>
        <w:ind w:left="1080"/>
      </w:pPr>
      <w:r>
        <w:t xml:space="preserve">Computers in the R3 GUEST network are considered </w:t>
      </w:r>
      <w:r>
        <w:rPr>
          <w:i/>
        </w:rPr>
        <w:t>untrusted</w:t>
      </w:r>
      <w:r>
        <w:t xml:space="preserve"> and </w:t>
      </w:r>
      <w:proofErr w:type="gramStart"/>
      <w:r>
        <w:t>are allowed to</w:t>
      </w:r>
      <w:proofErr w:type="gramEnd"/>
      <w:r>
        <w:t xml:space="preserve"> initiate only web traffic (HTTP or HTTPS) to the OUTSIDE.</w:t>
      </w:r>
    </w:p>
    <w:p w14:paraId="1B84742A" w14:textId="4D18712F" w:rsidR="00F130C4" w:rsidRDefault="00F130C4" w:rsidP="00F130C4">
      <w:pPr>
        <w:pStyle w:val="Bulletlevel1"/>
        <w:ind w:left="1080"/>
      </w:pPr>
      <w:r>
        <w:t>No traffic initiated from the OUTSIDE, except VPN connection, should be allowed into the INSIDE networks.</w:t>
      </w:r>
    </w:p>
    <w:p w14:paraId="1A5DF7B9" w14:textId="14D6CBFD" w:rsidR="00A57945" w:rsidRDefault="004E4E7F" w:rsidP="0073104E">
      <w:pPr>
        <w:pStyle w:val="Heading3"/>
      </w:pPr>
      <w:r>
        <w:t xml:space="preserve">Configure ZPF for </w:t>
      </w:r>
      <w:r w:rsidR="00A57945">
        <w:t xml:space="preserve">INSIDE </w:t>
      </w:r>
      <w:r>
        <w:t>to</w:t>
      </w:r>
      <w:r w:rsidR="00A57945">
        <w:t xml:space="preserve"> OUTSIDE</w:t>
      </w:r>
      <w:r>
        <w:t xml:space="preserve"> (14 points, 12 minutes)</w:t>
      </w:r>
    </w:p>
    <w:tbl>
      <w:tblPr>
        <w:tblStyle w:val="LabTableStyle"/>
        <w:tblW w:w="10080" w:type="dxa"/>
        <w:tblLayout w:type="fixed"/>
        <w:tblLook w:val="04A0" w:firstRow="1" w:lastRow="0" w:firstColumn="1" w:lastColumn="0" w:noHBand="0" w:noVBand="1"/>
        <w:tblDescription w:val="This table lists the specification for each configuration item or task and the associated point values."/>
      </w:tblPr>
      <w:tblGrid>
        <w:gridCol w:w="4137"/>
        <w:gridCol w:w="4355"/>
        <w:gridCol w:w="619"/>
        <w:gridCol w:w="969"/>
      </w:tblGrid>
      <w:tr w:rsidR="008B199E" w14:paraId="39A3B787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7" w:type="dxa"/>
          </w:tcPr>
          <w:p w14:paraId="4A1F07C7" w14:textId="77777777" w:rsidR="008B199E" w:rsidRDefault="008B199E" w:rsidP="004C067E">
            <w:pPr>
              <w:pStyle w:val="TableHeading"/>
            </w:pPr>
            <w:r>
              <w:t>Configuration Item or Task</w:t>
            </w:r>
          </w:p>
        </w:tc>
        <w:tc>
          <w:tcPr>
            <w:tcW w:w="4355" w:type="dxa"/>
          </w:tcPr>
          <w:p w14:paraId="237A3EB4" w14:textId="77777777" w:rsidR="008B199E" w:rsidRDefault="008B199E" w:rsidP="004C067E">
            <w:pPr>
              <w:pStyle w:val="TableHeading"/>
            </w:pPr>
            <w:r>
              <w:t>Specification</w:t>
            </w:r>
          </w:p>
        </w:tc>
        <w:tc>
          <w:tcPr>
            <w:tcW w:w="619" w:type="dxa"/>
          </w:tcPr>
          <w:p w14:paraId="6CD4B19A" w14:textId="5288C4FF" w:rsidR="008B199E" w:rsidRDefault="008B199E" w:rsidP="004C067E">
            <w:pPr>
              <w:pStyle w:val="TableHeading"/>
            </w:pPr>
            <w:r>
              <w:t>Pts</w:t>
            </w:r>
          </w:p>
        </w:tc>
        <w:tc>
          <w:tcPr>
            <w:tcW w:w="969" w:type="dxa"/>
          </w:tcPr>
          <w:p w14:paraId="23C437F7" w14:textId="0F5C6561" w:rsidR="008B199E" w:rsidRDefault="008B199E" w:rsidP="004C067E">
            <w:pPr>
              <w:pStyle w:val="TableHeading"/>
            </w:pPr>
            <w:r>
              <w:t>Earned</w:t>
            </w:r>
          </w:p>
        </w:tc>
      </w:tr>
      <w:tr w:rsidR="008B199E" w14:paraId="1A296A6E" w14:textId="77777777" w:rsidTr="00011912">
        <w:tc>
          <w:tcPr>
            <w:tcW w:w="4137" w:type="dxa"/>
          </w:tcPr>
          <w:p w14:paraId="58C483BE" w14:textId="752C84CC" w:rsidR="008B199E" w:rsidRPr="006D4010" w:rsidRDefault="008B199E" w:rsidP="004C067E">
            <w:pPr>
              <w:pStyle w:val="TableText"/>
            </w:pPr>
            <w:r>
              <w:t>Create the security zones.</w:t>
            </w:r>
          </w:p>
        </w:tc>
        <w:tc>
          <w:tcPr>
            <w:tcW w:w="4355" w:type="dxa"/>
          </w:tcPr>
          <w:p w14:paraId="05FEF7BA" w14:textId="721C7F0D" w:rsidR="008B199E" w:rsidRDefault="008B199E" w:rsidP="004C067E">
            <w:pPr>
              <w:pStyle w:val="TableText"/>
            </w:pPr>
            <w:r>
              <w:t xml:space="preserve">Inside zone name: </w:t>
            </w:r>
            <w:r>
              <w:rPr>
                <w:b/>
              </w:rPr>
              <w:t>INSIDE</w:t>
            </w:r>
          </w:p>
          <w:p w14:paraId="21725D09" w14:textId="4A42FF25" w:rsidR="008B199E" w:rsidRDefault="008B199E" w:rsidP="004C067E">
            <w:pPr>
              <w:pStyle w:val="TableText"/>
            </w:pPr>
            <w:r>
              <w:t xml:space="preserve">Outside zone name: </w:t>
            </w:r>
            <w:r>
              <w:rPr>
                <w:b/>
              </w:rPr>
              <w:t>OUTSIDE</w:t>
            </w:r>
          </w:p>
        </w:tc>
        <w:tc>
          <w:tcPr>
            <w:tcW w:w="619" w:type="dxa"/>
          </w:tcPr>
          <w:p w14:paraId="5B503ADC" w14:textId="63FA5230" w:rsidR="008B199E" w:rsidRDefault="008B199E" w:rsidP="004E4E7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69" w:type="dxa"/>
          </w:tcPr>
          <w:p w14:paraId="3B67DA2B" w14:textId="47EF8D6E" w:rsidR="008B199E" w:rsidRPr="006D4010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09450D7F" w14:textId="77777777" w:rsidTr="00011912">
        <w:tc>
          <w:tcPr>
            <w:tcW w:w="4137" w:type="dxa"/>
          </w:tcPr>
          <w:p w14:paraId="41E4CA63" w14:textId="77777777" w:rsidR="008B199E" w:rsidRPr="006D4010" w:rsidRDefault="008B199E" w:rsidP="004C067E">
            <w:pPr>
              <w:pStyle w:val="TableText"/>
            </w:pPr>
            <w:r>
              <w:t>Create an inspect class map.</w:t>
            </w:r>
          </w:p>
        </w:tc>
        <w:tc>
          <w:tcPr>
            <w:tcW w:w="4355" w:type="dxa"/>
          </w:tcPr>
          <w:p w14:paraId="01351C4C" w14:textId="34E8DE11" w:rsidR="008B199E" w:rsidRDefault="008B199E" w:rsidP="004C067E">
            <w:pPr>
              <w:pStyle w:val="TableText"/>
            </w:pPr>
            <w:r>
              <w:t>Class map name:</w:t>
            </w:r>
            <w:r>
              <w:rPr>
                <w:b/>
              </w:rPr>
              <w:t xml:space="preserve"> INSIDE-PROTOCOLS</w:t>
            </w:r>
          </w:p>
          <w:p w14:paraId="6D8B4B66" w14:textId="77777777" w:rsidR="008B199E" w:rsidRDefault="008B199E" w:rsidP="004C067E">
            <w:pPr>
              <w:pStyle w:val="TableText"/>
            </w:pPr>
            <w:r>
              <w:t xml:space="preserve">Inspection type: </w:t>
            </w:r>
            <w:r w:rsidRPr="004F1945">
              <w:rPr>
                <w:b/>
              </w:rPr>
              <w:t>match-any</w:t>
            </w:r>
          </w:p>
          <w:p w14:paraId="13D88650" w14:textId="649BFD7A" w:rsidR="008B199E" w:rsidRPr="006D4010" w:rsidRDefault="008B199E" w:rsidP="004C067E">
            <w:pPr>
              <w:pStyle w:val="TableText"/>
            </w:pPr>
            <w:r>
              <w:t xml:space="preserve">Protocols allowed: </w:t>
            </w:r>
            <w:proofErr w:type="spellStart"/>
            <w:proofErr w:type="gramStart"/>
            <w:r w:rsidRPr="0073104E">
              <w:rPr>
                <w:b/>
                <w:bCs/>
              </w:rPr>
              <w:t>tcp,udp</w:t>
            </w:r>
            <w:proofErr w:type="gramEnd"/>
            <w:r w:rsidRPr="0073104E">
              <w:rPr>
                <w:b/>
                <w:bCs/>
              </w:rPr>
              <w:t>,icmp</w:t>
            </w:r>
            <w:proofErr w:type="spellEnd"/>
          </w:p>
        </w:tc>
        <w:tc>
          <w:tcPr>
            <w:tcW w:w="619" w:type="dxa"/>
          </w:tcPr>
          <w:p w14:paraId="7D310427" w14:textId="6C766357" w:rsidR="008B199E" w:rsidRDefault="009B2ADD" w:rsidP="004E4E7F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969" w:type="dxa"/>
          </w:tcPr>
          <w:p w14:paraId="74A56C9F" w14:textId="2833B279" w:rsidR="008B199E" w:rsidRPr="006D4010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02FD0816" w14:textId="77777777" w:rsidTr="00011912">
        <w:tc>
          <w:tcPr>
            <w:tcW w:w="4137" w:type="dxa"/>
          </w:tcPr>
          <w:p w14:paraId="39236CD2" w14:textId="77777777" w:rsidR="008B199E" w:rsidRPr="006D4010" w:rsidRDefault="008B199E" w:rsidP="004C067E">
            <w:pPr>
              <w:pStyle w:val="TableText"/>
            </w:pPr>
            <w:r>
              <w:t>Create an inspect policy map.</w:t>
            </w:r>
          </w:p>
        </w:tc>
        <w:tc>
          <w:tcPr>
            <w:tcW w:w="4355" w:type="dxa"/>
          </w:tcPr>
          <w:p w14:paraId="1F128A29" w14:textId="02D8B13B" w:rsidR="008B199E" w:rsidRDefault="008B199E" w:rsidP="004C067E">
            <w:pPr>
              <w:pStyle w:val="TableText"/>
            </w:pPr>
            <w:r>
              <w:t xml:space="preserve">Policy map name: </w:t>
            </w:r>
            <w:r>
              <w:rPr>
                <w:b/>
              </w:rPr>
              <w:t>INSIDE-TO-OUTSIDE-PM</w:t>
            </w:r>
          </w:p>
          <w:p w14:paraId="254B0084" w14:textId="77777777" w:rsidR="008B199E" w:rsidRDefault="008B199E" w:rsidP="004C067E">
            <w:pPr>
              <w:pStyle w:val="TableText"/>
            </w:pPr>
            <w:r>
              <w:t>Bind the class map to the policy map.</w:t>
            </w:r>
          </w:p>
          <w:p w14:paraId="495F9594" w14:textId="77777777" w:rsidR="008B199E" w:rsidRPr="006D4010" w:rsidRDefault="008B199E" w:rsidP="004C067E">
            <w:pPr>
              <w:pStyle w:val="TableText"/>
            </w:pPr>
            <w:r>
              <w:t>Matched packets should be inspected.</w:t>
            </w:r>
          </w:p>
        </w:tc>
        <w:tc>
          <w:tcPr>
            <w:tcW w:w="619" w:type="dxa"/>
          </w:tcPr>
          <w:p w14:paraId="322C2470" w14:textId="673E14A7" w:rsidR="008B199E" w:rsidRDefault="008B199E" w:rsidP="004E4E7F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969" w:type="dxa"/>
          </w:tcPr>
          <w:p w14:paraId="72FA2F7F" w14:textId="476A5D60" w:rsidR="008B199E" w:rsidRPr="006D4010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1A70301C" w14:textId="77777777" w:rsidTr="00011912">
        <w:tc>
          <w:tcPr>
            <w:tcW w:w="4137" w:type="dxa"/>
          </w:tcPr>
          <w:p w14:paraId="402BEBAA" w14:textId="77777777" w:rsidR="008B199E" w:rsidRPr="006D4010" w:rsidRDefault="008B199E" w:rsidP="004C067E">
            <w:pPr>
              <w:pStyle w:val="TableText"/>
            </w:pPr>
            <w:r>
              <w:lastRenderedPageBreak/>
              <w:t>Create a zone pair.</w:t>
            </w:r>
          </w:p>
        </w:tc>
        <w:tc>
          <w:tcPr>
            <w:tcW w:w="4355" w:type="dxa"/>
          </w:tcPr>
          <w:p w14:paraId="6FFCB106" w14:textId="4502573C" w:rsidR="008B199E" w:rsidRDefault="008B199E" w:rsidP="004C067E">
            <w:pPr>
              <w:pStyle w:val="TableText"/>
              <w:rPr>
                <w:b/>
              </w:rPr>
            </w:pPr>
            <w:r>
              <w:t xml:space="preserve">Zone pair name: </w:t>
            </w:r>
            <w:r>
              <w:rPr>
                <w:b/>
              </w:rPr>
              <w:t>INSIDE-TO-OUTSIDE-ZP</w:t>
            </w:r>
          </w:p>
          <w:p w14:paraId="4C2022F9" w14:textId="05D97C3B" w:rsidR="008B199E" w:rsidRDefault="008B199E" w:rsidP="004C067E">
            <w:pPr>
              <w:pStyle w:val="TableText"/>
            </w:pPr>
            <w:r>
              <w:t xml:space="preserve">Source zone: </w:t>
            </w:r>
            <w:r>
              <w:rPr>
                <w:b/>
              </w:rPr>
              <w:t>INSIDE</w:t>
            </w:r>
          </w:p>
          <w:p w14:paraId="07EA8499" w14:textId="037F9856" w:rsidR="008B199E" w:rsidRPr="006D4010" w:rsidRDefault="008B199E" w:rsidP="004C067E">
            <w:pPr>
              <w:pStyle w:val="TableText"/>
            </w:pPr>
            <w:r>
              <w:t xml:space="preserve">Destination zone: </w:t>
            </w:r>
            <w:r>
              <w:rPr>
                <w:b/>
              </w:rPr>
              <w:t>OUTSIDE</w:t>
            </w:r>
          </w:p>
        </w:tc>
        <w:tc>
          <w:tcPr>
            <w:tcW w:w="619" w:type="dxa"/>
          </w:tcPr>
          <w:p w14:paraId="30FF584C" w14:textId="4E7032E4" w:rsidR="008B199E" w:rsidRDefault="009B2ADD" w:rsidP="004E4E7F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969" w:type="dxa"/>
          </w:tcPr>
          <w:p w14:paraId="4AEDA8C3" w14:textId="60007DAB" w:rsidR="008B199E" w:rsidRPr="006D4010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5D3F2F55" w14:textId="77777777" w:rsidTr="00011912">
        <w:tc>
          <w:tcPr>
            <w:tcW w:w="4137" w:type="dxa"/>
          </w:tcPr>
          <w:p w14:paraId="5CF271E5" w14:textId="77777777" w:rsidR="008B199E" w:rsidRPr="006D4010" w:rsidRDefault="008B199E" w:rsidP="004C067E">
            <w:pPr>
              <w:pStyle w:val="TableText"/>
            </w:pPr>
            <w:r>
              <w:t>Apply the policy map to the zone pair.</w:t>
            </w:r>
          </w:p>
        </w:tc>
        <w:tc>
          <w:tcPr>
            <w:tcW w:w="4355" w:type="dxa"/>
          </w:tcPr>
          <w:p w14:paraId="5C084238" w14:textId="1B7CEABE" w:rsidR="008B199E" w:rsidRDefault="008B199E" w:rsidP="004C067E">
            <w:pPr>
              <w:pStyle w:val="TableText"/>
            </w:pPr>
            <w:r>
              <w:t xml:space="preserve">Zone pair name: </w:t>
            </w:r>
            <w:r>
              <w:rPr>
                <w:b/>
              </w:rPr>
              <w:t>INSIDE-TO-OUTSIDE-ZP</w:t>
            </w:r>
          </w:p>
          <w:p w14:paraId="43E14AFD" w14:textId="78C63DEE" w:rsidR="008B199E" w:rsidRPr="00760C69" w:rsidRDefault="008B199E" w:rsidP="004C067E">
            <w:pPr>
              <w:pStyle w:val="TableText"/>
            </w:pPr>
            <w:r>
              <w:t xml:space="preserve">Policy map name: </w:t>
            </w:r>
            <w:r>
              <w:rPr>
                <w:b/>
              </w:rPr>
              <w:t>INSIDE-TO-OUTSIDE-PM</w:t>
            </w:r>
          </w:p>
        </w:tc>
        <w:tc>
          <w:tcPr>
            <w:tcW w:w="619" w:type="dxa"/>
          </w:tcPr>
          <w:p w14:paraId="2C385EF3" w14:textId="6A6D40D3" w:rsidR="008B199E" w:rsidRDefault="008B199E" w:rsidP="004E4E7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69" w:type="dxa"/>
          </w:tcPr>
          <w:p w14:paraId="3506B449" w14:textId="571D4490" w:rsidR="008B199E" w:rsidRPr="006D4010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229ED5F6" w14:textId="77777777" w:rsidTr="00011912">
        <w:tc>
          <w:tcPr>
            <w:tcW w:w="4137" w:type="dxa"/>
            <w:tcBorders>
              <w:bottom w:val="single" w:sz="2" w:space="0" w:color="auto"/>
            </w:tcBorders>
          </w:tcPr>
          <w:p w14:paraId="5C07AF69" w14:textId="77777777" w:rsidR="008B199E" w:rsidRPr="006D4010" w:rsidRDefault="008B199E" w:rsidP="004C067E">
            <w:pPr>
              <w:pStyle w:val="TableText"/>
            </w:pPr>
            <w:r>
              <w:t>Assign interfaces to the proper security zones.</w:t>
            </w:r>
          </w:p>
        </w:tc>
        <w:tc>
          <w:tcPr>
            <w:tcW w:w="4355" w:type="dxa"/>
          </w:tcPr>
          <w:p w14:paraId="2DE13FB0" w14:textId="6842BDEF" w:rsidR="008B199E" w:rsidRDefault="008B199E" w:rsidP="004C067E">
            <w:pPr>
              <w:pStyle w:val="TableText"/>
            </w:pPr>
            <w:r>
              <w:t xml:space="preserve">Interface G0/0/1.3: </w:t>
            </w:r>
            <w:r>
              <w:rPr>
                <w:b/>
              </w:rPr>
              <w:t>INSIDE</w:t>
            </w:r>
          </w:p>
          <w:p w14:paraId="35551609" w14:textId="5AA62AED" w:rsidR="008B199E" w:rsidRPr="006D4010" w:rsidRDefault="008B199E" w:rsidP="004C067E">
            <w:pPr>
              <w:pStyle w:val="TableText"/>
            </w:pPr>
            <w:r>
              <w:t xml:space="preserve">Interface G0/0/0: </w:t>
            </w:r>
            <w:r>
              <w:rPr>
                <w:b/>
              </w:rPr>
              <w:t>OUTSIDE</w:t>
            </w:r>
          </w:p>
        </w:tc>
        <w:tc>
          <w:tcPr>
            <w:tcW w:w="619" w:type="dxa"/>
          </w:tcPr>
          <w:p w14:paraId="3F86A2CF" w14:textId="7C5CC5D3" w:rsidR="008B199E" w:rsidRDefault="008B199E" w:rsidP="004E4E7F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69" w:type="dxa"/>
          </w:tcPr>
          <w:p w14:paraId="1C3B1B9B" w14:textId="6667D8AA" w:rsidR="008B199E" w:rsidRPr="006D4010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0C98432B" w14:textId="77777777" w:rsidTr="00011912">
        <w:tc>
          <w:tcPr>
            <w:tcW w:w="4137" w:type="dxa"/>
            <w:tcBorders>
              <w:left w:val="nil"/>
              <w:bottom w:val="nil"/>
            </w:tcBorders>
          </w:tcPr>
          <w:p w14:paraId="254F946F" w14:textId="77777777" w:rsidR="008B199E" w:rsidRDefault="008B199E" w:rsidP="004C067E">
            <w:pPr>
              <w:pStyle w:val="TableText"/>
            </w:pPr>
          </w:p>
        </w:tc>
        <w:tc>
          <w:tcPr>
            <w:tcW w:w="4355" w:type="dxa"/>
          </w:tcPr>
          <w:p w14:paraId="78FE2530" w14:textId="275CD64B" w:rsidR="008B199E" w:rsidRPr="00011912" w:rsidRDefault="008B199E" w:rsidP="00011912">
            <w:pPr>
              <w:pStyle w:val="TableText"/>
              <w:jc w:val="right"/>
              <w:rPr>
                <w:b/>
                <w:bCs/>
              </w:rPr>
            </w:pPr>
            <w:r w:rsidRPr="00011912">
              <w:rPr>
                <w:b/>
                <w:bCs/>
              </w:rPr>
              <w:t>Total</w:t>
            </w:r>
          </w:p>
        </w:tc>
        <w:tc>
          <w:tcPr>
            <w:tcW w:w="619" w:type="dxa"/>
          </w:tcPr>
          <w:p w14:paraId="48E58B7D" w14:textId="3CC5A52C" w:rsidR="008B199E" w:rsidRPr="00011912" w:rsidRDefault="00BA402D" w:rsidP="004E4E7F">
            <w:pPr>
              <w:pStyle w:val="TableText"/>
              <w:jc w:val="center"/>
              <w:rPr>
                <w:b/>
                <w:bCs/>
              </w:rPr>
            </w:pPr>
            <w:r w:rsidRPr="00011912">
              <w:rPr>
                <w:b/>
                <w:bCs/>
              </w:rPr>
              <w:t>1</w:t>
            </w:r>
            <w:r w:rsidR="009B2ADD">
              <w:rPr>
                <w:b/>
                <w:bCs/>
              </w:rPr>
              <w:t>5</w:t>
            </w:r>
          </w:p>
        </w:tc>
        <w:tc>
          <w:tcPr>
            <w:tcW w:w="969" w:type="dxa"/>
          </w:tcPr>
          <w:p w14:paraId="2925075D" w14:textId="19578FAC" w:rsidR="008B199E" w:rsidRPr="00011912" w:rsidRDefault="009A1E3C" w:rsidP="00011912">
            <w:pPr>
              <w:pStyle w:val="ConfigWindow"/>
              <w:jc w:val="center"/>
              <w:rPr>
                <w:b/>
                <w:bCs/>
              </w:rPr>
            </w:pPr>
            <w:r w:rsidRPr="00011912">
              <w:rPr>
                <w:b/>
                <w:bCs/>
              </w:rPr>
              <w:t>blank</w:t>
            </w:r>
          </w:p>
        </w:tc>
      </w:tr>
    </w:tbl>
    <w:p w14:paraId="779D651C" w14:textId="77777777" w:rsidR="002022BA" w:rsidRDefault="002022BA" w:rsidP="002022BA">
      <w:pPr>
        <w:pStyle w:val="BodyTextL25"/>
      </w:pPr>
      <w:r w:rsidRPr="006504FE">
        <w:t>Troubleshoot as necessary to correct any issues discovered.</w:t>
      </w:r>
    </w:p>
    <w:tbl>
      <w:tblPr>
        <w:tblStyle w:val="LabAnswerTable"/>
        <w:tblW w:w="10080" w:type="dxa"/>
        <w:tblLook w:val="04A0" w:firstRow="1" w:lastRow="0" w:firstColumn="1" w:lastColumn="0" w:noHBand="0" w:noVBand="1"/>
        <w:tblDescription w:val="The table lists the configuration item or task and configuration and verification commands."/>
      </w:tblPr>
      <w:tblGrid>
        <w:gridCol w:w="2787"/>
        <w:gridCol w:w="4748"/>
        <w:gridCol w:w="2545"/>
      </w:tblGrid>
      <w:tr w:rsidR="004C067E" w:rsidRPr="00996F89" w14:paraId="5CCA27A6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87" w:type="dxa"/>
          </w:tcPr>
          <w:p w14:paraId="393926F4" w14:textId="77777777" w:rsidR="004C067E" w:rsidRPr="00011912" w:rsidRDefault="004C067E" w:rsidP="00011912">
            <w:pPr>
              <w:pStyle w:val="TableHeading"/>
            </w:pPr>
            <w:r w:rsidRPr="00011912">
              <w:t>Configuration Item or Task</w:t>
            </w:r>
          </w:p>
        </w:tc>
        <w:tc>
          <w:tcPr>
            <w:tcW w:w="4748" w:type="dxa"/>
          </w:tcPr>
          <w:p w14:paraId="609837A7" w14:textId="77777777" w:rsidR="004C067E" w:rsidRPr="00011912" w:rsidRDefault="004C067E" w:rsidP="00CC1368">
            <w:pPr>
              <w:pStyle w:val="TableHeading"/>
            </w:pPr>
            <w:r w:rsidRPr="00011912">
              <w:t>Configuration Commands</w:t>
            </w:r>
          </w:p>
        </w:tc>
        <w:tc>
          <w:tcPr>
            <w:tcW w:w="2545" w:type="dxa"/>
          </w:tcPr>
          <w:p w14:paraId="4A9BF9C7" w14:textId="77777777" w:rsidR="004C067E" w:rsidRPr="00011912" w:rsidRDefault="004C067E" w:rsidP="00011912">
            <w:pPr>
              <w:pStyle w:val="TableHeading"/>
            </w:pPr>
            <w:r w:rsidRPr="00011912">
              <w:t>Verification Commands</w:t>
            </w:r>
          </w:p>
        </w:tc>
      </w:tr>
      <w:tr w:rsidR="004C067E" w:rsidRPr="00CC2755" w14:paraId="76AE5657" w14:textId="77777777" w:rsidTr="00011912">
        <w:tc>
          <w:tcPr>
            <w:tcW w:w="2787" w:type="dxa"/>
          </w:tcPr>
          <w:p w14:paraId="525FFBC5" w14:textId="77777777" w:rsidR="004C067E" w:rsidRPr="00CC2755" w:rsidRDefault="004C067E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security zone names</w:t>
            </w:r>
            <w:r>
              <w:rPr>
                <w:color w:val="FF0000"/>
              </w:rPr>
              <w:t>.</w:t>
            </w:r>
          </w:p>
        </w:tc>
        <w:tc>
          <w:tcPr>
            <w:tcW w:w="4748" w:type="dxa"/>
          </w:tcPr>
          <w:p w14:paraId="474AA70F" w14:textId="00FFCDE5" w:rsidR="004C067E" w:rsidRPr="00B76248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zone </w:t>
            </w:r>
            <w:r w:rsidRPr="00B76248">
              <w:rPr>
                <w:color w:val="FF0000"/>
              </w:rPr>
              <w:t xml:space="preserve">security </w:t>
            </w:r>
            <w:r w:rsidR="000C572D">
              <w:rPr>
                <w:color w:val="FF0000"/>
              </w:rPr>
              <w:t>INSIDE</w:t>
            </w:r>
          </w:p>
          <w:p w14:paraId="15F7B2E8" w14:textId="090FDCCF" w:rsidR="004C067E" w:rsidRPr="00CC2755" w:rsidRDefault="004C067E" w:rsidP="00CC1368">
            <w:pPr>
              <w:pStyle w:val="TableText"/>
              <w:rPr>
                <w:color w:val="FF0000"/>
              </w:rPr>
            </w:pPr>
            <w:r w:rsidRPr="00B76248">
              <w:rPr>
                <w:color w:val="FF0000"/>
              </w:rPr>
              <w:t xml:space="preserve">zone security </w:t>
            </w:r>
            <w:r w:rsidR="000B2D0B">
              <w:rPr>
                <w:color w:val="FF0000"/>
              </w:rPr>
              <w:t>OUTSIDE</w:t>
            </w:r>
          </w:p>
        </w:tc>
        <w:tc>
          <w:tcPr>
            <w:tcW w:w="2545" w:type="dxa"/>
          </w:tcPr>
          <w:p w14:paraId="5A973A8F" w14:textId="0277B128" w:rsidR="004C067E" w:rsidRPr="00CC2755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zone security</w:t>
            </w:r>
          </w:p>
        </w:tc>
      </w:tr>
      <w:tr w:rsidR="004C067E" w:rsidRPr="00CC2755" w14:paraId="2621CE84" w14:textId="77777777" w:rsidTr="00011912">
        <w:tc>
          <w:tcPr>
            <w:tcW w:w="2787" w:type="dxa"/>
          </w:tcPr>
          <w:p w14:paraId="19333202" w14:textId="77777777" w:rsidR="004C067E" w:rsidRPr="00CC2755" w:rsidRDefault="004C067E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an inspect class map</w:t>
            </w:r>
            <w:r>
              <w:rPr>
                <w:color w:val="FF0000"/>
              </w:rPr>
              <w:t>.</w:t>
            </w:r>
          </w:p>
        </w:tc>
        <w:tc>
          <w:tcPr>
            <w:tcW w:w="4748" w:type="dxa"/>
          </w:tcPr>
          <w:p w14:paraId="5C122781" w14:textId="71576E90" w:rsidR="004C067E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class-map type </w:t>
            </w:r>
            <w:proofErr w:type="gramStart"/>
            <w:r w:rsidRPr="00DD33D0">
              <w:rPr>
                <w:color w:val="FF0000"/>
              </w:rPr>
              <w:t>inspect</w:t>
            </w:r>
            <w:proofErr w:type="gramEnd"/>
            <w:r>
              <w:rPr>
                <w:color w:val="FF0000"/>
              </w:rPr>
              <w:t xml:space="preserve"> match-any </w:t>
            </w:r>
            <w:r w:rsidR="000C572D">
              <w:rPr>
                <w:color w:val="FF0000"/>
              </w:rPr>
              <w:t>INSIDE</w:t>
            </w:r>
            <w:r w:rsidR="00687C48">
              <w:rPr>
                <w:color w:val="FF0000"/>
              </w:rPr>
              <w:t>-</w:t>
            </w:r>
            <w:r w:rsidR="000109E5">
              <w:rPr>
                <w:color w:val="FF0000"/>
              </w:rPr>
              <w:t>PROTOCOLS</w:t>
            </w:r>
          </w:p>
          <w:p w14:paraId="3F826338" w14:textId="42398F4F" w:rsidR="004C067E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match protocol </w:t>
            </w:r>
            <w:r w:rsidR="00A10152">
              <w:rPr>
                <w:color w:val="FF0000"/>
              </w:rPr>
              <w:t>tcp</w:t>
            </w:r>
          </w:p>
          <w:p w14:paraId="7AC0FBAD" w14:textId="4E5F1B63" w:rsidR="000C572D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match protocol</w:t>
            </w:r>
            <w:r w:rsidR="000B2D0B">
              <w:rPr>
                <w:color w:val="FF0000"/>
              </w:rPr>
              <w:t xml:space="preserve"> </w:t>
            </w:r>
            <w:r w:rsidR="00A10152">
              <w:rPr>
                <w:color w:val="FF0000"/>
              </w:rPr>
              <w:t>udp</w:t>
            </w:r>
          </w:p>
          <w:p w14:paraId="15A16752" w14:textId="31AA870C" w:rsidR="004C067E" w:rsidRPr="00CC2755" w:rsidRDefault="000C572D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match protocol icmp</w:t>
            </w:r>
          </w:p>
        </w:tc>
        <w:tc>
          <w:tcPr>
            <w:tcW w:w="2545" w:type="dxa"/>
          </w:tcPr>
          <w:p w14:paraId="6C0565DD" w14:textId="77777777" w:rsidR="004C067E" w:rsidRPr="00CC2755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class-map type inspect</w:t>
            </w:r>
          </w:p>
        </w:tc>
      </w:tr>
      <w:tr w:rsidR="004C067E" w:rsidRPr="00CC2755" w14:paraId="1CFE3FBE" w14:textId="77777777" w:rsidTr="00011912">
        <w:tc>
          <w:tcPr>
            <w:tcW w:w="2787" w:type="dxa"/>
          </w:tcPr>
          <w:p w14:paraId="79FC61E9" w14:textId="77777777" w:rsidR="004C067E" w:rsidRPr="00CC2755" w:rsidRDefault="004C067E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an inspect policy map</w:t>
            </w:r>
            <w:r>
              <w:rPr>
                <w:color w:val="FF0000"/>
              </w:rPr>
              <w:t>.</w:t>
            </w:r>
          </w:p>
        </w:tc>
        <w:tc>
          <w:tcPr>
            <w:tcW w:w="4748" w:type="dxa"/>
          </w:tcPr>
          <w:p w14:paraId="62451E2E" w14:textId="18271C01" w:rsidR="004C067E" w:rsidRPr="0073104E" w:rsidRDefault="004C067E" w:rsidP="004E4E7F">
            <w:pPr>
              <w:pStyle w:val="TableText"/>
              <w:rPr>
                <w:color w:val="EE0000"/>
              </w:rPr>
            </w:pPr>
            <w:r w:rsidRPr="0073104E">
              <w:rPr>
                <w:color w:val="EE0000"/>
              </w:rPr>
              <w:t xml:space="preserve">policy-map type </w:t>
            </w:r>
            <w:r w:rsidRPr="0073104E">
              <w:rPr>
                <w:noProof/>
                <w:color w:val="EE0000"/>
              </w:rPr>
              <w:t>inspect</w:t>
            </w:r>
            <w:r w:rsidR="000109E5" w:rsidRPr="0073104E">
              <w:rPr>
                <w:b/>
                <w:color w:val="EE0000"/>
              </w:rPr>
              <w:t xml:space="preserve"> </w:t>
            </w:r>
            <w:bookmarkStart w:id="9" w:name="_Hlk66684285"/>
            <w:r w:rsidR="000C572D" w:rsidRPr="00011912">
              <w:rPr>
                <w:bCs/>
                <w:color w:val="EE0000"/>
              </w:rPr>
              <w:t>INSID</w:t>
            </w:r>
            <w:r w:rsidR="00687C48" w:rsidRPr="00011912">
              <w:rPr>
                <w:bCs/>
                <w:color w:val="EE0000"/>
              </w:rPr>
              <w:t>E-</w:t>
            </w:r>
            <w:r w:rsidR="000109E5" w:rsidRPr="00011912">
              <w:rPr>
                <w:bCs/>
                <w:color w:val="EE0000"/>
              </w:rPr>
              <w:t>TO</w:t>
            </w:r>
            <w:r w:rsidR="00687C48" w:rsidRPr="00011912">
              <w:rPr>
                <w:bCs/>
                <w:color w:val="EE0000"/>
              </w:rPr>
              <w:t>-</w:t>
            </w:r>
            <w:r w:rsidR="000B2D0B" w:rsidRPr="00011912">
              <w:rPr>
                <w:bCs/>
                <w:color w:val="EE0000"/>
              </w:rPr>
              <w:t>OUTSIDE</w:t>
            </w:r>
            <w:r w:rsidR="00687C48" w:rsidRPr="00011912">
              <w:rPr>
                <w:bCs/>
                <w:color w:val="EE0000"/>
              </w:rPr>
              <w:t>-</w:t>
            </w:r>
            <w:r w:rsidR="000109E5" w:rsidRPr="00011912">
              <w:rPr>
                <w:bCs/>
                <w:color w:val="EE0000"/>
              </w:rPr>
              <w:t>PM</w:t>
            </w:r>
            <w:bookmarkEnd w:id="9"/>
          </w:p>
          <w:p w14:paraId="10A3B257" w14:textId="2F6A2157" w:rsidR="004C067E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class type </w:t>
            </w:r>
            <w:r w:rsidRPr="0039702B">
              <w:rPr>
                <w:noProof/>
                <w:color w:val="FF0000"/>
              </w:rPr>
              <w:t>inspect</w:t>
            </w:r>
            <w:r>
              <w:rPr>
                <w:color w:val="FF0000"/>
              </w:rPr>
              <w:t xml:space="preserve"> </w:t>
            </w:r>
            <w:r w:rsidR="000C572D">
              <w:rPr>
                <w:color w:val="FF0000"/>
              </w:rPr>
              <w:t>INSIDE</w:t>
            </w:r>
            <w:r w:rsidR="00687C48">
              <w:rPr>
                <w:color w:val="FF0000"/>
              </w:rPr>
              <w:t>-</w:t>
            </w:r>
            <w:r w:rsidR="000109E5">
              <w:rPr>
                <w:color w:val="FF0000"/>
              </w:rPr>
              <w:t>PROTOCOLS</w:t>
            </w:r>
          </w:p>
          <w:p w14:paraId="72FD6F19" w14:textId="77777777" w:rsidR="004C067E" w:rsidRPr="00CC2755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inspect</w:t>
            </w:r>
          </w:p>
        </w:tc>
        <w:tc>
          <w:tcPr>
            <w:tcW w:w="2545" w:type="dxa"/>
          </w:tcPr>
          <w:p w14:paraId="7F9BF476" w14:textId="77777777" w:rsidR="004C067E" w:rsidRPr="00CC2755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policy-map type inspect</w:t>
            </w:r>
          </w:p>
        </w:tc>
      </w:tr>
      <w:tr w:rsidR="004C067E" w:rsidRPr="00CC2755" w14:paraId="0FD5A166" w14:textId="77777777" w:rsidTr="00011912">
        <w:tc>
          <w:tcPr>
            <w:tcW w:w="2787" w:type="dxa"/>
          </w:tcPr>
          <w:p w14:paraId="60E00CA6" w14:textId="77777777" w:rsidR="004C067E" w:rsidRPr="00CC2755" w:rsidRDefault="004C067E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a zone pair</w:t>
            </w:r>
            <w:r>
              <w:rPr>
                <w:color w:val="FF0000"/>
              </w:rPr>
              <w:t>.</w:t>
            </w:r>
          </w:p>
        </w:tc>
        <w:tc>
          <w:tcPr>
            <w:tcW w:w="4748" w:type="dxa"/>
          </w:tcPr>
          <w:p w14:paraId="0E523817" w14:textId="2FA52CD2" w:rsidR="004C067E" w:rsidRPr="00CC2755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zone-pair security </w:t>
            </w:r>
            <w:r w:rsidR="000C572D">
              <w:rPr>
                <w:color w:val="FF0000"/>
              </w:rPr>
              <w:t>INSIDE</w:t>
            </w:r>
            <w:r w:rsidR="00687C48">
              <w:rPr>
                <w:color w:val="FF0000"/>
              </w:rPr>
              <w:t>-</w:t>
            </w:r>
            <w:r>
              <w:rPr>
                <w:color w:val="FF0000"/>
              </w:rPr>
              <w:t>TO</w:t>
            </w:r>
            <w:r w:rsidR="00687C48">
              <w:rPr>
                <w:color w:val="FF0000"/>
              </w:rPr>
              <w:t>-</w:t>
            </w:r>
            <w:r>
              <w:rPr>
                <w:color w:val="FF0000"/>
              </w:rPr>
              <w:t>OUT</w:t>
            </w:r>
            <w:r w:rsidR="000B2D0B">
              <w:rPr>
                <w:color w:val="FF0000"/>
              </w:rPr>
              <w:t>SIDE</w:t>
            </w:r>
            <w:r w:rsidR="00687C48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ZP source </w:t>
            </w:r>
            <w:r w:rsidR="000C572D">
              <w:rPr>
                <w:color w:val="FF0000"/>
              </w:rPr>
              <w:t>INSIDE</w:t>
            </w:r>
            <w:r w:rsidR="000109E5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destination </w:t>
            </w:r>
            <w:r w:rsidR="000B2D0B">
              <w:rPr>
                <w:color w:val="FF0000"/>
              </w:rPr>
              <w:t>OUTSIDE</w:t>
            </w:r>
            <w:r w:rsidR="000109E5">
              <w:rPr>
                <w:color w:val="FF0000"/>
              </w:rPr>
              <w:t xml:space="preserve"> </w:t>
            </w:r>
          </w:p>
        </w:tc>
        <w:tc>
          <w:tcPr>
            <w:tcW w:w="2545" w:type="dxa"/>
          </w:tcPr>
          <w:p w14:paraId="033E8088" w14:textId="77777777" w:rsidR="004C067E" w:rsidRPr="00CC2755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zone-pair security</w:t>
            </w:r>
          </w:p>
        </w:tc>
      </w:tr>
      <w:tr w:rsidR="004C067E" w:rsidRPr="00CC2755" w14:paraId="224295EF" w14:textId="77777777" w:rsidTr="00011912">
        <w:tc>
          <w:tcPr>
            <w:tcW w:w="2787" w:type="dxa"/>
          </w:tcPr>
          <w:p w14:paraId="119D7E2E" w14:textId="77777777" w:rsidR="004C067E" w:rsidRPr="00CC2755" w:rsidRDefault="004C067E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Apply the policy map to the zone pair</w:t>
            </w:r>
            <w:r>
              <w:rPr>
                <w:color w:val="FF0000"/>
              </w:rPr>
              <w:t>.</w:t>
            </w:r>
          </w:p>
        </w:tc>
        <w:tc>
          <w:tcPr>
            <w:tcW w:w="4748" w:type="dxa"/>
          </w:tcPr>
          <w:p w14:paraId="7A2A7E2C" w14:textId="70D6D3D5" w:rsidR="004C067E" w:rsidRPr="00CC2755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service-policy type </w:t>
            </w:r>
            <w:proofErr w:type="gramStart"/>
            <w:r w:rsidRPr="00DD33D0">
              <w:rPr>
                <w:color w:val="FF0000"/>
              </w:rPr>
              <w:t>inspect</w:t>
            </w:r>
            <w:proofErr w:type="gramEnd"/>
            <w:r>
              <w:rPr>
                <w:color w:val="FF0000"/>
              </w:rPr>
              <w:t xml:space="preserve"> </w:t>
            </w:r>
            <w:r w:rsidR="000C572D">
              <w:rPr>
                <w:color w:val="FF0000"/>
              </w:rPr>
              <w:t>INSIDE</w:t>
            </w:r>
            <w:r w:rsidR="00687C48">
              <w:rPr>
                <w:color w:val="FF0000"/>
              </w:rPr>
              <w:t>-</w:t>
            </w:r>
            <w:r>
              <w:rPr>
                <w:color w:val="FF0000"/>
              </w:rPr>
              <w:t>TO</w:t>
            </w:r>
            <w:r w:rsidR="00687C48">
              <w:rPr>
                <w:color w:val="FF0000"/>
              </w:rPr>
              <w:t>-</w:t>
            </w:r>
            <w:r>
              <w:rPr>
                <w:color w:val="FF0000"/>
              </w:rPr>
              <w:t>OUTSIDE</w:t>
            </w:r>
            <w:r w:rsidR="00687C48">
              <w:rPr>
                <w:color w:val="FF0000"/>
              </w:rPr>
              <w:t>-</w:t>
            </w:r>
            <w:r>
              <w:rPr>
                <w:color w:val="FF0000"/>
              </w:rPr>
              <w:t>PM</w:t>
            </w:r>
          </w:p>
        </w:tc>
        <w:tc>
          <w:tcPr>
            <w:tcW w:w="2545" w:type="dxa"/>
          </w:tcPr>
          <w:p w14:paraId="4B374443" w14:textId="77777777" w:rsidR="004C067E" w:rsidRPr="00CC2755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zone-pair security</w:t>
            </w:r>
          </w:p>
        </w:tc>
      </w:tr>
      <w:tr w:rsidR="004C067E" w:rsidRPr="00CC2755" w14:paraId="66276EDA" w14:textId="77777777" w:rsidTr="00011912">
        <w:tc>
          <w:tcPr>
            <w:tcW w:w="2787" w:type="dxa"/>
          </w:tcPr>
          <w:p w14:paraId="6F7EB243" w14:textId="77777777" w:rsidR="004C067E" w:rsidRPr="00CC2755" w:rsidRDefault="004C067E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 xml:space="preserve">Assign interfaces to the </w:t>
            </w:r>
            <w:r>
              <w:rPr>
                <w:color w:val="FF0000"/>
              </w:rPr>
              <w:t>proper security zones</w:t>
            </w:r>
            <w:r w:rsidRPr="00CC2755">
              <w:rPr>
                <w:color w:val="FF0000"/>
              </w:rPr>
              <w:t>.</w:t>
            </w:r>
          </w:p>
        </w:tc>
        <w:tc>
          <w:tcPr>
            <w:tcW w:w="4748" w:type="dxa"/>
          </w:tcPr>
          <w:p w14:paraId="6A899645" w14:textId="6246583C" w:rsidR="004C067E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interface g0/</w:t>
            </w:r>
            <w:r w:rsidR="000B2D0B">
              <w:rPr>
                <w:color w:val="FF0000"/>
              </w:rPr>
              <w:t>0/</w:t>
            </w:r>
            <w:r>
              <w:rPr>
                <w:color w:val="FF0000"/>
              </w:rPr>
              <w:t>1</w:t>
            </w:r>
            <w:r w:rsidR="000B2D0B">
              <w:rPr>
                <w:color w:val="FF0000"/>
              </w:rPr>
              <w:t>.3</w:t>
            </w:r>
          </w:p>
          <w:p w14:paraId="3B56BE7E" w14:textId="35C5D69E" w:rsidR="004C067E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zone-member security </w:t>
            </w:r>
            <w:r w:rsidR="000C572D">
              <w:rPr>
                <w:color w:val="FF0000"/>
              </w:rPr>
              <w:t>INSIDE</w:t>
            </w:r>
          </w:p>
          <w:p w14:paraId="09D6B10F" w14:textId="01C73F06" w:rsidR="004C067E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interface </w:t>
            </w:r>
            <w:r w:rsidR="000B2D0B">
              <w:rPr>
                <w:color w:val="FF0000"/>
              </w:rPr>
              <w:t>g</w:t>
            </w:r>
            <w:r>
              <w:rPr>
                <w:color w:val="FF0000"/>
              </w:rPr>
              <w:t>0/0/0</w:t>
            </w:r>
          </w:p>
          <w:p w14:paraId="0C53324B" w14:textId="77777777" w:rsidR="004C067E" w:rsidRPr="00CC2755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zone-member security OUTSIDE</w:t>
            </w:r>
          </w:p>
        </w:tc>
        <w:tc>
          <w:tcPr>
            <w:tcW w:w="2545" w:type="dxa"/>
          </w:tcPr>
          <w:p w14:paraId="13280DA1" w14:textId="77777777" w:rsidR="0017234B" w:rsidRDefault="004C067E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zone security</w:t>
            </w:r>
          </w:p>
          <w:p w14:paraId="1A2447C8" w14:textId="21BAB7C0" w:rsidR="004C067E" w:rsidRDefault="0017234B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6EBD104E" w14:textId="50DC6DE4" w:rsidR="00842A69" w:rsidRPr="00CC2755" w:rsidRDefault="00842A69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policy-map type inspect zone-pair</w:t>
            </w:r>
          </w:p>
        </w:tc>
      </w:tr>
    </w:tbl>
    <w:p w14:paraId="11D49E67" w14:textId="29830174" w:rsidR="004C067E" w:rsidRDefault="004C067E" w:rsidP="004C067E">
      <w:pPr>
        <w:pStyle w:val="BodyTextL25"/>
      </w:pPr>
      <w:r w:rsidRPr="006504FE">
        <w:t>Troubleshoot as necessary to correct any issues discovered.</w:t>
      </w:r>
    </w:p>
    <w:p w14:paraId="21DB84E7" w14:textId="17BCD21C" w:rsidR="00A57945" w:rsidRPr="006504FE" w:rsidRDefault="004E4E7F" w:rsidP="0073104E">
      <w:pPr>
        <w:pStyle w:val="Heading3"/>
      </w:pPr>
      <w:r>
        <w:t xml:space="preserve">Configure ZPF for </w:t>
      </w:r>
      <w:r w:rsidR="00A57945">
        <w:t>GUEST</w:t>
      </w:r>
      <w:r w:rsidR="00687C48">
        <w:t xml:space="preserve"> to </w:t>
      </w:r>
      <w:r w:rsidR="00A57945">
        <w:t>OUTSIDE</w:t>
      </w:r>
      <w:r>
        <w:t xml:space="preserve"> (10 points, 8 minutes)</w:t>
      </w:r>
    </w:p>
    <w:tbl>
      <w:tblPr>
        <w:tblStyle w:val="LabTableStyle"/>
        <w:tblW w:w="10077" w:type="dxa"/>
        <w:tblLayout w:type="fixed"/>
        <w:tblLook w:val="04A0" w:firstRow="1" w:lastRow="0" w:firstColumn="1" w:lastColumn="0" w:noHBand="0" w:noVBand="1"/>
        <w:tblDescription w:val="This table lists the specification for each configuration item or task and the associated point values."/>
      </w:tblPr>
      <w:tblGrid>
        <w:gridCol w:w="4047"/>
        <w:gridCol w:w="4320"/>
        <w:gridCol w:w="720"/>
        <w:gridCol w:w="990"/>
      </w:tblGrid>
      <w:tr w:rsidR="008B199E" w14:paraId="28F232D2" w14:textId="748C67A4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7" w:type="dxa"/>
          </w:tcPr>
          <w:p w14:paraId="080DDF52" w14:textId="77777777" w:rsidR="008B199E" w:rsidRDefault="008B199E" w:rsidP="00BD660F">
            <w:pPr>
              <w:pStyle w:val="TableHeading"/>
            </w:pPr>
            <w:r>
              <w:t>Configuration Item or Task</w:t>
            </w:r>
          </w:p>
        </w:tc>
        <w:tc>
          <w:tcPr>
            <w:tcW w:w="4320" w:type="dxa"/>
          </w:tcPr>
          <w:p w14:paraId="173CF22E" w14:textId="77777777" w:rsidR="008B199E" w:rsidRDefault="008B199E" w:rsidP="00BD660F">
            <w:pPr>
              <w:pStyle w:val="TableHeading"/>
            </w:pPr>
            <w:r>
              <w:t>Specification</w:t>
            </w:r>
          </w:p>
        </w:tc>
        <w:tc>
          <w:tcPr>
            <w:tcW w:w="720" w:type="dxa"/>
          </w:tcPr>
          <w:p w14:paraId="18239AB1" w14:textId="57FC7822" w:rsidR="008B199E" w:rsidRDefault="008B199E" w:rsidP="00BD660F">
            <w:pPr>
              <w:pStyle w:val="TableHeading"/>
            </w:pPr>
            <w:r>
              <w:t>Pts</w:t>
            </w:r>
          </w:p>
        </w:tc>
        <w:tc>
          <w:tcPr>
            <w:tcW w:w="990" w:type="dxa"/>
          </w:tcPr>
          <w:p w14:paraId="4970FE7B" w14:textId="055FE373" w:rsidR="008B199E" w:rsidDel="008B199E" w:rsidRDefault="008B199E" w:rsidP="00BD660F">
            <w:pPr>
              <w:pStyle w:val="TableHeading"/>
            </w:pPr>
            <w:r>
              <w:t>Earned</w:t>
            </w:r>
          </w:p>
        </w:tc>
      </w:tr>
      <w:tr w:rsidR="008B199E" w14:paraId="69C99B7B" w14:textId="0EDF90EC" w:rsidTr="00011912">
        <w:tc>
          <w:tcPr>
            <w:tcW w:w="4047" w:type="dxa"/>
          </w:tcPr>
          <w:p w14:paraId="6E9476CE" w14:textId="4EDCD7CB" w:rsidR="008B199E" w:rsidRPr="006D4010" w:rsidRDefault="008B199E" w:rsidP="004E4E7F">
            <w:pPr>
              <w:pStyle w:val="TableText"/>
            </w:pPr>
            <w:r>
              <w:t>Create the security zone.</w:t>
            </w:r>
          </w:p>
        </w:tc>
        <w:tc>
          <w:tcPr>
            <w:tcW w:w="4320" w:type="dxa"/>
          </w:tcPr>
          <w:p w14:paraId="7426019E" w14:textId="61F1523B" w:rsidR="008B199E" w:rsidRDefault="008B199E" w:rsidP="00CC1368">
            <w:pPr>
              <w:pStyle w:val="TableText"/>
            </w:pPr>
            <w:r>
              <w:t xml:space="preserve">GUEST zone name: </w:t>
            </w:r>
            <w:r>
              <w:rPr>
                <w:b/>
              </w:rPr>
              <w:t>GUEST</w:t>
            </w:r>
          </w:p>
        </w:tc>
        <w:tc>
          <w:tcPr>
            <w:tcW w:w="720" w:type="dxa"/>
          </w:tcPr>
          <w:p w14:paraId="711911B7" w14:textId="695E914C" w:rsidR="008B199E" w:rsidRPr="006D4010" w:rsidRDefault="008B199E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31C77837" w14:textId="169E8298" w:rsidR="008B199E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723D215A" w14:textId="4C5B9E96" w:rsidTr="00011912">
        <w:tc>
          <w:tcPr>
            <w:tcW w:w="4047" w:type="dxa"/>
          </w:tcPr>
          <w:p w14:paraId="765E9D37" w14:textId="77777777" w:rsidR="008B199E" w:rsidRPr="006D4010" w:rsidRDefault="008B199E" w:rsidP="004E4E7F">
            <w:pPr>
              <w:pStyle w:val="TableText"/>
            </w:pPr>
            <w:r>
              <w:t>Create an inspect class map.</w:t>
            </w:r>
          </w:p>
        </w:tc>
        <w:tc>
          <w:tcPr>
            <w:tcW w:w="4320" w:type="dxa"/>
          </w:tcPr>
          <w:p w14:paraId="26C23786" w14:textId="5D37ED09" w:rsidR="008B199E" w:rsidRDefault="008B199E" w:rsidP="00CC1368">
            <w:pPr>
              <w:pStyle w:val="TableText"/>
            </w:pPr>
            <w:r>
              <w:t>Class map name:</w:t>
            </w:r>
            <w:r>
              <w:rPr>
                <w:b/>
              </w:rPr>
              <w:t xml:space="preserve"> GUEST-PROTOCOLS</w:t>
            </w:r>
          </w:p>
          <w:p w14:paraId="03D8E2EE" w14:textId="77777777" w:rsidR="008B199E" w:rsidRDefault="008B199E" w:rsidP="00CC1368">
            <w:pPr>
              <w:pStyle w:val="TableText"/>
            </w:pPr>
            <w:r>
              <w:t xml:space="preserve">Inspection type: </w:t>
            </w:r>
            <w:r w:rsidRPr="004F1945">
              <w:rPr>
                <w:b/>
              </w:rPr>
              <w:t>match-any</w:t>
            </w:r>
          </w:p>
          <w:p w14:paraId="3286705F" w14:textId="77777777" w:rsidR="008B199E" w:rsidRPr="006D4010" w:rsidRDefault="008B199E" w:rsidP="00CC1368">
            <w:pPr>
              <w:pStyle w:val="TableText"/>
            </w:pPr>
            <w:r>
              <w:t xml:space="preserve">Protocols allowed: </w:t>
            </w:r>
            <w:proofErr w:type="spellStart"/>
            <w:proofErr w:type="gramStart"/>
            <w:r>
              <w:rPr>
                <w:b/>
              </w:rPr>
              <w:t>http,https.dns</w:t>
            </w:r>
            <w:proofErr w:type="spellEnd"/>
            <w:proofErr w:type="gramEnd"/>
          </w:p>
        </w:tc>
        <w:tc>
          <w:tcPr>
            <w:tcW w:w="720" w:type="dxa"/>
          </w:tcPr>
          <w:p w14:paraId="6A91B0EB" w14:textId="102E5D18" w:rsidR="008B199E" w:rsidRPr="006D4010" w:rsidRDefault="003C1B13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71DFBAB4" w14:textId="3F6597BC" w:rsidR="008B199E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5638E026" w14:textId="2F0A7FE8" w:rsidTr="00011912">
        <w:tc>
          <w:tcPr>
            <w:tcW w:w="4047" w:type="dxa"/>
          </w:tcPr>
          <w:p w14:paraId="2E356ECF" w14:textId="77777777" w:rsidR="008B199E" w:rsidRPr="006D4010" w:rsidRDefault="008B199E" w:rsidP="004E4E7F">
            <w:pPr>
              <w:pStyle w:val="TableText"/>
            </w:pPr>
            <w:r>
              <w:lastRenderedPageBreak/>
              <w:t>Create an inspect policy map.</w:t>
            </w:r>
          </w:p>
        </w:tc>
        <w:tc>
          <w:tcPr>
            <w:tcW w:w="4320" w:type="dxa"/>
          </w:tcPr>
          <w:p w14:paraId="52E8D171" w14:textId="572B9198" w:rsidR="008B199E" w:rsidRDefault="008B199E" w:rsidP="00CC1368">
            <w:pPr>
              <w:pStyle w:val="TableText"/>
            </w:pPr>
            <w:r>
              <w:t xml:space="preserve">Policy map name: </w:t>
            </w:r>
            <w:r>
              <w:rPr>
                <w:b/>
              </w:rPr>
              <w:t>GUEST-TO-OUTSIDE-PM</w:t>
            </w:r>
          </w:p>
          <w:p w14:paraId="48B7B883" w14:textId="77777777" w:rsidR="008B199E" w:rsidRDefault="008B199E" w:rsidP="00CC1368">
            <w:pPr>
              <w:pStyle w:val="TableText"/>
            </w:pPr>
            <w:r>
              <w:t>Bind the class map to the policy map.</w:t>
            </w:r>
          </w:p>
          <w:p w14:paraId="4B2E58F9" w14:textId="77777777" w:rsidR="008B199E" w:rsidRPr="006D4010" w:rsidRDefault="008B199E" w:rsidP="00CC1368">
            <w:pPr>
              <w:pStyle w:val="TableText"/>
            </w:pPr>
            <w:r>
              <w:t>Matched packets should be inspected.</w:t>
            </w:r>
          </w:p>
        </w:tc>
        <w:tc>
          <w:tcPr>
            <w:tcW w:w="720" w:type="dxa"/>
          </w:tcPr>
          <w:p w14:paraId="4C182B10" w14:textId="35FD4C53" w:rsidR="008B199E" w:rsidRPr="006D4010" w:rsidRDefault="003C1B13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40D9AC24" w14:textId="377AE4F5" w:rsidR="008B199E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2AAA79A5" w14:textId="79ADB824" w:rsidTr="00011912">
        <w:tc>
          <w:tcPr>
            <w:tcW w:w="4047" w:type="dxa"/>
          </w:tcPr>
          <w:p w14:paraId="5EFBFBC0" w14:textId="77777777" w:rsidR="008B199E" w:rsidRPr="006D4010" w:rsidRDefault="008B199E" w:rsidP="004E4E7F">
            <w:pPr>
              <w:pStyle w:val="TableText"/>
            </w:pPr>
            <w:r>
              <w:t>Create a zone pair.</w:t>
            </w:r>
          </w:p>
        </w:tc>
        <w:tc>
          <w:tcPr>
            <w:tcW w:w="4320" w:type="dxa"/>
          </w:tcPr>
          <w:p w14:paraId="03F5EED0" w14:textId="7D9E5379" w:rsidR="008B199E" w:rsidRDefault="008B199E" w:rsidP="00CC1368">
            <w:pPr>
              <w:pStyle w:val="TableText"/>
              <w:rPr>
                <w:b/>
              </w:rPr>
            </w:pPr>
            <w:r>
              <w:t xml:space="preserve">Zone pair name: </w:t>
            </w:r>
            <w:r>
              <w:rPr>
                <w:b/>
              </w:rPr>
              <w:t>GUEST-TO-OUTSIDE-ZP</w:t>
            </w:r>
          </w:p>
          <w:p w14:paraId="0CD750EC" w14:textId="77777777" w:rsidR="008B199E" w:rsidRDefault="008B199E" w:rsidP="00CC1368">
            <w:pPr>
              <w:pStyle w:val="TableText"/>
            </w:pPr>
            <w:r>
              <w:t xml:space="preserve">Source zone: </w:t>
            </w:r>
            <w:r>
              <w:rPr>
                <w:b/>
              </w:rPr>
              <w:t>GUEST</w:t>
            </w:r>
          </w:p>
          <w:p w14:paraId="3B48196B" w14:textId="77777777" w:rsidR="008B199E" w:rsidRPr="006D4010" w:rsidRDefault="008B199E" w:rsidP="00CC1368">
            <w:pPr>
              <w:pStyle w:val="TableText"/>
            </w:pPr>
            <w:r>
              <w:t xml:space="preserve">Destination zone: </w:t>
            </w:r>
            <w:r>
              <w:rPr>
                <w:b/>
              </w:rPr>
              <w:t>OUTSIDE</w:t>
            </w:r>
          </w:p>
        </w:tc>
        <w:tc>
          <w:tcPr>
            <w:tcW w:w="720" w:type="dxa"/>
          </w:tcPr>
          <w:p w14:paraId="5803F3BD" w14:textId="77777777" w:rsidR="008B199E" w:rsidRPr="006D4010" w:rsidRDefault="008B199E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187E3FD5" w14:textId="00AE66CC" w:rsidR="008B199E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3BBC50D5" w14:textId="3E638082" w:rsidTr="00011912">
        <w:tc>
          <w:tcPr>
            <w:tcW w:w="4047" w:type="dxa"/>
          </w:tcPr>
          <w:p w14:paraId="69097C91" w14:textId="77777777" w:rsidR="008B199E" w:rsidRPr="006D4010" w:rsidRDefault="008B199E" w:rsidP="004E4E7F">
            <w:pPr>
              <w:pStyle w:val="TableText"/>
            </w:pPr>
            <w:r>
              <w:t>Apply the policy map to the zone pair.</w:t>
            </w:r>
          </w:p>
        </w:tc>
        <w:tc>
          <w:tcPr>
            <w:tcW w:w="4320" w:type="dxa"/>
          </w:tcPr>
          <w:p w14:paraId="2BFCA769" w14:textId="7BE56F21" w:rsidR="008B199E" w:rsidRDefault="008B199E" w:rsidP="00CC1368">
            <w:pPr>
              <w:pStyle w:val="TableText"/>
            </w:pPr>
            <w:r>
              <w:t xml:space="preserve">Zone pair name: </w:t>
            </w:r>
            <w:r>
              <w:rPr>
                <w:b/>
              </w:rPr>
              <w:t>GUEST-TO-OUTSIDE-ZP</w:t>
            </w:r>
          </w:p>
          <w:p w14:paraId="16AF2DBB" w14:textId="31D6089D" w:rsidR="008B199E" w:rsidRPr="00760C69" w:rsidRDefault="008B199E" w:rsidP="00CC1368">
            <w:pPr>
              <w:pStyle w:val="TableText"/>
            </w:pPr>
            <w:r>
              <w:t xml:space="preserve">Policy map name: </w:t>
            </w:r>
            <w:r>
              <w:rPr>
                <w:b/>
              </w:rPr>
              <w:t>GUEST-TO-OUTSIDE-PM</w:t>
            </w:r>
          </w:p>
        </w:tc>
        <w:tc>
          <w:tcPr>
            <w:tcW w:w="720" w:type="dxa"/>
          </w:tcPr>
          <w:p w14:paraId="597A1674" w14:textId="77777777" w:rsidR="008B199E" w:rsidRPr="006D4010" w:rsidRDefault="008B199E" w:rsidP="00CC136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0A45C290" w14:textId="3DAA40C7" w:rsidR="008B199E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4AA1ACD7" w14:textId="3145BECB" w:rsidTr="00011912">
        <w:tc>
          <w:tcPr>
            <w:tcW w:w="4047" w:type="dxa"/>
            <w:tcBorders>
              <w:bottom w:val="single" w:sz="2" w:space="0" w:color="auto"/>
            </w:tcBorders>
          </w:tcPr>
          <w:p w14:paraId="4275DC69" w14:textId="77777777" w:rsidR="008B199E" w:rsidRPr="006D4010" w:rsidRDefault="008B199E" w:rsidP="004E4E7F">
            <w:pPr>
              <w:pStyle w:val="TableText"/>
            </w:pPr>
            <w:r>
              <w:t>Assign interfaces to the proper security zones.</w:t>
            </w:r>
          </w:p>
        </w:tc>
        <w:tc>
          <w:tcPr>
            <w:tcW w:w="4320" w:type="dxa"/>
          </w:tcPr>
          <w:p w14:paraId="09F3035A" w14:textId="579DEF33" w:rsidR="008B199E" w:rsidRPr="006D4010" w:rsidRDefault="008B199E" w:rsidP="00CC1368">
            <w:pPr>
              <w:pStyle w:val="TableText"/>
            </w:pPr>
            <w:r>
              <w:t xml:space="preserve">Interface G0/0/1.33: </w:t>
            </w:r>
            <w:r>
              <w:rPr>
                <w:b/>
              </w:rPr>
              <w:t>GUEST</w:t>
            </w:r>
          </w:p>
        </w:tc>
        <w:tc>
          <w:tcPr>
            <w:tcW w:w="720" w:type="dxa"/>
          </w:tcPr>
          <w:p w14:paraId="4AD43929" w14:textId="339FDEB5" w:rsidR="008B199E" w:rsidRPr="006D4010" w:rsidRDefault="008B199E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BB5393A" w14:textId="4783F3A0" w:rsidR="008B199E" w:rsidRDefault="008B199E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8B199E" w14:paraId="536617D4" w14:textId="77777777" w:rsidTr="00011912">
        <w:tc>
          <w:tcPr>
            <w:tcW w:w="4047" w:type="dxa"/>
            <w:tcBorders>
              <w:left w:val="nil"/>
              <w:bottom w:val="nil"/>
            </w:tcBorders>
          </w:tcPr>
          <w:p w14:paraId="53156295" w14:textId="77777777" w:rsidR="008B199E" w:rsidRDefault="008B199E" w:rsidP="00BD660F">
            <w:pPr>
              <w:pStyle w:val="TableText"/>
            </w:pPr>
          </w:p>
        </w:tc>
        <w:tc>
          <w:tcPr>
            <w:tcW w:w="4320" w:type="dxa"/>
          </w:tcPr>
          <w:p w14:paraId="7673C3C5" w14:textId="6EA30DDA" w:rsidR="008B199E" w:rsidRPr="00011912" w:rsidRDefault="008B199E" w:rsidP="00011912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720" w:type="dxa"/>
          </w:tcPr>
          <w:p w14:paraId="522A4E02" w14:textId="567B90EC" w:rsidR="008B199E" w:rsidRPr="00011912" w:rsidRDefault="003C1B13" w:rsidP="004E4E7F">
            <w:pPr>
              <w:pStyle w:val="TableText"/>
              <w:jc w:val="center"/>
              <w:rPr>
                <w:b/>
                <w:bCs/>
              </w:rPr>
            </w:pPr>
            <w:r w:rsidRPr="00011912">
              <w:rPr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990" w:type="dxa"/>
          </w:tcPr>
          <w:p w14:paraId="3BFF7CDE" w14:textId="6D4A4B15" w:rsidR="008B199E" w:rsidRPr="00011912" w:rsidRDefault="008B199E" w:rsidP="00011912">
            <w:pPr>
              <w:pStyle w:val="ConfigWindow"/>
              <w:jc w:val="center"/>
              <w:rPr>
                <w:b/>
                <w:bCs/>
              </w:rPr>
            </w:pPr>
            <w:r w:rsidRPr="00011912">
              <w:rPr>
                <w:b/>
                <w:bCs/>
              </w:rPr>
              <w:t>blank</w:t>
            </w:r>
          </w:p>
        </w:tc>
      </w:tr>
    </w:tbl>
    <w:p w14:paraId="423CCFB9" w14:textId="77777777" w:rsidR="00A713F7" w:rsidRDefault="00A713F7" w:rsidP="00A713F7">
      <w:pPr>
        <w:pStyle w:val="BodyTextL25"/>
      </w:pPr>
      <w:r w:rsidRPr="006504FE">
        <w:t>Troubleshoot as necessary to correct any issues discovered.</w:t>
      </w:r>
    </w:p>
    <w:tbl>
      <w:tblPr>
        <w:tblStyle w:val="LabAnswerTable"/>
        <w:tblW w:w="10080" w:type="dxa"/>
        <w:tblLook w:val="04A0" w:firstRow="1" w:lastRow="0" w:firstColumn="1" w:lastColumn="0" w:noHBand="0" w:noVBand="1"/>
        <w:tblDescription w:val="The table lists the configuration item or task and configuration and verification commands."/>
      </w:tblPr>
      <w:tblGrid>
        <w:gridCol w:w="3172"/>
        <w:gridCol w:w="4385"/>
        <w:gridCol w:w="2523"/>
      </w:tblGrid>
      <w:tr w:rsidR="00A57945" w:rsidRPr="00996F89" w14:paraId="16155EA9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72" w:type="dxa"/>
          </w:tcPr>
          <w:p w14:paraId="7472698A" w14:textId="77777777" w:rsidR="00A57945" w:rsidRPr="00011912" w:rsidRDefault="00A57945" w:rsidP="00011912">
            <w:pPr>
              <w:pStyle w:val="TableHeading"/>
            </w:pPr>
            <w:r w:rsidRPr="00011912">
              <w:t>Configuration Item or Task</w:t>
            </w:r>
          </w:p>
        </w:tc>
        <w:tc>
          <w:tcPr>
            <w:tcW w:w="4385" w:type="dxa"/>
          </w:tcPr>
          <w:p w14:paraId="6447CB9E" w14:textId="77777777" w:rsidR="00A57945" w:rsidRPr="00011912" w:rsidRDefault="00A57945" w:rsidP="00CC1368">
            <w:pPr>
              <w:pStyle w:val="TableHeading"/>
            </w:pPr>
            <w:r w:rsidRPr="00011912">
              <w:t>Configuration Commands</w:t>
            </w:r>
          </w:p>
        </w:tc>
        <w:tc>
          <w:tcPr>
            <w:tcW w:w="2523" w:type="dxa"/>
          </w:tcPr>
          <w:p w14:paraId="315B493C" w14:textId="77777777" w:rsidR="00A57945" w:rsidRPr="00011912" w:rsidRDefault="00A57945" w:rsidP="00011912">
            <w:pPr>
              <w:pStyle w:val="TableHeading"/>
            </w:pPr>
            <w:r w:rsidRPr="00011912">
              <w:t>Verification Commands</w:t>
            </w:r>
          </w:p>
        </w:tc>
      </w:tr>
      <w:tr w:rsidR="00A57945" w:rsidRPr="00CC2755" w14:paraId="7BBD7A61" w14:textId="77777777" w:rsidTr="00011912">
        <w:tc>
          <w:tcPr>
            <w:tcW w:w="3172" w:type="dxa"/>
          </w:tcPr>
          <w:p w14:paraId="4CDD4765" w14:textId="77777777" w:rsidR="00A57945" w:rsidRPr="00CC2755" w:rsidRDefault="00A57945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security zone names</w:t>
            </w:r>
            <w:r>
              <w:rPr>
                <w:color w:val="FF0000"/>
              </w:rPr>
              <w:t>.</w:t>
            </w:r>
          </w:p>
        </w:tc>
        <w:tc>
          <w:tcPr>
            <w:tcW w:w="4385" w:type="dxa"/>
          </w:tcPr>
          <w:p w14:paraId="4C5CD842" w14:textId="0763DED4" w:rsidR="00A57945" w:rsidRPr="00CC275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zone </w:t>
            </w:r>
            <w:r w:rsidRPr="00B76248">
              <w:rPr>
                <w:color w:val="FF0000"/>
              </w:rPr>
              <w:t xml:space="preserve">security </w:t>
            </w:r>
            <w:r>
              <w:rPr>
                <w:color w:val="FF0000"/>
              </w:rPr>
              <w:t>GUEST</w:t>
            </w:r>
          </w:p>
        </w:tc>
        <w:tc>
          <w:tcPr>
            <w:tcW w:w="2523" w:type="dxa"/>
          </w:tcPr>
          <w:p w14:paraId="20E13BBD" w14:textId="77777777" w:rsidR="00A57945" w:rsidRPr="00CC275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run | section zone security</w:t>
            </w:r>
          </w:p>
        </w:tc>
      </w:tr>
      <w:tr w:rsidR="00A57945" w:rsidRPr="00CC2755" w14:paraId="175B737A" w14:textId="77777777" w:rsidTr="00011912">
        <w:tc>
          <w:tcPr>
            <w:tcW w:w="3172" w:type="dxa"/>
          </w:tcPr>
          <w:p w14:paraId="2F0CC856" w14:textId="77777777" w:rsidR="00A57945" w:rsidRPr="00CC2755" w:rsidRDefault="00A57945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an inspect class map</w:t>
            </w:r>
            <w:r>
              <w:rPr>
                <w:color w:val="FF0000"/>
              </w:rPr>
              <w:t>.</w:t>
            </w:r>
          </w:p>
        </w:tc>
        <w:tc>
          <w:tcPr>
            <w:tcW w:w="4385" w:type="dxa"/>
          </w:tcPr>
          <w:p w14:paraId="186E50B4" w14:textId="78AB214A" w:rsidR="00A5794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class-map type </w:t>
            </w:r>
            <w:proofErr w:type="gramStart"/>
            <w:r w:rsidRPr="00DD33D0">
              <w:rPr>
                <w:color w:val="FF0000"/>
              </w:rPr>
              <w:t>inspect</w:t>
            </w:r>
            <w:proofErr w:type="gramEnd"/>
            <w:r>
              <w:rPr>
                <w:color w:val="FF0000"/>
              </w:rPr>
              <w:t xml:space="preserve"> match-any GUEST</w:t>
            </w:r>
            <w:r w:rsidR="00687C48">
              <w:rPr>
                <w:color w:val="FF0000"/>
              </w:rPr>
              <w:t>-</w:t>
            </w:r>
            <w:r>
              <w:rPr>
                <w:color w:val="FF0000"/>
              </w:rPr>
              <w:t>PROTOCOLS</w:t>
            </w:r>
          </w:p>
          <w:p w14:paraId="5B1ACB7A" w14:textId="77777777" w:rsidR="00A5794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match protocol http</w:t>
            </w:r>
          </w:p>
          <w:p w14:paraId="75C1A65B" w14:textId="77777777" w:rsidR="00A5794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match protocol https</w:t>
            </w:r>
          </w:p>
          <w:p w14:paraId="2DFCE91A" w14:textId="79743B43" w:rsidR="002579C6" w:rsidRPr="00CC2755" w:rsidRDefault="002579C6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match protocol dns</w:t>
            </w:r>
          </w:p>
        </w:tc>
        <w:tc>
          <w:tcPr>
            <w:tcW w:w="2523" w:type="dxa"/>
          </w:tcPr>
          <w:p w14:paraId="5A8765DB" w14:textId="77777777" w:rsidR="00A57945" w:rsidRPr="00CC275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class-map type inspect</w:t>
            </w:r>
          </w:p>
        </w:tc>
      </w:tr>
      <w:tr w:rsidR="00A57945" w:rsidRPr="00CC2755" w14:paraId="0CC71DC8" w14:textId="77777777" w:rsidTr="00011912">
        <w:tc>
          <w:tcPr>
            <w:tcW w:w="3172" w:type="dxa"/>
          </w:tcPr>
          <w:p w14:paraId="2A69DEE5" w14:textId="77777777" w:rsidR="00A57945" w:rsidRPr="00CC2755" w:rsidRDefault="00A57945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an inspect policy map</w:t>
            </w:r>
            <w:r>
              <w:rPr>
                <w:color w:val="FF0000"/>
              </w:rPr>
              <w:t>.</w:t>
            </w:r>
          </w:p>
        </w:tc>
        <w:tc>
          <w:tcPr>
            <w:tcW w:w="4385" w:type="dxa"/>
          </w:tcPr>
          <w:p w14:paraId="3A98CD49" w14:textId="7D11762F" w:rsidR="00A57945" w:rsidRPr="005441A2" w:rsidRDefault="00A57945" w:rsidP="00CC1368">
            <w:pPr>
              <w:pStyle w:val="TableText"/>
              <w:rPr>
                <w:color w:val="EE0000"/>
              </w:rPr>
            </w:pPr>
            <w:r w:rsidRPr="005441A2">
              <w:rPr>
                <w:color w:val="EE0000"/>
              </w:rPr>
              <w:t xml:space="preserve">policy-map type </w:t>
            </w:r>
            <w:r w:rsidRPr="005441A2">
              <w:rPr>
                <w:noProof/>
                <w:color w:val="EE0000"/>
              </w:rPr>
              <w:t>inspect</w:t>
            </w:r>
            <w:r w:rsidRPr="005441A2">
              <w:rPr>
                <w:b/>
                <w:color w:val="EE0000"/>
              </w:rPr>
              <w:t xml:space="preserve"> </w:t>
            </w:r>
            <w:r>
              <w:rPr>
                <w:b/>
                <w:color w:val="EE0000"/>
              </w:rPr>
              <w:t>GUEST</w:t>
            </w:r>
            <w:r w:rsidR="00687C48">
              <w:rPr>
                <w:b/>
                <w:color w:val="EE0000"/>
              </w:rPr>
              <w:t>-</w:t>
            </w:r>
            <w:r w:rsidRPr="005441A2">
              <w:rPr>
                <w:b/>
                <w:color w:val="EE0000"/>
              </w:rPr>
              <w:t>TO</w:t>
            </w:r>
            <w:r w:rsidR="00687C48">
              <w:rPr>
                <w:b/>
                <w:color w:val="EE0000"/>
              </w:rPr>
              <w:t>-</w:t>
            </w:r>
            <w:r>
              <w:rPr>
                <w:b/>
                <w:color w:val="EE0000"/>
              </w:rPr>
              <w:t>OUTSIDE</w:t>
            </w:r>
            <w:r w:rsidR="00687C48">
              <w:rPr>
                <w:b/>
                <w:color w:val="EE0000"/>
              </w:rPr>
              <w:t>-</w:t>
            </w:r>
            <w:r w:rsidRPr="005441A2">
              <w:rPr>
                <w:b/>
                <w:color w:val="EE0000"/>
              </w:rPr>
              <w:t>PM</w:t>
            </w:r>
          </w:p>
          <w:p w14:paraId="1308380C" w14:textId="1EA2AE30" w:rsidR="00A57945" w:rsidRDefault="00A60067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A57945">
              <w:rPr>
                <w:color w:val="FF0000"/>
              </w:rPr>
              <w:t xml:space="preserve">class type </w:t>
            </w:r>
            <w:r w:rsidR="00A57945" w:rsidRPr="0039702B">
              <w:rPr>
                <w:noProof/>
                <w:color w:val="FF0000"/>
              </w:rPr>
              <w:t>inspect</w:t>
            </w:r>
            <w:r w:rsidR="00A57945">
              <w:rPr>
                <w:color w:val="FF0000"/>
              </w:rPr>
              <w:t xml:space="preserve"> GUEST</w:t>
            </w:r>
            <w:r w:rsidR="00687C48">
              <w:rPr>
                <w:color w:val="FF0000"/>
              </w:rPr>
              <w:t>-</w:t>
            </w:r>
            <w:r w:rsidR="00A57945">
              <w:rPr>
                <w:color w:val="FF0000"/>
              </w:rPr>
              <w:t>PROTOCOLS</w:t>
            </w:r>
          </w:p>
          <w:p w14:paraId="3D5AE59F" w14:textId="77777777" w:rsidR="00A57945" w:rsidRPr="00CC275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inspect</w:t>
            </w:r>
          </w:p>
        </w:tc>
        <w:tc>
          <w:tcPr>
            <w:tcW w:w="2523" w:type="dxa"/>
          </w:tcPr>
          <w:p w14:paraId="6327E69E" w14:textId="77777777" w:rsidR="00A57945" w:rsidRPr="00CC275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policy-map type inspect</w:t>
            </w:r>
          </w:p>
        </w:tc>
      </w:tr>
      <w:tr w:rsidR="00A57945" w:rsidRPr="00CC2755" w14:paraId="1A2818B7" w14:textId="77777777" w:rsidTr="00011912">
        <w:tc>
          <w:tcPr>
            <w:tcW w:w="3172" w:type="dxa"/>
          </w:tcPr>
          <w:p w14:paraId="4DCE4817" w14:textId="77777777" w:rsidR="00A57945" w:rsidRPr="00CC2755" w:rsidRDefault="00A57945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a zone pair</w:t>
            </w:r>
            <w:r>
              <w:rPr>
                <w:color w:val="FF0000"/>
              </w:rPr>
              <w:t>.</w:t>
            </w:r>
          </w:p>
        </w:tc>
        <w:tc>
          <w:tcPr>
            <w:tcW w:w="4385" w:type="dxa"/>
          </w:tcPr>
          <w:p w14:paraId="7DB06A4D" w14:textId="78B80A4E" w:rsidR="00A57945" w:rsidRPr="00CC275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zone-pair security GUEST</w:t>
            </w:r>
            <w:r w:rsidR="00687C48">
              <w:rPr>
                <w:color w:val="FF0000"/>
              </w:rPr>
              <w:t>-</w:t>
            </w:r>
            <w:r>
              <w:rPr>
                <w:color w:val="FF0000"/>
              </w:rPr>
              <w:t>TO</w:t>
            </w:r>
            <w:r w:rsidR="00687C48">
              <w:rPr>
                <w:color w:val="FF0000"/>
              </w:rPr>
              <w:t>-</w:t>
            </w:r>
            <w:r>
              <w:rPr>
                <w:color w:val="FF0000"/>
              </w:rPr>
              <w:t>OUTSIDE</w:t>
            </w:r>
            <w:r w:rsidR="00687C48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ZP source GUEST destination OUTSIDE </w:t>
            </w:r>
          </w:p>
        </w:tc>
        <w:tc>
          <w:tcPr>
            <w:tcW w:w="2523" w:type="dxa"/>
          </w:tcPr>
          <w:p w14:paraId="73EB04E7" w14:textId="77777777" w:rsidR="00A57945" w:rsidRPr="00CC275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zone-pair security</w:t>
            </w:r>
          </w:p>
        </w:tc>
      </w:tr>
      <w:tr w:rsidR="00A57945" w:rsidRPr="00CC2755" w14:paraId="1BA036B6" w14:textId="77777777" w:rsidTr="00011912">
        <w:tc>
          <w:tcPr>
            <w:tcW w:w="3172" w:type="dxa"/>
          </w:tcPr>
          <w:p w14:paraId="0F48F5A2" w14:textId="77777777" w:rsidR="00A57945" w:rsidRPr="00CC2755" w:rsidRDefault="00A57945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Apply the policy map to the zone pair</w:t>
            </w:r>
            <w:r>
              <w:rPr>
                <w:color w:val="FF0000"/>
              </w:rPr>
              <w:t>.</w:t>
            </w:r>
          </w:p>
        </w:tc>
        <w:tc>
          <w:tcPr>
            <w:tcW w:w="4385" w:type="dxa"/>
          </w:tcPr>
          <w:p w14:paraId="1B2CC9F1" w14:textId="387EDDB6" w:rsidR="00A57945" w:rsidRPr="00CC2755" w:rsidRDefault="001E272C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="00A57945">
              <w:rPr>
                <w:color w:val="FF0000"/>
              </w:rPr>
              <w:t xml:space="preserve">ervice-policy type </w:t>
            </w:r>
            <w:proofErr w:type="gramStart"/>
            <w:r w:rsidR="00A57945" w:rsidRPr="00DD33D0">
              <w:rPr>
                <w:color w:val="FF0000"/>
              </w:rPr>
              <w:t>inspect</w:t>
            </w:r>
            <w:proofErr w:type="gramEnd"/>
            <w:r w:rsidR="00A57945">
              <w:rPr>
                <w:color w:val="FF0000"/>
              </w:rPr>
              <w:t xml:space="preserve"> GUEST</w:t>
            </w:r>
            <w:r w:rsidR="00687C48">
              <w:rPr>
                <w:color w:val="FF0000"/>
              </w:rPr>
              <w:t>-</w:t>
            </w:r>
            <w:r w:rsidR="00A57945">
              <w:rPr>
                <w:color w:val="FF0000"/>
              </w:rPr>
              <w:t>TO</w:t>
            </w:r>
            <w:r w:rsidR="00687C48">
              <w:rPr>
                <w:color w:val="FF0000"/>
              </w:rPr>
              <w:t>-</w:t>
            </w:r>
            <w:r w:rsidR="00A57945">
              <w:rPr>
                <w:color w:val="FF0000"/>
              </w:rPr>
              <w:t>OUTSIDE</w:t>
            </w:r>
            <w:r w:rsidR="00687C48">
              <w:rPr>
                <w:color w:val="FF0000"/>
              </w:rPr>
              <w:t>-</w:t>
            </w:r>
            <w:r w:rsidR="00A57945">
              <w:rPr>
                <w:color w:val="FF0000"/>
              </w:rPr>
              <w:t>PM</w:t>
            </w:r>
          </w:p>
        </w:tc>
        <w:tc>
          <w:tcPr>
            <w:tcW w:w="2523" w:type="dxa"/>
          </w:tcPr>
          <w:p w14:paraId="204BEBC2" w14:textId="77777777" w:rsidR="00A57945" w:rsidRPr="00CC275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zone-pair security</w:t>
            </w:r>
          </w:p>
        </w:tc>
      </w:tr>
      <w:tr w:rsidR="00A57945" w:rsidRPr="00CC2755" w14:paraId="7ECC1AB7" w14:textId="77777777" w:rsidTr="00011912">
        <w:tc>
          <w:tcPr>
            <w:tcW w:w="3172" w:type="dxa"/>
          </w:tcPr>
          <w:p w14:paraId="6C5FB7A9" w14:textId="77777777" w:rsidR="00A57945" w:rsidRPr="00CC2755" w:rsidRDefault="00A57945" w:rsidP="004E4E7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 xml:space="preserve">Assign interfaces to the </w:t>
            </w:r>
            <w:r>
              <w:rPr>
                <w:color w:val="FF0000"/>
              </w:rPr>
              <w:t>proper security zones</w:t>
            </w:r>
            <w:r w:rsidRPr="00CC2755">
              <w:rPr>
                <w:color w:val="FF0000"/>
              </w:rPr>
              <w:t>.</w:t>
            </w:r>
          </w:p>
        </w:tc>
        <w:tc>
          <w:tcPr>
            <w:tcW w:w="4385" w:type="dxa"/>
          </w:tcPr>
          <w:p w14:paraId="2F15BC8A" w14:textId="77777777" w:rsidR="00A5794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interface g0/0/1.33</w:t>
            </w:r>
          </w:p>
          <w:p w14:paraId="00D21FA8" w14:textId="392D975C" w:rsidR="00A57945" w:rsidRPr="00CC275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 xml:space="preserve"> zone-member security GUEST</w:t>
            </w:r>
          </w:p>
        </w:tc>
        <w:tc>
          <w:tcPr>
            <w:tcW w:w="2523" w:type="dxa"/>
          </w:tcPr>
          <w:p w14:paraId="181528D4" w14:textId="77777777" w:rsidR="00A57945" w:rsidRPr="00CC2755" w:rsidRDefault="00A57945" w:rsidP="00CC1368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zone security</w:t>
            </w:r>
          </w:p>
        </w:tc>
      </w:tr>
    </w:tbl>
    <w:p w14:paraId="0E34DA31" w14:textId="71A89126" w:rsidR="00CF1DA5" w:rsidRDefault="004E4E7F" w:rsidP="00CF1DA5">
      <w:pPr>
        <w:pStyle w:val="Heading3"/>
      </w:pPr>
      <w:r>
        <w:t xml:space="preserve">Configure ZPF for </w:t>
      </w:r>
      <w:r w:rsidR="00CF1DA5">
        <w:t>OUTSIDE to INSIDE</w:t>
      </w:r>
      <w:r>
        <w:t xml:space="preserve"> (5 points, 7 minutes)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lists the specification for each configuration item or task and the associated point values."/>
      </w:tblPr>
      <w:tblGrid>
        <w:gridCol w:w="3842"/>
        <w:gridCol w:w="4487"/>
        <w:gridCol w:w="842"/>
        <w:gridCol w:w="909"/>
      </w:tblGrid>
      <w:tr w:rsidR="00686284" w14:paraId="0E960684" w14:textId="1E3F25A5" w:rsidTr="00594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42" w:type="dxa"/>
          </w:tcPr>
          <w:p w14:paraId="1D186980" w14:textId="77777777" w:rsidR="009A1E3C" w:rsidRDefault="009A1E3C" w:rsidP="00BD660F">
            <w:pPr>
              <w:pStyle w:val="TableHeading"/>
            </w:pPr>
            <w:r>
              <w:t>Configuration Item or Task</w:t>
            </w:r>
          </w:p>
        </w:tc>
        <w:tc>
          <w:tcPr>
            <w:tcW w:w="4487" w:type="dxa"/>
          </w:tcPr>
          <w:p w14:paraId="4C941104" w14:textId="77777777" w:rsidR="009A1E3C" w:rsidRDefault="009A1E3C" w:rsidP="00BD660F">
            <w:pPr>
              <w:pStyle w:val="TableHeading"/>
            </w:pPr>
            <w:r>
              <w:t>Specification</w:t>
            </w:r>
          </w:p>
        </w:tc>
        <w:tc>
          <w:tcPr>
            <w:tcW w:w="842" w:type="dxa"/>
          </w:tcPr>
          <w:p w14:paraId="675DA529" w14:textId="4AA3E0CF" w:rsidR="009A1E3C" w:rsidRDefault="009A1E3C" w:rsidP="00BD660F">
            <w:pPr>
              <w:pStyle w:val="TableHeading"/>
            </w:pPr>
            <w:r>
              <w:t>Pts</w:t>
            </w:r>
          </w:p>
        </w:tc>
        <w:tc>
          <w:tcPr>
            <w:tcW w:w="909" w:type="dxa"/>
          </w:tcPr>
          <w:p w14:paraId="7793E6CE" w14:textId="579836B5" w:rsidR="009A1E3C" w:rsidRDefault="009A1E3C" w:rsidP="00BD660F">
            <w:pPr>
              <w:pStyle w:val="TableHeading"/>
            </w:pPr>
            <w:r>
              <w:t>Earned</w:t>
            </w:r>
          </w:p>
        </w:tc>
      </w:tr>
      <w:tr w:rsidR="00686284" w14:paraId="20489430" w14:textId="000A7210" w:rsidTr="005942FB">
        <w:tc>
          <w:tcPr>
            <w:tcW w:w="3842" w:type="dxa"/>
          </w:tcPr>
          <w:p w14:paraId="79C1D516" w14:textId="7CACE200" w:rsidR="009A1E3C" w:rsidRDefault="009A1E3C" w:rsidP="004E4E7F">
            <w:pPr>
              <w:pStyle w:val="TableText"/>
            </w:pPr>
            <w:r>
              <w:t>Create a named ACL to allow R1 VPN traffic through to VLAN 3</w:t>
            </w:r>
          </w:p>
        </w:tc>
        <w:tc>
          <w:tcPr>
            <w:tcW w:w="4487" w:type="dxa"/>
          </w:tcPr>
          <w:p w14:paraId="6637AE71" w14:textId="77777777" w:rsidR="009A1E3C" w:rsidRDefault="009A1E3C" w:rsidP="00CC1368">
            <w:pPr>
              <w:pStyle w:val="TableText"/>
              <w:rPr>
                <w:b/>
                <w:bCs/>
              </w:rPr>
            </w:pPr>
            <w:r>
              <w:t xml:space="preserve">Name: </w:t>
            </w:r>
            <w:r w:rsidRPr="0073104E">
              <w:rPr>
                <w:b/>
                <w:bCs/>
              </w:rPr>
              <w:t>REMOTE-TRAFFIC</w:t>
            </w:r>
          </w:p>
          <w:p w14:paraId="6F3FCA7F" w14:textId="77777777" w:rsidR="009A1E3C" w:rsidRDefault="009A1E3C" w:rsidP="00CC1368">
            <w:pPr>
              <w:pStyle w:val="TableText"/>
              <w:rPr>
                <w:b/>
              </w:rPr>
            </w:pPr>
            <w:r w:rsidRPr="0073104E">
              <w:rPr>
                <w:bCs/>
              </w:rPr>
              <w:t xml:space="preserve">Source: </w:t>
            </w:r>
            <w:r>
              <w:rPr>
                <w:b/>
              </w:rPr>
              <w:t>192.168.1.0 /24</w:t>
            </w:r>
          </w:p>
          <w:p w14:paraId="1C18A6E7" w14:textId="406BF50D" w:rsidR="009A1E3C" w:rsidRDefault="009A1E3C" w:rsidP="00CC1368">
            <w:pPr>
              <w:pStyle w:val="TableText"/>
            </w:pPr>
            <w:r w:rsidRPr="0073104E">
              <w:rPr>
                <w:bCs/>
              </w:rPr>
              <w:t xml:space="preserve">Destination: </w:t>
            </w:r>
            <w:r>
              <w:rPr>
                <w:b/>
              </w:rPr>
              <w:t>172.16.3.0 /24</w:t>
            </w:r>
          </w:p>
        </w:tc>
        <w:tc>
          <w:tcPr>
            <w:tcW w:w="842" w:type="dxa"/>
          </w:tcPr>
          <w:p w14:paraId="78C7B3C5" w14:textId="30E0CD40" w:rsidR="009A1E3C" w:rsidRDefault="003C1B13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2BC681CB" w14:textId="009BBD9B" w:rsidR="009A1E3C" w:rsidRDefault="009A1E3C" w:rsidP="00011912">
            <w:pPr>
              <w:pStyle w:val="ConfigWindow"/>
            </w:pPr>
            <w:r>
              <w:t>Blank</w:t>
            </w:r>
          </w:p>
        </w:tc>
      </w:tr>
      <w:tr w:rsidR="00686284" w14:paraId="2B10A7DD" w14:textId="796E0224" w:rsidTr="005942FB">
        <w:tc>
          <w:tcPr>
            <w:tcW w:w="3842" w:type="dxa"/>
          </w:tcPr>
          <w:p w14:paraId="7090608F" w14:textId="77777777" w:rsidR="009A1E3C" w:rsidRPr="006D4010" w:rsidRDefault="009A1E3C" w:rsidP="004E4E7F">
            <w:pPr>
              <w:pStyle w:val="TableText"/>
            </w:pPr>
            <w:r>
              <w:lastRenderedPageBreak/>
              <w:t>Create an inspect class map.</w:t>
            </w:r>
          </w:p>
        </w:tc>
        <w:tc>
          <w:tcPr>
            <w:tcW w:w="4487" w:type="dxa"/>
          </w:tcPr>
          <w:p w14:paraId="6DD53473" w14:textId="7A1DA79B" w:rsidR="009A1E3C" w:rsidRDefault="009A1E3C" w:rsidP="00CC1368">
            <w:pPr>
              <w:pStyle w:val="TableText"/>
            </w:pPr>
            <w:r>
              <w:t>Class map name:</w:t>
            </w:r>
            <w:r>
              <w:rPr>
                <w:b/>
              </w:rPr>
              <w:t xml:space="preserve"> OUTSIDE-TRAFFIC</w:t>
            </w:r>
          </w:p>
          <w:p w14:paraId="274A0C33" w14:textId="5678E108" w:rsidR="009A1E3C" w:rsidRDefault="009A1E3C" w:rsidP="00CC1368">
            <w:pPr>
              <w:pStyle w:val="TableText"/>
            </w:pPr>
            <w:r>
              <w:t xml:space="preserve">Inspection type: </w:t>
            </w:r>
            <w:r w:rsidRPr="004F1945">
              <w:rPr>
                <w:b/>
              </w:rPr>
              <w:t>match-</w:t>
            </w:r>
            <w:r>
              <w:rPr>
                <w:b/>
              </w:rPr>
              <w:t>all</w:t>
            </w:r>
          </w:p>
          <w:p w14:paraId="5EC2D412" w14:textId="07B2432B" w:rsidR="009A1E3C" w:rsidRPr="006D4010" w:rsidRDefault="009A1E3C" w:rsidP="00CC1368">
            <w:pPr>
              <w:pStyle w:val="TableText"/>
            </w:pPr>
            <w:r>
              <w:t xml:space="preserve">Access group allowed: </w:t>
            </w:r>
            <w:r>
              <w:rPr>
                <w:b/>
                <w:bCs/>
              </w:rPr>
              <w:t>REMOTE-TRAFFIC</w:t>
            </w:r>
          </w:p>
        </w:tc>
        <w:tc>
          <w:tcPr>
            <w:tcW w:w="842" w:type="dxa"/>
          </w:tcPr>
          <w:p w14:paraId="734EA4AE" w14:textId="684EF352" w:rsidR="009A1E3C" w:rsidRPr="006D4010" w:rsidRDefault="003C1B13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0C550BCD" w14:textId="46CE54B4" w:rsidR="009A1E3C" w:rsidRDefault="009A1E3C" w:rsidP="00011912">
            <w:pPr>
              <w:pStyle w:val="ConfigWindow"/>
            </w:pPr>
            <w:r>
              <w:t>Blank</w:t>
            </w:r>
          </w:p>
        </w:tc>
      </w:tr>
      <w:tr w:rsidR="00686284" w14:paraId="0727819F" w14:textId="35B28087" w:rsidTr="005942FB">
        <w:tc>
          <w:tcPr>
            <w:tcW w:w="3842" w:type="dxa"/>
          </w:tcPr>
          <w:p w14:paraId="39049E7B" w14:textId="77777777" w:rsidR="009A1E3C" w:rsidRPr="006D4010" w:rsidRDefault="009A1E3C" w:rsidP="004E4E7F">
            <w:pPr>
              <w:pStyle w:val="TableText"/>
            </w:pPr>
            <w:r>
              <w:t>Create an inspect policy map.</w:t>
            </w:r>
          </w:p>
        </w:tc>
        <w:tc>
          <w:tcPr>
            <w:tcW w:w="4487" w:type="dxa"/>
          </w:tcPr>
          <w:p w14:paraId="01409C52" w14:textId="784460D2" w:rsidR="009A1E3C" w:rsidRDefault="009A1E3C" w:rsidP="00CC1368">
            <w:pPr>
              <w:pStyle w:val="TableText"/>
            </w:pPr>
            <w:r>
              <w:t xml:space="preserve">Policy map name: </w:t>
            </w:r>
            <w:r>
              <w:rPr>
                <w:b/>
              </w:rPr>
              <w:t>OUTSIDE-TO-INSIDE-PM</w:t>
            </w:r>
          </w:p>
          <w:p w14:paraId="26B99BC8" w14:textId="77777777" w:rsidR="009A1E3C" w:rsidRDefault="009A1E3C" w:rsidP="00CC1368">
            <w:pPr>
              <w:pStyle w:val="TableText"/>
            </w:pPr>
            <w:r>
              <w:t>Bind the class map to the policy map.</w:t>
            </w:r>
          </w:p>
          <w:p w14:paraId="3999FEA8" w14:textId="77777777" w:rsidR="009A1E3C" w:rsidRPr="006D4010" w:rsidRDefault="009A1E3C" w:rsidP="00CC1368">
            <w:pPr>
              <w:pStyle w:val="TableText"/>
            </w:pPr>
            <w:r>
              <w:t>Matched packets should be inspected.</w:t>
            </w:r>
          </w:p>
        </w:tc>
        <w:tc>
          <w:tcPr>
            <w:tcW w:w="842" w:type="dxa"/>
          </w:tcPr>
          <w:p w14:paraId="63CB3E72" w14:textId="488AE1AB" w:rsidR="003C1B13" w:rsidRPr="006D4010" w:rsidRDefault="003C1B13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1BF998B5" w14:textId="45BB537B" w:rsidR="009A1E3C" w:rsidRDefault="009A1E3C" w:rsidP="00011912">
            <w:pPr>
              <w:pStyle w:val="ConfigWindow"/>
            </w:pPr>
            <w:r>
              <w:t>Blank</w:t>
            </w:r>
          </w:p>
        </w:tc>
      </w:tr>
      <w:tr w:rsidR="00686284" w14:paraId="79172527" w14:textId="51640D2D" w:rsidTr="005942FB">
        <w:tc>
          <w:tcPr>
            <w:tcW w:w="3842" w:type="dxa"/>
          </w:tcPr>
          <w:p w14:paraId="11A45AF3" w14:textId="77777777" w:rsidR="009A1E3C" w:rsidRPr="006D4010" w:rsidRDefault="009A1E3C" w:rsidP="004E4E7F">
            <w:pPr>
              <w:pStyle w:val="TableText"/>
            </w:pPr>
            <w:r>
              <w:t>Create a zone pair.</w:t>
            </w:r>
          </w:p>
        </w:tc>
        <w:tc>
          <w:tcPr>
            <w:tcW w:w="4487" w:type="dxa"/>
          </w:tcPr>
          <w:p w14:paraId="6941D9DE" w14:textId="63505F82" w:rsidR="009A1E3C" w:rsidRDefault="009A1E3C" w:rsidP="00CC1368">
            <w:pPr>
              <w:pStyle w:val="TableText"/>
              <w:rPr>
                <w:b/>
              </w:rPr>
            </w:pPr>
            <w:r>
              <w:t xml:space="preserve">Zone pair name: </w:t>
            </w:r>
            <w:r>
              <w:rPr>
                <w:b/>
              </w:rPr>
              <w:t>OUTSIDE-TO-INSIDE-ZP</w:t>
            </w:r>
          </w:p>
          <w:p w14:paraId="1E4FFF54" w14:textId="77777777" w:rsidR="009A1E3C" w:rsidRDefault="009A1E3C" w:rsidP="00CC1368">
            <w:pPr>
              <w:pStyle w:val="TableText"/>
            </w:pPr>
            <w:r>
              <w:t xml:space="preserve">Source zone: </w:t>
            </w:r>
            <w:r>
              <w:rPr>
                <w:b/>
              </w:rPr>
              <w:t>INSIDE</w:t>
            </w:r>
          </w:p>
          <w:p w14:paraId="7E02FFA5" w14:textId="77777777" w:rsidR="009A1E3C" w:rsidRPr="006D4010" w:rsidRDefault="009A1E3C" w:rsidP="00CC1368">
            <w:pPr>
              <w:pStyle w:val="TableText"/>
            </w:pPr>
            <w:r>
              <w:t xml:space="preserve">Destination zone: </w:t>
            </w:r>
            <w:r>
              <w:rPr>
                <w:b/>
              </w:rPr>
              <w:t>OUTSIDE</w:t>
            </w:r>
          </w:p>
        </w:tc>
        <w:tc>
          <w:tcPr>
            <w:tcW w:w="842" w:type="dxa"/>
          </w:tcPr>
          <w:p w14:paraId="54165DBE" w14:textId="06DF543C" w:rsidR="003C1B13" w:rsidRPr="006D4010" w:rsidRDefault="003C1B13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065A64BF" w14:textId="3E7E701F" w:rsidR="009A1E3C" w:rsidRDefault="009A1E3C" w:rsidP="00011912">
            <w:pPr>
              <w:pStyle w:val="ConfigWindow"/>
            </w:pPr>
            <w:r>
              <w:t>Blank</w:t>
            </w:r>
          </w:p>
        </w:tc>
      </w:tr>
      <w:tr w:rsidR="00686284" w14:paraId="1593D527" w14:textId="54D7AE5B" w:rsidTr="005942FB">
        <w:tc>
          <w:tcPr>
            <w:tcW w:w="3842" w:type="dxa"/>
            <w:tcBorders>
              <w:bottom w:val="single" w:sz="2" w:space="0" w:color="auto"/>
            </w:tcBorders>
          </w:tcPr>
          <w:p w14:paraId="07F92EED" w14:textId="77777777" w:rsidR="009A1E3C" w:rsidRPr="006D4010" w:rsidRDefault="009A1E3C" w:rsidP="004E4E7F">
            <w:pPr>
              <w:pStyle w:val="TableText"/>
            </w:pPr>
            <w:r>
              <w:t>Apply the policy map to the zone pair.</w:t>
            </w:r>
          </w:p>
        </w:tc>
        <w:tc>
          <w:tcPr>
            <w:tcW w:w="4487" w:type="dxa"/>
          </w:tcPr>
          <w:p w14:paraId="7D89E0FB" w14:textId="3D6ABB74" w:rsidR="009A1E3C" w:rsidRDefault="009A1E3C" w:rsidP="00CC1368">
            <w:pPr>
              <w:pStyle w:val="TableText"/>
            </w:pPr>
            <w:r>
              <w:t xml:space="preserve">Zone pair name: </w:t>
            </w:r>
            <w:r>
              <w:rPr>
                <w:b/>
              </w:rPr>
              <w:t>OUTSIDE-TO-INSIDE-ZP</w:t>
            </w:r>
          </w:p>
          <w:p w14:paraId="2D8907CD" w14:textId="188F89DD" w:rsidR="009A1E3C" w:rsidRPr="00760C69" w:rsidRDefault="009A1E3C" w:rsidP="00CC1368">
            <w:pPr>
              <w:pStyle w:val="TableText"/>
            </w:pPr>
            <w:r>
              <w:t xml:space="preserve">Policy map name: </w:t>
            </w:r>
            <w:r>
              <w:rPr>
                <w:b/>
              </w:rPr>
              <w:t>OUTSIDE-TO-INSIDE-PM</w:t>
            </w:r>
          </w:p>
        </w:tc>
        <w:tc>
          <w:tcPr>
            <w:tcW w:w="842" w:type="dxa"/>
          </w:tcPr>
          <w:p w14:paraId="7CFD1ECF" w14:textId="5E2E1994" w:rsidR="009A1E3C" w:rsidRPr="006D4010" w:rsidRDefault="003C1B13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7148B106" w14:textId="13A03852" w:rsidR="009A1E3C" w:rsidRDefault="009A1E3C" w:rsidP="00011912">
            <w:pPr>
              <w:pStyle w:val="ConfigWindow"/>
            </w:pPr>
            <w:r>
              <w:t>Blank</w:t>
            </w:r>
          </w:p>
        </w:tc>
      </w:tr>
      <w:tr w:rsidR="00686284" w14:paraId="1F31F7CC" w14:textId="77777777" w:rsidTr="005942FB">
        <w:tc>
          <w:tcPr>
            <w:tcW w:w="3842" w:type="dxa"/>
            <w:tcBorders>
              <w:left w:val="nil"/>
              <w:bottom w:val="nil"/>
            </w:tcBorders>
          </w:tcPr>
          <w:p w14:paraId="3ACA3308" w14:textId="77777777" w:rsidR="009A1E3C" w:rsidRDefault="009A1E3C" w:rsidP="009A1E3C">
            <w:pPr>
              <w:pStyle w:val="TableText"/>
            </w:pPr>
          </w:p>
        </w:tc>
        <w:tc>
          <w:tcPr>
            <w:tcW w:w="4487" w:type="dxa"/>
          </w:tcPr>
          <w:p w14:paraId="7A149B9D" w14:textId="189DDD6A" w:rsidR="009A1E3C" w:rsidRPr="00011912" w:rsidRDefault="009A1E3C" w:rsidP="00011912">
            <w:pPr>
              <w:pStyle w:val="TableText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42" w:type="dxa"/>
          </w:tcPr>
          <w:p w14:paraId="03A2C17D" w14:textId="4A598CA8" w:rsidR="009A1E3C" w:rsidRPr="00011912" w:rsidRDefault="003C1B13" w:rsidP="009A1E3C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09" w:type="dxa"/>
          </w:tcPr>
          <w:p w14:paraId="15E577CF" w14:textId="5CC77FDA" w:rsidR="009A1E3C" w:rsidRPr="00011912" w:rsidRDefault="009A1E3C" w:rsidP="00011912">
            <w:pPr>
              <w:pStyle w:val="ConfigWindow"/>
              <w:rPr>
                <w:b/>
                <w:bCs/>
              </w:rPr>
            </w:pPr>
            <w:r w:rsidRPr="00011912">
              <w:rPr>
                <w:b/>
                <w:bCs/>
              </w:rPr>
              <w:t>blank</w:t>
            </w:r>
          </w:p>
        </w:tc>
      </w:tr>
    </w:tbl>
    <w:p w14:paraId="707288B9" w14:textId="77777777" w:rsidR="00A713F7" w:rsidRDefault="00A713F7" w:rsidP="00A713F7">
      <w:pPr>
        <w:pStyle w:val="BodyTextL25"/>
      </w:pPr>
      <w:r w:rsidRPr="006504FE">
        <w:t>Troubleshoot as necessary to correct any issues discovered.</w:t>
      </w:r>
    </w:p>
    <w:tbl>
      <w:tblPr>
        <w:tblStyle w:val="LabAnswerTable"/>
        <w:tblW w:w="10080" w:type="dxa"/>
        <w:tblLook w:val="04A0" w:firstRow="1" w:lastRow="0" w:firstColumn="1" w:lastColumn="0" w:noHBand="0" w:noVBand="1"/>
        <w:tblDescription w:val="The table lists the configuration item or task and configuration and verification commands."/>
      </w:tblPr>
      <w:tblGrid>
        <w:gridCol w:w="2877"/>
        <w:gridCol w:w="4590"/>
        <w:gridCol w:w="2613"/>
      </w:tblGrid>
      <w:tr w:rsidR="00CF1DA5" w:rsidRPr="00996F89" w14:paraId="520EF349" w14:textId="77777777" w:rsidTr="0001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7" w:type="dxa"/>
          </w:tcPr>
          <w:p w14:paraId="58312800" w14:textId="77777777" w:rsidR="00CF1DA5" w:rsidRPr="00011912" w:rsidRDefault="00CF1DA5" w:rsidP="00011912">
            <w:pPr>
              <w:pStyle w:val="TableHeading"/>
            </w:pPr>
            <w:r w:rsidRPr="00011912">
              <w:t>Configuration Item or Task</w:t>
            </w:r>
          </w:p>
        </w:tc>
        <w:tc>
          <w:tcPr>
            <w:tcW w:w="4590" w:type="dxa"/>
          </w:tcPr>
          <w:p w14:paraId="70D87817" w14:textId="77777777" w:rsidR="00CF1DA5" w:rsidRPr="00011912" w:rsidRDefault="00CF1DA5" w:rsidP="00011912">
            <w:pPr>
              <w:pStyle w:val="TableHeading"/>
            </w:pPr>
            <w:r w:rsidRPr="00011912">
              <w:t>Configuration Commands</w:t>
            </w:r>
          </w:p>
        </w:tc>
        <w:tc>
          <w:tcPr>
            <w:tcW w:w="2613" w:type="dxa"/>
          </w:tcPr>
          <w:p w14:paraId="3B84005E" w14:textId="77777777" w:rsidR="00CF1DA5" w:rsidRPr="00011912" w:rsidRDefault="00CF1DA5" w:rsidP="00011912">
            <w:pPr>
              <w:pStyle w:val="TableHeading"/>
            </w:pPr>
            <w:r w:rsidRPr="00011912">
              <w:t>Verification Commands</w:t>
            </w:r>
          </w:p>
        </w:tc>
      </w:tr>
      <w:tr w:rsidR="00CF1DA5" w:rsidRPr="00CC2755" w14:paraId="19F76E1D" w14:textId="77777777" w:rsidTr="00011912">
        <w:tc>
          <w:tcPr>
            <w:tcW w:w="2877" w:type="dxa"/>
          </w:tcPr>
          <w:p w14:paraId="229808E5" w14:textId="1C559C41" w:rsidR="00CF1DA5" w:rsidRPr="0073104E" w:rsidRDefault="00CF1DA5" w:rsidP="00BD660F">
            <w:pPr>
              <w:pStyle w:val="TableText"/>
              <w:rPr>
                <w:color w:val="EE0000"/>
              </w:rPr>
            </w:pPr>
            <w:r w:rsidRPr="0073104E">
              <w:rPr>
                <w:color w:val="EE0000"/>
              </w:rPr>
              <w:t>Create ACL to allow R1 VPN traffic through</w:t>
            </w:r>
          </w:p>
        </w:tc>
        <w:tc>
          <w:tcPr>
            <w:tcW w:w="4590" w:type="dxa"/>
          </w:tcPr>
          <w:p w14:paraId="72F491E5" w14:textId="77777777" w:rsidR="00CF1DA5" w:rsidRPr="00CF1DA5" w:rsidRDefault="00CF1DA5" w:rsidP="00CF1DA5">
            <w:pPr>
              <w:pStyle w:val="TableText"/>
              <w:rPr>
                <w:color w:val="FF0000"/>
              </w:rPr>
            </w:pPr>
            <w:r w:rsidRPr="00CF1DA5">
              <w:rPr>
                <w:color w:val="FF0000"/>
              </w:rPr>
              <w:t>ip access-list extended REMOTE-TRAFFIC</w:t>
            </w:r>
          </w:p>
          <w:p w14:paraId="569A5C76" w14:textId="2B8DEB10" w:rsidR="00CF1DA5" w:rsidRPr="00CC2755" w:rsidRDefault="00CF1DA5" w:rsidP="00CF1DA5">
            <w:pPr>
              <w:pStyle w:val="TableText"/>
              <w:rPr>
                <w:color w:val="FF0000"/>
              </w:rPr>
            </w:pPr>
            <w:r w:rsidRPr="00CF1DA5">
              <w:rPr>
                <w:color w:val="FF0000"/>
              </w:rPr>
              <w:t xml:space="preserve"> permit ip 192.168.1.0 0.0.0.255 172.16.3.0 0.0.0.255</w:t>
            </w:r>
          </w:p>
        </w:tc>
        <w:tc>
          <w:tcPr>
            <w:tcW w:w="2613" w:type="dxa"/>
          </w:tcPr>
          <w:p w14:paraId="7ADA0B7B" w14:textId="425F5CAA" w:rsidR="00CF1DA5" w:rsidRPr="00CC2755" w:rsidRDefault="00CF1DA5" w:rsidP="00BD660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access-list REMOTE-TRAFFIC</w:t>
            </w:r>
          </w:p>
        </w:tc>
      </w:tr>
      <w:tr w:rsidR="00CF1DA5" w:rsidRPr="00CC2755" w14:paraId="7A00A4F9" w14:textId="77777777" w:rsidTr="00011912">
        <w:tc>
          <w:tcPr>
            <w:tcW w:w="2877" w:type="dxa"/>
          </w:tcPr>
          <w:p w14:paraId="44480EE6" w14:textId="77777777" w:rsidR="00CF1DA5" w:rsidRPr="00CC2755" w:rsidRDefault="00CF1DA5" w:rsidP="00BD660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an inspect class map</w:t>
            </w:r>
            <w:r>
              <w:rPr>
                <w:color w:val="FF0000"/>
              </w:rPr>
              <w:t>.</w:t>
            </w:r>
          </w:p>
        </w:tc>
        <w:tc>
          <w:tcPr>
            <w:tcW w:w="4590" w:type="dxa"/>
          </w:tcPr>
          <w:p w14:paraId="38C135F5" w14:textId="77777777" w:rsidR="00CF1DA5" w:rsidRPr="00CF1DA5" w:rsidRDefault="00CF1DA5" w:rsidP="00CF1DA5">
            <w:pPr>
              <w:pStyle w:val="TableText"/>
              <w:rPr>
                <w:color w:val="FF0000"/>
              </w:rPr>
            </w:pPr>
            <w:r w:rsidRPr="00CF1DA5">
              <w:rPr>
                <w:color w:val="FF0000"/>
              </w:rPr>
              <w:t xml:space="preserve">class-map type </w:t>
            </w:r>
            <w:proofErr w:type="gramStart"/>
            <w:r w:rsidRPr="00CF1DA5">
              <w:rPr>
                <w:color w:val="FF0000"/>
              </w:rPr>
              <w:t>inspect</w:t>
            </w:r>
            <w:proofErr w:type="gramEnd"/>
            <w:r w:rsidRPr="00CF1DA5">
              <w:rPr>
                <w:color w:val="FF0000"/>
              </w:rPr>
              <w:t xml:space="preserve"> match-all OUTSIDE-TRAFFIC</w:t>
            </w:r>
          </w:p>
          <w:p w14:paraId="55DDDB9D" w14:textId="673FC780" w:rsidR="00CF1DA5" w:rsidRPr="00CC2755" w:rsidRDefault="00CF1DA5" w:rsidP="00CF1DA5">
            <w:pPr>
              <w:pStyle w:val="TableText"/>
              <w:rPr>
                <w:color w:val="FF0000"/>
              </w:rPr>
            </w:pPr>
            <w:r w:rsidRPr="00CF1DA5">
              <w:rPr>
                <w:color w:val="FF0000"/>
              </w:rPr>
              <w:t xml:space="preserve"> match access-group name REMOTE-TRAFFIC</w:t>
            </w:r>
          </w:p>
        </w:tc>
        <w:tc>
          <w:tcPr>
            <w:tcW w:w="2613" w:type="dxa"/>
          </w:tcPr>
          <w:p w14:paraId="3B3EF9C4" w14:textId="77777777" w:rsidR="00CF1DA5" w:rsidRPr="00CC2755" w:rsidRDefault="00CF1DA5" w:rsidP="00BD660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class-map type inspect</w:t>
            </w:r>
          </w:p>
        </w:tc>
      </w:tr>
      <w:tr w:rsidR="00CF1DA5" w:rsidRPr="00CC2755" w14:paraId="2CD5FC00" w14:textId="77777777" w:rsidTr="00011912">
        <w:tc>
          <w:tcPr>
            <w:tcW w:w="2877" w:type="dxa"/>
          </w:tcPr>
          <w:p w14:paraId="05C5DD52" w14:textId="77777777" w:rsidR="00CF1DA5" w:rsidRPr="00CC2755" w:rsidRDefault="00CF1DA5" w:rsidP="00BD660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an inspect policy map</w:t>
            </w:r>
            <w:r>
              <w:rPr>
                <w:color w:val="FF0000"/>
              </w:rPr>
              <w:t>.</w:t>
            </w:r>
          </w:p>
        </w:tc>
        <w:tc>
          <w:tcPr>
            <w:tcW w:w="4590" w:type="dxa"/>
          </w:tcPr>
          <w:p w14:paraId="4CBC7276" w14:textId="77777777" w:rsidR="00CF1DA5" w:rsidRPr="00CF1DA5" w:rsidRDefault="00CF1DA5" w:rsidP="00CF1DA5">
            <w:pPr>
              <w:pStyle w:val="TableText"/>
              <w:rPr>
                <w:color w:val="EE0000"/>
              </w:rPr>
            </w:pPr>
            <w:r w:rsidRPr="00CF1DA5">
              <w:rPr>
                <w:color w:val="EE0000"/>
              </w:rPr>
              <w:t xml:space="preserve">policy-map type </w:t>
            </w:r>
            <w:proofErr w:type="gramStart"/>
            <w:r w:rsidRPr="00CF1DA5">
              <w:rPr>
                <w:color w:val="EE0000"/>
              </w:rPr>
              <w:t>inspect</w:t>
            </w:r>
            <w:proofErr w:type="gramEnd"/>
            <w:r w:rsidRPr="00CF1DA5">
              <w:rPr>
                <w:color w:val="EE0000"/>
              </w:rPr>
              <w:t xml:space="preserve"> OUTSIDE-TO-INSIDE-PM</w:t>
            </w:r>
          </w:p>
          <w:p w14:paraId="747FE4D7" w14:textId="77777777" w:rsidR="00CF1DA5" w:rsidRPr="00CF1DA5" w:rsidRDefault="00CF1DA5" w:rsidP="00CF1DA5">
            <w:pPr>
              <w:pStyle w:val="TableText"/>
              <w:rPr>
                <w:color w:val="EE0000"/>
              </w:rPr>
            </w:pPr>
            <w:r w:rsidRPr="00CF1DA5">
              <w:rPr>
                <w:color w:val="EE0000"/>
              </w:rPr>
              <w:t xml:space="preserve"> class type </w:t>
            </w:r>
            <w:proofErr w:type="gramStart"/>
            <w:r w:rsidRPr="00CF1DA5">
              <w:rPr>
                <w:color w:val="EE0000"/>
              </w:rPr>
              <w:t>inspect</w:t>
            </w:r>
            <w:proofErr w:type="gramEnd"/>
            <w:r w:rsidRPr="00CF1DA5">
              <w:rPr>
                <w:color w:val="EE0000"/>
              </w:rPr>
              <w:t xml:space="preserve"> OUTSIDE-TRAFFIC</w:t>
            </w:r>
          </w:p>
          <w:p w14:paraId="1C0970EC" w14:textId="697B1359" w:rsidR="00CF1DA5" w:rsidRPr="00CC2755" w:rsidRDefault="00CF1DA5" w:rsidP="00CF1DA5">
            <w:pPr>
              <w:pStyle w:val="TableText"/>
              <w:rPr>
                <w:color w:val="FF0000"/>
              </w:rPr>
            </w:pPr>
            <w:r w:rsidRPr="00CF1DA5">
              <w:rPr>
                <w:color w:val="EE0000"/>
              </w:rPr>
              <w:t xml:space="preserve">  inspect</w:t>
            </w:r>
          </w:p>
        </w:tc>
        <w:tc>
          <w:tcPr>
            <w:tcW w:w="2613" w:type="dxa"/>
          </w:tcPr>
          <w:p w14:paraId="313DD9B7" w14:textId="77777777" w:rsidR="00CF1DA5" w:rsidRPr="00CC2755" w:rsidRDefault="00CF1DA5" w:rsidP="00BD660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policy-map type inspect</w:t>
            </w:r>
          </w:p>
        </w:tc>
      </w:tr>
      <w:tr w:rsidR="00CF1DA5" w:rsidRPr="00CC2755" w14:paraId="50BEF267" w14:textId="77777777" w:rsidTr="00011912">
        <w:tc>
          <w:tcPr>
            <w:tcW w:w="2877" w:type="dxa"/>
          </w:tcPr>
          <w:p w14:paraId="28316085" w14:textId="77777777" w:rsidR="00CF1DA5" w:rsidRPr="00CC2755" w:rsidRDefault="00CF1DA5" w:rsidP="00BD660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Create a zone pair</w:t>
            </w:r>
            <w:r>
              <w:rPr>
                <w:color w:val="FF0000"/>
              </w:rPr>
              <w:t>.</w:t>
            </w:r>
          </w:p>
        </w:tc>
        <w:tc>
          <w:tcPr>
            <w:tcW w:w="4590" w:type="dxa"/>
          </w:tcPr>
          <w:p w14:paraId="0950A3F7" w14:textId="6BB6365F" w:rsidR="00CF1DA5" w:rsidRPr="00CC2755" w:rsidRDefault="00CF1DA5" w:rsidP="0073104E">
            <w:pPr>
              <w:pStyle w:val="TableText"/>
              <w:rPr>
                <w:color w:val="FF0000"/>
              </w:rPr>
            </w:pPr>
            <w:r w:rsidRPr="00CF1DA5">
              <w:rPr>
                <w:color w:val="FF0000"/>
              </w:rPr>
              <w:t>zone-pair security OUTSIDE-TO-INSIDE-ZP source OUTSIDE destination INSIDE</w:t>
            </w:r>
          </w:p>
        </w:tc>
        <w:tc>
          <w:tcPr>
            <w:tcW w:w="2613" w:type="dxa"/>
          </w:tcPr>
          <w:p w14:paraId="75AEDF71" w14:textId="77777777" w:rsidR="00CF1DA5" w:rsidRPr="00CC2755" w:rsidRDefault="00CF1DA5" w:rsidP="00BD660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zone-pair security</w:t>
            </w:r>
          </w:p>
        </w:tc>
      </w:tr>
      <w:tr w:rsidR="00CF1DA5" w:rsidRPr="00CC2755" w14:paraId="18A5545D" w14:textId="77777777" w:rsidTr="00011912">
        <w:tc>
          <w:tcPr>
            <w:tcW w:w="2877" w:type="dxa"/>
          </w:tcPr>
          <w:p w14:paraId="4866391A" w14:textId="77777777" w:rsidR="00CF1DA5" w:rsidRPr="00CC2755" w:rsidRDefault="00CF1DA5" w:rsidP="00BD660F">
            <w:pPr>
              <w:pStyle w:val="TableText"/>
              <w:rPr>
                <w:color w:val="FF0000"/>
              </w:rPr>
            </w:pPr>
            <w:r w:rsidRPr="00CC2755">
              <w:rPr>
                <w:color w:val="FF0000"/>
              </w:rPr>
              <w:t>Apply the policy map to the zone pair</w:t>
            </w:r>
            <w:r>
              <w:rPr>
                <w:color w:val="FF0000"/>
              </w:rPr>
              <w:t>.</w:t>
            </w:r>
          </w:p>
        </w:tc>
        <w:tc>
          <w:tcPr>
            <w:tcW w:w="4590" w:type="dxa"/>
          </w:tcPr>
          <w:p w14:paraId="439CC92A" w14:textId="235BDCA9" w:rsidR="00CF1DA5" w:rsidRPr="00CC2755" w:rsidRDefault="00CF1DA5" w:rsidP="00CF1DA5">
            <w:pPr>
              <w:pStyle w:val="TableText"/>
              <w:rPr>
                <w:color w:val="FF0000"/>
              </w:rPr>
            </w:pPr>
            <w:r w:rsidRPr="00CF1DA5">
              <w:rPr>
                <w:color w:val="FF0000"/>
              </w:rPr>
              <w:t xml:space="preserve">service-policy type </w:t>
            </w:r>
            <w:proofErr w:type="gramStart"/>
            <w:r w:rsidRPr="00CF1DA5">
              <w:rPr>
                <w:color w:val="FF0000"/>
              </w:rPr>
              <w:t>inspect</w:t>
            </w:r>
            <w:proofErr w:type="gramEnd"/>
            <w:r w:rsidRPr="00CF1DA5">
              <w:rPr>
                <w:color w:val="FF0000"/>
              </w:rPr>
              <w:t xml:space="preserve"> OUTSIDE-TO-INSIDE-PM</w:t>
            </w:r>
          </w:p>
        </w:tc>
        <w:tc>
          <w:tcPr>
            <w:tcW w:w="2613" w:type="dxa"/>
          </w:tcPr>
          <w:p w14:paraId="70DE3BB4" w14:textId="77777777" w:rsidR="00CF1DA5" w:rsidRPr="00CC2755" w:rsidRDefault="00CF1DA5" w:rsidP="00BD660F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show zone-pair security</w:t>
            </w:r>
          </w:p>
        </w:tc>
      </w:tr>
    </w:tbl>
    <w:p w14:paraId="693A3288" w14:textId="63A9AF84" w:rsidR="009E1EAB" w:rsidRDefault="009E1EAB" w:rsidP="009E1EAB">
      <w:pPr>
        <w:pStyle w:val="Heading3"/>
      </w:pPr>
      <w:r>
        <w:t xml:space="preserve">Verify </w:t>
      </w:r>
      <w:r w:rsidR="004E4E7F">
        <w:t>ZPF</w:t>
      </w:r>
      <w:r w:rsidR="00A713F7">
        <w:t xml:space="preserve"> functionality.</w:t>
      </w:r>
    </w:p>
    <w:tbl>
      <w:tblPr>
        <w:tblStyle w:val="LabTableStyle"/>
        <w:tblW w:w="10080" w:type="dxa"/>
        <w:tblLayout w:type="fixed"/>
        <w:tblLook w:val="04A0" w:firstRow="1" w:lastRow="0" w:firstColumn="1" w:lastColumn="0" w:noHBand="0" w:noVBand="1"/>
      </w:tblPr>
      <w:tblGrid>
        <w:gridCol w:w="5667"/>
        <w:gridCol w:w="2880"/>
        <w:gridCol w:w="624"/>
        <w:gridCol w:w="909"/>
      </w:tblGrid>
      <w:tr w:rsidR="009E1EAB" w14:paraId="79434E45" w14:textId="77777777" w:rsidTr="002F6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67" w:type="dxa"/>
          </w:tcPr>
          <w:p w14:paraId="78B18636" w14:textId="77777777" w:rsidR="009E1EAB" w:rsidRDefault="009E1EAB" w:rsidP="00714EAF">
            <w:pPr>
              <w:pStyle w:val="TableHeading"/>
            </w:pPr>
            <w:r>
              <w:t>Configuration Task</w:t>
            </w:r>
          </w:p>
        </w:tc>
        <w:tc>
          <w:tcPr>
            <w:tcW w:w="2880" w:type="dxa"/>
          </w:tcPr>
          <w:p w14:paraId="4D76BAA8" w14:textId="77777777" w:rsidR="009E1EAB" w:rsidRDefault="009E1EAB" w:rsidP="00714EAF">
            <w:pPr>
              <w:pStyle w:val="TableHeading"/>
            </w:pPr>
            <w:r>
              <w:t>Specification</w:t>
            </w:r>
          </w:p>
        </w:tc>
        <w:tc>
          <w:tcPr>
            <w:tcW w:w="624" w:type="dxa"/>
          </w:tcPr>
          <w:p w14:paraId="5EE38E61" w14:textId="77777777" w:rsidR="009E1EAB" w:rsidRDefault="009E1EAB" w:rsidP="00714EAF">
            <w:pPr>
              <w:pStyle w:val="TableHeading"/>
            </w:pPr>
            <w:r>
              <w:t>Pts</w:t>
            </w:r>
          </w:p>
        </w:tc>
        <w:tc>
          <w:tcPr>
            <w:tcW w:w="909" w:type="dxa"/>
          </w:tcPr>
          <w:p w14:paraId="5ADA06CA" w14:textId="77777777" w:rsidR="009E1EAB" w:rsidRDefault="009E1EAB" w:rsidP="00714EAF">
            <w:pPr>
              <w:pStyle w:val="TableHeading"/>
            </w:pPr>
            <w:r>
              <w:t>Earned</w:t>
            </w:r>
          </w:p>
        </w:tc>
      </w:tr>
      <w:tr w:rsidR="009E1EAB" w:rsidDel="00F162B9" w14:paraId="78BBB734" w14:textId="77777777" w:rsidTr="002F6180">
        <w:tc>
          <w:tcPr>
            <w:tcW w:w="5667" w:type="dxa"/>
          </w:tcPr>
          <w:p w14:paraId="261E9392" w14:textId="0CEFA3B6" w:rsidR="009E1EAB" w:rsidRDefault="009E1EAB" w:rsidP="004E4E7F">
            <w:pPr>
              <w:pStyle w:val="TableText"/>
            </w:pPr>
            <w:bookmarkStart w:id="10" w:name="_Hlk66785766"/>
            <w:r>
              <w:t xml:space="preserve">Verify </w:t>
            </w:r>
            <w:r w:rsidR="004E6EF1">
              <w:t>all PCs can access web browser on R2</w:t>
            </w:r>
          </w:p>
        </w:tc>
        <w:tc>
          <w:tcPr>
            <w:tcW w:w="2880" w:type="dxa"/>
          </w:tcPr>
          <w:p w14:paraId="7E100E18" w14:textId="2CA239CB" w:rsidR="009E1EAB" w:rsidRDefault="009E1EAB" w:rsidP="00CC1368">
            <w:pPr>
              <w:pStyle w:val="TableText"/>
            </w:pPr>
          </w:p>
        </w:tc>
        <w:tc>
          <w:tcPr>
            <w:tcW w:w="624" w:type="dxa"/>
          </w:tcPr>
          <w:p w14:paraId="48F9A88D" w14:textId="1CB13B29" w:rsidR="009E1EAB" w:rsidRDefault="004E6EF1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2CC4108D" w14:textId="77777777" w:rsidR="009E1EAB" w:rsidDel="00F162B9" w:rsidRDefault="009E1EAB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9E1EAB" w:rsidDel="00F162B9" w14:paraId="32A7C0D0" w14:textId="77777777" w:rsidTr="002F6180">
        <w:tc>
          <w:tcPr>
            <w:tcW w:w="5667" w:type="dxa"/>
          </w:tcPr>
          <w:p w14:paraId="547038C1" w14:textId="36A02D7B" w:rsidR="009E1EAB" w:rsidRDefault="004E6EF1" w:rsidP="004E4E7F">
            <w:pPr>
              <w:pStyle w:val="TableText"/>
            </w:pPr>
            <w:r>
              <w:t>Verify VPN connection between PC-A and PC-B</w:t>
            </w:r>
          </w:p>
        </w:tc>
        <w:tc>
          <w:tcPr>
            <w:tcW w:w="2880" w:type="dxa"/>
          </w:tcPr>
          <w:p w14:paraId="703E2F7C" w14:textId="42524D4C" w:rsidR="009E1EAB" w:rsidRDefault="009E1EAB" w:rsidP="00CC1368">
            <w:pPr>
              <w:pStyle w:val="TableText"/>
            </w:pPr>
          </w:p>
        </w:tc>
        <w:tc>
          <w:tcPr>
            <w:tcW w:w="624" w:type="dxa"/>
          </w:tcPr>
          <w:p w14:paraId="1CB08D0D" w14:textId="3A4833B1" w:rsidR="009E1EAB" w:rsidRDefault="009B2ADD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3C1FFFDE" w14:textId="77777777" w:rsidR="009E1EAB" w:rsidDel="00F162B9" w:rsidRDefault="009E1EAB" w:rsidP="00011912">
            <w:pPr>
              <w:pStyle w:val="ConfigWindow"/>
              <w:jc w:val="center"/>
            </w:pPr>
            <w:r>
              <w:t>Blank</w:t>
            </w:r>
          </w:p>
        </w:tc>
      </w:tr>
      <w:tr w:rsidR="004E6EF1" w:rsidDel="00F162B9" w14:paraId="00D3EB51" w14:textId="77777777" w:rsidTr="002F6180">
        <w:tc>
          <w:tcPr>
            <w:tcW w:w="5667" w:type="dxa"/>
            <w:tcBorders>
              <w:bottom w:val="single" w:sz="2" w:space="0" w:color="auto"/>
            </w:tcBorders>
          </w:tcPr>
          <w:p w14:paraId="255452F7" w14:textId="217D911A" w:rsidR="004E6EF1" w:rsidRDefault="004E6EF1" w:rsidP="004E4E7F">
            <w:pPr>
              <w:pStyle w:val="TableText"/>
            </w:pPr>
            <w:r>
              <w:t xml:space="preserve">Verify </w:t>
            </w:r>
            <w:r w:rsidR="002F6180">
              <w:t>No OUTSIDE traffic into INSIDE zone, except via VPN</w:t>
            </w:r>
          </w:p>
        </w:tc>
        <w:tc>
          <w:tcPr>
            <w:tcW w:w="2880" w:type="dxa"/>
          </w:tcPr>
          <w:p w14:paraId="2EFF9391" w14:textId="77777777" w:rsidR="004E6EF1" w:rsidRDefault="004E6EF1" w:rsidP="00CC1368">
            <w:pPr>
              <w:pStyle w:val="TableText"/>
            </w:pPr>
          </w:p>
        </w:tc>
        <w:tc>
          <w:tcPr>
            <w:tcW w:w="624" w:type="dxa"/>
          </w:tcPr>
          <w:p w14:paraId="1DCCE03E" w14:textId="7EF3CF9C" w:rsidR="004E6EF1" w:rsidRDefault="009B2ADD" w:rsidP="00CC136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909" w:type="dxa"/>
          </w:tcPr>
          <w:p w14:paraId="57C377B3" w14:textId="1E40C558" w:rsidR="004E6EF1" w:rsidRDefault="009A1E3C" w:rsidP="00011912">
            <w:pPr>
              <w:pStyle w:val="ConfigWindow"/>
              <w:jc w:val="center"/>
            </w:pPr>
            <w:r>
              <w:t>B</w:t>
            </w:r>
            <w:r w:rsidR="004E6EF1">
              <w:t>lank</w:t>
            </w:r>
          </w:p>
        </w:tc>
      </w:tr>
      <w:bookmarkEnd w:id="10"/>
      <w:tr w:rsidR="009A1E3C" w:rsidDel="00F162B9" w14:paraId="68E66236" w14:textId="77777777" w:rsidTr="002F6180">
        <w:tc>
          <w:tcPr>
            <w:tcW w:w="5667" w:type="dxa"/>
            <w:tcBorders>
              <w:left w:val="nil"/>
              <w:bottom w:val="nil"/>
            </w:tcBorders>
          </w:tcPr>
          <w:p w14:paraId="46464E38" w14:textId="77777777" w:rsidR="009A1E3C" w:rsidRDefault="009A1E3C" w:rsidP="00714EAF">
            <w:pPr>
              <w:pStyle w:val="TableText"/>
            </w:pPr>
          </w:p>
        </w:tc>
        <w:tc>
          <w:tcPr>
            <w:tcW w:w="2880" w:type="dxa"/>
          </w:tcPr>
          <w:p w14:paraId="12338BF2" w14:textId="336B6B59" w:rsidR="009A1E3C" w:rsidRPr="00011912" w:rsidRDefault="009A1E3C" w:rsidP="00011912">
            <w:pPr>
              <w:pStyle w:val="TableText"/>
              <w:jc w:val="right"/>
              <w:rPr>
                <w:b/>
                <w:bCs/>
              </w:rPr>
            </w:pPr>
            <w:r w:rsidRPr="00011912">
              <w:rPr>
                <w:b/>
                <w:bCs/>
              </w:rPr>
              <w:t>Total</w:t>
            </w:r>
          </w:p>
        </w:tc>
        <w:tc>
          <w:tcPr>
            <w:tcW w:w="624" w:type="dxa"/>
          </w:tcPr>
          <w:p w14:paraId="5E8C6EF8" w14:textId="25814F0B" w:rsidR="009A1E3C" w:rsidRPr="00011912" w:rsidRDefault="009B2ADD" w:rsidP="004E4E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09" w:type="dxa"/>
          </w:tcPr>
          <w:p w14:paraId="4C8A18CE" w14:textId="15B9F036" w:rsidR="009A1E3C" w:rsidRPr="00011912" w:rsidRDefault="009A1E3C" w:rsidP="00011912">
            <w:pPr>
              <w:pStyle w:val="ConfigWindow"/>
              <w:jc w:val="center"/>
              <w:rPr>
                <w:b/>
                <w:bCs/>
              </w:rPr>
            </w:pPr>
            <w:r w:rsidRPr="00011912">
              <w:rPr>
                <w:b/>
                <w:bCs/>
              </w:rPr>
              <w:t>blank</w:t>
            </w:r>
          </w:p>
        </w:tc>
      </w:tr>
    </w:tbl>
    <w:p w14:paraId="0F94D11E" w14:textId="77777777" w:rsidR="005942FB" w:rsidRDefault="005942FB" w:rsidP="005942FB">
      <w:pPr>
        <w:pStyle w:val="BodyTextL25"/>
      </w:pPr>
      <w:r w:rsidRPr="006504FE">
        <w:t>Troubleshoot as necessary to correct any issues discovered.</w:t>
      </w:r>
    </w:p>
    <w:p w14:paraId="0D9AE677" w14:textId="77777777" w:rsidR="004A1F06" w:rsidRPr="001812E2" w:rsidRDefault="004A1F06" w:rsidP="004A1F06">
      <w:pPr>
        <w:pStyle w:val="AnswerLineL25"/>
      </w:pPr>
      <w:r>
        <w:lastRenderedPageBreak/>
        <w:t>Type your answers here.</w:t>
      </w:r>
    </w:p>
    <w:p w14:paraId="170786E2" w14:textId="77777777" w:rsidR="002975BE" w:rsidRPr="00C307E8" w:rsidRDefault="002975BE" w:rsidP="002975BE">
      <w:pPr>
        <w:pStyle w:val="Heading1"/>
        <w:spacing w:before="120"/>
      </w:pPr>
      <w:r w:rsidRPr="00870203">
        <w:t>Router Interface Summary Table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This table gives the Router Interface per router Model for Ethernet Interfaces 1 and 2 as well as Serial interfaces 1 and 2."/>
      </w:tblPr>
      <w:tblGrid>
        <w:gridCol w:w="1530"/>
        <w:gridCol w:w="2250"/>
        <w:gridCol w:w="2250"/>
        <w:gridCol w:w="2070"/>
        <w:gridCol w:w="2160"/>
      </w:tblGrid>
      <w:tr w:rsidR="002975BE" w14:paraId="1E2AD048" w14:textId="77777777" w:rsidTr="002E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0" w:type="dxa"/>
          </w:tcPr>
          <w:p w14:paraId="16CE486C" w14:textId="77777777" w:rsidR="002975BE" w:rsidRPr="00763D8B" w:rsidRDefault="002975BE" w:rsidP="002E02A1">
            <w:pPr>
              <w:pStyle w:val="TableHeading"/>
            </w:pPr>
            <w:r w:rsidRPr="00763D8B">
              <w:t>Router Model</w:t>
            </w:r>
          </w:p>
        </w:tc>
        <w:tc>
          <w:tcPr>
            <w:tcW w:w="2250" w:type="dxa"/>
          </w:tcPr>
          <w:p w14:paraId="02BD132E" w14:textId="77777777" w:rsidR="002975BE" w:rsidRPr="00763D8B" w:rsidRDefault="002975BE" w:rsidP="002E02A1">
            <w:pPr>
              <w:pStyle w:val="TableHeading"/>
            </w:pPr>
            <w:r w:rsidRPr="00763D8B">
              <w:t>Ethernet Interface #1</w:t>
            </w:r>
          </w:p>
        </w:tc>
        <w:tc>
          <w:tcPr>
            <w:tcW w:w="2250" w:type="dxa"/>
          </w:tcPr>
          <w:p w14:paraId="2A958B2D" w14:textId="77777777" w:rsidR="002975BE" w:rsidRPr="00763D8B" w:rsidRDefault="002975BE" w:rsidP="002E02A1">
            <w:pPr>
              <w:pStyle w:val="TableHeading"/>
            </w:pPr>
            <w:r w:rsidRPr="00763D8B">
              <w:t>Ethernet Interface #2</w:t>
            </w:r>
          </w:p>
        </w:tc>
        <w:tc>
          <w:tcPr>
            <w:tcW w:w="2070" w:type="dxa"/>
          </w:tcPr>
          <w:p w14:paraId="4609116B" w14:textId="77777777" w:rsidR="002975BE" w:rsidRPr="00763D8B" w:rsidRDefault="002975BE" w:rsidP="002E02A1">
            <w:pPr>
              <w:pStyle w:val="TableHeading"/>
            </w:pPr>
            <w:r w:rsidRPr="00763D8B">
              <w:t>Serial Interface #1</w:t>
            </w:r>
          </w:p>
        </w:tc>
        <w:tc>
          <w:tcPr>
            <w:tcW w:w="2160" w:type="dxa"/>
          </w:tcPr>
          <w:p w14:paraId="64EE1F12" w14:textId="77777777" w:rsidR="002975BE" w:rsidRPr="00763D8B" w:rsidRDefault="002975BE" w:rsidP="002E02A1">
            <w:pPr>
              <w:pStyle w:val="TableHeading"/>
            </w:pPr>
            <w:r w:rsidRPr="00763D8B">
              <w:t>Serial Interface #2</w:t>
            </w:r>
          </w:p>
        </w:tc>
      </w:tr>
      <w:tr w:rsidR="002975BE" w14:paraId="382A6ADA" w14:textId="77777777" w:rsidTr="002E02A1">
        <w:tc>
          <w:tcPr>
            <w:tcW w:w="1530" w:type="dxa"/>
          </w:tcPr>
          <w:p w14:paraId="6B850C5B" w14:textId="77777777" w:rsidR="002975BE" w:rsidRPr="009453F7" w:rsidRDefault="002975BE" w:rsidP="002E02A1">
            <w:pPr>
              <w:pStyle w:val="TableText"/>
            </w:pPr>
            <w:r w:rsidRPr="009453F7">
              <w:t>1900</w:t>
            </w:r>
          </w:p>
        </w:tc>
        <w:tc>
          <w:tcPr>
            <w:tcW w:w="2250" w:type="dxa"/>
          </w:tcPr>
          <w:p w14:paraId="6A37F3B8" w14:textId="77777777" w:rsidR="002975BE" w:rsidRPr="009453F7" w:rsidRDefault="002975BE" w:rsidP="002E02A1">
            <w:pPr>
              <w:pStyle w:val="TableText"/>
            </w:pPr>
            <w:r w:rsidRPr="009453F7">
              <w:t>Gigabit Ethernet 0/0 (G0/0)</w:t>
            </w:r>
          </w:p>
        </w:tc>
        <w:tc>
          <w:tcPr>
            <w:tcW w:w="2250" w:type="dxa"/>
          </w:tcPr>
          <w:p w14:paraId="7F8DD300" w14:textId="77777777" w:rsidR="002975BE" w:rsidRPr="009453F7" w:rsidRDefault="002975BE" w:rsidP="002E02A1">
            <w:pPr>
              <w:pStyle w:val="TableText"/>
            </w:pPr>
            <w:r w:rsidRPr="009453F7">
              <w:t>Gigabit Ethernet 0/1 (G0/1)</w:t>
            </w:r>
          </w:p>
        </w:tc>
        <w:tc>
          <w:tcPr>
            <w:tcW w:w="2070" w:type="dxa"/>
          </w:tcPr>
          <w:p w14:paraId="7EE49C2F" w14:textId="77777777" w:rsidR="002975BE" w:rsidRPr="009453F7" w:rsidRDefault="002975BE" w:rsidP="002E02A1">
            <w:pPr>
              <w:pStyle w:val="TableText"/>
            </w:pPr>
            <w:r w:rsidRPr="009453F7">
              <w:t>Serial 0/0/0 (S0/0/0)</w:t>
            </w:r>
          </w:p>
        </w:tc>
        <w:tc>
          <w:tcPr>
            <w:tcW w:w="2160" w:type="dxa"/>
          </w:tcPr>
          <w:p w14:paraId="2348BA93" w14:textId="77777777" w:rsidR="002975BE" w:rsidRPr="009453F7" w:rsidRDefault="002975BE" w:rsidP="002E02A1">
            <w:pPr>
              <w:pStyle w:val="TableText"/>
            </w:pPr>
            <w:r w:rsidRPr="009453F7">
              <w:t>Serial 0/0/1 (S0/0/1)</w:t>
            </w:r>
          </w:p>
        </w:tc>
      </w:tr>
      <w:tr w:rsidR="002975BE" w14:paraId="13BC9827" w14:textId="77777777" w:rsidTr="002E02A1">
        <w:tc>
          <w:tcPr>
            <w:tcW w:w="1530" w:type="dxa"/>
          </w:tcPr>
          <w:p w14:paraId="4E51F1AE" w14:textId="77777777" w:rsidR="002975BE" w:rsidRPr="009453F7" w:rsidRDefault="002975BE" w:rsidP="002E02A1">
            <w:pPr>
              <w:pStyle w:val="TableText"/>
            </w:pPr>
            <w:r w:rsidRPr="009453F7">
              <w:t>2900</w:t>
            </w:r>
          </w:p>
        </w:tc>
        <w:tc>
          <w:tcPr>
            <w:tcW w:w="2250" w:type="dxa"/>
          </w:tcPr>
          <w:p w14:paraId="38B17ACD" w14:textId="77777777" w:rsidR="002975BE" w:rsidRPr="009453F7" w:rsidRDefault="002975BE" w:rsidP="002E02A1">
            <w:pPr>
              <w:pStyle w:val="TableText"/>
            </w:pPr>
            <w:r w:rsidRPr="009453F7">
              <w:t>Gigabit Ethernet 0/0 (G0/0)</w:t>
            </w:r>
          </w:p>
        </w:tc>
        <w:tc>
          <w:tcPr>
            <w:tcW w:w="2250" w:type="dxa"/>
          </w:tcPr>
          <w:p w14:paraId="0BC0D51B" w14:textId="77777777" w:rsidR="002975BE" w:rsidRPr="009453F7" w:rsidRDefault="002975BE" w:rsidP="002E02A1">
            <w:pPr>
              <w:pStyle w:val="TableText"/>
            </w:pPr>
            <w:r w:rsidRPr="009453F7">
              <w:t>Gigabit Ethernet 0/1 (G0/1)</w:t>
            </w:r>
          </w:p>
        </w:tc>
        <w:tc>
          <w:tcPr>
            <w:tcW w:w="2070" w:type="dxa"/>
          </w:tcPr>
          <w:p w14:paraId="7FBC1CFC" w14:textId="77777777" w:rsidR="002975BE" w:rsidRPr="009453F7" w:rsidRDefault="002975BE" w:rsidP="002E02A1">
            <w:pPr>
              <w:pStyle w:val="TableText"/>
            </w:pPr>
            <w:r w:rsidRPr="009453F7">
              <w:t>Serial 0/0/0 (S0/0/0)</w:t>
            </w:r>
          </w:p>
        </w:tc>
        <w:tc>
          <w:tcPr>
            <w:tcW w:w="2160" w:type="dxa"/>
          </w:tcPr>
          <w:p w14:paraId="6EB0E7E1" w14:textId="77777777" w:rsidR="002975BE" w:rsidRPr="009453F7" w:rsidRDefault="002975BE" w:rsidP="002E02A1">
            <w:pPr>
              <w:pStyle w:val="TableText"/>
            </w:pPr>
            <w:r w:rsidRPr="009453F7">
              <w:t>Serial 0/0/1 (S0/0/1)</w:t>
            </w:r>
          </w:p>
        </w:tc>
      </w:tr>
      <w:tr w:rsidR="002975BE" w14:paraId="1D91EE73" w14:textId="77777777" w:rsidTr="002E02A1">
        <w:tc>
          <w:tcPr>
            <w:tcW w:w="1530" w:type="dxa"/>
          </w:tcPr>
          <w:p w14:paraId="4525DBEC" w14:textId="77777777" w:rsidR="002975BE" w:rsidRPr="009453F7" w:rsidRDefault="002975BE" w:rsidP="002E02A1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5872B8B6" w14:textId="77777777" w:rsidR="002975BE" w:rsidRPr="009453F7" w:rsidRDefault="002975BE" w:rsidP="002E02A1">
            <w:pPr>
              <w:pStyle w:val="TableText"/>
            </w:pPr>
            <w:r w:rsidRPr="009453F7">
              <w:t>Gigabit Ethernet 0/0</w:t>
            </w:r>
            <w:r>
              <w:t>/0</w:t>
            </w:r>
            <w:r w:rsidRPr="009453F7">
              <w:t xml:space="preserve"> (G0/0</w:t>
            </w:r>
            <w:r>
              <w:t>/0</w:t>
            </w:r>
            <w:r w:rsidRPr="009453F7">
              <w:t>)</w:t>
            </w:r>
          </w:p>
        </w:tc>
        <w:tc>
          <w:tcPr>
            <w:tcW w:w="2250" w:type="dxa"/>
          </w:tcPr>
          <w:p w14:paraId="4424FF00" w14:textId="77777777" w:rsidR="002975BE" w:rsidRPr="009453F7" w:rsidRDefault="002975BE" w:rsidP="002E02A1">
            <w:pPr>
              <w:pStyle w:val="TableText"/>
            </w:pPr>
            <w:r w:rsidRPr="009453F7">
              <w:t>Gigabit Ethernet 0/0</w:t>
            </w:r>
            <w:r>
              <w:t>/1</w:t>
            </w:r>
            <w:r w:rsidRPr="009453F7">
              <w:t xml:space="preserve"> (G0/0</w:t>
            </w:r>
            <w:r>
              <w:t>/1</w:t>
            </w:r>
            <w:r w:rsidRPr="009453F7">
              <w:t>)</w:t>
            </w:r>
          </w:p>
        </w:tc>
        <w:tc>
          <w:tcPr>
            <w:tcW w:w="2070" w:type="dxa"/>
          </w:tcPr>
          <w:p w14:paraId="5A577785" w14:textId="77777777" w:rsidR="002975BE" w:rsidRPr="009453F7" w:rsidRDefault="002975BE" w:rsidP="002E02A1">
            <w:pPr>
              <w:pStyle w:val="TableText"/>
            </w:pPr>
            <w:r>
              <w:t>Serial 0/1/0 (S0/1</w:t>
            </w:r>
            <w:r w:rsidRPr="009453F7">
              <w:t>/0)</w:t>
            </w:r>
          </w:p>
        </w:tc>
        <w:tc>
          <w:tcPr>
            <w:tcW w:w="2160" w:type="dxa"/>
          </w:tcPr>
          <w:p w14:paraId="6890FEF5" w14:textId="77777777" w:rsidR="002975BE" w:rsidRPr="009453F7" w:rsidRDefault="002975BE" w:rsidP="002E02A1">
            <w:pPr>
              <w:pStyle w:val="TableText"/>
            </w:pPr>
            <w:r>
              <w:t>Serial 0/1/1</w:t>
            </w:r>
            <w:r w:rsidRPr="009453F7">
              <w:t xml:space="preserve"> (S0/</w:t>
            </w:r>
            <w:r>
              <w:t>1/1</w:t>
            </w:r>
            <w:r w:rsidRPr="009453F7">
              <w:t>)</w:t>
            </w:r>
          </w:p>
        </w:tc>
      </w:tr>
      <w:tr w:rsidR="002975BE" w14:paraId="7CD1F06C" w14:textId="77777777" w:rsidTr="002E02A1">
        <w:tc>
          <w:tcPr>
            <w:tcW w:w="1530" w:type="dxa"/>
          </w:tcPr>
          <w:p w14:paraId="02756568" w14:textId="77777777" w:rsidR="002975BE" w:rsidRDefault="002975BE" w:rsidP="002E02A1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6CC00006" w14:textId="77777777" w:rsidR="002975BE" w:rsidRPr="009453F7" w:rsidRDefault="002975BE" w:rsidP="002E02A1">
            <w:pPr>
              <w:pStyle w:val="TableText"/>
            </w:pPr>
            <w:r w:rsidRPr="009453F7">
              <w:t>Gigabit Ethernet 0/0</w:t>
            </w:r>
            <w:r>
              <w:t>/0</w:t>
            </w:r>
            <w:r w:rsidRPr="009453F7">
              <w:t xml:space="preserve"> (G0/0</w:t>
            </w:r>
            <w:r>
              <w:t>/0</w:t>
            </w:r>
            <w:r w:rsidRPr="009453F7">
              <w:t>)</w:t>
            </w:r>
          </w:p>
        </w:tc>
        <w:tc>
          <w:tcPr>
            <w:tcW w:w="2250" w:type="dxa"/>
          </w:tcPr>
          <w:p w14:paraId="1CCDDDB2" w14:textId="77777777" w:rsidR="002975BE" w:rsidRPr="009453F7" w:rsidRDefault="002975BE" w:rsidP="002E02A1">
            <w:pPr>
              <w:pStyle w:val="TableText"/>
            </w:pPr>
            <w:r w:rsidRPr="009453F7">
              <w:t>Gigabit Ethernet 0/0</w:t>
            </w:r>
            <w:r>
              <w:t>/1</w:t>
            </w:r>
            <w:r w:rsidRPr="009453F7">
              <w:t xml:space="preserve"> (G0/0</w:t>
            </w:r>
            <w:r>
              <w:t>/1</w:t>
            </w:r>
            <w:r w:rsidRPr="009453F7">
              <w:t>)</w:t>
            </w:r>
          </w:p>
        </w:tc>
        <w:tc>
          <w:tcPr>
            <w:tcW w:w="2070" w:type="dxa"/>
          </w:tcPr>
          <w:p w14:paraId="20BEB548" w14:textId="77777777" w:rsidR="002975BE" w:rsidRDefault="002975BE" w:rsidP="002E02A1">
            <w:pPr>
              <w:pStyle w:val="TableText"/>
            </w:pPr>
            <w:r>
              <w:t>Serial 0/1/0 (S0/1</w:t>
            </w:r>
            <w:r w:rsidRPr="009453F7">
              <w:t>/0)</w:t>
            </w:r>
          </w:p>
        </w:tc>
        <w:tc>
          <w:tcPr>
            <w:tcW w:w="2160" w:type="dxa"/>
          </w:tcPr>
          <w:p w14:paraId="4F3D46CC" w14:textId="77777777" w:rsidR="002975BE" w:rsidRDefault="002975BE" w:rsidP="002E02A1">
            <w:pPr>
              <w:pStyle w:val="TableText"/>
            </w:pPr>
            <w:r>
              <w:t>Serial 0/1/1</w:t>
            </w:r>
            <w:r w:rsidRPr="009453F7">
              <w:t xml:space="preserve"> (S0/</w:t>
            </w:r>
            <w:r>
              <w:t>1/1</w:t>
            </w:r>
            <w:r w:rsidRPr="009453F7">
              <w:t>)</w:t>
            </w:r>
          </w:p>
        </w:tc>
      </w:tr>
    </w:tbl>
    <w:p w14:paraId="1D016A27" w14:textId="77777777" w:rsidR="002975BE" w:rsidRDefault="002975BE" w:rsidP="002975BE">
      <w:pPr>
        <w:pStyle w:val="ConfigWindow"/>
      </w:pPr>
      <w:r>
        <w:t>Blank Line, No additional information</w:t>
      </w:r>
    </w:p>
    <w:p w14:paraId="6D9A2C96" w14:textId="77777777" w:rsidR="004C067E" w:rsidRPr="00FF6800" w:rsidRDefault="004C067E" w:rsidP="00FF6800">
      <w:pPr>
        <w:pStyle w:val="Heading1"/>
        <w:rPr>
          <w:rStyle w:val="Heading1Gray"/>
        </w:rPr>
      </w:pPr>
      <w:r w:rsidRPr="00FF6800">
        <w:rPr>
          <w:rStyle w:val="Heading1Gray"/>
        </w:rPr>
        <w:t>Device Configs</w:t>
      </w:r>
    </w:p>
    <w:p w14:paraId="4EAD6F47" w14:textId="5A63F330" w:rsidR="004C067E" w:rsidRPr="0073104E" w:rsidRDefault="004C067E" w:rsidP="0073104E">
      <w:pPr>
        <w:pStyle w:val="Heading2"/>
        <w:numPr>
          <w:ilvl w:val="0"/>
          <w:numId w:val="0"/>
        </w:numPr>
        <w:rPr>
          <w:rStyle w:val="Heading2GrayDnT"/>
        </w:rPr>
      </w:pPr>
      <w:r w:rsidRPr="0073104E">
        <w:rPr>
          <w:rStyle w:val="Heading2GrayDnT"/>
        </w:rPr>
        <w:t>Router R1</w:t>
      </w:r>
    </w:p>
    <w:p w14:paraId="05E22980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R1# show run brief</w:t>
      </w:r>
    </w:p>
    <w:p w14:paraId="505ED62F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Building configuration...</w:t>
      </w:r>
    </w:p>
    <w:p w14:paraId="614BBC3D" w14:textId="77777777" w:rsidR="00E9759D" w:rsidRPr="00E9759D" w:rsidRDefault="00E9759D" w:rsidP="0073104E">
      <w:pPr>
        <w:pStyle w:val="DevConfigs"/>
        <w:rPr>
          <w:rStyle w:val="DevConfigGray"/>
        </w:rPr>
      </w:pPr>
    </w:p>
    <w:p w14:paraId="318150F8" w14:textId="77777777" w:rsidR="00E9759D" w:rsidRPr="00E9759D" w:rsidRDefault="00E9759D" w:rsidP="0073104E">
      <w:pPr>
        <w:pStyle w:val="DevConfigs"/>
        <w:rPr>
          <w:rStyle w:val="DevConfigGray"/>
        </w:rPr>
      </w:pPr>
    </w:p>
    <w:p w14:paraId="490C07A5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Current </w:t>
      </w:r>
      <w:proofErr w:type="gramStart"/>
      <w:r w:rsidRPr="00E9759D">
        <w:rPr>
          <w:rStyle w:val="DevConfigGray"/>
        </w:rPr>
        <w:t>configuration :</w:t>
      </w:r>
      <w:proofErr w:type="gramEnd"/>
      <w:r w:rsidRPr="00E9759D">
        <w:rPr>
          <w:rStyle w:val="DevConfigGray"/>
        </w:rPr>
        <w:t xml:space="preserve"> 1795 bytes</w:t>
      </w:r>
    </w:p>
    <w:p w14:paraId="3815F617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3D8EA52D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version 16.9</w:t>
      </w:r>
    </w:p>
    <w:p w14:paraId="246388E4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service timestamps debug datetime msec</w:t>
      </w:r>
    </w:p>
    <w:p w14:paraId="198748A1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service timestamps log datetime msec</w:t>
      </w:r>
    </w:p>
    <w:p w14:paraId="75FA0BFF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platform qfp utilization monitor load 80</w:t>
      </w:r>
    </w:p>
    <w:p w14:paraId="14AB28BB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platform punt-keepalive disable-kernel-core</w:t>
      </w:r>
    </w:p>
    <w:p w14:paraId="0546416A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73482AD0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hostname R1</w:t>
      </w:r>
    </w:p>
    <w:p w14:paraId="329F6D51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29318ABA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boot-start-marker</w:t>
      </w:r>
    </w:p>
    <w:p w14:paraId="6CA3D44A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boot-end-marker</w:t>
      </w:r>
    </w:p>
    <w:p w14:paraId="0306A943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31982C68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no aaa new-model</w:t>
      </w:r>
    </w:p>
    <w:p w14:paraId="35EC6D0C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4A2038FB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no ip domain lookup</w:t>
      </w:r>
    </w:p>
    <w:p w14:paraId="01420A48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5D912D1E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login on-success log</w:t>
      </w:r>
    </w:p>
    <w:p w14:paraId="1EC13669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75512E70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subscriber templating</w:t>
      </w:r>
    </w:p>
    <w:p w14:paraId="58EA506D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multilink bundle-name authenticated</w:t>
      </w:r>
    </w:p>
    <w:p w14:paraId="43562BA7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5BD58487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spanning-tree extend system-id</w:t>
      </w:r>
    </w:p>
    <w:p w14:paraId="1D47138E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4AC5FB3D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redundancy</w:t>
      </w:r>
    </w:p>
    <w:p w14:paraId="28442608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mode none</w:t>
      </w:r>
    </w:p>
    <w:p w14:paraId="07EB5DC8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lastRenderedPageBreak/>
        <w:t>!</w:t>
      </w:r>
    </w:p>
    <w:p w14:paraId="6B7966F8" w14:textId="77777777" w:rsidR="00E9759D" w:rsidRPr="008B6C5F" w:rsidRDefault="00E9759D" w:rsidP="008B6C5F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crypto </w:t>
      </w:r>
      <w:proofErr w:type="spellStart"/>
      <w:r w:rsidRPr="008B6C5F">
        <w:rPr>
          <w:rStyle w:val="DevConfigGray"/>
        </w:rPr>
        <w:t>isakmp</w:t>
      </w:r>
      <w:proofErr w:type="spellEnd"/>
      <w:r w:rsidRPr="008B6C5F">
        <w:rPr>
          <w:rStyle w:val="DevConfigGray"/>
        </w:rPr>
        <w:t xml:space="preserve"> policy 1</w:t>
      </w:r>
    </w:p>
    <w:p w14:paraId="2B702378" w14:textId="77777777" w:rsidR="00E9759D" w:rsidRPr="008B6C5F" w:rsidRDefault="00E9759D" w:rsidP="008B6C5F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 </w:t>
      </w:r>
      <w:proofErr w:type="spellStart"/>
      <w:r w:rsidRPr="008B6C5F">
        <w:rPr>
          <w:rStyle w:val="DevConfigGray"/>
        </w:rPr>
        <w:t>encr</w:t>
      </w:r>
      <w:proofErr w:type="spellEnd"/>
      <w:r w:rsidRPr="008B6C5F">
        <w:rPr>
          <w:rStyle w:val="DevConfigGray"/>
        </w:rPr>
        <w:t xml:space="preserve"> </w:t>
      </w:r>
      <w:proofErr w:type="spellStart"/>
      <w:r w:rsidRPr="008B6C5F">
        <w:rPr>
          <w:rStyle w:val="DevConfigGray"/>
        </w:rPr>
        <w:t>aes</w:t>
      </w:r>
      <w:proofErr w:type="spellEnd"/>
      <w:r w:rsidRPr="008B6C5F">
        <w:rPr>
          <w:rStyle w:val="DevConfigGray"/>
        </w:rPr>
        <w:t xml:space="preserve"> 256</w:t>
      </w:r>
    </w:p>
    <w:p w14:paraId="080D7150" w14:textId="77777777" w:rsidR="00E9759D" w:rsidRPr="008B6C5F" w:rsidRDefault="00E9759D" w:rsidP="008B6C5F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 authentication pre-share</w:t>
      </w:r>
    </w:p>
    <w:p w14:paraId="06C0BED1" w14:textId="77777777" w:rsidR="00E9759D" w:rsidRPr="008B6C5F" w:rsidRDefault="00E9759D" w:rsidP="008B6C5F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 group 24</w:t>
      </w:r>
    </w:p>
    <w:p w14:paraId="2B65069C" w14:textId="5C66BA8B" w:rsidR="00E9759D" w:rsidRPr="008B6C5F" w:rsidRDefault="00E9759D" w:rsidP="008B6C5F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crypto </w:t>
      </w:r>
      <w:proofErr w:type="spellStart"/>
      <w:r w:rsidRPr="008B6C5F">
        <w:rPr>
          <w:rStyle w:val="DevConfigGray"/>
        </w:rPr>
        <w:t>isakmp</w:t>
      </w:r>
      <w:proofErr w:type="spellEnd"/>
      <w:r w:rsidRPr="008B6C5F">
        <w:rPr>
          <w:rStyle w:val="DevConfigGray"/>
        </w:rPr>
        <w:t xml:space="preserve"> key </w:t>
      </w:r>
      <w:proofErr w:type="spellStart"/>
      <w:r w:rsidRPr="008B6C5F">
        <w:rPr>
          <w:rStyle w:val="DevConfigGray"/>
        </w:rPr>
        <w:t>ciscopreshare</w:t>
      </w:r>
      <w:proofErr w:type="spellEnd"/>
      <w:r w:rsidRPr="008B6C5F">
        <w:rPr>
          <w:rStyle w:val="DevConfigGray"/>
        </w:rPr>
        <w:t xml:space="preserve"> address 64.100.3.1</w:t>
      </w:r>
    </w:p>
    <w:p w14:paraId="74D412BD" w14:textId="77777777" w:rsidR="00E9759D" w:rsidRPr="008B6C5F" w:rsidRDefault="00E9759D" w:rsidP="008B6C5F">
      <w:pPr>
        <w:pStyle w:val="DevConfigs"/>
        <w:rPr>
          <w:rStyle w:val="DevConfigGray"/>
        </w:rPr>
      </w:pPr>
      <w:r w:rsidRPr="008B6C5F">
        <w:rPr>
          <w:rStyle w:val="DevConfigGray"/>
        </w:rPr>
        <w:t>!</w:t>
      </w:r>
    </w:p>
    <w:p w14:paraId="06DFDFA3" w14:textId="77777777" w:rsidR="00E9759D" w:rsidRPr="008B6C5F" w:rsidRDefault="00E9759D" w:rsidP="008B6C5F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crypto </w:t>
      </w:r>
      <w:proofErr w:type="spellStart"/>
      <w:r w:rsidRPr="008B6C5F">
        <w:rPr>
          <w:rStyle w:val="DevConfigGray"/>
        </w:rPr>
        <w:t>ipsec</w:t>
      </w:r>
      <w:proofErr w:type="spellEnd"/>
      <w:r w:rsidRPr="008B6C5F">
        <w:rPr>
          <w:rStyle w:val="DevConfigGray"/>
        </w:rPr>
        <w:t xml:space="preserve"> transform-set TRNSFRM-SET </w:t>
      </w:r>
      <w:proofErr w:type="spellStart"/>
      <w:r w:rsidRPr="008B6C5F">
        <w:rPr>
          <w:rStyle w:val="DevConfigGray"/>
        </w:rPr>
        <w:t>esp-aes</w:t>
      </w:r>
      <w:proofErr w:type="spellEnd"/>
      <w:r w:rsidRPr="008B6C5F">
        <w:rPr>
          <w:rStyle w:val="DevConfigGray"/>
        </w:rPr>
        <w:t xml:space="preserve"> 256 </w:t>
      </w:r>
      <w:proofErr w:type="spellStart"/>
      <w:r w:rsidRPr="008B6C5F">
        <w:rPr>
          <w:rStyle w:val="DevConfigGray"/>
        </w:rPr>
        <w:t>esp-sha-hmac</w:t>
      </w:r>
      <w:proofErr w:type="spellEnd"/>
      <w:r w:rsidRPr="008B6C5F">
        <w:rPr>
          <w:rStyle w:val="DevConfigGray"/>
        </w:rPr>
        <w:t xml:space="preserve"> </w:t>
      </w:r>
    </w:p>
    <w:p w14:paraId="3D47CB6B" w14:textId="606DD1AB" w:rsidR="00E9759D" w:rsidRPr="008B6C5F" w:rsidRDefault="00E9759D" w:rsidP="008B6C5F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 mode tunnel</w:t>
      </w:r>
    </w:p>
    <w:p w14:paraId="0653AAC8" w14:textId="77777777" w:rsidR="00E9759D" w:rsidRPr="008B6C5F" w:rsidRDefault="00E9759D" w:rsidP="0073104E">
      <w:pPr>
        <w:pStyle w:val="DevConfigs"/>
        <w:rPr>
          <w:rStyle w:val="DevConfigGray"/>
        </w:rPr>
      </w:pPr>
      <w:r w:rsidRPr="008B6C5F">
        <w:rPr>
          <w:rStyle w:val="DevConfigGray"/>
        </w:rPr>
        <w:t>!</w:t>
      </w:r>
    </w:p>
    <w:p w14:paraId="52CB6524" w14:textId="55FC15C0" w:rsidR="00E9759D" w:rsidRPr="008B6C5F" w:rsidRDefault="00E9759D" w:rsidP="0073104E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crypto map CMAP 1 </w:t>
      </w:r>
      <w:proofErr w:type="spellStart"/>
      <w:r w:rsidRPr="008B6C5F">
        <w:rPr>
          <w:rStyle w:val="DevConfigGray"/>
        </w:rPr>
        <w:t>ipsec-isakmp</w:t>
      </w:r>
      <w:proofErr w:type="spellEnd"/>
    </w:p>
    <w:p w14:paraId="5FF3EF8A" w14:textId="77777777" w:rsidR="00E9759D" w:rsidRPr="008B6C5F" w:rsidRDefault="00E9759D" w:rsidP="0073104E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 set peer 64.100.3.1</w:t>
      </w:r>
    </w:p>
    <w:p w14:paraId="2C397CB1" w14:textId="42DB4DED" w:rsidR="00E9759D" w:rsidRPr="008B6C5F" w:rsidRDefault="00E9759D" w:rsidP="0073104E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 set transform-set TRNSFRM-SET</w:t>
      </w:r>
    </w:p>
    <w:p w14:paraId="6387221D" w14:textId="73D23F4F" w:rsidR="008B15D1" w:rsidRPr="008B6C5F" w:rsidRDefault="008B15D1" w:rsidP="0073104E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 set pfs group24</w:t>
      </w:r>
    </w:p>
    <w:p w14:paraId="4E4A030F" w14:textId="6EED2BFD" w:rsidR="00E9759D" w:rsidRPr="008B6C5F" w:rsidRDefault="00E9759D" w:rsidP="0073104E">
      <w:pPr>
        <w:pStyle w:val="DevConfigs"/>
        <w:rPr>
          <w:rStyle w:val="DevConfigGray"/>
        </w:rPr>
      </w:pPr>
      <w:r w:rsidRPr="008B6C5F">
        <w:rPr>
          <w:rStyle w:val="DevConfigGray"/>
        </w:rPr>
        <w:t xml:space="preserve"> match address </w:t>
      </w:r>
      <w:r w:rsidR="000F2EDE" w:rsidRPr="008B6C5F">
        <w:rPr>
          <w:rStyle w:val="DevConfigGray"/>
        </w:rPr>
        <w:t>VPN-TRAFFIC</w:t>
      </w:r>
    </w:p>
    <w:p w14:paraId="08644353" w14:textId="77777777" w:rsidR="00E9759D" w:rsidRPr="00E9759D" w:rsidRDefault="00E9759D" w:rsidP="0073104E">
      <w:pPr>
        <w:pStyle w:val="DevConfigs"/>
        <w:rPr>
          <w:rStyle w:val="DevConfigGray"/>
        </w:rPr>
      </w:pPr>
      <w:r w:rsidRPr="008B6C5F">
        <w:rPr>
          <w:rStyle w:val="DevConfigGray"/>
        </w:rPr>
        <w:t>!</w:t>
      </w:r>
    </w:p>
    <w:p w14:paraId="097777B6" w14:textId="189DB95A" w:rsid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interface GigabitEthernet0/0/0</w:t>
      </w:r>
    </w:p>
    <w:p w14:paraId="75DC8191" w14:textId="7EBB8CCD" w:rsidR="008B15D1" w:rsidRPr="00E9759D" w:rsidRDefault="008B15D1" w:rsidP="0073104E">
      <w:pPr>
        <w:pStyle w:val="DevConfigs"/>
        <w:rPr>
          <w:rStyle w:val="DevConfigGray"/>
        </w:rPr>
      </w:pPr>
      <w:r w:rsidRPr="008B15D1">
        <w:rPr>
          <w:rStyle w:val="DevConfigGray"/>
        </w:rPr>
        <w:t>description Link to R2</w:t>
      </w:r>
    </w:p>
    <w:p w14:paraId="47382934" w14:textId="09B5EAFC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ip address 64.100.1.1 255.255.255.252</w:t>
      </w:r>
    </w:p>
    <w:p w14:paraId="5091908C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negotiation auto</w:t>
      </w:r>
    </w:p>
    <w:p w14:paraId="7B6330D5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</w:t>
      </w:r>
      <w:r w:rsidRPr="004A1FC6">
        <w:rPr>
          <w:rStyle w:val="DevConfigGray"/>
        </w:rPr>
        <w:t>crypto map CMAP</w:t>
      </w:r>
    </w:p>
    <w:p w14:paraId="275563C0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11E086B5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interface GigabitEthernet0/0/1</w:t>
      </w:r>
    </w:p>
    <w:p w14:paraId="7908A5D2" w14:textId="5BCE68F7" w:rsidR="008B15D1" w:rsidRDefault="008B15D1" w:rsidP="0073104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8B15D1">
        <w:rPr>
          <w:rStyle w:val="DevConfigGray"/>
        </w:rPr>
        <w:t>description Link to R1 LAN</w:t>
      </w:r>
    </w:p>
    <w:p w14:paraId="6D9C8BF1" w14:textId="5044C364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ip address 192.168.1.1 255.255.255.0</w:t>
      </w:r>
    </w:p>
    <w:p w14:paraId="29B1939D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negotiation auto</w:t>
      </w:r>
    </w:p>
    <w:p w14:paraId="1C78B9A4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5E76869E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interface Serial0/1/0</w:t>
      </w:r>
    </w:p>
    <w:p w14:paraId="04174487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no ip address</w:t>
      </w:r>
    </w:p>
    <w:p w14:paraId="0BAC9C74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77FAC476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interface Serial0/1/1</w:t>
      </w:r>
    </w:p>
    <w:p w14:paraId="6A4FD727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no ip address</w:t>
      </w:r>
    </w:p>
    <w:p w14:paraId="13FDEFC7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0FE45B65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router ospf 1</w:t>
      </w:r>
    </w:p>
    <w:p w14:paraId="4692EAB6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passive-interface GigabitEthernet0/0/1</w:t>
      </w:r>
    </w:p>
    <w:p w14:paraId="0D432ABA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network 64.100.1.0 0.0.0.3 area 0</w:t>
      </w:r>
    </w:p>
    <w:p w14:paraId="64CAD68B" w14:textId="4DE0B649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network 192.168.</w:t>
      </w:r>
      <w:r w:rsidR="00CC1368">
        <w:rPr>
          <w:rStyle w:val="DevConfigGray"/>
        </w:rPr>
        <w:t>1</w:t>
      </w:r>
      <w:r w:rsidRPr="00E9759D">
        <w:rPr>
          <w:rStyle w:val="DevConfigGray"/>
        </w:rPr>
        <w:t>.0 0.</w:t>
      </w:r>
      <w:r w:rsidR="00CC1368">
        <w:rPr>
          <w:rStyle w:val="DevConfigGray"/>
        </w:rPr>
        <w:t>255</w:t>
      </w:r>
      <w:r w:rsidRPr="00E9759D">
        <w:rPr>
          <w:rStyle w:val="DevConfigGray"/>
        </w:rPr>
        <w:t>.255.255 area 0</w:t>
      </w:r>
    </w:p>
    <w:p w14:paraId="54957C72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05D3F51D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ip forward-protocol nd</w:t>
      </w:r>
    </w:p>
    <w:p w14:paraId="2F6F08E4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no ip http server</w:t>
      </w:r>
    </w:p>
    <w:p w14:paraId="23BD3B3F" w14:textId="07EB9EF4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ip http secure-server</w:t>
      </w:r>
    </w:p>
    <w:p w14:paraId="2D969982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058BDDDB" w14:textId="57B5EA89" w:rsidR="00E9759D" w:rsidRPr="004A1FC6" w:rsidRDefault="00E9759D" w:rsidP="0073104E">
      <w:pPr>
        <w:pStyle w:val="DevConfigs"/>
        <w:rPr>
          <w:rStyle w:val="DevConfigGray"/>
        </w:rPr>
      </w:pPr>
      <w:r w:rsidRPr="004A1FC6">
        <w:rPr>
          <w:rStyle w:val="DevConfigGray"/>
        </w:rPr>
        <w:t xml:space="preserve">ip access-list extended </w:t>
      </w:r>
      <w:r w:rsidR="004A1FC6" w:rsidRPr="004A1FC6">
        <w:rPr>
          <w:rStyle w:val="DevConfigGray"/>
        </w:rPr>
        <w:t>VPN-TRAFFIC</w:t>
      </w:r>
    </w:p>
    <w:p w14:paraId="1CF21C6F" w14:textId="38DAEEE4" w:rsidR="00E9759D" w:rsidRPr="00E9759D" w:rsidRDefault="00E9759D" w:rsidP="0073104E">
      <w:pPr>
        <w:pStyle w:val="DevConfigs"/>
        <w:rPr>
          <w:rStyle w:val="DevConfigGray"/>
        </w:rPr>
      </w:pPr>
      <w:r w:rsidRPr="004A1FC6">
        <w:rPr>
          <w:rStyle w:val="DevConfigGray"/>
        </w:rPr>
        <w:t xml:space="preserve"> permit ip 192.168.1.0 0.0.0.255 172.16.3.0 0.0.0.255</w:t>
      </w:r>
    </w:p>
    <w:p w14:paraId="0F3988FF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722A8555" w14:textId="4A37A8C8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control-plane</w:t>
      </w:r>
    </w:p>
    <w:p w14:paraId="644A0011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05F1857D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line con 0</w:t>
      </w:r>
    </w:p>
    <w:p w14:paraId="1D9AC2CF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transport input none</w:t>
      </w:r>
    </w:p>
    <w:p w14:paraId="55305418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stopbits 1</w:t>
      </w:r>
    </w:p>
    <w:p w14:paraId="3A16EED7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lastRenderedPageBreak/>
        <w:t>line aux 0</w:t>
      </w:r>
    </w:p>
    <w:p w14:paraId="1CD58AF2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stopbits 1</w:t>
      </w:r>
    </w:p>
    <w:p w14:paraId="47401B6A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line vty 0 4</w:t>
      </w:r>
    </w:p>
    <w:p w14:paraId="01687F83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 xml:space="preserve"> login</w:t>
      </w:r>
    </w:p>
    <w:p w14:paraId="20F07B71" w14:textId="77777777" w:rsidR="00E9759D" w:rsidRPr="00E9759D" w:rsidRDefault="00E9759D" w:rsidP="0073104E">
      <w:pPr>
        <w:pStyle w:val="DevConfigs"/>
        <w:rPr>
          <w:rStyle w:val="DevConfigGray"/>
        </w:rPr>
      </w:pPr>
      <w:r w:rsidRPr="00E9759D">
        <w:rPr>
          <w:rStyle w:val="DevConfigGray"/>
        </w:rPr>
        <w:t>!</w:t>
      </w:r>
    </w:p>
    <w:p w14:paraId="59474005" w14:textId="2E52118D" w:rsidR="004C067E" w:rsidRDefault="004A1FC6" w:rsidP="0073104E">
      <w:pPr>
        <w:pStyle w:val="DevConfigs"/>
        <w:rPr>
          <w:rStyle w:val="DevConfigGray"/>
        </w:rPr>
      </w:pPr>
      <w:r>
        <w:rPr>
          <w:rStyle w:val="DevConfigGray"/>
        </w:rPr>
        <w:t>e</w:t>
      </w:r>
      <w:r w:rsidR="00E9759D" w:rsidRPr="00E9759D">
        <w:rPr>
          <w:rStyle w:val="DevConfigGray"/>
        </w:rPr>
        <w:t>nd</w:t>
      </w:r>
    </w:p>
    <w:p w14:paraId="1D6FF2FC" w14:textId="17E33D79" w:rsidR="004C067E" w:rsidRPr="0073104E" w:rsidRDefault="004C067E" w:rsidP="0073104E">
      <w:pPr>
        <w:pStyle w:val="Heading2"/>
        <w:numPr>
          <w:ilvl w:val="0"/>
          <w:numId w:val="0"/>
        </w:numPr>
        <w:rPr>
          <w:rStyle w:val="Heading2GrayDnT"/>
        </w:rPr>
      </w:pPr>
      <w:r w:rsidRPr="0073104E">
        <w:rPr>
          <w:rStyle w:val="Heading2GrayDnT"/>
        </w:rPr>
        <w:t>Router R</w:t>
      </w:r>
      <w:r w:rsidR="00AA7FDB" w:rsidRPr="0073104E">
        <w:rPr>
          <w:rStyle w:val="Heading2GrayDnT"/>
        </w:rPr>
        <w:t>2</w:t>
      </w:r>
    </w:p>
    <w:p w14:paraId="5D7B5DEF" w14:textId="1D780A64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R2#</w:t>
      </w:r>
      <w:r w:rsidR="004A1FC6">
        <w:rPr>
          <w:rStyle w:val="DevConfigGray"/>
        </w:rPr>
        <w:t xml:space="preserve"> </w:t>
      </w:r>
      <w:r w:rsidRPr="00AA7FDB">
        <w:rPr>
          <w:rStyle w:val="DevConfigGray"/>
        </w:rPr>
        <w:t>show run brief</w:t>
      </w:r>
    </w:p>
    <w:p w14:paraId="60CF704A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Building configuration...</w:t>
      </w:r>
    </w:p>
    <w:p w14:paraId="1113B841" w14:textId="77777777" w:rsidR="00AA7FDB" w:rsidRPr="00AA7FDB" w:rsidRDefault="00AA7FDB" w:rsidP="0073104E">
      <w:pPr>
        <w:pStyle w:val="DevConfigs"/>
        <w:rPr>
          <w:rStyle w:val="DevConfigGray"/>
        </w:rPr>
      </w:pPr>
    </w:p>
    <w:p w14:paraId="3C904245" w14:textId="77777777" w:rsidR="00AA7FDB" w:rsidRPr="00AA7FDB" w:rsidRDefault="00AA7FDB" w:rsidP="0073104E">
      <w:pPr>
        <w:pStyle w:val="DevConfigs"/>
        <w:rPr>
          <w:rStyle w:val="DevConfigGray"/>
        </w:rPr>
      </w:pPr>
    </w:p>
    <w:p w14:paraId="313546E2" w14:textId="2B8B7392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Current </w:t>
      </w:r>
      <w:proofErr w:type="gramStart"/>
      <w:r w:rsidRPr="00AA7FDB">
        <w:rPr>
          <w:rStyle w:val="DevConfigGray"/>
        </w:rPr>
        <w:t>configuration :</w:t>
      </w:r>
      <w:proofErr w:type="gramEnd"/>
      <w:r w:rsidRPr="00AA7FDB">
        <w:rPr>
          <w:rStyle w:val="DevConfigGray"/>
        </w:rPr>
        <w:t xml:space="preserve"> 1543 bytes</w:t>
      </w:r>
    </w:p>
    <w:p w14:paraId="1ABBACE6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2CE4BAD0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version 16.9</w:t>
      </w:r>
    </w:p>
    <w:p w14:paraId="5DDF8D6F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service timestamps debug datetime msec</w:t>
      </w:r>
    </w:p>
    <w:p w14:paraId="6441CD4A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service timestamps log datetime msec</w:t>
      </w:r>
    </w:p>
    <w:p w14:paraId="4B6D7449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platform qfp utilization monitor load 80</w:t>
      </w:r>
    </w:p>
    <w:p w14:paraId="4112FDA5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platform punt-keepalive disable-kernel-core</w:t>
      </w:r>
    </w:p>
    <w:p w14:paraId="109976B7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6A6C00CD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hostname R2</w:t>
      </w:r>
    </w:p>
    <w:p w14:paraId="4C67ACC3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405B8B15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boot-start-marker</w:t>
      </w:r>
    </w:p>
    <w:p w14:paraId="4289EB44" w14:textId="3AEC371D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boot-end-marker</w:t>
      </w:r>
    </w:p>
    <w:p w14:paraId="40136B0B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43FE4895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no aaa new-model</w:t>
      </w:r>
    </w:p>
    <w:p w14:paraId="0D334FD4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048A2760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no ip domain lookup</w:t>
      </w:r>
    </w:p>
    <w:p w14:paraId="4315398F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7ED33D44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login on-success log</w:t>
      </w:r>
    </w:p>
    <w:p w14:paraId="12FC012B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68C58D09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subscriber templating</w:t>
      </w:r>
    </w:p>
    <w:p w14:paraId="66565487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18F5B32F" w14:textId="36E166D7" w:rsid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multilink bundle-name authenticated</w:t>
      </w:r>
    </w:p>
    <w:p w14:paraId="003329C4" w14:textId="72CDE528" w:rsidR="00250475" w:rsidRDefault="00250475" w:rsidP="0073104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52E05BF" w14:textId="77777777" w:rsidR="00250475" w:rsidRPr="00250475" w:rsidRDefault="00250475" w:rsidP="00250475">
      <w:pPr>
        <w:pStyle w:val="DevConfigs"/>
        <w:rPr>
          <w:rStyle w:val="DevConfigGray"/>
        </w:rPr>
      </w:pPr>
      <w:r w:rsidRPr="00250475">
        <w:rPr>
          <w:rStyle w:val="DevConfigGray"/>
        </w:rPr>
        <w:t xml:space="preserve">key chain </w:t>
      </w:r>
      <w:proofErr w:type="spellStart"/>
      <w:r w:rsidRPr="00250475">
        <w:rPr>
          <w:rStyle w:val="DevConfigGray"/>
        </w:rPr>
        <w:t>NetSec</w:t>
      </w:r>
      <w:proofErr w:type="spellEnd"/>
    </w:p>
    <w:p w14:paraId="319F529E" w14:textId="77777777" w:rsidR="00250475" w:rsidRPr="00250475" w:rsidRDefault="00250475" w:rsidP="00250475">
      <w:pPr>
        <w:pStyle w:val="DevConfigs"/>
        <w:rPr>
          <w:rStyle w:val="DevConfigGray"/>
        </w:rPr>
      </w:pPr>
      <w:r w:rsidRPr="00250475">
        <w:rPr>
          <w:rStyle w:val="DevConfigGray"/>
        </w:rPr>
        <w:t xml:space="preserve"> key 10</w:t>
      </w:r>
    </w:p>
    <w:p w14:paraId="48315642" w14:textId="77777777" w:rsidR="00250475" w:rsidRPr="00250475" w:rsidRDefault="00250475" w:rsidP="00250475">
      <w:pPr>
        <w:pStyle w:val="DevConfigs"/>
        <w:rPr>
          <w:rStyle w:val="DevConfigGray"/>
        </w:rPr>
      </w:pPr>
      <w:r w:rsidRPr="00250475">
        <w:rPr>
          <w:rStyle w:val="DevConfigGray"/>
        </w:rPr>
        <w:t xml:space="preserve">  key-string </w:t>
      </w:r>
      <w:proofErr w:type="spellStart"/>
      <w:r w:rsidRPr="00250475">
        <w:rPr>
          <w:rStyle w:val="DevConfigGray"/>
        </w:rPr>
        <w:t>NetSecOSPF</w:t>
      </w:r>
      <w:proofErr w:type="spellEnd"/>
    </w:p>
    <w:p w14:paraId="69A1DDC6" w14:textId="27C6FA2B" w:rsidR="00250475" w:rsidRPr="00AA7FDB" w:rsidRDefault="00250475" w:rsidP="00250475">
      <w:pPr>
        <w:pStyle w:val="DevConfigs"/>
        <w:rPr>
          <w:rStyle w:val="DevConfigGray"/>
        </w:rPr>
      </w:pPr>
      <w:r w:rsidRPr="00250475">
        <w:rPr>
          <w:rStyle w:val="DevConfigGray"/>
        </w:rPr>
        <w:t xml:space="preserve">   cryptographic-algorithm hmac-sha-256</w:t>
      </w:r>
    </w:p>
    <w:p w14:paraId="53B89244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6AD02840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spanning-tree extend system-id</w:t>
      </w:r>
    </w:p>
    <w:p w14:paraId="4EA4FF28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2F1A717A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username </w:t>
      </w:r>
      <w:proofErr w:type="spellStart"/>
      <w:r w:rsidRPr="00AA7FDB">
        <w:rPr>
          <w:rStyle w:val="DevConfigGray"/>
        </w:rPr>
        <w:t>webuser</w:t>
      </w:r>
      <w:proofErr w:type="spellEnd"/>
      <w:r w:rsidRPr="00AA7FDB">
        <w:rPr>
          <w:rStyle w:val="DevConfigGray"/>
        </w:rPr>
        <w:t xml:space="preserve"> privilege 15 secret 5 $1$t1x6$But2s0WOVK7oxozoIkMsX1</w:t>
      </w:r>
    </w:p>
    <w:p w14:paraId="2480105E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60009EB8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redundancy</w:t>
      </w:r>
    </w:p>
    <w:p w14:paraId="12D5D801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 mode none</w:t>
      </w:r>
    </w:p>
    <w:p w14:paraId="57EFC9F9" w14:textId="6C2C26C6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25243897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interface GigabitEthernet0/0/0</w:t>
      </w:r>
    </w:p>
    <w:p w14:paraId="6E7DEB22" w14:textId="6FB2663E" w:rsidR="008B15D1" w:rsidRDefault="008B15D1" w:rsidP="0073104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8B15D1">
        <w:rPr>
          <w:rStyle w:val="DevConfigGray"/>
        </w:rPr>
        <w:t>description Link to R1</w:t>
      </w:r>
    </w:p>
    <w:p w14:paraId="799BB83E" w14:textId="0CF357DA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lastRenderedPageBreak/>
        <w:t xml:space="preserve"> ip address 64.100.1.2 255.255.255.252</w:t>
      </w:r>
    </w:p>
    <w:p w14:paraId="65F815FC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 negotiation auto</w:t>
      </w:r>
    </w:p>
    <w:p w14:paraId="7970614D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6751B15E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interface GigabitEthernet0/0/1</w:t>
      </w:r>
    </w:p>
    <w:p w14:paraId="54EADC48" w14:textId="4DC404BC" w:rsidR="008B15D1" w:rsidRDefault="008B15D1" w:rsidP="0073104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8B15D1">
        <w:rPr>
          <w:rStyle w:val="DevConfigGray"/>
        </w:rPr>
        <w:t>description Link to R</w:t>
      </w:r>
      <w:r w:rsidR="004A1FC6">
        <w:rPr>
          <w:rStyle w:val="DevConfigGray"/>
        </w:rPr>
        <w:t>3</w:t>
      </w:r>
    </w:p>
    <w:p w14:paraId="440E60A7" w14:textId="4D0A2016" w:rsid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 </w:t>
      </w:r>
      <w:proofErr w:type="spellStart"/>
      <w:r w:rsidRPr="00AA7FDB">
        <w:rPr>
          <w:rStyle w:val="DevConfigGray"/>
        </w:rPr>
        <w:t>ip</w:t>
      </w:r>
      <w:proofErr w:type="spellEnd"/>
      <w:r w:rsidRPr="00AA7FDB">
        <w:rPr>
          <w:rStyle w:val="DevConfigGray"/>
        </w:rPr>
        <w:t xml:space="preserve"> address 64.100.3.2 255.255.255.252</w:t>
      </w:r>
    </w:p>
    <w:p w14:paraId="187DD0B3" w14:textId="7BF8EE28" w:rsidR="002D0B04" w:rsidRPr="00AA7FDB" w:rsidRDefault="002D0B04" w:rsidP="0073104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Pr="002D0B04">
        <w:rPr>
          <w:rStyle w:val="DevConfigGray"/>
        </w:rPr>
        <w:t>ip</w:t>
      </w:r>
      <w:proofErr w:type="spellEnd"/>
      <w:r w:rsidRPr="002D0B04">
        <w:rPr>
          <w:rStyle w:val="DevConfigGray"/>
        </w:rPr>
        <w:t xml:space="preserve"> </w:t>
      </w:r>
      <w:proofErr w:type="spellStart"/>
      <w:r w:rsidRPr="002D0B04">
        <w:rPr>
          <w:rStyle w:val="DevConfigGray"/>
        </w:rPr>
        <w:t>ospf</w:t>
      </w:r>
      <w:proofErr w:type="spellEnd"/>
      <w:r w:rsidRPr="002D0B04">
        <w:rPr>
          <w:rStyle w:val="DevConfigGray"/>
        </w:rPr>
        <w:t xml:space="preserve"> authentication key-chain </w:t>
      </w:r>
      <w:proofErr w:type="spellStart"/>
      <w:r w:rsidRPr="002D0B04">
        <w:rPr>
          <w:rStyle w:val="DevConfigGray"/>
        </w:rPr>
        <w:t>NetSec</w:t>
      </w:r>
      <w:proofErr w:type="spellEnd"/>
    </w:p>
    <w:p w14:paraId="769ECA05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 negotiation auto</w:t>
      </w:r>
    </w:p>
    <w:p w14:paraId="0C1726AE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6F339FEC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router ospf 1</w:t>
      </w:r>
    </w:p>
    <w:p w14:paraId="2A8B2236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 network 64.100.1.0 0.0.0.3 area 0</w:t>
      </w:r>
    </w:p>
    <w:p w14:paraId="36AC46A9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 network 64.100.3.0 0.0.0.3 area 0</w:t>
      </w:r>
    </w:p>
    <w:p w14:paraId="0A1FA175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7A81B3BB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ip forward-protocol nd</w:t>
      </w:r>
    </w:p>
    <w:p w14:paraId="5CD90FE8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ip http server</w:t>
      </w:r>
    </w:p>
    <w:p w14:paraId="0E44249B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ip http authentication local</w:t>
      </w:r>
    </w:p>
    <w:p w14:paraId="2A8E6CCA" w14:textId="1823D182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ip http secure-server</w:t>
      </w:r>
    </w:p>
    <w:p w14:paraId="493F85B2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7BF42490" w14:textId="41959E82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control-plane</w:t>
      </w:r>
    </w:p>
    <w:p w14:paraId="602BA5AA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057F669E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line con 0</w:t>
      </w:r>
    </w:p>
    <w:p w14:paraId="0390788B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 transport input none</w:t>
      </w:r>
    </w:p>
    <w:p w14:paraId="586D285D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 stopbits 1</w:t>
      </w:r>
    </w:p>
    <w:p w14:paraId="6EB256A4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line aux 0</w:t>
      </w:r>
    </w:p>
    <w:p w14:paraId="4AB2D022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 stopbits 1</w:t>
      </w:r>
    </w:p>
    <w:p w14:paraId="48E77A3F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line vty 0 4</w:t>
      </w:r>
    </w:p>
    <w:p w14:paraId="7349B12E" w14:textId="77777777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 xml:space="preserve"> login</w:t>
      </w:r>
    </w:p>
    <w:p w14:paraId="2D0A9F27" w14:textId="74C66CA1" w:rsidR="00AA7FDB" w:rsidRPr="00AA7FDB" w:rsidRDefault="00AA7FDB" w:rsidP="0073104E">
      <w:pPr>
        <w:pStyle w:val="DevConfigs"/>
        <w:rPr>
          <w:rStyle w:val="DevConfigGray"/>
        </w:rPr>
      </w:pPr>
      <w:r w:rsidRPr="00AA7FDB">
        <w:rPr>
          <w:rStyle w:val="DevConfigGray"/>
        </w:rPr>
        <w:t>!</w:t>
      </w:r>
    </w:p>
    <w:p w14:paraId="32A057A5" w14:textId="3ABDD66B" w:rsidR="00AA7FDB" w:rsidRPr="00642CC0" w:rsidRDefault="00AA7FDB" w:rsidP="0073104E">
      <w:pPr>
        <w:pStyle w:val="DevConfigs"/>
        <w:rPr>
          <w:rStyle w:val="DevConfigGray"/>
          <w:szCs w:val="20"/>
        </w:rPr>
      </w:pPr>
      <w:r>
        <w:rPr>
          <w:rStyle w:val="DevConfigGray"/>
        </w:rPr>
        <w:t>e</w:t>
      </w:r>
      <w:r w:rsidRPr="00AA7FDB">
        <w:rPr>
          <w:rStyle w:val="DevConfigGray"/>
        </w:rPr>
        <w:t>nd</w:t>
      </w:r>
    </w:p>
    <w:p w14:paraId="7319FC07" w14:textId="0922AC97" w:rsidR="00AA7FDB" w:rsidRPr="0073104E" w:rsidRDefault="00AA7FDB" w:rsidP="0073104E">
      <w:pPr>
        <w:pStyle w:val="Heading2"/>
        <w:numPr>
          <w:ilvl w:val="0"/>
          <w:numId w:val="0"/>
        </w:numPr>
        <w:rPr>
          <w:rStyle w:val="Heading2GrayDnT"/>
        </w:rPr>
      </w:pPr>
      <w:r w:rsidRPr="0073104E">
        <w:rPr>
          <w:rStyle w:val="Heading2GrayDnT"/>
        </w:rPr>
        <w:t>Router R3</w:t>
      </w:r>
    </w:p>
    <w:p w14:paraId="1A95FFDE" w14:textId="7B424070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R3#</w:t>
      </w:r>
      <w:r w:rsidR="002D0B04">
        <w:rPr>
          <w:rStyle w:val="DevConfigGray"/>
        </w:rPr>
        <w:t xml:space="preserve"> </w:t>
      </w:r>
      <w:r w:rsidRPr="0073104E">
        <w:rPr>
          <w:rStyle w:val="DevConfigGray"/>
        </w:rPr>
        <w:t>show run brief</w:t>
      </w:r>
    </w:p>
    <w:p w14:paraId="0785B79A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Building configuration...</w:t>
      </w:r>
    </w:p>
    <w:p w14:paraId="2FE13B28" w14:textId="77777777" w:rsidR="00AA7FDB" w:rsidRPr="0073104E" w:rsidRDefault="00AA7FDB" w:rsidP="0073104E">
      <w:pPr>
        <w:pStyle w:val="DevConfigs"/>
        <w:rPr>
          <w:rStyle w:val="DevConfigGray"/>
        </w:rPr>
      </w:pPr>
    </w:p>
    <w:p w14:paraId="6EA72773" w14:textId="77777777" w:rsidR="00AA7FDB" w:rsidRPr="0073104E" w:rsidRDefault="00AA7FDB" w:rsidP="0073104E">
      <w:pPr>
        <w:pStyle w:val="DevConfigs"/>
        <w:rPr>
          <w:rStyle w:val="DevConfigGray"/>
        </w:rPr>
      </w:pPr>
    </w:p>
    <w:p w14:paraId="1DA15047" w14:textId="0AAC5582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Current </w:t>
      </w:r>
      <w:proofErr w:type="gramStart"/>
      <w:r w:rsidRPr="0073104E">
        <w:rPr>
          <w:rStyle w:val="DevConfigGray"/>
        </w:rPr>
        <w:t>configuration :</w:t>
      </w:r>
      <w:proofErr w:type="gramEnd"/>
      <w:r w:rsidRPr="0073104E">
        <w:rPr>
          <w:rStyle w:val="DevConfigGray"/>
        </w:rPr>
        <w:t xml:space="preserve"> </w:t>
      </w:r>
      <w:r w:rsidR="005F719A">
        <w:rPr>
          <w:rStyle w:val="DevConfigGray"/>
        </w:rPr>
        <w:t>4</w:t>
      </w:r>
      <w:r w:rsidR="00BD1C06">
        <w:rPr>
          <w:rStyle w:val="DevConfigGray"/>
        </w:rPr>
        <w:t>195</w:t>
      </w:r>
      <w:r w:rsidRPr="0073104E">
        <w:rPr>
          <w:rStyle w:val="DevConfigGray"/>
        </w:rPr>
        <w:t xml:space="preserve"> bytes</w:t>
      </w:r>
    </w:p>
    <w:p w14:paraId="40566911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4E0975E2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version 16.9</w:t>
      </w:r>
    </w:p>
    <w:p w14:paraId="5BFC4E98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service timestamps debug datetime msec</w:t>
      </w:r>
    </w:p>
    <w:p w14:paraId="796001D8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service timestamps log datetime msec</w:t>
      </w:r>
    </w:p>
    <w:p w14:paraId="7333B97F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platform qfp utilization monitor load 80</w:t>
      </w:r>
    </w:p>
    <w:p w14:paraId="22602B0F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platform punt-keepalive disable-kernel-core</w:t>
      </w:r>
    </w:p>
    <w:p w14:paraId="5E60A3E8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3C7CE3BB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hostname R3</w:t>
      </w:r>
    </w:p>
    <w:p w14:paraId="1E395EB8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19F36DE5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boot-start-marker</w:t>
      </w:r>
    </w:p>
    <w:p w14:paraId="2ACBB4BF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boot-end-marker</w:t>
      </w:r>
    </w:p>
    <w:p w14:paraId="6966FD75" w14:textId="4EB917EA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2F166665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security passwords min-length 10</w:t>
      </w:r>
    </w:p>
    <w:p w14:paraId="0962F1F5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lastRenderedPageBreak/>
        <w:t>enable secret 9 $9$5d06ThFZdLHxBy$A56qWeaP9g6Znb3d2iImMN5KFH87FS4Ds4GMiaMocBQ</w:t>
      </w:r>
    </w:p>
    <w:p w14:paraId="33E8FF7F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0C9E8D85" w14:textId="507B0EE9" w:rsidR="00AA7FDB" w:rsidRPr="0073104E" w:rsidRDefault="00AA7FDB" w:rsidP="0073104E">
      <w:pPr>
        <w:pStyle w:val="DevConfigs"/>
        <w:rPr>
          <w:rStyle w:val="DevConfigGray"/>
        </w:rPr>
      </w:pPr>
      <w:proofErr w:type="spellStart"/>
      <w:r w:rsidRPr="0073104E">
        <w:rPr>
          <w:rStyle w:val="DevConfigGray"/>
        </w:rPr>
        <w:t>aaa</w:t>
      </w:r>
      <w:proofErr w:type="spellEnd"/>
      <w:r w:rsidRPr="0073104E">
        <w:rPr>
          <w:rStyle w:val="DevConfigGray"/>
        </w:rPr>
        <w:t xml:space="preserve"> new-model</w:t>
      </w:r>
    </w:p>
    <w:p w14:paraId="39A7EDC0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7A037E59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aaa</w:t>
      </w:r>
      <w:proofErr w:type="spellEnd"/>
      <w:r w:rsidRPr="00BD1C06">
        <w:rPr>
          <w:rStyle w:val="DevConfigGray"/>
        </w:rPr>
        <w:t xml:space="preserve"> authentication login default local-case</w:t>
      </w:r>
    </w:p>
    <w:p w14:paraId="7B2A8405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2917AF60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aaa</w:t>
      </w:r>
      <w:proofErr w:type="spellEnd"/>
      <w:r w:rsidRPr="00BD1C06">
        <w:rPr>
          <w:rStyle w:val="DevConfigGray"/>
        </w:rPr>
        <w:t xml:space="preserve"> session-id common</w:t>
      </w:r>
    </w:p>
    <w:p w14:paraId="0CAFBD96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4D08D073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no </w:t>
      </w: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domain lookup</w:t>
      </w:r>
    </w:p>
    <w:p w14:paraId="6631A504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domain name netsec.com</w:t>
      </w:r>
    </w:p>
    <w:p w14:paraId="6D606610" w14:textId="4CB8CA50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26385BBD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login block-for 180 attempts 4 within 120</w:t>
      </w:r>
    </w:p>
    <w:p w14:paraId="0137DE5B" w14:textId="77777777" w:rsid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login on-success log</w:t>
      </w:r>
    </w:p>
    <w:p w14:paraId="12E66E3C" w14:textId="68362BB6" w:rsidR="00AA7FDB" w:rsidRPr="0073104E" w:rsidRDefault="00AA7FDB" w:rsidP="00BD1C06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2D1F9CA2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subscriber templating</w:t>
      </w:r>
    </w:p>
    <w:p w14:paraId="08759512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587B2659" w14:textId="0578D1A9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multilink bundle-name authenticated</w:t>
      </w:r>
    </w:p>
    <w:p w14:paraId="4A277087" w14:textId="5FDD2757" w:rsidR="00AA7FDB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78A07C51" w14:textId="77777777" w:rsidR="00250475" w:rsidRPr="00250475" w:rsidRDefault="00250475" w:rsidP="00250475">
      <w:pPr>
        <w:pStyle w:val="DevConfigs"/>
        <w:rPr>
          <w:rStyle w:val="DevConfigGray"/>
        </w:rPr>
      </w:pPr>
      <w:r w:rsidRPr="00250475">
        <w:rPr>
          <w:rStyle w:val="DevConfigGray"/>
        </w:rPr>
        <w:t xml:space="preserve">key chain </w:t>
      </w:r>
      <w:proofErr w:type="spellStart"/>
      <w:r w:rsidRPr="00250475">
        <w:rPr>
          <w:rStyle w:val="DevConfigGray"/>
        </w:rPr>
        <w:t>NetSec</w:t>
      </w:r>
      <w:proofErr w:type="spellEnd"/>
    </w:p>
    <w:p w14:paraId="3FCE36AC" w14:textId="77777777" w:rsidR="00250475" w:rsidRPr="00250475" w:rsidRDefault="00250475" w:rsidP="00250475">
      <w:pPr>
        <w:pStyle w:val="DevConfigs"/>
        <w:rPr>
          <w:rStyle w:val="DevConfigGray"/>
        </w:rPr>
      </w:pPr>
      <w:r w:rsidRPr="00250475">
        <w:rPr>
          <w:rStyle w:val="DevConfigGray"/>
        </w:rPr>
        <w:t xml:space="preserve"> key 10</w:t>
      </w:r>
    </w:p>
    <w:p w14:paraId="65143914" w14:textId="77777777" w:rsidR="00250475" w:rsidRPr="00250475" w:rsidRDefault="00250475" w:rsidP="00250475">
      <w:pPr>
        <w:pStyle w:val="DevConfigs"/>
        <w:rPr>
          <w:rStyle w:val="DevConfigGray"/>
        </w:rPr>
      </w:pPr>
      <w:r w:rsidRPr="00250475">
        <w:rPr>
          <w:rStyle w:val="DevConfigGray"/>
        </w:rPr>
        <w:t xml:space="preserve">  key-string 7 032A5E1F350A22637D393F</w:t>
      </w:r>
    </w:p>
    <w:p w14:paraId="7BCE5D06" w14:textId="77777777" w:rsidR="00250475" w:rsidRDefault="00250475" w:rsidP="00250475">
      <w:pPr>
        <w:pStyle w:val="DevConfigs"/>
        <w:rPr>
          <w:rStyle w:val="DevConfigGray"/>
        </w:rPr>
      </w:pPr>
      <w:r w:rsidRPr="00250475">
        <w:rPr>
          <w:rStyle w:val="DevConfigGray"/>
        </w:rPr>
        <w:t xml:space="preserve">   cryptographic-algorithm hmac-sha-256</w:t>
      </w:r>
    </w:p>
    <w:p w14:paraId="5C0D5FEB" w14:textId="1C68CEB3" w:rsidR="00250475" w:rsidRPr="0073104E" w:rsidRDefault="00250475" w:rsidP="00250475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6614CCD3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spanning-tree extend system-id</w:t>
      </w:r>
    </w:p>
    <w:p w14:paraId="4A44D982" w14:textId="5759F87D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4E592652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username admin01 privilege 15 secret 9 $9$DeZoOK/8DhxDdi$EvM6XnDQxwyxKIqDWmeVv5q53jDflVihZ/z4u.o0O7c</w:t>
      </w:r>
    </w:p>
    <w:p w14:paraId="4D1FE650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5BD372B0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redundancy</w:t>
      </w:r>
    </w:p>
    <w:p w14:paraId="59E3ABCB" w14:textId="77777777" w:rsidR="00AA7FDB" w:rsidRPr="0073104E" w:rsidRDefault="00AA7FDB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mode none</w:t>
      </w:r>
    </w:p>
    <w:p w14:paraId="4ACE834C" w14:textId="517230BF" w:rsidR="00BD1C06" w:rsidRPr="00BD1C06" w:rsidRDefault="00AA7FDB" w:rsidP="00BD1C06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6F8FE3E2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class-map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match-all OUTSIDE-TRAFFIC</w:t>
      </w:r>
    </w:p>
    <w:p w14:paraId="7E2636CE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match access-group name REMOTE-TRAFFIC</w:t>
      </w:r>
    </w:p>
    <w:p w14:paraId="1B1177A5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class-map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match-any GUEST-PROTOCOLS</w:t>
      </w:r>
    </w:p>
    <w:p w14:paraId="0827C3B2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match protocol http</w:t>
      </w:r>
    </w:p>
    <w:p w14:paraId="788B3377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match protocol https</w:t>
      </w:r>
    </w:p>
    <w:p w14:paraId="0F425817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match protocol </w:t>
      </w:r>
      <w:proofErr w:type="spellStart"/>
      <w:r w:rsidRPr="00BD1C06">
        <w:rPr>
          <w:rStyle w:val="DevConfigGray"/>
        </w:rPr>
        <w:t>dns</w:t>
      </w:r>
      <w:proofErr w:type="spellEnd"/>
    </w:p>
    <w:p w14:paraId="7F3A2791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class-map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match-any INSIDE-PROTOCOLS</w:t>
      </w:r>
    </w:p>
    <w:p w14:paraId="750CF53C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match protocol </w:t>
      </w:r>
      <w:proofErr w:type="spellStart"/>
      <w:r w:rsidRPr="00BD1C06">
        <w:rPr>
          <w:rStyle w:val="DevConfigGray"/>
        </w:rPr>
        <w:t>tcp</w:t>
      </w:r>
      <w:proofErr w:type="spellEnd"/>
    </w:p>
    <w:p w14:paraId="0D28FFE7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match protocol </w:t>
      </w:r>
      <w:proofErr w:type="spellStart"/>
      <w:r w:rsidRPr="00BD1C06">
        <w:rPr>
          <w:rStyle w:val="DevConfigGray"/>
        </w:rPr>
        <w:t>udp</w:t>
      </w:r>
      <w:proofErr w:type="spellEnd"/>
    </w:p>
    <w:p w14:paraId="78EDF331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match protocol </w:t>
      </w:r>
      <w:proofErr w:type="spellStart"/>
      <w:r w:rsidRPr="00BD1C06">
        <w:rPr>
          <w:rStyle w:val="DevConfigGray"/>
        </w:rPr>
        <w:t>icmp</w:t>
      </w:r>
      <w:proofErr w:type="spellEnd"/>
    </w:p>
    <w:p w14:paraId="5B979A6E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620C6312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policy-map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OUTSIDE-TO-INSIDE-PM</w:t>
      </w:r>
    </w:p>
    <w:p w14:paraId="1041A613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class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OUTSIDE-TRAFFIC</w:t>
      </w:r>
    </w:p>
    <w:p w14:paraId="418CD608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 inspect</w:t>
      </w:r>
    </w:p>
    <w:p w14:paraId="52FBD469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class class-default</w:t>
      </w:r>
    </w:p>
    <w:p w14:paraId="2210A261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policy-map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INSIDE-TO-OUTSIDE-PM</w:t>
      </w:r>
    </w:p>
    <w:p w14:paraId="73321BBB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class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INSIDE-PROTOCOLS</w:t>
      </w:r>
    </w:p>
    <w:p w14:paraId="645ED37C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 inspect</w:t>
      </w:r>
    </w:p>
    <w:p w14:paraId="24E4344F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class class-default</w:t>
      </w:r>
    </w:p>
    <w:p w14:paraId="61B782A1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lastRenderedPageBreak/>
        <w:t xml:space="preserve">policy-map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GUEST-TO-OUTSIDE-PM</w:t>
      </w:r>
    </w:p>
    <w:p w14:paraId="581B42B6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class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GUEST-PROTOCOLS</w:t>
      </w:r>
    </w:p>
    <w:p w14:paraId="28DB335C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 inspect </w:t>
      </w:r>
    </w:p>
    <w:p w14:paraId="7C4E11D5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class class-default</w:t>
      </w:r>
    </w:p>
    <w:p w14:paraId="5A0F082C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0DB95A20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zone security INSIDE</w:t>
      </w:r>
    </w:p>
    <w:p w14:paraId="1AC344CF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zone security OUTSIDE</w:t>
      </w:r>
    </w:p>
    <w:p w14:paraId="5033821B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zone security GUEST</w:t>
      </w:r>
    </w:p>
    <w:p w14:paraId="63131588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zone-pair security GUEST-TO-OUTSIDE-ZP source GUEST destination OUTSIDE</w:t>
      </w:r>
    </w:p>
    <w:p w14:paraId="6E2DE66F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service-policy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GUEST-TO-OUTSIDE-PM</w:t>
      </w:r>
    </w:p>
    <w:p w14:paraId="71EE1CF8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zone-pair security INSIDE-TO-OUTSIDE-ZP source INSIDE destination OUTSIDE</w:t>
      </w:r>
    </w:p>
    <w:p w14:paraId="56DA3E9E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service-policy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INSIDE-TO-OUTSIDE-PM</w:t>
      </w:r>
    </w:p>
    <w:p w14:paraId="0DA11C3A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zone-pair security OUTSIDE-TO-INSIDE-ZP source OUTSIDE destination INSIDE</w:t>
      </w:r>
    </w:p>
    <w:p w14:paraId="78C494F7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service-policy type </w:t>
      </w:r>
      <w:proofErr w:type="gramStart"/>
      <w:r w:rsidRPr="00BD1C06">
        <w:rPr>
          <w:rStyle w:val="DevConfigGray"/>
        </w:rPr>
        <w:t>inspect</w:t>
      </w:r>
      <w:proofErr w:type="gramEnd"/>
      <w:r w:rsidRPr="00BD1C06">
        <w:rPr>
          <w:rStyle w:val="DevConfigGray"/>
        </w:rPr>
        <w:t xml:space="preserve"> OUTSIDE-TO-INSIDE-PM</w:t>
      </w:r>
    </w:p>
    <w:p w14:paraId="0382524D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399C0666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crypto </w:t>
      </w:r>
      <w:proofErr w:type="spellStart"/>
      <w:r w:rsidRPr="00BD1C06">
        <w:rPr>
          <w:rStyle w:val="DevConfigGray"/>
        </w:rPr>
        <w:t>isakmp</w:t>
      </w:r>
      <w:proofErr w:type="spellEnd"/>
      <w:r w:rsidRPr="00BD1C06">
        <w:rPr>
          <w:rStyle w:val="DevConfigGray"/>
        </w:rPr>
        <w:t xml:space="preserve"> policy 1</w:t>
      </w:r>
    </w:p>
    <w:p w14:paraId="31AE5A43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encr</w:t>
      </w:r>
      <w:proofErr w:type="spellEnd"/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aes</w:t>
      </w:r>
      <w:proofErr w:type="spellEnd"/>
      <w:r w:rsidRPr="00BD1C06">
        <w:rPr>
          <w:rStyle w:val="DevConfigGray"/>
        </w:rPr>
        <w:t xml:space="preserve"> 256</w:t>
      </w:r>
    </w:p>
    <w:p w14:paraId="08C982B4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authentication pre-share</w:t>
      </w:r>
    </w:p>
    <w:p w14:paraId="35A7D602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group 24</w:t>
      </w:r>
    </w:p>
    <w:p w14:paraId="02C9E16C" w14:textId="743EC7B6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crypto </w:t>
      </w:r>
      <w:proofErr w:type="spellStart"/>
      <w:r w:rsidRPr="00BD1C06">
        <w:rPr>
          <w:rStyle w:val="DevConfigGray"/>
        </w:rPr>
        <w:t>isakmp</w:t>
      </w:r>
      <w:proofErr w:type="spellEnd"/>
      <w:r w:rsidRPr="00BD1C06">
        <w:rPr>
          <w:rStyle w:val="DevConfigGray"/>
        </w:rPr>
        <w:t xml:space="preserve"> key </w:t>
      </w:r>
      <w:proofErr w:type="spellStart"/>
      <w:r w:rsidRPr="00BD1C06">
        <w:rPr>
          <w:rStyle w:val="DevConfigGray"/>
        </w:rPr>
        <w:t>ciscopreshare</w:t>
      </w:r>
      <w:proofErr w:type="spellEnd"/>
      <w:r w:rsidRPr="00BD1C06">
        <w:rPr>
          <w:rStyle w:val="DevConfigGray"/>
        </w:rPr>
        <w:t xml:space="preserve"> address 64.100.1.1</w:t>
      </w:r>
    </w:p>
    <w:p w14:paraId="15D9A5C8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43ADE8EB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crypto </w:t>
      </w:r>
      <w:proofErr w:type="spellStart"/>
      <w:r w:rsidRPr="00BD1C06">
        <w:rPr>
          <w:rStyle w:val="DevConfigGray"/>
        </w:rPr>
        <w:t>ipsec</w:t>
      </w:r>
      <w:proofErr w:type="spellEnd"/>
      <w:r w:rsidRPr="00BD1C06">
        <w:rPr>
          <w:rStyle w:val="DevConfigGray"/>
        </w:rPr>
        <w:t xml:space="preserve"> transform-set TRNSFRM-SET </w:t>
      </w:r>
      <w:proofErr w:type="spellStart"/>
      <w:r w:rsidRPr="00BD1C06">
        <w:rPr>
          <w:rStyle w:val="DevConfigGray"/>
        </w:rPr>
        <w:t>esp-aes</w:t>
      </w:r>
      <w:proofErr w:type="spellEnd"/>
      <w:r w:rsidRPr="00BD1C06">
        <w:rPr>
          <w:rStyle w:val="DevConfigGray"/>
        </w:rPr>
        <w:t xml:space="preserve"> 256 </w:t>
      </w:r>
      <w:proofErr w:type="spellStart"/>
      <w:r w:rsidRPr="00BD1C06">
        <w:rPr>
          <w:rStyle w:val="DevConfigGray"/>
        </w:rPr>
        <w:t>esp-sha-hmac</w:t>
      </w:r>
      <w:proofErr w:type="spellEnd"/>
      <w:r w:rsidRPr="00BD1C06">
        <w:rPr>
          <w:rStyle w:val="DevConfigGray"/>
        </w:rPr>
        <w:t xml:space="preserve"> </w:t>
      </w:r>
    </w:p>
    <w:p w14:paraId="01CD62E1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mode tunnel</w:t>
      </w:r>
    </w:p>
    <w:p w14:paraId="05D8AAD2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641DDCAE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crypto map CMAP 1 </w:t>
      </w:r>
      <w:proofErr w:type="spellStart"/>
      <w:r w:rsidRPr="00BD1C06">
        <w:rPr>
          <w:rStyle w:val="DevConfigGray"/>
        </w:rPr>
        <w:t>ipsec-isakmp</w:t>
      </w:r>
      <w:proofErr w:type="spellEnd"/>
      <w:r w:rsidRPr="00BD1C06">
        <w:rPr>
          <w:rStyle w:val="DevConfigGray"/>
        </w:rPr>
        <w:t xml:space="preserve"> </w:t>
      </w:r>
    </w:p>
    <w:p w14:paraId="68A7E75C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set peer 64.100.1.1</w:t>
      </w:r>
    </w:p>
    <w:p w14:paraId="0C63A0B2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set transform-set TRNSFRM-SET </w:t>
      </w:r>
    </w:p>
    <w:p w14:paraId="65189232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set </w:t>
      </w:r>
      <w:proofErr w:type="spellStart"/>
      <w:r w:rsidRPr="00BD1C06">
        <w:rPr>
          <w:rStyle w:val="DevConfigGray"/>
        </w:rPr>
        <w:t>pfs</w:t>
      </w:r>
      <w:proofErr w:type="spellEnd"/>
      <w:r w:rsidRPr="00BD1C06">
        <w:rPr>
          <w:rStyle w:val="DevConfigGray"/>
        </w:rPr>
        <w:t xml:space="preserve"> group24</w:t>
      </w:r>
    </w:p>
    <w:p w14:paraId="7AAD7794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match address VPN-TRAFFIC</w:t>
      </w:r>
    </w:p>
    <w:p w14:paraId="3831880B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5F3CEA15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interface GigabitEthernet0/0/0</w:t>
      </w:r>
    </w:p>
    <w:p w14:paraId="3EED0A89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description Link to R2</w:t>
      </w:r>
    </w:p>
    <w:p w14:paraId="26B9FA9E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address 64.100.3.1 255.255.255.252</w:t>
      </w:r>
    </w:p>
    <w:p w14:paraId="47D058DD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zone-member security OUTSIDE</w:t>
      </w:r>
    </w:p>
    <w:p w14:paraId="1EEDEB7B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ospf</w:t>
      </w:r>
      <w:proofErr w:type="spellEnd"/>
      <w:r w:rsidRPr="00BD1C06">
        <w:rPr>
          <w:rStyle w:val="DevConfigGray"/>
        </w:rPr>
        <w:t xml:space="preserve"> authentication key-chain </w:t>
      </w:r>
      <w:proofErr w:type="spellStart"/>
      <w:r w:rsidRPr="00BD1C06">
        <w:rPr>
          <w:rStyle w:val="DevConfigGray"/>
        </w:rPr>
        <w:t>NetSec</w:t>
      </w:r>
      <w:proofErr w:type="spellEnd"/>
    </w:p>
    <w:p w14:paraId="286F9551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negotiation auto</w:t>
      </w:r>
    </w:p>
    <w:p w14:paraId="5BC010C7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crypto map CMAP</w:t>
      </w:r>
    </w:p>
    <w:p w14:paraId="72507FA7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153E0FF3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interface GigabitEthernet0/0/1</w:t>
      </w:r>
    </w:p>
    <w:p w14:paraId="08F68E82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no </w:t>
      </w: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address</w:t>
      </w:r>
    </w:p>
    <w:p w14:paraId="75C5D1A9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negotiation auto</w:t>
      </w:r>
    </w:p>
    <w:p w14:paraId="410948B0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1C36715D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interface GigabitEthernet0/0/1.3</w:t>
      </w:r>
    </w:p>
    <w:p w14:paraId="6FA7C610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description Link to VLAN 3</w:t>
      </w:r>
    </w:p>
    <w:p w14:paraId="12664662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encapsulation dot1Q 3</w:t>
      </w:r>
    </w:p>
    <w:p w14:paraId="78A6C6BC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address 172.16.3.1 255.255.255.0</w:t>
      </w:r>
    </w:p>
    <w:p w14:paraId="31230FC9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zone-member security INSIDE</w:t>
      </w:r>
    </w:p>
    <w:p w14:paraId="292164AB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011FB503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interface GigabitEthernet0/0/1.33</w:t>
      </w:r>
    </w:p>
    <w:p w14:paraId="386FF31B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description Link to VLAN 33</w:t>
      </w:r>
    </w:p>
    <w:p w14:paraId="39CE236F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lastRenderedPageBreak/>
        <w:t xml:space="preserve"> encapsulation dot1Q 33</w:t>
      </w:r>
    </w:p>
    <w:p w14:paraId="34322959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address 172.16.33.1 255.255.255.0</w:t>
      </w:r>
    </w:p>
    <w:p w14:paraId="036914E0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zone-member security GUEST</w:t>
      </w:r>
    </w:p>
    <w:p w14:paraId="41D5A99E" w14:textId="6F65B470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3CD8DE27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router </w:t>
      </w:r>
      <w:proofErr w:type="spellStart"/>
      <w:r w:rsidRPr="00BD1C06">
        <w:rPr>
          <w:rStyle w:val="DevConfigGray"/>
        </w:rPr>
        <w:t>ospf</w:t>
      </w:r>
      <w:proofErr w:type="spellEnd"/>
      <w:r w:rsidRPr="00BD1C06">
        <w:rPr>
          <w:rStyle w:val="DevConfigGray"/>
        </w:rPr>
        <w:t xml:space="preserve"> 1</w:t>
      </w:r>
    </w:p>
    <w:p w14:paraId="66CF4A25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passive-interface GigabitEthernet0/0/1</w:t>
      </w:r>
    </w:p>
    <w:p w14:paraId="395C4E53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network 64.100.3.0 0.0.0.3 area 0</w:t>
      </w:r>
    </w:p>
    <w:p w14:paraId="25359AAC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network 172.16.0.0 0.0.255.255 area 0</w:t>
      </w:r>
    </w:p>
    <w:p w14:paraId="147B8E21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63085311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forward-protocol </w:t>
      </w:r>
      <w:proofErr w:type="spellStart"/>
      <w:r w:rsidRPr="00BD1C06">
        <w:rPr>
          <w:rStyle w:val="DevConfigGray"/>
        </w:rPr>
        <w:t>nd</w:t>
      </w:r>
      <w:proofErr w:type="spellEnd"/>
    </w:p>
    <w:p w14:paraId="51678D2A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http server</w:t>
      </w:r>
    </w:p>
    <w:p w14:paraId="0C9F63DF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http authentication local</w:t>
      </w:r>
    </w:p>
    <w:p w14:paraId="59C70CCB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http secure-server</w:t>
      </w:r>
    </w:p>
    <w:p w14:paraId="4442BD15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4F5CB9B3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ssh</w:t>
      </w:r>
      <w:proofErr w:type="spellEnd"/>
      <w:r w:rsidRPr="00BD1C06">
        <w:rPr>
          <w:rStyle w:val="DevConfigGray"/>
        </w:rPr>
        <w:t xml:space="preserve"> time-out 90</w:t>
      </w:r>
    </w:p>
    <w:p w14:paraId="334CF786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ssh</w:t>
      </w:r>
      <w:proofErr w:type="spellEnd"/>
      <w:r w:rsidRPr="00BD1C06">
        <w:rPr>
          <w:rStyle w:val="DevConfigGray"/>
        </w:rPr>
        <w:t xml:space="preserve"> authentication-retries 2</w:t>
      </w:r>
    </w:p>
    <w:p w14:paraId="2AC08DF2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ssh</w:t>
      </w:r>
      <w:proofErr w:type="spellEnd"/>
      <w:r w:rsidRPr="00BD1C06">
        <w:rPr>
          <w:rStyle w:val="DevConfigGray"/>
        </w:rPr>
        <w:t xml:space="preserve"> version 2</w:t>
      </w:r>
    </w:p>
    <w:p w14:paraId="32439F89" w14:textId="3A882265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674C2894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access-list extended REMOTE-TRAFFIC</w:t>
      </w:r>
    </w:p>
    <w:p w14:paraId="6FBD9F7D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permit </w:t>
      </w: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192.168.1.0 0.0.0.255 172.16.3.0 0.0.0.255</w:t>
      </w:r>
    </w:p>
    <w:p w14:paraId="589C6390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access-list extended VPN-TRAFFIC</w:t>
      </w:r>
    </w:p>
    <w:p w14:paraId="02A46D8C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permit </w:t>
      </w: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172.16.3.0 0.0.0.255 192.168.1.0 0.0.0.255</w:t>
      </w:r>
    </w:p>
    <w:p w14:paraId="6EF19857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3235B011" w14:textId="03649072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control-plane</w:t>
      </w:r>
    </w:p>
    <w:p w14:paraId="50B053FE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17930C9F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line con 0</w:t>
      </w:r>
    </w:p>
    <w:p w14:paraId="7F57DEF7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transport input none</w:t>
      </w:r>
    </w:p>
    <w:p w14:paraId="69119434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stopbits</w:t>
      </w:r>
      <w:proofErr w:type="spellEnd"/>
      <w:r w:rsidRPr="00BD1C06">
        <w:rPr>
          <w:rStyle w:val="DevConfigGray"/>
        </w:rPr>
        <w:t xml:space="preserve"> 1</w:t>
      </w:r>
    </w:p>
    <w:p w14:paraId="626F6D13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line aux 0</w:t>
      </w:r>
    </w:p>
    <w:p w14:paraId="67B8581A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</w:t>
      </w:r>
      <w:proofErr w:type="spellStart"/>
      <w:r w:rsidRPr="00BD1C06">
        <w:rPr>
          <w:rStyle w:val="DevConfigGray"/>
        </w:rPr>
        <w:t>stopbits</w:t>
      </w:r>
      <w:proofErr w:type="spellEnd"/>
      <w:r w:rsidRPr="00BD1C06">
        <w:rPr>
          <w:rStyle w:val="DevConfigGray"/>
        </w:rPr>
        <w:t xml:space="preserve"> 1</w:t>
      </w:r>
    </w:p>
    <w:p w14:paraId="2618D45C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line </w:t>
      </w:r>
      <w:proofErr w:type="spellStart"/>
      <w:r w:rsidRPr="00BD1C06">
        <w:rPr>
          <w:rStyle w:val="DevConfigGray"/>
        </w:rPr>
        <w:t>vty</w:t>
      </w:r>
      <w:proofErr w:type="spellEnd"/>
      <w:r w:rsidRPr="00BD1C06">
        <w:rPr>
          <w:rStyle w:val="DevConfigGray"/>
        </w:rPr>
        <w:t xml:space="preserve"> 0 4</w:t>
      </w:r>
    </w:p>
    <w:p w14:paraId="21978B04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 transport input </w:t>
      </w:r>
      <w:proofErr w:type="spellStart"/>
      <w:r w:rsidRPr="00BD1C06">
        <w:rPr>
          <w:rStyle w:val="DevConfigGray"/>
        </w:rPr>
        <w:t>ssh</w:t>
      </w:r>
      <w:proofErr w:type="spellEnd"/>
    </w:p>
    <w:p w14:paraId="33C8D38F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79B6ABE6" w14:textId="4A0643DC" w:rsid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end</w:t>
      </w:r>
    </w:p>
    <w:p w14:paraId="60A4CDE8" w14:textId="1AE2612D" w:rsidR="004C067E" w:rsidRPr="00BD1C06" w:rsidRDefault="004C067E" w:rsidP="00BD1C06">
      <w:pPr>
        <w:pStyle w:val="Heading2"/>
        <w:numPr>
          <w:ilvl w:val="0"/>
          <w:numId w:val="0"/>
        </w:numPr>
        <w:rPr>
          <w:rStyle w:val="Heading2GrayDnT"/>
        </w:rPr>
      </w:pPr>
      <w:r w:rsidRPr="00BD1C06">
        <w:rPr>
          <w:rStyle w:val="Heading2GrayDnT"/>
        </w:rPr>
        <w:t>Switch S2</w:t>
      </w:r>
    </w:p>
    <w:p w14:paraId="72D4D65F" w14:textId="31CF60C2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S2#</w:t>
      </w:r>
      <w:r w:rsidR="00BD1C06">
        <w:rPr>
          <w:rStyle w:val="DevConfigGray"/>
        </w:rPr>
        <w:t xml:space="preserve"> </w:t>
      </w:r>
      <w:r w:rsidRPr="0073104E">
        <w:rPr>
          <w:rStyle w:val="DevConfigGray"/>
        </w:rPr>
        <w:t>sho</w:t>
      </w:r>
      <w:r w:rsidR="00BD1C06">
        <w:rPr>
          <w:rStyle w:val="DevConfigGray"/>
        </w:rPr>
        <w:t>w</w:t>
      </w:r>
      <w:r w:rsidRPr="0073104E">
        <w:rPr>
          <w:rStyle w:val="DevConfigGray"/>
        </w:rPr>
        <w:t xml:space="preserve"> run brief</w:t>
      </w:r>
    </w:p>
    <w:p w14:paraId="6A30E894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Building configuration...</w:t>
      </w:r>
    </w:p>
    <w:p w14:paraId="71576F85" w14:textId="77777777" w:rsidR="002B1EE2" w:rsidRPr="0073104E" w:rsidRDefault="002B1EE2" w:rsidP="0073104E">
      <w:pPr>
        <w:pStyle w:val="DevConfigs"/>
        <w:rPr>
          <w:rStyle w:val="DevConfigGray"/>
        </w:rPr>
      </w:pPr>
    </w:p>
    <w:p w14:paraId="425E47E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Current </w:t>
      </w:r>
      <w:proofErr w:type="gramStart"/>
      <w:r w:rsidRPr="0073104E">
        <w:rPr>
          <w:rStyle w:val="DevConfigGray"/>
        </w:rPr>
        <w:t>configuration :</w:t>
      </w:r>
      <w:proofErr w:type="gramEnd"/>
      <w:r w:rsidRPr="0073104E">
        <w:rPr>
          <w:rStyle w:val="DevConfigGray"/>
        </w:rPr>
        <w:t xml:space="preserve"> 3695 bytes</w:t>
      </w:r>
    </w:p>
    <w:p w14:paraId="1A2A0C7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5A2BD1A5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version 15.2</w:t>
      </w:r>
    </w:p>
    <w:p w14:paraId="5E16802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no service </w:t>
      </w:r>
      <w:proofErr w:type="gramStart"/>
      <w:r w:rsidRPr="0073104E">
        <w:rPr>
          <w:rStyle w:val="DevConfigGray"/>
        </w:rPr>
        <w:t>pad</w:t>
      </w:r>
      <w:proofErr w:type="gramEnd"/>
    </w:p>
    <w:p w14:paraId="20404B5D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service timestamps debug datetime msec</w:t>
      </w:r>
    </w:p>
    <w:p w14:paraId="5D9802C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service timestamps log datetime msec</w:t>
      </w:r>
    </w:p>
    <w:p w14:paraId="2BAF7DE3" w14:textId="791A7B1F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service password-encryption</w:t>
      </w:r>
    </w:p>
    <w:p w14:paraId="067D2F0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0B81F6EA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hostname S2</w:t>
      </w:r>
    </w:p>
    <w:p w14:paraId="13EA1A8B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17090E6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lastRenderedPageBreak/>
        <w:t>boot-start-marker</w:t>
      </w:r>
    </w:p>
    <w:p w14:paraId="517B53D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boot-end-marker</w:t>
      </w:r>
    </w:p>
    <w:p w14:paraId="034B928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05412CD3" w14:textId="77777777" w:rsidR="002B1EE2" w:rsidRPr="00BD1C06" w:rsidRDefault="002B1EE2" w:rsidP="0073104E">
      <w:pPr>
        <w:pStyle w:val="DevConfigs"/>
        <w:rPr>
          <w:rStyle w:val="DevConfigGray"/>
        </w:rPr>
      </w:pPr>
      <w:r w:rsidRPr="00BD1C06">
        <w:rPr>
          <w:rStyle w:val="DevConfigGray"/>
        </w:rPr>
        <w:t>enable secret 9 $9$YayOy4FgblvfMJ$CZODl3OsdsFV/cCXv0SuVcXnrC4k7RhAb52T4wlgaNM</w:t>
      </w:r>
    </w:p>
    <w:p w14:paraId="30613DB9" w14:textId="77777777" w:rsidR="002B1EE2" w:rsidRPr="00BD1C06" w:rsidRDefault="002B1EE2" w:rsidP="0073104E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1D89ACFB" w14:textId="77777777" w:rsidR="002B1EE2" w:rsidRPr="00BD1C06" w:rsidRDefault="002B1EE2" w:rsidP="0073104E">
      <w:pPr>
        <w:pStyle w:val="DevConfigs"/>
        <w:rPr>
          <w:rStyle w:val="DevConfigGray"/>
        </w:rPr>
      </w:pPr>
      <w:r w:rsidRPr="00BD1C06">
        <w:rPr>
          <w:rStyle w:val="DevConfigGray"/>
        </w:rPr>
        <w:t>username admin01 privilege 15 secret 9 $9$C6qz0LLIjxwWh2$QhZnu4nwKyDdv3WgOpAG4yKjk7jaEZuIKX.EzZkDiU2</w:t>
      </w:r>
    </w:p>
    <w:p w14:paraId="45BDC80D" w14:textId="5B3B5DA7" w:rsidR="002B1EE2" w:rsidRDefault="002B1EE2" w:rsidP="0073104E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aaa</w:t>
      </w:r>
      <w:proofErr w:type="spellEnd"/>
      <w:r w:rsidRPr="00BD1C06">
        <w:rPr>
          <w:rStyle w:val="DevConfigGray"/>
        </w:rPr>
        <w:t xml:space="preserve"> new-model</w:t>
      </w:r>
    </w:p>
    <w:p w14:paraId="0F84ADA2" w14:textId="7005CAC8" w:rsidR="00BD1C06" w:rsidRDefault="00BD1C06" w:rsidP="0073104E">
      <w:pPr>
        <w:pStyle w:val="DevConfigs"/>
        <w:rPr>
          <w:rStyle w:val="DevConfigGray"/>
        </w:rPr>
      </w:pPr>
    </w:p>
    <w:p w14:paraId="2BA90678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aaa</w:t>
      </w:r>
      <w:proofErr w:type="spellEnd"/>
      <w:r w:rsidRPr="00BD1C06">
        <w:rPr>
          <w:rStyle w:val="DevConfigGray"/>
        </w:rPr>
        <w:t xml:space="preserve"> authentication login default local-case</w:t>
      </w:r>
    </w:p>
    <w:p w14:paraId="5892FE8B" w14:textId="77777777" w:rsidR="00BD1C06" w:rsidRPr="00BD1C06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>!</w:t>
      </w:r>
    </w:p>
    <w:p w14:paraId="1A3BF0BE" w14:textId="77777777" w:rsidR="00BD1C06" w:rsidRPr="00BD1C06" w:rsidRDefault="00BD1C06" w:rsidP="00BD1C06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aaa</w:t>
      </w:r>
      <w:proofErr w:type="spellEnd"/>
      <w:r w:rsidRPr="00BD1C06">
        <w:rPr>
          <w:rStyle w:val="DevConfigGray"/>
        </w:rPr>
        <w:t xml:space="preserve"> session-id common</w:t>
      </w:r>
    </w:p>
    <w:p w14:paraId="391F9254" w14:textId="088F5F20" w:rsidR="002B1EE2" w:rsidRPr="0073104E" w:rsidRDefault="00BD1C06" w:rsidP="00BD1C06">
      <w:pPr>
        <w:pStyle w:val="DevConfigs"/>
        <w:rPr>
          <w:rStyle w:val="DevConfigGray"/>
        </w:rPr>
      </w:pPr>
      <w:r w:rsidRPr="00BD1C06">
        <w:rPr>
          <w:rStyle w:val="DevConfigGray"/>
        </w:rPr>
        <w:t xml:space="preserve">system </w:t>
      </w:r>
      <w:proofErr w:type="spellStart"/>
      <w:r w:rsidRPr="00BD1C06">
        <w:rPr>
          <w:rStyle w:val="DevConfigGray"/>
        </w:rPr>
        <w:t>mtu</w:t>
      </w:r>
      <w:proofErr w:type="spellEnd"/>
      <w:r w:rsidRPr="00BD1C06">
        <w:rPr>
          <w:rStyle w:val="DevConfigGray"/>
        </w:rPr>
        <w:t xml:space="preserve"> routing 1500</w:t>
      </w:r>
      <w:r w:rsidR="002B1EE2" w:rsidRPr="0073104E">
        <w:rPr>
          <w:rStyle w:val="DevConfigGray"/>
        </w:rPr>
        <w:t>!</w:t>
      </w:r>
    </w:p>
    <w:p w14:paraId="79D8B8E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0A3B8A62" w14:textId="77777777" w:rsidR="002B1EE2" w:rsidRPr="00BD1C06" w:rsidRDefault="002B1EE2" w:rsidP="0073104E">
      <w:pPr>
        <w:pStyle w:val="DevConfigs"/>
        <w:rPr>
          <w:rStyle w:val="DevConfigGray"/>
        </w:rPr>
      </w:pPr>
      <w:r w:rsidRPr="00BD1C06">
        <w:rPr>
          <w:rStyle w:val="DevConfigGray"/>
        </w:rPr>
        <w:t>no ip domain-lookup</w:t>
      </w:r>
    </w:p>
    <w:p w14:paraId="29389843" w14:textId="57009D1A" w:rsidR="002B1EE2" w:rsidRDefault="002B1EE2" w:rsidP="0073104E">
      <w:pPr>
        <w:pStyle w:val="DevConfigs"/>
        <w:rPr>
          <w:rStyle w:val="DevConfigGray"/>
        </w:rPr>
      </w:pPr>
      <w:proofErr w:type="spellStart"/>
      <w:r w:rsidRPr="00BD1C06">
        <w:rPr>
          <w:rStyle w:val="DevConfigGray"/>
        </w:rPr>
        <w:t>ip</w:t>
      </w:r>
      <w:proofErr w:type="spellEnd"/>
      <w:r w:rsidRPr="00BD1C06">
        <w:rPr>
          <w:rStyle w:val="DevConfigGray"/>
        </w:rPr>
        <w:t xml:space="preserve"> domain-name netsec.com</w:t>
      </w:r>
    </w:p>
    <w:p w14:paraId="4D97C00B" w14:textId="03FDB6BA" w:rsidR="00BD1C06" w:rsidRPr="0073104E" w:rsidRDefault="00BD1C06" w:rsidP="0073104E">
      <w:pPr>
        <w:pStyle w:val="DevConfigs"/>
        <w:rPr>
          <w:rStyle w:val="DevConfigGray"/>
        </w:rPr>
      </w:pPr>
      <w:r w:rsidRPr="00BD1C06">
        <w:rPr>
          <w:rStyle w:val="DevConfigGray"/>
        </w:rPr>
        <w:t>login block-for 180 attempts 4 within 120</w:t>
      </w:r>
    </w:p>
    <w:p w14:paraId="380BA8FA" w14:textId="0393C531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325E3E5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spanning-tree mode rapid-pvst</w:t>
      </w:r>
    </w:p>
    <w:p w14:paraId="648B2A75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spanning-tree loopguard default</w:t>
      </w:r>
    </w:p>
    <w:p w14:paraId="49E8BEF1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spanning-tree extend system-id</w:t>
      </w:r>
    </w:p>
    <w:p w14:paraId="00F207B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08158B5A" w14:textId="0D7E2B6B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vlan internal allocation policy ascending</w:t>
      </w:r>
    </w:p>
    <w:p w14:paraId="3D8FC175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4EFD689A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</w:t>
      </w:r>
    </w:p>
    <w:p w14:paraId="6AA2BBDA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000D873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22092DD6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553030F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34D2C95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FastEthernet0/2</w:t>
      </w:r>
    </w:p>
    <w:p w14:paraId="15822FF9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3E772D7D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7D18D991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3D5F829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1422B374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FastEthernet0/3</w:t>
      </w:r>
    </w:p>
    <w:p w14:paraId="124B2AA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trunk native vlan 99</w:t>
      </w:r>
    </w:p>
    <w:p w14:paraId="68AF32E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trunk</w:t>
      </w:r>
    </w:p>
    <w:p w14:paraId="2440047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nonegotiate</w:t>
      </w:r>
    </w:p>
    <w:p w14:paraId="46F8D09A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52678FB1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FastEthernet0/4</w:t>
      </w:r>
    </w:p>
    <w:p w14:paraId="6A005AC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trunk native vlan 99</w:t>
      </w:r>
    </w:p>
    <w:p w14:paraId="2AA7908F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trunk</w:t>
      </w:r>
    </w:p>
    <w:p w14:paraId="796198F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nonegotiate</w:t>
      </w:r>
    </w:p>
    <w:p w14:paraId="3036EFFD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46A17AE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FastEthernet0/5</w:t>
      </w:r>
    </w:p>
    <w:p w14:paraId="3BF3C58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11EDCA4D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6A76A1EB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642EAC2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6D904B8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FastEthernet0/6</w:t>
      </w:r>
    </w:p>
    <w:p w14:paraId="53AF8789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lastRenderedPageBreak/>
        <w:t xml:space="preserve"> switchport access vlan 99</w:t>
      </w:r>
    </w:p>
    <w:p w14:paraId="0FEF83D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72A1864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39A8397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05B15995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FastEthernet0/7</w:t>
      </w:r>
    </w:p>
    <w:p w14:paraId="7FC66A5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79E9805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0DEC63A5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40B757A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54AB848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FastEthernet0/8</w:t>
      </w:r>
    </w:p>
    <w:p w14:paraId="53081279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77B9873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2385525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4CB4120B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33250C4F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FastEthernet0/9</w:t>
      </w:r>
    </w:p>
    <w:p w14:paraId="2F560426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11E9EA4B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55CDF37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 </w:t>
      </w:r>
    </w:p>
    <w:p w14:paraId="59023396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4481D809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FastEthernet0/10</w:t>
      </w:r>
    </w:p>
    <w:p w14:paraId="4449A33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5808506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52022356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37128DDB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5DD8EED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FastEthernet0/11</w:t>
      </w:r>
    </w:p>
    <w:p w14:paraId="664E7CC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6C14ADC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705AEDC6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6B60C056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79BF835F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FastEthernet0/12</w:t>
      </w:r>
    </w:p>
    <w:p w14:paraId="431FD58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374EE22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6845AFCD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547644E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583F492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FastEthernet0/13</w:t>
      </w:r>
    </w:p>
    <w:p w14:paraId="0EE6768D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3A5EABBB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5CEEFABA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57158A96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70726E3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FastEthernet0/14</w:t>
      </w:r>
    </w:p>
    <w:p w14:paraId="70FBFA84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0DC68A9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14BEDD2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7937F4E4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72BABE1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FastEthernet0/15</w:t>
      </w:r>
    </w:p>
    <w:p w14:paraId="011B94E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1A2B66D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0E1402B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30B8306F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2526D24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FastEthernet0/16</w:t>
      </w:r>
    </w:p>
    <w:p w14:paraId="5D5DB59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lastRenderedPageBreak/>
        <w:t xml:space="preserve"> switchport access vlan 99</w:t>
      </w:r>
    </w:p>
    <w:p w14:paraId="6F0D12A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63906A5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364BE911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1938EEC5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FastEthernet0/17</w:t>
      </w:r>
    </w:p>
    <w:p w14:paraId="382CBAE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270A363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4DCF763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2AF7BEDB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7D618FFA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FastEthernet0/18</w:t>
      </w:r>
    </w:p>
    <w:p w14:paraId="22DD616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3</w:t>
      </w:r>
    </w:p>
    <w:p w14:paraId="21EEA8BA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5BCBA828" w14:textId="7D5D47D9" w:rsidR="002B1EE2" w:rsidRPr="00D83AFF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</w:t>
      </w:r>
      <w:r w:rsidRPr="00D83AFF">
        <w:rPr>
          <w:rStyle w:val="DevConfigGray"/>
        </w:rPr>
        <w:t xml:space="preserve">switchport port-security maximum </w:t>
      </w:r>
      <w:r w:rsidR="00091C5E" w:rsidRPr="00D83AFF">
        <w:rPr>
          <w:rStyle w:val="DevConfigGray"/>
        </w:rPr>
        <w:t>1</w:t>
      </w:r>
    </w:p>
    <w:p w14:paraId="2EFEF667" w14:textId="7053E798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 xml:space="preserve"> switchport port-security mac-address sticky</w:t>
      </w:r>
      <w:r w:rsidR="00D83AFF">
        <w:rPr>
          <w:rStyle w:val="DevConfigGray"/>
        </w:rPr>
        <w:t xml:space="preserve"> </w:t>
      </w:r>
      <w:r w:rsidR="00D83AFF" w:rsidRPr="00D83AFF">
        <w:rPr>
          <w:rStyle w:val="DevConfigGray"/>
        </w:rPr>
        <w:t>0050.569c.5f78</w:t>
      </w:r>
    </w:p>
    <w:p w14:paraId="0C62F113" w14:textId="63EFFBE2" w:rsidR="002B1EE2" w:rsidRPr="0073104E" w:rsidRDefault="00D83AFF" w:rsidP="0073104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B1EE2" w:rsidRPr="00D83AFF">
        <w:rPr>
          <w:rStyle w:val="DevConfigGray"/>
        </w:rPr>
        <w:t>switchport port-security</w:t>
      </w:r>
    </w:p>
    <w:p w14:paraId="4AC70BB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spanning-tree portfast edge</w:t>
      </w:r>
    </w:p>
    <w:p w14:paraId="511A477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spanning-tree bpduguard enable</w:t>
      </w:r>
    </w:p>
    <w:p w14:paraId="7833CEE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76967D9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FastEthernet0/19</w:t>
      </w:r>
    </w:p>
    <w:p w14:paraId="065CF0E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3691DEA6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15176A4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3E544BA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42E7322A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FastEthernet0/20</w:t>
      </w:r>
    </w:p>
    <w:p w14:paraId="3A7C4FB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4E0A42B8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7AAE6BA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1063D0B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604AAC0F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FastEthernet0/21</w:t>
      </w:r>
    </w:p>
    <w:p w14:paraId="2BB7A26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3EDE12E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6888C8D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628DC98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74792FAF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FastEthernet0/22</w:t>
      </w:r>
    </w:p>
    <w:p w14:paraId="68273F2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44AE1794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65CB57E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44F79879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69A14135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FastEthernet0/23</w:t>
      </w:r>
    </w:p>
    <w:p w14:paraId="6A4F73A1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0513DE7A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664AB2E1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5ABD434B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29CB811E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FastEthernet0/24</w:t>
      </w:r>
    </w:p>
    <w:p w14:paraId="7F2532D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511B4A6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1F01259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0A0C984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2039D380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GigabitEthernet0/1</w:t>
      </w:r>
    </w:p>
    <w:p w14:paraId="65739FD4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1FC7690D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lastRenderedPageBreak/>
        <w:t xml:space="preserve"> switchport mode access</w:t>
      </w:r>
    </w:p>
    <w:p w14:paraId="4015D3D1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206BC654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61A45057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GigabitEthernet0/2</w:t>
      </w:r>
    </w:p>
    <w:p w14:paraId="77AB12E9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access vlan 99</w:t>
      </w:r>
    </w:p>
    <w:p w14:paraId="790177C4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switchport mode access</w:t>
      </w:r>
    </w:p>
    <w:p w14:paraId="485C959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22E461CF" w14:textId="77D28D34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2E88F766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Vlan1</w:t>
      </w:r>
    </w:p>
    <w:p w14:paraId="5787DC8B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no ip address</w:t>
      </w:r>
    </w:p>
    <w:p w14:paraId="1224AE3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shutdown</w:t>
      </w:r>
    </w:p>
    <w:p w14:paraId="243B64A5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1590D56D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interface Vlan3</w:t>
      </w:r>
    </w:p>
    <w:p w14:paraId="7058750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 xml:space="preserve"> ip address 172.16.3.2 255.255.255.0</w:t>
      </w:r>
    </w:p>
    <w:p w14:paraId="0C8DD9B2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38E540D4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ip default-gateway 172.16.3.1</w:t>
      </w:r>
    </w:p>
    <w:p w14:paraId="4DF4E393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ip http server</w:t>
      </w:r>
    </w:p>
    <w:p w14:paraId="46CB6115" w14:textId="77777777" w:rsidR="002B1EE2" w:rsidRPr="0073104E" w:rsidRDefault="002B1EE2" w:rsidP="0073104E">
      <w:pPr>
        <w:pStyle w:val="DevConfigs"/>
        <w:rPr>
          <w:rStyle w:val="DevConfigGray"/>
        </w:rPr>
      </w:pPr>
      <w:r w:rsidRPr="0073104E">
        <w:rPr>
          <w:rStyle w:val="DevConfigGray"/>
        </w:rPr>
        <w:t>ip http secure-server</w:t>
      </w:r>
    </w:p>
    <w:p w14:paraId="035844F0" w14:textId="77777777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>ip ssh time-out 90</w:t>
      </w:r>
    </w:p>
    <w:p w14:paraId="6C596AA6" w14:textId="77777777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>ip ssh authentication-retries 2</w:t>
      </w:r>
    </w:p>
    <w:p w14:paraId="3D5D5CBD" w14:textId="77777777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>ip ssh version 2</w:t>
      </w:r>
    </w:p>
    <w:p w14:paraId="53B6C51B" w14:textId="437EE611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>!</w:t>
      </w:r>
    </w:p>
    <w:p w14:paraId="25B46C4F" w14:textId="77777777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>line con 0</w:t>
      </w:r>
    </w:p>
    <w:p w14:paraId="15ABE1D4" w14:textId="77777777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>line vty 0 4</w:t>
      </w:r>
    </w:p>
    <w:p w14:paraId="7E032E4B" w14:textId="77777777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 xml:space="preserve"> login local</w:t>
      </w:r>
    </w:p>
    <w:p w14:paraId="5B1400DC" w14:textId="77777777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 xml:space="preserve"> transport input ssh</w:t>
      </w:r>
    </w:p>
    <w:p w14:paraId="2971DD74" w14:textId="77777777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>line vty 5 15</w:t>
      </w:r>
    </w:p>
    <w:p w14:paraId="10496357" w14:textId="77777777" w:rsidR="002B1EE2" w:rsidRPr="00D83AFF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 xml:space="preserve"> login local</w:t>
      </w:r>
    </w:p>
    <w:p w14:paraId="6A74BCEC" w14:textId="77777777" w:rsidR="002B1EE2" w:rsidRPr="0073104E" w:rsidRDefault="002B1EE2" w:rsidP="0073104E">
      <w:pPr>
        <w:pStyle w:val="DevConfigs"/>
        <w:rPr>
          <w:rStyle w:val="DevConfigGray"/>
        </w:rPr>
      </w:pPr>
      <w:r w:rsidRPr="00D83AFF">
        <w:rPr>
          <w:rStyle w:val="DevConfigGray"/>
        </w:rPr>
        <w:t xml:space="preserve"> transport input ssh</w:t>
      </w:r>
    </w:p>
    <w:p w14:paraId="069E9553" w14:textId="086916F4" w:rsidR="002B1EE2" w:rsidRDefault="002B1EE2" w:rsidP="002B1EE2">
      <w:pPr>
        <w:pStyle w:val="DevConfigs"/>
        <w:rPr>
          <w:rStyle w:val="DevConfigGray"/>
        </w:rPr>
      </w:pPr>
      <w:r w:rsidRPr="0073104E">
        <w:rPr>
          <w:rStyle w:val="DevConfigGray"/>
        </w:rPr>
        <w:t>!</w:t>
      </w:r>
    </w:p>
    <w:p w14:paraId="74FDFB06" w14:textId="30A4657C" w:rsidR="002B1EE2" w:rsidRPr="0073104E" w:rsidRDefault="002B1EE2" w:rsidP="0073104E">
      <w:pPr>
        <w:pStyle w:val="DevConfigs"/>
      </w:pPr>
      <w:r w:rsidRPr="002B1EE2">
        <w:rPr>
          <w:rStyle w:val="DevConfigGray"/>
        </w:rPr>
        <w:t>end</w:t>
      </w:r>
    </w:p>
    <w:p w14:paraId="642E77C0" w14:textId="18DA26D5" w:rsidR="004C067E" w:rsidRPr="0073104E" w:rsidRDefault="002B1EE2" w:rsidP="0073104E">
      <w:pPr>
        <w:pStyle w:val="Heading2"/>
        <w:numPr>
          <w:ilvl w:val="0"/>
          <w:numId w:val="0"/>
        </w:numPr>
        <w:rPr>
          <w:rStyle w:val="Heading2GrayDnT"/>
        </w:rPr>
      </w:pPr>
      <w:r w:rsidRPr="0073104E">
        <w:rPr>
          <w:rStyle w:val="Heading2GrayDnT"/>
        </w:rPr>
        <w:t>Switch S3</w:t>
      </w:r>
    </w:p>
    <w:p w14:paraId="14545113" w14:textId="2B830A59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S3# show run brief</w:t>
      </w:r>
    </w:p>
    <w:p w14:paraId="01B6FD94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Building configuration...</w:t>
      </w:r>
    </w:p>
    <w:p w14:paraId="642AC8AA" w14:textId="77777777" w:rsidR="00797012" w:rsidRPr="00011912" w:rsidRDefault="00797012" w:rsidP="00CC1368">
      <w:pPr>
        <w:pStyle w:val="DevConfigs"/>
        <w:rPr>
          <w:rStyle w:val="DevConfigGray"/>
        </w:rPr>
      </w:pPr>
    </w:p>
    <w:p w14:paraId="586120E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Current </w:t>
      </w:r>
      <w:proofErr w:type="gramStart"/>
      <w:r w:rsidRPr="00011912">
        <w:rPr>
          <w:rStyle w:val="DevConfigGray"/>
        </w:rPr>
        <w:t>configuration :</w:t>
      </w:r>
      <w:proofErr w:type="gramEnd"/>
      <w:r w:rsidRPr="00011912">
        <w:rPr>
          <w:rStyle w:val="DevConfigGray"/>
        </w:rPr>
        <w:t xml:space="preserve"> 4040 bytes</w:t>
      </w:r>
    </w:p>
    <w:p w14:paraId="08A1AF01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3DC3699E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version 15.0</w:t>
      </w:r>
    </w:p>
    <w:p w14:paraId="0CB7AB57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no service </w:t>
      </w:r>
      <w:proofErr w:type="gramStart"/>
      <w:r w:rsidRPr="00011912">
        <w:rPr>
          <w:rStyle w:val="DevConfigGray"/>
        </w:rPr>
        <w:t>pad</w:t>
      </w:r>
      <w:proofErr w:type="gramEnd"/>
    </w:p>
    <w:p w14:paraId="7D34F361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service timestamps debug datetime msec</w:t>
      </w:r>
    </w:p>
    <w:p w14:paraId="7369DB14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service timestamps log datetime msec</w:t>
      </w:r>
    </w:p>
    <w:p w14:paraId="3F067E6F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no service password-encryption</w:t>
      </w:r>
    </w:p>
    <w:p w14:paraId="772D3F03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service call-home</w:t>
      </w:r>
    </w:p>
    <w:p w14:paraId="1DD75C5D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9FF2271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hostname S3</w:t>
      </w:r>
    </w:p>
    <w:p w14:paraId="7BD92DE7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55C2E37D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boot-start-marker</w:t>
      </w:r>
    </w:p>
    <w:p w14:paraId="309E13E5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boot-end-marker</w:t>
      </w:r>
    </w:p>
    <w:p w14:paraId="3B6DF7BB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lastRenderedPageBreak/>
        <w:t>!</w:t>
      </w:r>
    </w:p>
    <w:p w14:paraId="04C59BF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2BFD6D89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no </w:t>
      </w:r>
      <w:proofErr w:type="spellStart"/>
      <w:r w:rsidRPr="00011912">
        <w:rPr>
          <w:rStyle w:val="DevConfigGray"/>
        </w:rPr>
        <w:t>aaa</w:t>
      </w:r>
      <w:proofErr w:type="spellEnd"/>
      <w:r w:rsidRPr="00011912">
        <w:rPr>
          <w:rStyle w:val="DevConfigGray"/>
        </w:rPr>
        <w:t xml:space="preserve"> new-model</w:t>
      </w:r>
    </w:p>
    <w:p w14:paraId="345FDE9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system </w:t>
      </w:r>
      <w:proofErr w:type="spellStart"/>
      <w:r w:rsidRPr="00011912">
        <w:rPr>
          <w:rStyle w:val="DevConfigGray"/>
        </w:rPr>
        <w:t>mtu</w:t>
      </w:r>
      <w:proofErr w:type="spellEnd"/>
      <w:r w:rsidRPr="00011912">
        <w:rPr>
          <w:rStyle w:val="DevConfigGray"/>
        </w:rPr>
        <w:t xml:space="preserve"> routing 1500</w:t>
      </w:r>
    </w:p>
    <w:p w14:paraId="3CBACA40" w14:textId="0653D09C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4EDD4CF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no </w:t>
      </w:r>
      <w:proofErr w:type="spellStart"/>
      <w:r w:rsidRPr="00011912">
        <w:rPr>
          <w:rStyle w:val="DevConfigGray"/>
        </w:rPr>
        <w:t>ip</w:t>
      </w:r>
      <w:proofErr w:type="spellEnd"/>
      <w:r w:rsidRPr="00011912">
        <w:rPr>
          <w:rStyle w:val="DevConfigGray"/>
        </w:rPr>
        <w:t xml:space="preserve"> domain-lookup</w:t>
      </w:r>
    </w:p>
    <w:p w14:paraId="130A080E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login on-success log</w:t>
      </w:r>
    </w:p>
    <w:p w14:paraId="0618304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9013569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spanning-tree mode rapid-</w:t>
      </w:r>
      <w:proofErr w:type="spellStart"/>
      <w:r w:rsidRPr="00011912">
        <w:rPr>
          <w:rStyle w:val="DevConfigGray"/>
        </w:rPr>
        <w:t>pvst</w:t>
      </w:r>
      <w:proofErr w:type="spellEnd"/>
    </w:p>
    <w:p w14:paraId="6E6AF5A0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spanning-tree extend system-id</w:t>
      </w:r>
    </w:p>
    <w:p w14:paraId="185DFE54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8F29216" w14:textId="77777777" w:rsidR="00797012" w:rsidRPr="00011912" w:rsidRDefault="00797012" w:rsidP="00CC1368">
      <w:pPr>
        <w:pStyle w:val="DevConfigs"/>
        <w:rPr>
          <w:rStyle w:val="DevConfigGray"/>
        </w:rPr>
      </w:pPr>
      <w:proofErr w:type="spellStart"/>
      <w:r w:rsidRPr="00011912">
        <w:rPr>
          <w:rStyle w:val="DevConfigGray"/>
        </w:rPr>
        <w:t>vlan</w:t>
      </w:r>
      <w:proofErr w:type="spellEnd"/>
      <w:r w:rsidRPr="00011912">
        <w:rPr>
          <w:rStyle w:val="DevConfigGray"/>
        </w:rPr>
        <w:t xml:space="preserve"> internal allocation policy ascending</w:t>
      </w:r>
    </w:p>
    <w:p w14:paraId="3CDB5153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C9ED87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FastEthernet0/1</w:t>
      </w:r>
    </w:p>
    <w:p w14:paraId="24E3AC25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trunk native </w:t>
      </w:r>
      <w:proofErr w:type="spellStart"/>
      <w:r w:rsidRPr="00011912">
        <w:rPr>
          <w:rStyle w:val="DevConfigGray"/>
        </w:rPr>
        <w:t>vlan</w:t>
      </w:r>
      <w:proofErr w:type="spellEnd"/>
      <w:r w:rsidRPr="00011912">
        <w:rPr>
          <w:rStyle w:val="DevConfigGray"/>
        </w:rPr>
        <w:t xml:space="preserve"> 99</w:t>
      </w:r>
    </w:p>
    <w:p w14:paraId="4D4FC99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mode trunk</w:t>
      </w:r>
    </w:p>
    <w:p w14:paraId="08F601B3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</w:t>
      </w:r>
      <w:proofErr w:type="spellStart"/>
      <w:r w:rsidRPr="00011912">
        <w:rPr>
          <w:rStyle w:val="DevConfigGray"/>
        </w:rPr>
        <w:t>nonegotiate</w:t>
      </w:r>
      <w:proofErr w:type="spellEnd"/>
    </w:p>
    <w:p w14:paraId="60ABE0F4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3CE1E1EF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FastEthernet0/2</w:t>
      </w:r>
    </w:p>
    <w:p w14:paraId="40A559E0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trunk native </w:t>
      </w:r>
      <w:proofErr w:type="spellStart"/>
      <w:r w:rsidRPr="00011912">
        <w:rPr>
          <w:rStyle w:val="DevConfigGray"/>
        </w:rPr>
        <w:t>vlan</w:t>
      </w:r>
      <w:proofErr w:type="spellEnd"/>
      <w:r w:rsidRPr="00011912">
        <w:rPr>
          <w:rStyle w:val="DevConfigGray"/>
        </w:rPr>
        <w:t xml:space="preserve"> 99</w:t>
      </w:r>
    </w:p>
    <w:p w14:paraId="2275CE3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mode trunk</w:t>
      </w:r>
    </w:p>
    <w:p w14:paraId="1C755779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</w:t>
      </w:r>
      <w:proofErr w:type="spellStart"/>
      <w:r w:rsidRPr="00011912">
        <w:rPr>
          <w:rStyle w:val="DevConfigGray"/>
        </w:rPr>
        <w:t>nonegotiate</w:t>
      </w:r>
      <w:proofErr w:type="spellEnd"/>
    </w:p>
    <w:p w14:paraId="5CA96C9C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AB88A97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FastEthernet0/3</w:t>
      </w:r>
    </w:p>
    <w:p w14:paraId="44A9AE9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3C9C2B6D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FastEthernet0/4</w:t>
      </w:r>
    </w:p>
    <w:p w14:paraId="4E3ADA80" w14:textId="69A66AD0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42DD3B8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FastEthernet0/5</w:t>
      </w:r>
    </w:p>
    <w:p w14:paraId="3C41EB35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trunk native </w:t>
      </w:r>
      <w:proofErr w:type="spellStart"/>
      <w:r w:rsidRPr="00011912">
        <w:rPr>
          <w:rStyle w:val="DevConfigGray"/>
        </w:rPr>
        <w:t>vlan</w:t>
      </w:r>
      <w:proofErr w:type="spellEnd"/>
      <w:r w:rsidRPr="00011912">
        <w:rPr>
          <w:rStyle w:val="DevConfigGray"/>
        </w:rPr>
        <w:t xml:space="preserve"> 99</w:t>
      </w:r>
    </w:p>
    <w:p w14:paraId="47E9346F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mode trunk</w:t>
      </w:r>
    </w:p>
    <w:p w14:paraId="588D5A8B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</w:t>
      </w:r>
      <w:proofErr w:type="spellStart"/>
      <w:r w:rsidRPr="00011912">
        <w:rPr>
          <w:rStyle w:val="DevConfigGray"/>
        </w:rPr>
        <w:t>nonegotiate</w:t>
      </w:r>
      <w:proofErr w:type="spellEnd"/>
    </w:p>
    <w:p w14:paraId="41D766A1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7F890A0C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FastEthernet0/6</w:t>
      </w:r>
    </w:p>
    <w:p w14:paraId="47536D3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6919E63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FastEthernet0/7</w:t>
      </w:r>
    </w:p>
    <w:p w14:paraId="7B7619C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7CC7AAA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FastEthernet0/8</w:t>
      </w:r>
    </w:p>
    <w:p w14:paraId="12EAADE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501E1351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FastEthernet0/9</w:t>
      </w:r>
    </w:p>
    <w:p w14:paraId="2CD7DE32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707400D9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FastEthernet0/10</w:t>
      </w:r>
    </w:p>
    <w:p w14:paraId="2D51791F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29A07082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FastEthernet0/11</w:t>
      </w:r>
    </w:p>
    <w:p w14:paraId="0B08E154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EB90C89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FastEthernet0/12</w:t>
      </w:r>
    </w:p>
    <w:p w14:paraId="4C22C660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D212C3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FastEthernet0/13</w:t>
      </w:r>
    </w:p>
    <w:p w14:paraId="2CA9FD91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1071778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FastEthernet0/14</w:t>
      </w:r>
    </w:p>
    <w:p w14:paraId="6C030CF8" w14:textId="443A6CC9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4C157643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lastRenderedPageBreak/>
        <w:t>interface FastEthernet0/15</w:t>
      </w:r>
    </w:p>
    <w:p w14:paraId="6E66BF08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76BB75D0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FastEthernet0/16</w:t>
      </w:r>
    </w:p>
    <w:p w14:paraId="10A3999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F47CE0E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FastEthernet0/17</w:t>
      </w:r>
    </w:p>
    <w:p w14:paraId="30B8E2A0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3FDAF190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FastEthernet0/18</w:t>
      </w:r>
    </w:p>
    <w:p w14:paraId="4D71E832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access </w:t>
      </w:r>
      <w:proofErr w:type="spellStart"/>
      <w:r w:rsidRPr="00011912">
        <w:rPr>
          <w:rStyle w:val="DevConfigGray"/>
        </w:rPr>
        <w:t>vlan</w:t>
      </w:r>
      <w:proofErr w:type="spellEnd"/>
      <w:r w:rsidRPr="00011912">
        <w:rPr>
          <w:rStyle w:val="DevConfigGray"/>
        </w:rPr>
        <w:t xml:space="preserve"> 33</w:t>
      </w:r>
    </w:p>
    <w:p w14:paraId="25E59990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switchport mode access</w:t>
      </w:r>
    </w:p>
    <w:p w14:paraId="7440E327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spanning-tree </w:t>
      </w:r>
      <w:proofErr w:type="spellStart"/>
      <w:r w:rsidRPr="00011912">
        <w:rPr>
          <w:rStyle w:val="DevConfigGray"/>
        </w:rPr>
        <w:t>portfast</w:t>
      </w:r>
      <w:proofErr w:type="spellEnd"/>
    </w:p>
    <w:p w14:paraId="7857580F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spanning-tree </w:t>
      </w:r>
      <w:proofErr w:type="spellStart"/>
      <w:r w:rsidRPr="00011912">
        <w:rPr>
          <w:rStyle w:val="DevConfigGray"/>
        </w:rPr>
        <w:t>bpduguard</w:t>
      </w:r>
      <w:proofErr w:type="spellEnd"/>
      <w:r w:rsidRPr="00011912">
        <w:rPr>
          <w:rStyle w:val="DevConfigGray"/>
        </w:rPr>
        <w:t xml:space="preserve"> enable</w:t>
      </w:r>
    </w:p>
    <w:p w14:paraId="49DA3242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52C6DCB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FastEthernet0/19</w:t>
      </w:r>
    </w:p>
    <w:p w14:paraId="320EA1BD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765FA52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FastEthernet0/20</w:t>
      </w:r>
    </w:p>
    <w:p w14:paraId="4E4FACAC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61A024B7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FastEthernet0/21</w:t>
      </w:r>
    </w:p>
    <w:p w14:paraId="57AD5F57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312F64CC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FastEthernet0/22</w:t>
      </w:r>
    </w:p>
    <w:p w14:paraId="023AB7EF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21AF0CC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FastEthernet0/23</w:t>
      </w:r>
    </w:p>
    <w:p w14:paraId="538A675E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7FAC64A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FastEthernet0/24</w:t>
      </w:r>
    </w:p>
    <w:p w14:paraId="139E3CE7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3893227D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GigabitEthernet0/1</w:t>
      </w:r>
    </w:p>
    <w:p w14:paraId="7F9EF491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101952BE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GigabitEthernet0/2</w:t>
      </w:r>
    </w:p>
    <w:p w14:paraId="36880470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1B1F061F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Vlan1</w:t>
      </w:r>
    </w:p>
    <w:p w14:paraId="103A870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no </w:t>
      </w:r>
      <w:proofErr w:type="spellStart"/>
      <w:r w:rsidRPr="00011912">
        <w:rPr>
          <w:rStyle w:val="DevConfigGray"/>
        </w:rPr>
        <w:t>ip</w:t>
      </w:r>
      <w:proofErr w:type="spellEnd"/>
      <w:r w:rsidRPr="00011912">
        <w:rPr>
          <w:rStyle w:val="DevConfigGray"/>
        </w:rPr>
        <w:t xml:space="preserve"> address</w:t>
      </w:r>
    </w:p>
    <w:p w14:paraId="305B51D1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3A5E87D5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interface Vlan3</w:t>
      </w:r>
    </w:p>
    <w:p w14:paraId="578DC61A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</w:t>
      </w:r>
      <w:proofErr w:type="spellStart"/>
      <w:r w:rsidRPr="00011912">
        <w:rPr>
          <w:rStyle w:val="DevConfigGray"/>
        </w:rPr>
        <w:t>ip</w:t>
      </w:r>
      <w:proofErr w:type="spellEnd"/>
      <w:r w:rsidRPr="00011912">
        <w:rPr>
          <w:rStyle w:val="DevConfigGray"/>
        </w:rPr>
        <w:t xml:space="preserve"> address 172.16.3.3 255.255.255.0</w:t>
      </w:r>
    </w:p>
    <w:p w14:paraId="74F5B779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118C899B" w14:textId="77777777" w:rsidR="00797012" w:rsidRPr="00011912" w:rsidRDefault="00797012" w:rsidP="00CC1368">
      <w:pPr>
        <w:pStyle w:val="DevConfigs"/>
        <w:rPr>
          <w:rStyle w:val="DevConfigGray"/>
        </w:rPr>
      </w:pPr>
      <w:proofErr w:type="spellStart"/>
      <w:r w:rsidRPr="00011912">
        <w:rPr>
          <w:rStyle w:val="DevConfigGray"/>
        </w:rPr>
        <w:t>ip</w:t>
      </w:r>
      <w:proofErr w:type="spellEnd"/>
      <w:r w:rsidRPr="00011912">
        <w:rPr>
          <w:rStyle w:val="DevConfigGray"/>
        </w:rPr>
        <w:t xml:space="preserve"> default-gateway 172.16.3.1</w:t>
      </w:r>
    </w:p>
    <w:p w14:paraId="5787C178" w14:textId="77777777" w:rsidR="00797012" w:rsidRPr="00011912" w:rsidRDefault="00797012" w:rsidP="00CC1368">
      <w:pPr>
        <w:pStyle w:val="DevConfigs"/>
        <w:rPr>
          <w:rStyle w:val="DevConfigGray"/>
        </w:rPr>
      </w:pPr>
      <w:proofErr w:type="spellStart"/>
      <w:r w:rsidRPr="00011912">
        <w:rPr>
          <w:rStyle w:val="DevConfigGray"/>
        </w:rPr>
        <w:t>ip</w:t>
      </w:r>
      <w:proofErr w:type="spellEnd"/>
      <w:r w:rsidRPr="00011912">
        <w:rPr>
          <w:rStyle w:val="DevConfigGray"/>
        </w:rPr>
        <w:t xml:space="preserve"> http server</w:t>
      </w:r>
    </w:p>
    <w:p w14:paraId="0E160159" w14:textId="77777777" w:rsidR="00797012" w:rsidRPr="00011912" w:rsidRDefault="00797012" w:rsidP="00CC1368">
      <w:pPr>
        <w:pStyle w:val="DevConfigs"/>
        <w:rPr>
          <w:rStyle w:val="DevConfigGray"/>
        </w:rPr>
      </w:pPr>
      <w:proofErr w:type="spellStart"/>
      <w:r w:rsidRPr="00011912">
        <w:rPr>
          <w:rStyle w:val="DevConfigGray"/>
        </w:rPr>
        <w:t>ip</w:t>
      </w:r>
      <w:proofErr w:type="spellEnd"/>
      <w:r w:rsidRPr="00011912">
        <w:rPr>
          <w:rStyle w:val="DevConfigGray"/>
        </w:rPr>
        <w:t xml:space="preserve"> http secure-server</w:t>
      </w:r>
    </w:p>
    <w:p w14:paraId="5D992944" w14:textId="40194153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57D1081E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line con 0</w:t>
      </w:r>
    </w:p>
    <w:p w14:paraId="09314EC1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logging synchronous</w:t>
      </w:r>
    </w:p>
    <w:p w14:paraId="43A6EC2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</w:t>
      </w:r>
      <w:proofErr w:type="spellStart"/>
      <w:r w:rsidRPr="00011912">
        <w:rPr>
          <w:rStyle w:val="DevConfigGray"/>
        </w:rPr>
        <w:t>stopbits</w:t>
      </w:r>
      <w:proofErr w:type="spellEnd"/>
      <w:r w:rsidRPr="00011912">
        <w:rPr>
          <w:rStyle w:val="DevConfigGray"/>
        </w:rPr>
        <w:t xml:space="preserve"> 1</w:t>
      </w:r>
    </w:p>
    <w:p w14:paraId="75BE43D2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line </w:t>
      </w:r>
      <w:proofErr w:type="spellStart"/>
      <w:r w:rsidRPr="00011912">
        <w:rPr>
          <w:rStyle w:val="DevConfigGray"/>
        </w:rPr>
        <w:t>vty</w:t>
      </w:r>
      <w:proofErr w:type="spellEnd"/>
      <w:r w:rsidRPr="00011912">
        <w:rPr>
          <w:rStyle w:val="DevConfigGray"/>
        </w:rPr>
        <w:t xml:space="preserve"> 0 4</w:t>
      </w:r>
    </w:p>
    <w:p w14:paraId="1F3CBD36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login</w:t>
      </w:r>
    </w:p>
    <w:p w14:paraId="78338613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line </w:t>
      </w:r>
      <w:proofErr w:type="spellStart"/>
      <w:r w:rsidRPr="00011912">
        <w:rPr>
          <w:rStyle w:val="DevConfigGray"/>
        </w:rPr>
        <w:t>vty</w:t>
      </w:r>
      <w:proofErr w:type="spellEnd"/>
      <w:r w:rsidRPr="00011912">
        <w:rPr>
          <w:rStyle w:val="DevConfigGray"/>
        </w:rPr>
        <w:t xml:space="preserve"> 5 15</w:t>
      </w:r>
    </w:p>
    <w:p w14:paraId="6BAB6F5A" w14:textId="09D0A3DD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 xml:space="preserve"> login</w:t>
      </w:r>
    </w:p>
    <w:p w14:paraId="2ADBB1A1" w14:textId="77777777" w:rsidR="00797012" w:rsidRPr="00011912" w:rsidRDefault="00797012" w:rsidP="00CC1368">
      <w:pPr>
        <w:pStyle w:val="DevConfigs"/>
        <w:rPr>
          <w:rStyle w:val="DevConfigGray"/>
        </w:rPr>
      </w:pPr>
      <w:r w:rsidRPr="00011912">
        <w:rPr>
          <w:rStyle w:val="DevConfigGray"/>
        </w:rPr>
        <w:t>!</w:t>
      </w:r>
    </w:p>
    <w:p w14:paraId="2940D244" w14:textId="04108AD4" w:rsidR="00CC1368" w:rsidRDefault="00CC1368" w:rsidP="00CC1368">
      <w:pPr>
        <w:pStyle w:val="DevConfigs"/>
      </w:pPr>
      <w:r w:rsidRPr="00011912">
        <w:rPr>
          <w:rStyle w:val="DevConfigGray"/>
        </w:rPr>
        <w:t>e</w:t>
      </w:r>
      <w:r w:rsidR="00797012" w:rsidRPr="00011912">
        <w:rPr>
          <w:rStyle w:val="DevConfigGray"/>
        </w:rPr>
        <w:t>nd</w:t>
      </w:r>
    </w:p>
    <w:p w14:paraId="266C4411" w14:textId="56BF7C3C" w:rsidR="00A90011" w:rsidRPr="009F004B" w:rsidRDefault="00CC1368" w:rsidP="00011912">
      <w:pPr>
        <w:pStyle w:val="ConfigWindow"/>
      </w:pPr>
      <w:r>
        <w:t>end of document</w:t>
      </w:r>
    </w:p>
    <w:sectPr w:rsidR="00A90011" w:rsidRPr="009F004B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8761C" w14:textId="77777777" w:rsidR="00FC5635" w:rsidRDefault="00FC5635" w:rsidP="00710659">
      <w:pPr>
        <w:spacing w:after="0" w:line="240" w:lineRule="auto"/>
      </w:pPr>
      <w:r>
        <w:separator/>
      </w:r>
    </w:p>
    <w:p w14:paraId="4177DF26" w14:textId="77777777" w:rsidR="00FC5635" w:rsidRDefault="00FC5635"/>
  </w:endnote>
  <w:endnote w:type="continuationSeparator" w:id="0">
    <w:p w14:paraId="761A8615" w14:textId="77777777" w:rsidR="00FC5635" w:rsidRDefault="00FC5635" w:rsidP="00710659">
      <w:pPr>
        <w:spacing w:after="0" w:line="240" w:lineRule="auto"/>
      </w:pPr>
      <w:r>
        <w:continuationSeparator/>
      </w:r>
    </w:p>
    <w:p w14:paraId="7296B841" w14:textId="77777777" w:rsidR="00FC5635" w:rsidRDefault="00FC5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6D657" w14:textId="77777777" w:rsidR="00797189" w:rsidRDefault="00797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56B27" w14:textId="2816517B" w:rsidR="00011912" w:rsidRPr="00882B63" w:rsidRDefault="00011912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bookmarkStart w:id="11" w:name="_GoBack"/>
    <w:bookmarkEnd w:id="1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9698F" w14:textId="5EDDC602" w:rsidR="00011912" w:rsidRPr="00882B63" w:rsidRDefault="0001191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2021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57DCD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B4759" w14:textId="77777777" w:rsidR="00FC5635" w:rsidRDefault="00FC5635" w:rsidP="00710659">
      <w:pPr>
        <w:spacing w:after="0" w:line="240" w:lineRule="auto"/>
      </w:pPr>
      <w:r>
        <w:separator/>
      </w:r>
    </w:p>
    <w:p w14:paraId="544CE0A5" w14:textId="77777777" w:rsidR="00FC5635" w:rsidRDefault="00FC5635"/>
  </w:footnote>
  <w:footnote w:type="continuationSeparator" w:id="0">
    <w:p w14:paraId="202AE822" w14:textId="77777777" w:rsidR="00FC5635" w:rsidRDefault="00FC5635" w:rsidP="00710659">
      <w:pPr>
        <w:spacing w:after="0" w:line="240" w:lineRule="auto"/>
      </w:pPr>
      <w:r>
        <w:continuationSeparator/>
      </w:r>
    </w:p>
    <w:p w14:paraId="291813FB" w14:textId="77777777" w:rsidR="00FC5635" w:rsidRDefault="00FC56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DE8E0" w14:textId="77777777" w:rsidR="00797189" w:rsidRDefault="00797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DCAB9BC8B15F4CC59783879EA3011952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4CB7A77" w14:textId="7832CF7F" w:rsidR="00011912" w:rsidRDefault="00797189" w:rsidP="008402F2">
        <w:pPr>
          <w:pStyle w:val="PageHead"/>
        </w:pPr>
        <w:r w:rsidRPr="00E97C7A">
          <w:rPr>
            <w:rStyle w:val="PlaceholderText"/>
          </w:rPr>
          <w:t>[Title]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45B5" w14:textId="77777777" w:rsidR="00011912" w:rsidRDefault="00011912" w:rsidP="006C3FCF">
    <w:pPr>
      <w:ind w:left="-288"/>
    </w:pPr>
    <w:r>
      <w:rPr>
        <w:noProof/>
      </w:rPr>
      <w:drawing>
        <wp:inline distT="0" distB="0" distL="0" distR="0" wp14:anchorId="78C9D83C" wp14:editId="7279693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6D6"/>
    <w:multiLevelType w:val="hybridMultilevel"/>
    <w:tmpl w:val="73701C60"/>
    <w:lvl w:ilvl="0" w:tplc="DD663BA4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A24D7"/>
    <w:multiLevelType w:val="hybridMultilevel"/>
    <w:tmpl w:val="F0DE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102624D4"/>
    <w:multiLevelType w:val="hybridMultilevel"/>
    <w:tmpl w:val="368E5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D796360"/>
    <w:multiLevelType w:val="multilevel"/>
    <w:tmpl w:val="8BC0CFAE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F0F2ED7"/>
    <w:multiLevelType w:val="hybridMultilevel"/>
    <w:tmpl w:val="5B2C2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23152344"/>
    <w:multiLevelType w:val="hybridMultilevel"/>
    <w:tmpl w:val="4218E338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28685362"/>
    <w:multiLevelType w:val="hybridMultilevel"/>
    <w:tmpl w:val="42FE6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503999"/>
    <w:multiLevelType w:val="hybridMultilevel"/>
    <w:tmpl w:val="E264B056"/>
    <w:lvl w:ilvl="0" w:tplc="DD663BA4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265B5B"/>
    <w:multiLevelType w:val="hybridMultilevel"/>
    <w:tmpl w:val="EB48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E6BDE"/>
    <w:multiLevelType w:val="hybridMultilevel"/>
    <w:tmpl w:val="00784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8657EB"/>
    <w:multiLevelType w:val="hybridMultilevel"/>
    <w:tmpl w:val="8A926764"/>
    <w:lvl w:ilvl="0" w:tplc="28DE2624">
      <w:start w:val="19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E305F"/>
    <w:multiLevelType w:val="hybridMultilevel"/>
    <w:tmpl w:val="E99A4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976F8"/>
    <w:multiLevelType w:val="hybridMultilevel"/>
    <w:tmpl w:val="96CA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21DF7"/>
    <w:multiLevelType w:val="hybridMultilevel"/>
    <w:tmpl w:val="01E62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F93EDE"/>
    <w:multiLevelType w:val="hybridMultilevel"/>
    <w:tmpl w:val="1D6C3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77120"/>
    <w:multiLevelType w:val="hybridMultilevel"/>
    <w:tmpl w:val="44606C3C"/>
    <w:lvl w:ilvl="0" w:tplc="DD663BA4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5A08F1"/>
    <w:multiLevelType w:val="hybridMultilevel"/>
    <w:tmpl w:val="8F6A79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 w15:restartNumberingAfterBreak="0">
    <w:nsid w:val="4C314692"/>
    <w:multiLevelType w:val="hybridMultilevel"/>
    <w:tmpl w:val="FE6A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B532D4"/>
    <w:multiLevelType w:val="hybridMultilevel"/>
    <w:tmpl w:val="5892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89218CA"/>
    <w:multiLevelType w:val="hybridMultilevel"/>
    <w:tmpl w:val="8ADA6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106442"/>
    <w:multiLevelType w:val="hybridMultilevel"/>
    <w:tmpl w:val="F086E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AC2B01"/>
    <w:multiLevelType w:val="hybridMultilevel"/>
    <w:tmpl w:val="5776C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2E428A"/>
    <w:multiLevelType w:val="hybridMultilevel"/>
    <w:tmpl w:val="9AA2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95F95"/>
    <w:multiLevelType w:val="hybridMultilevel"/>
    <w:tmpl w:val="5464F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E4ACA"/>
    <w:multiLevelType w:val="hybridMultilevel"/>
    <w:tmpl w:val="CACA2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72583B"/>
    <w:multiLevelType w:val="hybridMultilevel"/>
    <w:tmpl w:val="211A2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DE5EC0"/>
    <w:multiLevelType w:val="hybridMultilevel"/>
    <w:tmpl w:val="77C2EF70"/>
    <w:lvl w:ilvl="0" w:tplc="DD663BA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022D5"/>
    <w:multiLevelType w:val="hybridMultilevel"/>
    <w:tmpl w:val="42F62C6E"/>
    <w:lvl w:ilvl="0" w:tplc="DD663BA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76EA3"/>
    <w:multiLevelType w:val="hybridMultilevel"/>
    <w:tmpl w:val="6494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7B3F58"/>
    <w:multiLevelType w:val="hybridMultilevel"/>
    <w:tmpl w:val="8788F7DA"/>
    <w:lvl w:ilvl="0" w:tplc="DD663BA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01768"/>
    <w:multiLevelType w:val="hybridMultilevel"/>
    <w:tmpl w:val="D1705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C12A9D"/>
    <w:multiLevelType w:val="hybridMultilevel"/>
    <w:tmpl w:val="E7927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C3E1F"/>
    <w:multiLevelType w:val="hybridMultilevel"/>
    <w:tmpl w:val="F9200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7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27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2"/>
  </w:num>
  <w:num w:numId="15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6">
    <w:abstractNumId w:val="15"/>
  </w:num>
  <w:num w:numId="17">
    <w:abstractNumId w:val="26"/>
  </w:num>
  <w:num w:numId="18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656"/>
          </w:tabs>
          <w:ind w:left="165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9"/>
  </w:num>
  <w:num w:numId="20">
    <w:abstractNumId w:val="35"/>
  </w:num>
  <w:num w:numId="21">
    <w:abstractNumId w:val="0"/>
  </w:num>
  <w:num w:numId="22">
    <w:abstractNumId w:val="38"/>
  </w:num>
  <w:num w:numId="23">
    <w:abstractNumId w:val="22"/>
  </w:num>
  <w:num w:numId="24">
    <w:abstractNumId w:val="14"/>
  </w:num>
  <w:num w:numId="25">
    <w:abstractNumId w:val="36"/>
  </w:num>
  <w:num w:numId="26">
    <w:abstractNumId w:val="25"/>
  </w:num>
  <w:num w:numId="27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19"/>
  </w:num>
  <w:num w:numId="30">
    <w:abstractNumId w:val="31"/>
  </w:num>
  <w:num w:numId="31">
    <w:abstractNumId w:val="17"/>
  </w:num>
  <w:num w:numId="32">
    <w:abstractNumId w:val="8"/>
  </w:num>
  <w:num w:numId="33">
    <w:abstractNumId w:val="23"/>
  </w:num>
  <w:num w:numId="34">
    <w:abstractNumId w:val="40"/>
  </w:num>
  <w:num w:numId="35">
    <w:abstractNumId w:val="32"/>
  </w:num>
  <w:num w:numId="36">
    <w:abstractNumId w:val="21"/>
  </w:num>
  <w:num w:numId="37">
    <w:abstractNumId w:val="11"/>
  </w:num>
  <w:num w:numId="38">
    <w:abstractNumId w:val="30"/>
  </w:num>
  <w:num w:numId="39">
    <w:abstractNumId w:val="33"/>
  </w:num>
  <w:num w:numId="40">
    <w:abstractNumId w:val="16"/>
  </w:num>
  <w:num w:numId="41">
    <w:abstractNumId w:val="18"/>
  </w:num>
  <w:num w:numId="42">
    <w:abstractNumId w:val="13"/>
  </w:num>
  <w:num w:numId="43">
    <w:abstractNumId w:val="37"/>
  </w:num>
  <w:num w:numId="44">
    <w:abstractNumId w:val="39"/>
  </w:num>
  <w:num w:numId="45">
    <w:abstractNumId w:val="20"/>
  </w:num>
  <w:num w:numId="46">
    <w:abstractNumId w:val="3"/>
  </w:num>
  <w:num w:numId="47">
    <w:abstractNumId w:val="28"/>
  </w:num>
  <w:num w:numId="48">
    <w:abstractNumId w:val="6"/>
  </w:num>
  <w:num w:numId="49">
    <w:abstractNumId w:val="34"/>
  </w:num>
  <w:num w:numId="50">
    <w:abstractNumId w:val="41"/>
  </w:num>
  <w:num w:numId="51">
    <w:abstractNumId w:val="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D4"/>
    <w:rsid w:val="00001BDF"/>
    <w:rsid w:val="0000380F"/>
    <w:rsid w:val="00004175"/>
    <w:rsid w:val="000059C9"/>
    <w:rsid w:val="000109E5"/>
    <w:rsid w:val="00011912"/>
    <w:rsid w:val="00012C22"/>
    <w:rsid w:val="000160F7"/>
    <w:rsid w:val="00016D5B"/>
    <w:rsid w:val="00016F30"/>
    <w:rsid w:val="0002047C"/>
    <w:rsid w:val="00021B9A"/>
    <w:rsid w:val="00022EBD"/>
    <w:rsid w:val="000242D6"/>
    <w:rsid w:val="00024EE5"/>
    <w:rsid w:val="000270ED"/>
    <w:rsid w:val="000309A9"/>
    <w:rsid w:val="00041887"/>
    <w:rsid w:val="00041AF6"/>
    <w:rsid w:val="00044E62"/>
    <w:rsid w:val="00050BA4"/>
    <w:rsid w:val="0005141D"/>
    <w:rsid w:val="00051738"/>
    <w:rsid w:val="0005242B"/>
    <w:rsid w:val="00052548"/>
    <w:rsid w:val="00057467"/>
    <w:rsid w:val="00060696"/>
    <w:rsid w:val="00062D89"/>
    <w:rsid w:val="000648A8"/>
    <w:rsid w:val="00067A67"/>
    <w:rsid w:val="00070C16"/>
    <w:rsid w:val="00072E07"/>
    <w:rsid w:val="00075EA9"/>
    <w:rsid w:val="000769CF"/>
    <w:rsid w:val="00080AD8"/>
    <w:rsid w:val="000815D8"/>
    <w:rsid w:val="00084C99"/>
    <w:rsid w:val="00085CC6"/>
    <w:rsid w:val="00087D0F"/>
    <w:rsid w:val="00090C07"/>
    <w:rsid w:val="0009147A"/>
    <w:rsid w:val="00091C5E"/>
    <w:rsid w:val="00091E8D"/>
    <w:rsid w:val="0009378D"/>
    <w:rsid w:val="00097163"/>
    <w:rsid w:val="000A048F"/>
    <w:rsid w:val="000A22C8"/>
    <w:rsid w:val="000A39CA"/>
    <w:rsid w:val="000B1442"/>
    <w:rsid w:val="000B2344"/>
    <w:rsid w:val="000B2D0B"/>
    <w:rsid w:val="000B7DE5"/>
    <w:rsid w:val="000C2118"/>
    <w:rsid w:val="000C333E"/>
    <w:rsid w:val="000C572D"/>
    <w:rsid w:val="000C5EF2"/>
    <w:rsid w:val="000C6425"/>
    <w:rsid w:val="000C6E6E"/>
    <w:rsid w:val="000C7B7D"/>
    <w:rsid w:val="000D55B4"/>
    <w:rsid w:val="000E3A6C"/>
    <w:rsid w:val="000E65F0"/>
    <w:rsid w:val="000E7C57"/>
    <w:rsid w:val="000F072C"/>
    <w:rsid w:val="000F2074"/>
    <w:rsid w:val="000F2EDE"/>
    <w:rsid w:val="000F31D7"/>
    <w:rsid w:val="000F65A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F5C"/>
    <w:rsid w:val="001133DD"/>
    <w:rsid w:val="00120CBE"/>
    <w:rsid w:val="00121BAE"/>
    <w:rsid w:val="00122111"/>
    <w:rsid w:val="00125806"/>
    <w:rsid w:val="001261C4"/>
    <w:rsid w:val="001263C7"/>
    <w:rsid w:val="00130A20"/>
    <w:rsid w:val="001314FB"/>
    <w:rsid w:val="0013223D"/>
    <w:rsid w:val="00134B4A"/>
    <w:rsid w:val="00135304"/>
    <w:rsid w:val="001366EC"/>
    <w:rsid w:val="00140B3D"/>
    <w:rsid w:val="0014219C"/>
    <w:rsid w:val="001425ED"/>
    <w:rsid w:val="001433C1"/>
    <w:rsid w:val="00143450"/>
    <w:rsid w:val="00144997"/>
    <w:rsid w:val="001523C0"/>
    <w:rsid w:val="001535FE"/>
    <w:rsid w:val="00154E3A"/>
    <w:rsid w:val="00155352"/>
    <w:rsid w:val="00157902"/>
    <w:rsid w:val="00160AB4"/>
    <w:rsid w:val="00162105"/>
    <w:rsid w:val="00162EEA"/>
    <w:rsid w:val="00163164"/>
    <w:rsid w:val="001652BC"/>
    <w:rsid w:val="00166253"/>
    <w:rsid w:val="001704B7"/>
    <w:rsid w:val="001708A6"/>
    <w:rsid w:val="001710C0"/>
    <w:rsid w:val="0017234B"/>
    <w:rsid w:val="00172571"/>
    <w:rsid w:val="00172AFB"/>
    <w:rsid w:val="00174D6F"/>
    <w:rsid w:val="00176743"/>
    <w:rsid w:val="001772B8"/>
    <w:rsid w:val="00177310"/>
    <w:rsid w:val="00177B76"/>
    <w:rsid w:val="001805FF"/>
    <w:rsid w:val="00180FBF"/>
    <w:rsid w:val="001813C3"/>
    <w:rsid w:val="00182CF4"/>
    <w:rsid w:val="00186CE1"/>
    <w:rsid w:val="00191F00"/>
    <w:rsid w:val="00192F12"/>
    <w:rsid w:val="00193F14"/>
    <w:rsid w:val="001955F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462"/>
    <w:rsid w:val="001B67D8"/>
    <w:rsid w:val="001B6F95"/>
    <w:rsid w:val="001C05A1"/>
    <w:rsid w:val="001C1D9E"/>
    <w:rsid w:val="001C5998"/>
    <w:rsid w:val="001C5BCD"/>
    <w:rsid w:val="001C7C3B"/>
    <w:rsid w:val="001D13B5"/>
    <w:rsid w:val="001D15F1"/>
    <w:rsid w:val="001D5B6F"/>
    <w:rsid w:val="001E0AB8"/>
    <w:rsid w:val="001E272C"/>
    <w:rsid w:val="001E3777"/>
    <w:rsid w:val="001E38E0"/>
    <w:rsid w:val="001E38F3"/>
    <w:rsid w:val="001E4E72"/>
    <w:rsid w:val="001E62B3"/>
    <w:rsid w:val="001E6424"/>
    <w:rsid w:val="001F0171"/>
    <w:rsid w:val="001F0D77"/>
    <w:rsid w:val="001F643A"/>
    <w:rsid w:val="001F7DD8"/>
    <w:rsid w:val="00201928"/>
    <w:rsid w:val="002022BA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5FB0"/>
    <w:rsid w:val="00231DCA"/>
    <w:rsid w:val="00235384"/>
    <w:rsid w:val="00235792"/>
    <w:rsid w:val="00242E3A"/>
    <w:rsid w:val="002438B2"/>
    <w:rsid w:val="00246492"/>
    <w:rsid w:val="00250475"/>
    <w:rsid w:val="002506A0"/>
    <w:rsid w:val="002506CF"/>
    <w:rsid w:val="0025107F"/>
    <w:rsid w:val="00255AAD"/>
    <w:rsid w:val="002579C6"/>
    <w:rsid w:val="00260B20"/>
    <w:rsid w:val="00260CD4"/>
    <w:rsid w:val="002639D8"/>
    <w:rsid w:val="00265F77"/>
    <w:rsid w:val="00266C83"/>
    <w:rsid w:val="00270FCC"/>
    <w:rsid w:val="002722A9"/>
    <w:rsid w:val="002768DC"/>
    <w:rsid w:val="002830AD"/>
    <w:rsid w:val="00290607"/>
    <w:rsid w:val="00294C8F"/>
    <w:rsid w:val="002975BE"/>
    <w:rsid w:val="002A0B2E"/>
    <w:rsid w:val="002A0DC1"/>
    <w:rsid w:val="002A13F2"/>
    <w:rsid w:val="002A4367"/>
    <w:rsid w:val="002A5B94"/>
    <w:rsid w:val="002A6C56"/>
    <w:rsid w:val="002B1EE2"/>
    <w:rsid w:val="002C04C4"/>
    <w:rsid w:val="002C090C"/>
    <w:rsid w:val="002C1243"/>
    <w:rsid w:val="002C1815"/>
    <w:rsid w:val="002C475E"/>
    <w:rsid w:val="002C5882"/>
    <w:rsid w:val="002C6AD6"/>
    <w:rsid w:val="002D0B04"/>
    <w:rsid w:val="002D0D85"/>
    <w:rsid w:val="002D6C2A"/>
    <w:rsid w:val="002D7A86"/>
    <w:rsid w:val="002E02A1"/>
    <w:rsid w:val="002E14B6"/>
    <w:rsid w:val="002E3900"/>
    <w:rsid w:val="002E45E1"/>
    <w:rsid w:val="002E6CE7"/>
    <w:rsid w:val="002F4100"/>
    <w:rsid w:val="002F45FF"/>
    <w:rsid w:val="002F6180"/>
    <w:rsid w:val="002F66D3"/>
    <w:rsid w:val="002F6D17"/>
    <w:rsid w:val="00302887"/>
    <w:rsid w:val="003056EB"/>
    <w:rsid w:val="003071FF"/>
    <w:rsid w:val="0030742D"/>
    <w:rsid w:val="00310652"/>
    <w:rsid w:val="00311065"/>
    <w:rsid w:val="00311E1A"/>
    <w:rsid w:val="0031371D"/>
    <w:rsid w:val="0031789F"/>
    <w:rsid w:val="00320788"/>
    <w:rsid w:val="003233A3"/>
    <w:rsid w:val="00326E08"/>
    <w:rsid w:val="00334A9B"/>
    <w:rsid w:val="00334C33"/>
    <w:rsid w:val="00337C40"/>
    <w:rsid w:val="0034218C"/>
    <w:rsid w:val="0034455D"/>
    <w:rsid w:val="0034604B"/>
    <w:rsid w:val="00346D17"/>
    <w:rsid w:val="00347972"/>
    <w:rsid w:val="00347D87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01E8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A7330"/>
    <w:rsid w:val="003B256A"/>
    <w:rsid w:val="003B46FC"/>
    <w:rsid w:val="003B5767"/>
    <w:rsid w:val="003B7605"/>
    <w:rsid w:val="003C08AA"/>
    <w:rsid w:val="003C1B13"/>
    <w:rsid w:val="003C2A7B"/>
    <w:rsid w:val="003C49EF"/>
    <w:rsid w:val="003C6BCA"/>
    <w:rsid w:val="003C7902"/>
    <w:rsid w:val="003D0BFF"/>
    <w:rsid w:val="003D6EF1"/>
    <w:rsid w:val="003E5BE5"/>
    <w:rsid w:val="003E6194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238"/>
    <w:rsid w:val="00411A1A"/>
    <w:rsid w:val="0041293B"/>
    <w:rsid w:val="004131B0"/>
    <w:rsid w:val="00414D90"/>
    <w:rsid w:val="00416C42"/>
    <w:rsid w:val="00416E6D"/>
    <w:rsid w:val="00422476"/>
    <w:rsid w:val="0042298C"/>
    <w:rsid w:val="0042385C"/>
    <w:rsid w:val="00426FA5"/>
    <w:rsid w:val="00431654"/>
    <w:rsid w:val="00434465"/>
    <w:rsid w:val="00434926"/>
    <w:rsid w:val="004361BF"/>
    <w:rsid w:val="00441BF9"/>
    <w:rsid w:val="00443ACE"/>
    <w:rsid w:val="00444217"/>
    <w:rsid w:val="004478F4"/>
    <w:rsid w:val="00447F88"/>
    <w:rsid w:val="00450F7A"/>
    <w:rsid w:val="00451B5A"/>
    <w:rsid w:val="00452C6D"/>
    <w:rsid w:val="00455E0B"/>
    <w:rsid w:val="0045724D"/>
    <w:rsid w:val="00457934"/>
    <w:rsid w:val="00462B9F"/>
    <w:rsid w:val="004648E1"/>
    <w:rsid w:val="004659EE"/>
    <w:rsid w:val="00467CAB"/>
    <w:rsid w:val="00473E34"/>
    <w:rsid w:val="00473F43"/>
    <w:rsid w:val="0047591A"/>
    <w:rsid w:val="00476BA9"/>
    <w:rsid w:val="00481650"/>
    <w:rsid w:val="00490807"/>
    <w:rsid w:val="004936C2"/>
    <w:rsid w:val="0049379C"/>
    <w:rsid w:val="00493F17"/>
    <w:rsid w:val="004A1CA0"/>
    <w:rsid w:val="004A1F06"/>
    <w:rsid w:val="004A1FC6"/>
    <w:rsid w:val="004A22E9"/>
    <w:rsid w:val="004A4ACD"/>
    <w:rsid w:val="004A506C"/>
    <w:rsid w:val="004A5BC5"/>
    <w:rsid w:val="004B023D"/>
    <w:rsid w:val="004B7279"/>
    <w:rsid w:val="004C067E"/>
    <w:rsid w:val="004C0909"/>
    <w:rsid w:val="004C25D3"/>
    <w:rsid w:val="004C3F97"/>
    <w:rsid w:val="004D0047"/>
    <w:rsid w:val="004D01F2"/>
    <w:rsid w:val="004D2CED"/>
    <w:rsid w:val="004D3339"/>
    <w:rsid w:val="004D353F"/>
    <w:rsid w:val="004D36D7"/>
    <w:rsid w:val="004D682B"/>
    <w:rsid w:val="004D7C5F"/>
    <w:rsid w:val="004E2398"/>
    <w:rsid w:val="004E44F3"/>
    <w:rsid w:val="004E4E7F"/>
    <w:rsid w:val="004E6152"/>
    <w:rsid w:val="004E6EF1"/>
    <w:rsid w:val="004F344A"/>
    <w:rsid w:val="004F4EC3"/>
    <w:rsid w:val="004F74CE"/>
    <w:rsid w:val="00504D52"/>
    <w:rsid w:val="00504ED4"/>
    <w:rsid w:val="00506B64"/>
    <w:rsid w:val="00510639"/>
    <w:rsid w:val="00511791"/>
    <w:rsid w:val="005139BE"/>
    <w:rsid w:val="00516142"/>
    <w:rsid w:val="0051681C"/>
    <w:rsid w:val="00520027"/>
    <w:rsid w:val="0052093C"/>
    <w:rsid w:val="00521B31"/>
    <w:rsid w:val="00521DDF"/>
    <w:rsid w:val="00522469"/>
    <w:rsid w:val="00523F6E"/>
    <w:rsid w:val="0052400A"/>
    <w:rsid w:val="00524042"/>
    <w:rsid w:val="00524B71"/>
    <w:rsid w:val="00524CE2"/>
    <w:rsid w:val="00536277"/>
    <w:rsid w:val="00536F43"/>
    <w:rsid w:val="00540AE1"/>
    <w:rsid w:val="00541284"/>
    <w:rsid w:val="00542616"/>
    <w:rsid w:val="005468C1"/>
    <w:rsid w:val="00547BA1"/>
    <w:rsid w:val="00550A12"/>
    <w:rsid w:val="005510BA"/>
    <w:rsid w:val="005538C8"/>
    <w:rsid w:val="00554B4E"/>
    <w:rsid w:val="00556C02"/>
    <w:rsid w:val="00561BB2"/>
    <w:rsid w:val="00561D59"/>
    <w:rsid w:val="00563249"/>
    <w:rsid w:val="00570A65"/>
    <w:rsid w:val="005762B1"/>
    <w:rsid w:val="00580456"/>
    <w:rsid w:val="00580E73"/>
    <w:rsid w:val="00582A25"/>
    <w:rsid w:val="005905B2"/>
    <w:rsid w:val="00592329"/>
    <w:rsid w:val="00593386"/>
    <w:rsid w:val="005942FB"/>
    <w:rsid w:val="00596998"/>
    <w:rsid w:val="005975CE"/>
    <w:rsid w:val="0059790F"/>
    <w:rsid w:val="005A4017"/>
    <w:rsid w:val="005A6E62"/>
    <w:rsid w:val="005A70FA"/>
    <w:rsid w:val="005B0F71"/>
    <w:rsid w:val="005B20FB"/>
    <w:rsid w:val="005B2FB3"/>
    <w:rsid w:val="005C3BFE"/>
    <w:rsid w:val="005C5F62"/>
    <w:rsid w:val="005C6DE5"/>
    <w:rsid w:val="005D2B29"/>
    <w:rsid w:val="005D354A"/>
    <w:rsid w:val="005D3E53"/>
    <w:rsid w:val="005D506C"/>
    <w:rsid w:val="005D675D"/>
    <w:rsid w:val="005E3235"/>
    <w:rsid w:val="005E4176"/>
    <w:rsid w:val="005E4876"/>
    <w:rsid w:val="005E48AC"/>
    <w:rsid w:val="005E65B5"/>
    <w:rsid w:val="005F0301"/>
    <w:rsid w:val="005F1EB0"/>
    <w:rsid w:val="005F3155"/>
    <w:rsid w:val="005F3AE9"/>
    <w:rsid w:val="005F5986"/>
    <w:rsid w:val="005F719A"/>
    <w:rsid w:val="006007BB"/>
    <w:rsid w:val="00601DC0"/>
    <w:rsid w:val="00601EF3"/>
    <w:rsid w:val="006026BE"/>
    <w:rsid w:val="006034CB"/>
    <w:rsid w:val="00603503"/>
    <w:rsid w:val="006039A8"/>
    <w:rsid w:val="00603C52"/>
    <w:rsid w:val="006131CE"/>
    <w:rsid w:val="0061336B"/>
    <w:rsid w:val="00616492"/>
    <w:rsid w:val="00617D6E"/>
    <w:rsid w:val="00620ED5"/>
    <w:rsid w:val="00622D61"/>
    <w:rsid w:val="00624198"/>
    <w:rsid w:val="00627DD6"/>
    <w:rsid w:val="00636AF8"/>
    <w:rsid w:val="00636C28"/>
    <w:rsid w:val="006428E5"/>
    <w:rsid w:val="00644958"/>
    <w:rsid w:val="006513FB"/>
    <w:rsid w:val="0065690B"/>
    <w:rsid w:val="00656EEF"/>
    <w:rsid w:val="006576AF"/>
    <w:rsid w:val="00672919"/>
    <w:rsid w:val="00677544"/>
    <w:rsid w:val="00681687"/>
    <w:rsid w:val="00686284"/>
    <w:rsid w:val="00686295"/>
    <w:rsid w:val="00686587"/>
    <w:rsid w:val="00687C48"/>
    <w:rsid w:val="006904CF"/>
    <w:rsid w:val="00695EE2"/>
    <w:rsid w:val="0069660B"/>
    <w:rsid w:val="006A1B33"/>
    <w:rsid w:val="006A3319"/>
    <w:rsid w:val="006A48F1"/>
    <w:rsid w:val="006A5CF2"/>
    <w:rsid w:val="006A71A3"/>
    <w:rsid w:val="006B03F2"/>
    <w:rsid w:val="006B14C1"/>
    <w:rsid w:val="006B1639"/>
    <w:rsid w:val="006B2388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C6F8E"/>
    <w:rsid w:val="006D04BB"/>
    <w:rsid w:val="006D1370"/>
    <w:rsid w:val="006D2C28"/>
    <w:rsid w:val="006D3FC1"/>
    <w:rsid w:val="006D7590"/>
    <w:rsid w:val="006E372B"/>
    <w:rsid w:val="006E5A82"/>
    <w:rsid w:val="006E5FE9"/>
    <w:rsid w:val="006E6581"/>
    <w:rsid w:val="006E71DF"/>
    <w:rsid w:val="006F1616"/>
    <w:rsid w:val="006F16AD"/>
    <w:rsid w:val="006F1CC4"/>
    <w:rsid w:val="006F2A86"/>
    <w:rsid w:val="006F3163"/>
    <w:rsid w:val="00705FEC"/>
    <w:rsid w:val="00710659"/>
    <w:rsid w:val="0071147A"/>
    <w:rsid w:val="0071185D"/>
    <w:rsid w:val="00711A5E"/>
    <w:rsid w:val="007122F0"/>
    <w:rsid w:val="00714EAF"/>
    <w:rsid w:val="00721E01"/>
    <w:rsid w:val="007222AD"/>
    <w:rsid w:val="007267CF"/>
    <w:rsid w:val="0072783B"/>
    <w:rsid w:val="0073104E"/>
    <w:rsid w:val="00731F3F"/>
    <w:rsid w:val="00733BAB"/>
    <w:rsid w:val="0073604C"/>
    <w:rsid w:val="00737EB0"/>
    <w:rsid w:val="00741E39"/>
    <w:rsid w:val="007436BF"/>
    <w:rsid w:val="007443E9"/>
    <w:rsid w:val="00745DCE"/>
    <w:rsid w:val="007467DA"/>
    <w:rsid w:val="00747F8F"/>
    <w:rsid w:val="00753D89"/>
    <w:rsid w:val="00753DDA"/>
    <w:rsid w:val="00754A6E"/>
    <w:rsid w:val="007550F9"/>
    <w:rsid w:val="007553D8"/>
    <w:rsid w:val="00755C9B"/>
    <w:rsid w:val="00757967"/>
    <w:rsid w:val="00760FE4"/>
    <w:rsid w:val="007636C2"/>
    <w:rsid w:val="00763D8B"/>
    <w:rsid w:val="007657F6"/>
    <w:rsid w:val="00765E47"/>
    <w:rsid w:val="0077125A"/>
    <w:rsid w:val="00771C0B"/>
    <w:rsid w:val="0077382F"/>
    <w:rsid w:val="007769BD"/>
    <w:rsid w:val="0078405B"/>
    <w:rsid w:val="00786F58"/>
    <w:rsid w:val="00787CC1"/>
    <w:rsid w:val="00792F4E"/>
    <w:rsid w:val="0079398D"/>
    <w:rsid w:val="007941D2"/>
    <w:rsid w:val="00796C25"/>
    <w:rsid w:val="00797012"/>
    <w:rsid w:val="00797189"/>
    <w:rsid w:val="007A0080"/>
    <w:rsid w:val="007A25EE"/>
    <w:rsid w:val="007A287C"/>
    <w:rsid w:val="007A3B2A"/>
    <w:rsid w:val="007B0C9D"/>
    <w:rsid w:val="007B32CC"/>
    <w:rsid w:val="007B3AFE"/>
    <w:rsid w:val="007B5522"/>
    <w:rsid w:val="007B69CE"/>
    <w:rsid w:val="007C0EE0"/>
    <w:rsid w:val="007C1B71"/>
    <w:rsid w:val="007C2FBB"/>
    <w:rsid w:val="007C7164"/>
    <w:rsid w:val="007C7413"/>
    <w:rsid w:val="007D1984"/>
    <w:rsid w:val="007D1B6A"/>
    <w:rsid w:val="007D2AFE"/>
    <w:rsid w:val="007E3264"/>
    <w:rsid w:val="007E3FEA"/>
    <w:rsid w:val="007E6402"/>
    <w:rsid w:val="007E67DE"/>
    <w:rsid w:val="007F0A0B"/>
    <w:rsid w:val="007F3A60"/>
    <w:rsid w:val="007F3D0B"/>
    <w:rsid w:val="007F7C94"/>
    <w:rsid w:val="00802FFA"/>
    <w:rsid w:val="0080340D"/>
    <w:rsid w:val="00804C99"/>
    <w:rsid w:val="00810E4B"/>
    <w:rsid w:val="00814BAA"/>
    <w:rsid w:val="00816F0C"/>
    <w:rsid w:val="0082211C"/>
    <w:rsid w:val="00824295"/>
    <w:rsid w:val="00827A44"/>
    <w:rsid w:val="00827A65"/>
    <w:rsid w:val="00830473"/>
    <w:rsid w:val="008313F3"/>
    <w:rsid w:val="0083505E"/>
    <w:rsid w:val="008402F2"/>
    <w:rsid w:val="00840469"/>
    <w:rsid w:val="008405BB"/>
    <w:rsid w:val="00842A69"/>
    <w:rsid w:val="00842AE2"/>
    <w:rsid w:val="0084564F"/>
    <w:rsid w:val="00846494"/>
    <w:rsid w:val="00847B20"/>
    <w:rsid w:val="008509D3"/>
    <w:rsid w:val="00853418"/>
    <w:rsid w:val="00856EBD"/>
    <w:rsid w:val="00857404"/>
    <w:rsid w:val="00857CF6"/>
    <w:rsid w:val="008610ED"/>
    <w:rsid w:val="00861C6A"/>
    <w:rsid w:val="00863BBD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3EA8"/>
    <w:rsid w:val="0089532C"/>
    <w:rsid w:val="00896165"/>
    <w:rsid w:val="00896681"/>
    <w:rsid w:val="008A0118"/>
    <w:rsid w:val="008A2749"/>
    <w:rsid w:val="008A3A90"/>
    <w:rsid w:val="008B06D4"/>
    <w:rsid w:val="008B15D1"/>
    <w:rsid w:val="008B199E"/>
    <w:rsid w:val="008B4F20"/>
    <w:rsid w:val="008B4F81"/>
    <w:rsid w:val="008B68E7"/>
    <w:rsid w:val="008B6C5F"/>
    <w:rsid w:val="008B7FFD"/>
    <w:rsid w:val="008C286A"/>
    <w:rsid w:val="008C2920"/>
    <w:rsid w:val="008C4307"/>
    <w:rsid w:val="008C6BF3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1E42"/>
    <w:rsid w:val="00903523"/>
    <w:rsid w:val="00906281"/>
    <w:rsid w:val="0090659A"/>
    <w:rsid w:val="00911080"/>
    <w:rsid w:val="00912500"/>
    <w:rsid w:val="0091350B"/>
    <w:rsid w:val="00915986"/>
    <w:rsid w:val="00917624"/>
    <w:rsid w:val="009238FC"/>
    <w:rsid w:val="00924724"/>
    <w:rsid w:val="00924AEB"/>
    <w:rsid w:val="00926CB2"/>
    <w:rsid w:val="00930386"/>
    <w:rsid w:val="009309F5"/>
    <w:rsid w:val="00933237"/>
    <w:rsid w:val="00933F28"/>
    <w:rsid w:val="009400C3"/>
    <w:rsid w:val="00941AB6"/>
    <w:rsid w:val="00942299"/>
    <w:rsid w:val="009453F7"/>
    <w:rsid w:val="00946667"/>
    <w:rsid w:val="009476C0"/>
    <w:rsid w:val="00963E34"/>
    <w:rsid w:val="00964DFA"/>
    <w:rsid w:val="00970A69"/>
    <w:rsid w:val="00975986"/>
    <w:rsid w:val="00977B11"/>
    <w:rsid w:val="0098155C"/>
    <w:rsid w:val="00981CCA"/>
    <w:rsid w:val="00983B77"/>
    <w:rsid w:val="0099164F"/>
    <w:rsid w:val="00996053"/>
    <w:rsid w:val="00997E71"/>
    <w:rsid w:val="009A0B2F"/>
    <w:rsid w:val="009A19E5"/>
    <w:rsid w:val="009A1CF4"/>
    <w:rsid w:val="009A1E3C"/>
    <w:rsid w:val="009A37D7"/>
    <w:rsid w:val="009A3FCF"/>
    <w:rsid w:val="009A4E17"/>
    <w:rsid w:val="009A6955"/>
    <w:rsid w:val="009A73BD"/>
    <w:rsid w:val="009B0697"/>
    <w:rsid w:val="009B2ADD"/>
    <w:rsid w:val="009B341C"/>
    <w:rsid w:val="009B366B"/>
    <w:rsid w:val="009B3B0F"/>
    <w:rsid w:val="009B3C55"/>
    <w:rsid w:val="009B5747"/>
    <w:rsid w:val="009C0B81"/>
    <w:rsid w:val="009C3182"/>
    <w:rsid w:val="009D2C27"/>
    <w:rsid w:val="009D46D4"/>
    <w:rsid w:val="009D503E"/>
    <w:rsid w:val="009E1EAB"/>
    <w:rsid w:val="009E2309"/>
    <w:rsid w:val="009E42B9"/>
    <w:rsid w:val="009E4E17"/>
    <w:rsid w:val="009E54B9"/>
    <w:rsid w:val="009F004B"/>
    <w:rsid w:val="009F4B9C"/>
    <w:rsid w:val="009F4C2E"/>
    <w:rsid w:val="00A00C5B"/>
    <w:rsid w:val="00A014A3"/>
    <w:rsid w:val="00A027CC"/>
    <w:rsid w:val="00A0412D"/>
    <w:rsid w:val="00A10152"/>
    <w:rsid w:val="00A15DF0"/>
    <w:rsid w:val="00A21211"/>
    <w:rsid w:val="00A232AA"/>
    <w:rsid w:val="00A26ED6"/>
    <w:rsid w:val="00A30F8A"/>
    <w:rsid w:val="00A33890"/>
    <w:rsid w:val="00A34E7F"/>
    <w:rsid w:val="00A44289"/>
    <w:rsid w:val="00A46F0A"/>
    <w:rsid w:val="00A46F25"/>
    <w:rsid w:val="00A47CC2"/>
    <w:rsid w:val="00A502BA"/>
    <w:rsid w:val="00A55F01"/>
    <w:rsid w:val="00A56025"/>
    <w:rsid w:val="00A57945"/>
    <w:rsid w:val="00A60067"/>
    <w:rsid w:val="00A60146"/>
    <w:rsid w:val="00A601A9"/>
    <w:rsid w:val="00A60F6F"/>
    <w:rsid w:val="00A622C4"/>
    <w:rsid w:val="00A6283D"/>
    <w:rsid w:val="00A64D62"/>
    <w:rsid w:val="00A676FF"/>
    <w:rsid w:val="00A713F7"/>
    <w:rsid w:val="00A73EBA"/>
    <w:rsid w:val="00A754B4"/>
    <w:rsid w:val="00A76665"/>
    <w:rsid w:val="00A76749"/>
    <w:rsid w:val="00A807C1"/>
    <w:rsid w:val="00A81032"/>
    <w:rsid w:val="00A82658"/>
    <w:rsid w:val="00A83374"/>
    <w:rsid w:val="00A90011"/>
    <w:rsid w:val="00A915F6"/>
    <w:rsid w:val="00A92D22"/>
    <w:rsid w:val="00A96172"/>
    <w:rsid w:val="00A96D52"/>
    <w:rsid w:val="00A97C5F"/>
    <w:rsid w:val="00AA049F"/>
    <w:rsid w:val="00AA06B5"/>
    <w:rsid w:val="00AA7FDB"/>
    <w:rsid w:val="00AB0491"/>
    <w:rsid w:val="00AB0D6A"/>
    <w:rsid w:val="00AB43B3"/>
    <w:rsid w:val="00AB49B9"/>
    <w:rsid w:val="00AB501D"/>
    <w:rsid w:val="00AB758A"/>
    <w:rsid w:val="00AC027E"/>
    <w:rsid w:val="00AC05AB"/>
    <w:rsid w:val="00AC0D7C"/>
    <w:rsid w:val="00AC1E7E"/>
    <w:rsid w:val="00AC507D"/>
    <w:rsid w:val="00AC5431"/>
    <w:rsid w:val="00AC66E4"/>
    <w:rsid w:val="00AD0118"/>
    <w:rsid w:val="00AD04F2"/>
    <w:rsid w:val="00AD4578"/>
    <w:rsid w:val="00AD68E9"/>
    <w:rsid w:val="00AD761F"/>
    <w:rsid w:val="00AE56C0"/>
    <w:rsid w:val="00AF77B0"/>
    <w:rsid w:val="00AF7ACC"/>
    <w:rsid w:val="00B00914"/>
    <w:rsid w:val="00B02A8E"/>
    <w:rsid w:val="00B052EE"/>
    <w:rsid w:val="00B06C08"/>
    <w:rsid w:val="00B1081F"/>
    <w:rsid w:val="00B2496B"/>
    <w:rsid w:val="00B27499"/>
    <w:rsid w:val="00B27E99"/>
    <w:rsid w:val="00B3010D"/>
    <w:rsid w:val="00B31838"/>
    <w:rsid w:val="00B326B0"/>
    <w:rsid w:val="00B35151"/>
    <w:rsid w:val="00B377B7"/>
    <w:rsid w:val="00B433F2"/>
    <w:rsid w:val="00B458E8"/>
    <w:rsid w:val="00B47940"/>
    <w:rsid w:val="00B50AC3"/>
    <w:rsid w:val="00B5397B"/>
    <w:rsid w:val="00B53EE9"/>
    <w:rsid w:val="00B6183E"/>
    <w:rsid w:val="00B62809"/>
    <w:rsid w:val="00B62BAA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02D"/>
    <w:rsid w:val="00BA5F81"/>
    <w:rsid w:val="00BA6972"/>
    <w:rsid w:val="00BB121B"/>
    <w:rsid w:val="00BB1E0D"/>
    <w:rsid w:val="00BB26C8"/>
    <w:rsid w:val="00BB4D9B"/>
    <w:rsid w:val="00BB55BD"/>
    <w:rsid w:val="00BB73FF"/>
    <w:rsid w:val="00BB7688"/>
    <w:rsid w:val="00BC5C8A"/>
    <w:rsid w:val="00BC7423"/>
    <w:rsid w:val="00BC7CAC"/>
    <w:rsid w:val="00BD1C06"/>
    <w:rsid w:val="00BD660F"/>
    <w:rsid w:val="00BD6D76"/>
    <w:rsid w:val="00BE3A73"/>
    <w:rsid w:val="00BE4340"/>
    <w:rsid w:val="00BE56B3"/>
    <w:rsid w:val="00BE5EF8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17D71"/>
    <w:rsid w:val="00C20634"/>
    <w:rsid w:val="00C212E0"/>
    <w:rsid w:val="00C23E16"/>
    <w:rsid w:val="00C27E37"/>
    <w:rsid w:val="00C32713"/>
    <w:rsid w:val="00C32C5B"/>
    <w:rsid w:val="00C33BD5"/>
    <w:rsid w:val="00C351B8"/>
    <w:rsid w:val="00C355C0"/>
    <w:rsid w:val="00C410D9"/>
    <w:rsid w:val="00C41EDF"/>
    <w:rsid w:val="00C42A16"/>
    <w:rsid w:val="00C44DB7"/>
    <w:rsid w:val="00C4510A"/>
    <w:rsid w:val="00C477C2"/>
    <w:rsid w:val="00C47F2E"/>
    <w:rsid w:val="00C52BA6"/>
    <w:rsid w:val="00C56646"/>
    <w:rsid w:val="00C57A1A"/>
    <w:rsid w:val="00C57DCD"/>
    <w:rsid w:val="00C60BBD"/>
    <w:rsid w:val="00C60EA8"/>
    <w:rsid w:val="00C61E45"/>
    <w:rsid w:val="00C6258F"/>
    <w:rsid w:val="00C62C41"/>
    <w:rsid w:val="00C6357F"/>
    <w:rsid w:val="00C63DF6"/>
    <w:rsid w:val="00C63E58"/>
    <w:rsid w:val="00C6400C"/>
    <w:rsid w:val="00C6495E"/>
    <w:rsid w:val="00C665A2"/>
    <w:rsid w:val="00C670EE"/>
    <w:rsid w:val="00C67E3B"/>
    <w:rsid w:val="00C70E2C"/>
    <w:rsid w:val="00C71F4C"/>
    <w:rsid w:val="00C73E03"/>
    <w:rsid w:val="00C75D59"/>
    <w:rsid w:val="00C77B29"/>
    <w:rsid w:val="00C87039"/>
    <w:rsid w:val="00C8718B"/>
    <w:rsid w:val="00C872E4"/>
    <w:rsid w:val="00C878D9"/>
    <w:rsid w:val="00C90311"/>
    <w:rsid w:val="00C9187F"/>
    <w:rsid w:val="00C91C26"/>
    <w:rsid w:val="00CA2BB2"/>
    <w:rsid w:val="00CA73D5"/>
    <w:rsid w:val="00CB2FC9"/>
    <w:rsid w:val="00CB5068"/>
    <w:rsid w:val="00CB60F3"/>
    <w:rsid w:val="00CB74C6"/>
    <w:rsid w:val="00CB7D2B"/>
    <w:rsid w:val="00CC1368"/>
    <w:rsid w:val="00CC1C87"/>
    <w:rsid w:val="00CC2ED3"/>
    <w:rsid w:val="00CC3000"/>
    <w:rsid w:val="00CC4859"/>
    <w:rsid w:val="00CC7A35"/>
    <w:rsid w:val="00CD072A"/>
    <w:rsid w:val="00CD1070"/>
    <w:rsid w:val="00CD40B1"/>
    <w:rsid w:val="00CD51E0"/>
    <w:rsid w:val="00CD6B9D"/>
    <w:rsid w:val="00CD7F73"/>
    <w:rsid w:val="00CE18A8"/>
    <w:rsid w:val="00CE26C5"/>
    <w:rsid w:val="00CE36AF"/>
    <w:rsid w:val="00CE47F3"/>
    <w:rsid w:val="00CE54DD"/>
    <w:rsid w:val="00CF0DA5"/>
    <w:rsid w:val="00CF18EA"/>
    <w:rsid w:val="00CF1DA5"/>
    <w:rsid w:val="00CF26E3"/>
    <w:rsid w:val="00CF5D31"/>
    <w:rsid w:val="00CF5E62"/>
    <w:rsid w:val="00CF5F3B"/>
    <w:rsid w:val="00CF7733"/>
    <w:rsid w:val="00CF791A"/>
    <w:rsid w:val="00D00513"/>
    <w:rsid w:val="00D00683"/>
    <w:rsid w:val="00D00D7D"/>
    <w:rsid w:val="00D028F3"/>
    <w:rsid w:val="00D030AE"/>
    <w:rsid w:val="00D07D17"/>
    <w:rsid w:val="00D10DDD"/>
    <w:rsid w:val="00D12356"/>
    <w:rsid w:val="00D139C8"/>
    <w:rsid w:val="00D17F81"/>
    <w:rsid w:val="00D22A6C"/>
    <w:rsid w:val="00D25F88"/>
    <w:rsid w:val="00D2758C"/>
    <w:rsid w:val="00D275CA"/>
    <w:rsid w:val="00D2789B"/>
    <w:rsid w:val="00D345AB"/>
    <w:rsid w:val="00D41566"/>
    <w:rsid w:val="00D41B04"/>
    <w:rsid w:val="00D452F4"/>
    <w:rsid w:val="00D458EC"/>
    <w:rsid w:val="00D467C1"/>
    <w:rsid w:val="00D501B0"/>
    <w:rsid w:val="00D52582"/>
    <w:rsid w:val="00D531D0"/>
    <w:rsid w:val="00D53FF1"/>
    <w:rsid w:val="00D56A0E"/>
    <w:rsid w:val="00D57AD3"/>
    <w:rsid w:val="00D62F25"/>
    <w:rsid w:val="00D635FE"/>
    <w:rsid w:val="00D65B2A"/>
    <w:rsid w:val="00D66A7B"/>
    <w:rsid w:val="00D729DE"/>
    <w:rsid w:val="00D75B6A"/>
    <w:rsid w:val="00D77658"/>
    <w:rsid w:val="00D778DF"/>
    <w:rsid w:val="00D83AFF"/>
    <w:rsid w:val="00D84BDA"/>
    <w:rsid w:val="00D8503E"/>
    <w:rsid w:val="00D85325"/>
    <w:rsid w:val="00D86D9E"/>
    <w:rsid w:val="00D87013"/>
    <w:rsid w:val="00D876A8"/>
    <w:rsid w:val="00D87F26"/>
    <w:rsid w:val="00D913F0"/>
    <w:rsid w:val="00D91BA4"/>
    <w:rsid w:val="00D93063"/>
    <w:rsid w:val="00D933B0"/>
    <w:rsid w:val="00D951FC"/>
    <w:rsid w:val="00D977E8"/>
    <w:rsid w:val="00D97B16"/>
    <w:rsid w:val="00DA119B"/>
    <w:rsid w:val="00DB1C89"/>
    <w:rsid w:val="00DB3113"/>
    <w:rsid w:val="00DB3763"/>
    <w:rsid w:val="00DB4029"/>
    <w:rsid w:val="00DB524F"/>
    <w:rsid w:val="00DB5F4D"/>
    <w:rsid w:val="00DB66F2"/>
    <w:rsid w:val="00DB6DA5"/>
    <w:rsid w:val="00DC076B"/>
    <w:rsid w:val="00DC08C3"/>
    <w:rsid w:val="00DC186F"/>
    <w:rsid w:val="00DC239B"/>
    <w:rsid w:val="00DC252F"/>
    <w:rsid w:val="00DC6050"/>
    <w:rsid w:val="00DC6445"/>
    <w:rsid w:val="00DC7848"/>
    <w:rsid w:val="00DD35E1"/>
    <w:rsid w:val="00DD43EA"/>
    <w:rsid w:val="00DE5659"/>
    <w:rsid w:val="00DE6F44"/>
    <w:rsid w:val="00DF1B58"/>
    <w:rsid w:val="00DF2968"/>
    <w:rsid w:val="00E00769"/>
    <w:rsid w:val="00E009DA"/>
    <w:rsid w:val="00E0378F"/>
    <w:rsid w:val="00E037D9"/>
    <w:rsid w:val="00E04927"/>
    <w:rsid w:val="00E049C4"/>
    <w:rsid w:val="00E11A48"/>
    <w:rsid w:val="00E12679"/>
    <w:rsid w:val="00E130EB"/>
    <w:rsid w:val="00E162CD"/>
    <w:rsid w:val="00E17D6A"/>
    <w:rsid w:val="00E17F21"/>
    <w:rsid w:val="00E17FA5"/>
    <w:rsid w:val="00E21BFE"/>
    <w:rsid w:val="00E21C88"/>
    <w:rsid w:val="00E223AC"/>
    <w:rsid w:val="00E226EF"/>
    <w:rsid w:val="00E26930"/>
    <w:rsid w:val="00E27257"/>
    <w:rsid w:val="00E27F4F"/>
    <w:rsid w:val="00E33C65"/>
    <w:rsid w:val="00E40981"/>
    <w:rsid w:val="00E449D0"/>
    <w:rsid w:val="00E44A34"/>
    <w:rsid w:val="00E4506A"/>
    <w:rsid w:val="00E53F99"/>
    <w:rsid w:val="00E56510"/>
    <w:rsid w:val="00E62EA8"/>
    <w:rsid w:val="00E65C87"/>
    <w:rsid w:val="00E67A6E"/>
    <w:rsid w:val="00E70096"/>
    <w:rsid w:val="00E71198"/>
    <w:rsid w:val="00E71B43"/>
    <w:rsid w:val="00E75E88"/>
    <w:rsid w:val="00E81612"/>
    <w:rsid w:val="00E82BD7"/>
    <w:rsid w:val="00E83553"/>
    <w:rsid w:val="00E859E3"/>
    <w:rsid w:val="00E87351"/>
    <w:rsid w:val="00E87D18"/>
    <w:rsid w:val="00E87D62"/>
    <w:rsid w:val="00E90597"/>
    <w:rsid w:val="00E9515A"/>
    <w:rsid w:val="00E97333"/>
    <w:rsid w:val="00E9759D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6C1D"/>
    <w:rsid w:val="00ED7830"/>
    <w:rsid w:val="00EE2BFF"/>
    <w:rsid w:val="00EE3909"/>
    <w:rsid w:val="00EF4205"/>
    <w:rsid w:val="00EF48C9"/>
    <w:rsid w:val="00EF52F5"/>
    <w:rsid w:val="00EF5939"/>
    <w:rsid w:val="00F01714"/>
    <w:rsid w:val="00F0258F"/>
    <w:rsid w:val="00F028DD"/>
    <w:rsid w:val="00F02D06"/>
    <w:rsid w:val="00F056E5"/>
    <w:rsid w:val="00F06FDD"/>
    <w:rsid w:val="00F10819"/>
    <w:rsid w:val="00F11193"/>
    <w:rsid w:val="00F11219"/>
    <w:rsid w:val="00F130C4"/>
    <w:rsid w:val="00F162B9"/>
    <w:rsid w:val="00F16F35"/>
    <w:rsid w:val="00F17559"/>
    <w:rsid w:val="00F2229D"/>
    <w:rsid w:val="00F25ABB"/>
    <w:rsid w:val="00F266F0"/>
    <w:rsid w:val="00F26EC9"/>
    <w:rsid w:val="00F26F62"/>
    <w:rsid w:val="00F27963"/>
    <w:rsid w:val="00F30103"/>
    <w:rsid w:val="00F30446"/>
    <w:rsid w:val="00F352DE"/>
    <w:rsid w:val="00F4135D"/>
    <w:rsid w:val="00F41F1B"/>
    <w:rsid w:val="00F46BD9"/>
    <w:rsid w:val="00F5630F"/>
    <w:rsid w:val="00F60BE0"/>
    <w:rsid w:val="00F6280E"/>
    <w:rsid w:val="00F666EC"/>
    <w:rsid w:val="00F7050A"/>
    <w:rsid w:val="00F75533"/>
    <w:rsid w:val="00F770DE"/>
    <w:rsid w:val="00F8036D"/>
    <w:rsid w:val="00F809DC"/>
    <w:rsid w:val="00F86EB0"/>
    <w:rsid w:val="00F87142"/>
    <w:rsid w:val="00F96D85"/>
    <w:rsid w:val="00FA154B"/>
    <w:rsid w:val="00FA379E"/>
    <w:rsid w:val="00FA3811"/>
    <w:rsid w:val="00FA3B9F"/>
    <w:rsid w:val="00FA3F06"/>
    <w:rsid w:val="00FA4A26"/>
    <w:rsid w:val="00FA7084"/>
    <w:rsid w:val="00FA7BEF"/>
    <w:rsid w:val="00FB1105"/>
    <w:rsid w:val="00FB1929"/>
    <w:rsid w:val="00FB2E9F"/>
    <w:rsid w:val="00FB5FD9"/>
    <w:rsid w:val="00FB6713"/>
    <w:rsid w:val="00FB7FFE"/>
    <w:rsid w:val="00FC31ED"/>
    <w:rsid w:val="00FC3DCE"/>
    <w:rsid w:val="00FC5635"/>
    <w:rsid w:val="00FC5B2C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5775"/>
    <w:rsid w:val="00FE661F"/>
    <w:rsid w:val="00FF0400"/>
    <w:rsid w:val="00FF3D6B"/>
    <w:rsid w:val="00FF5407"/>
    <w:rsid w:val="00F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BCCFD0"/>
  <w15:docId w15:val="{E33A2488-9BC9-458D-ACC5-B1EC767E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FC5B2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A3FCF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A3FCF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9A3FCF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D6B9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50AC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9F4B9C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11912"/>
    <w:pPr>
      <w:spacing w:before="0" w:after="0"/>
    </w:pPr>
    <w:rPr>
      <w:i/>
      <w:color w:val="FFFFFF" w:themeColor="background1"/>
      <w:sz w:val="22"/>
    </w:rPr>
  </w:style>
  <w:style w:type="paragraph" w:customStyle="1" w:styleId="SubStepAlpha">
    <w:name w:val="SubStep Alpha"/>
    <w:basedOn w:val="BodyTextL25"/>
    <w:qFormat/>
    <w:rsid w:val="009A3FCF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177310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9A3FCF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087D0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177310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9F4B9C"/>
    <w:pPr>
      <w:numPr>
        <w:numId w:val="13"/>
      </w:numPr>
    </w:pPr>
  </w:style>
  <w:style w:type="numbering" w:customStyle="1" w:styleId="LabList">
    <w:name w:val="Lab List"/>
    <w:basedOn w:val="NoList"/>
    <w:uiPriority w:val="99"/>
    <w:rsid w:val="009A3FCF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B50AC3"/>
    <w:pPr>
      <w:keepNext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D6B9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9F004B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DnT">
    <w:name w:val="Heading 2 Gray DnT"/>
    <w:basedOn w:val="Heading2Char"/>
    <w:uiPriority w:val="1"/>
    <w:qFormat/>
    <w:rsid w:val="0017731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087D0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9515A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04C9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9515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416E6D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416E6D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D10DDD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410238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DnTbold">
    <w:name w:val="DnT bold"/>
    <w:basedOn w:val="DefaultParagraphFont"/>
    <w:uiPriority w:val="1"/>
    <w:qFormat/>
    <w:rsid w:val="006026BE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8B4F81"/>
  </w:style>
  <w:style w:type="paragraph" w:styleId="Revision">
    <w:name w:val="Revision"/>
    <w:hidden/>
    <w:uiPriority w:val="99"/>
    <w:semiHidden/>
    <w:rsid w:val="00CC1368"/>
    <w:rPr>
      <w:sz w:val="22"/>
      <w:szCs w:val="22"/>
    </w:rPr>
  </w:style>
  <w:style w:type="character" w:customStyle="1" w:styleId="LabSectionGray">
    <w:name w:val="Lab Section Gray"/>
    <w:uiPriority w:val="1"/>
    <w:qFormat/>
    <w:rsid w:val="004C067E"/>
    <w:rPr>
      <w:rFonts w:ascii="Arial" w:hAnsi="Arial"/>
      <w:sz w:val="24"/>
      <w:bdr w:val="none" w:sz="0" w:space="0" w:color="auto"/>
      <w:shd w:val="clear" w:color="auto" w:fill="BFBFBF"/>
    </w:rPr>
  </w:style>
  <w:style w:type="numbering" w:customStyle="1" w:styleId="PartStepSubStepList">
    <w:name w:val="Part_Step_SubStep_List"/>
    <w:basedOn w:val="NoList"/>
    <w:uiPriority w:val="99"/>
    <w:rsid w:val="004C067E"/>
    <w:pPr>
      <w:numPr>
        <w:numId w:val="32"/>
      </w:numPr>
    </w:pPr>
  </w:style>
  <w:style w:type="paragraph" w:styleId="ListParagraph">
    <w:name w:val="List Paragraph"/>
    <w:basedOn w:val="Normal"/>
    <w:uiPriority w:val="34"/>
    <w:unhideWhenUsed/>
    <w:qFormat/>
    <w:rsid w:val="004C067E"/>
    <w:pPr>
      <w:ind w:left="720"/>
    </w:pPr>
  </w:style>
  <w:style w:type="character" w:styleId="Hyperlink">
    <w:name w:val="Hyperlink"/>
    <w:basedOn w:val="DefaultParagraphFont"/>
    <w:unhideWhenUsed/>
    <w:rsid w:val="004C0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AB9BC8B15F4CC59783879EA301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F78F7-27C0-447F-89A5-483E32420BFB}"/>
      </w:docPartPr>
      <w:docPartBody>
        <w:p w:rsidR="00801ED4" w:rsidRDefault="00174911">
          <w:pPr>
            <w:pStyle w:val="DCAB9BC8B15F4CC59783879EA301195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11"/>
    <w:rsid w:val="00174911"/>
    <w:rsid w:val="006E1E0E"/>
    <w:rsid w:val="00801ED4"/>
    <w:rsid w:val="00A069D5"/>
    <w:rsid w:val="00BD5C4C"/>
    <w:rsid w:val="00D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AB9BC8B15F4CC59783879EA3011952">
    <w:name w:val="DCAB9BC8B15F4CC59783879EA3011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B2C88-0A8F-450B-9C63-87736C6C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0</TotalTime>
  <Pages>30</Pages>
  <Words>5342</Words>
  <Characters>30454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Security v1.0 Skills Assessment</vt:lpstr>
    </vt:vector>
  </TitlesOfParts>
  <Company>Cisco Systems, Inc.</Company>
  <LinksUpToDate>false</LinksUpToDate>
  <CharactersWithSpaces>35725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</dc:creator>
  <dc:description>2021</dc:description>
  <cp:lastModifiedBy>Leonardo Ciavarella</cp:lastModifiedBy>
  <cp:revision>2</cp:revision>
  <dcterms:created xsi:type="dcterms:W3CDTF">2022-10-09T22:54:00Z</dcterms:created>
  <dcterms:modified xsi:type="dcterms:W3CDTF">2022-10-09T22:54:00Z</dcterms:modified>
</cp:coreProperties>
</file>