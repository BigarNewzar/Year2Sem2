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4ACE" w14:textId="37AD6DDD" w:rsidR="003A19DC" w:rsidRPr="00476BA9" w:rsidRDefault="00B044EA" w:rsidP="00A71A28">
      <w:pPr>
        <w:pStyle w:val="LabSection"/>
      </w:pPr>
      <w:r>
        <w:t>5</w:t>
      </w:r>
      <w:r w:rsidR="002D6C2A" w:rsidRPr="00476BA9">
        <w:t>CCNA</w:t>
      </w:r>
      <w:r w:rsidR="00476BA9">
        <w:t xml:space="preserve"> </w:t>
      </w:r>
      <w:r w:rsidR="00476BA9" w:rsidRPr="00A71A28">
        <w:t>Security</w:t>
      </w:r>
    </w:p>
    <w:p w14:paraId="46E8774F" w14:textId="4EE6B418" w:rsidR="009A1CF4" w:rsidRPr="009A1CF4" w:rsidRDefault="002D6C2A" w:rsidP="004C553A">
      <w:pPr>
        <w:pStyle w:val="LabTitle"/>
      </w:pPr>
      <w:r w:rsidRPr="00476BA9">
        <w:t xml:space="preserve">Lab </w:t>
      </w:r>
      <w:r w:rsidR="00CA6CD1">
        <w:t xml:space="preserve">2.6.1.2 - </w:t>
      </w:r>
      <w:r w:rsidR="004353EB" w:rsidRPr="00A71A28">
        <w:t>Securing</w:t>
      </w:r>
      <w:r w:rsidR="004353EB" w:rsidRPr="00627EE2">
        <w:t xml:space="preserve"> the Router for Administrative Access</w:t>
      </w:r>
    </w:p>
    <w:p w14:paraId="5F35ED8F" w14:textId="3C4B7ED4" w:rsidR="003C6BCA" w:rsidRDefault="001E38E0" w:rsidP="0014219C">
      <w:pPr>
        <w:pStyle w:val="LabSection"/>
      </w:pPr>
      <w:r>
        <w:t>Topology</w:t>
      </w:r>
    </w:p>
    <w:p w14:paraId="32E77B50" w14:textId="42E4E7C7" w:rsidR="008C4307" w:rsidRDefault="00037B2B" w:rsidP="00A6283D">
      <w:pPr>
        <w:pStyle w:val="Visual"/>
      </w:pPr>
      <w:r>
        <w:rPr>
          <w:noProof/>
        </w:rPr>
        <w:drawing>
          <wp:inline distT="0" distB="0" distL="0" distR="0" wp14:anchorId="232F34AD" wp14:editId="617E3C87">
            <wp:extent cx="5523230" cy="46640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230" cy="4664075"/>
                    </a:xfrm>
                    <a:prstGeom prst="rect">
                      <a:avLst/>
                    </a:prstGeom>
                    <a:noFill/>
                  </pic:spPr>
                </pic:pic>
              </a:graphicData>
            </a:graphic>
          </wp:inline>
        </w:drawing>
      </w:r>
    </w:p>
    <w:p w14:paraId="75728945" w14:textId="77777777" w:rsidR="00AE56C0" w:rsidRPr="00BB73FF" w:rsidRDefault="00AE42AB" w:rsidP="0014219C">
      <w:pPr>
        <w:pStyle w:val="LabSection"/>
      </w:pPr>
      <w:r>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404F1ACD"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091AC5"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54D766"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D84A1B"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9FD6C9"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FFA2DB"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F176A1F" w14:textId="77777777" w:rsidR="00F17559" w:rsidRPr="00E87D62" w:rsidRDefault="00F17559" w:rsidP="00E87D62">
            <w:pPr>
              <w:pStyle w:val="TableHeading"/>
            </w:pPr>
            <w:r>
              <w:t>Switch Port</w:t>
            </w:r>
          </w:p>
        </w:tc>
      </w:tr>
      <w:tr w:rsidR="00F17559" w14:paraId="40EF5B58" w14:textId="77777777" w:rsidTr="00F17559">
        <w:trPr>
          <w:cantSplit/>
          <w:jc w:val="center"/>
        </w:trPr>
        <w:tc>
          <w:tcPr>
            <w:tcW w:w="1260" w:type="dxa"/>
            <w:vMerge w:val="restart"/>
            <w:vAlign w:val="center"/>
          </w:tcPr>
          <w:p w14:paraId="35C407E9" w14:textId="77777777" w:rsidR="00F17559" w:rsidRPr="00AE42AB" w:rsidRDefault="00F17559" w:rsidP="00F17559">
            <w:pPr>
              <w:pStyle w:val="TableText"/>
            </w:pPr>
            <w:r w:rsidRPr="00AE42AB">
              <w:t>R1</w:t>
            </w:r>
          </w:p>
        </w:tc>
        <w:tc>
          <w:tcPr>
            <w:tcW w:w="1620" w:type="dxa"/>
            <w:vAlign w:val="bottom"/>
          </w:tcPr>
          <w:p w14:paraId="3C703C87" w14:textId="77777777" w:rsidR="00F17559" w:rsidRPr="00E87D62" w:rsidRDefault="0076109E" w:rsidP="009F4C2E">
            <w:pPr>
              <w:pStyle w:val="TableText"/>
            </w:pPr>
            <w:r>
              <w:t>G</w:t>
            </w:r>
            <w:r w:rsidR="00F17559" w:rsidRPr="00E87D62">
              <w:t>0/</w:t>
            </w:r>
            <w:r w:rsidR="0055097D">
              <w:t>0/</w:t>
            </w:r>
            <w:r w:rsidR="00F17559" w:rsidRPr="00E87D62">
              <w:t>1</w:t>
            </w:r>
          </w:p>
        </w:tc>
        <w:tc>
          <w:tcPr>
            <w:tcW w:w="1710" w:type="dxa"/>
            <w:vAlign w:val="bottom"/>
          </w:tcPr>
          <w:p w14:paraId="38CEDA70" w14:textId="77777777" w:rsidR="00F17559" w:rsidRPr="00E87D62" w:rsidRDefault="00F17559" w:rsidP="009F4C2E">
            <w:pPr>
              <w:pStyle w:val="TableText"/>
            </w:pPr>
            <w:r w:rsidRPr="00E87D62">
              <w:t>192.168.1.1</w:t>
            </w:r>
          </w:p>
        </w:tc>
        <w:tc>
          <w:tcPr>
            <w:tcW w:w="1800" w:type="dxa"/>
            <w:vAlign w:val="bottom"/>
          </w:tcPr>
          <w:p w14:paraId="729EDAE5" w14:textId="77777777" w:rsidR="00F17559" w:rsidRPr="00E87D62" w:rsidRDefault="00F17559" w:rsidP="009F4C2E">
            <w:pPr>
              <w:pStyle w:val="TableText"/>
            </w:pPr>
            <w:r w:rsidRPr="00E87D62">
              <w:t>255.255.255.0</w:t>
            </w:r>
          </w:p>
        </w:tc>
        <w:tc>
          <w:tcPr>
            <w:tcW w:w="1800" w:type="dxa"/>
            <w:vAlign w:val="bottom"/>
          </w:tcPr>
          <w:p w14:paraId="534065B9" w14:textId="77777777" w:rsidR="00F17559" w:rsidRPr="00E87D62" w:rsidRDefault="00F17559" w:rsidP="009F4C2E">
            <w:pPr>
              <w:pStyle w:val="TableText"/>
            </w:pPr>
            <w:r w:rsidRPr="00E87D62">
              <w:t>N/A</w:t>
            </w:r>
          </w:p>
        </w:tc>
        <w:tc>
          <w:tcPr>
            <w:tcW w:w="1800" w:type="dxa"/>
          </w:tcPr>
          <w:p w14:paraId="688B3EA6" w14:textId="297C0643" w:rsidR="00F17559" w:rsidRPr="00E87D62" w:rsidRDefault="00F17559">
            <w:pPr>
              <w:pStyle w:val="TableText"/>
            </w:pPr>
            <w:r>
              <w:t>S</w:t>
            </w:r>
            <w:r w:rsidR="00037B2B">
              <w:t>3</w:t>
            </w:r>
            <w:r>
              <w:t xml:space="preserve"> </w:t>
            </w:r>
            <w:r w:rsidR="00B044EA">
              <w:t>G1/0/11</w:t>
            </w:r>
          </w:p>
        </w:tc>
      </w:tr>
      <w:tr w:rsidR="00F17559" w14:paraId="71160E86" w14:textId="77777777" w:rsidTr="00F17559">
        <w:trPr>
          <w:cantSplit/>
          <w:jc w:val="center"/>
        </w:trPr>
        <w:tc>
          <w:tcPr>
            <w:tcW w:w="1260" w:type="dxa"/>
            <w:vMerge/>
            <w:vAlign w:val="bottom"/>
          </w:tcPr>
          <w:p w14:paraId="39900E2B" w14:textId="77777777" w:rsidR="00F17559" w:rsidRPr="00E87D62" w:rsidRDefault="00F17559" w:rsidP="00E87D62">
            <w:pPr>
              <w:pStyle w:val="TableText"/>
            </w:pPr>
          </w:p>
        </w:tc>
        <w:tc>
          <w:tcPr>
            <w:tcW w:w="1620" w:type="dxa"/>
            <w:vAlign w:val="bottom"/>
          </w:tcPr>
          <w:p w14:paraId="667C613C" w14:textId="091F5DB5" w:rsidR="00F17559" w:rsidRPr="00E87D62" w:rsidRDefault="00F17559" w:rsidP="0076109E">
            <w:pPr>
              <w:pStyle w:val="TableText"/>
            </w:pPr>
            <w:r w:rsidRPr="00E87D62">
              <w:t>S0/</w:t>
            </w:r>
            <w:r w:rsidR="0076109E">
              <w:t>1</w:t>
            </w:r>
            <w:r w:rsidRPr="00E87D62">
              <w:t>/0 (DCE)</w:t>
            </w:r>
          </w:p>
        </w:tc>
        <w:tc>
          <w:tcPr>
            <w:tcW w:w="1710" w:type="dxa"/>
            <w:vAlign w:val="bottom"/>
          </w:tcPr>
          <w:p w14:paraId="4CAB1DED" w14:textId="77777777" w:rsidR="00F17559" w:rsidRPr="00E87D62" w:rsidRDefault="00F17559" w:rsidP="00E87D62">
            <w:pPr>
              <w:pStyle w:val="TableText"/>
            </w:pPr>
            <w:r w:rsidRPr="00E87D62">
              <w:t>10.1.1.1</w:t>
            </w:r>
          </w:p>
        </w:tc>
        <w:tc>
          <w:tcPr>
            <w:tcW w:w="1800" w:type="dxa"/>
            <w:vAlign w:val="bottom"/>
          </w:tcPr>
          <w:p w14:paraId="5BA7F2D9" w14:textId="7AD08E0F" w:rsidR="00F17559" w:rsidRPr="00E87D62" w:rsidRDefault="00F17559" w:rsidP="00E87D62">
            <w:pPr>
              <w:pStyle w:val="TableText"/>
            </w:pPr>
            <w:r w:rsidRPr="00E87D62">
              <w:t>255.255.255.252</w:t>
            </w:r>
          </w:p>
        </w:tc>
        <w:tc>
          <w:tcPr>
            <w:tcW w:w="1800" w:type="dxa"/>
            <w:vAlign w:val="bottom"/>
          </w:tcPr>
          <w:p w14:paraId="551C624C" w14:textId="77777777" w:rsidR="00F17559" w:rsidRPr="00E87D62" w:rsidRDefault="00F17559" w:rsidP="00E87D62">
            <w:pPr>
              <w:pStyle w:val="TableText"/>
            </w:pPr>
            <w:r w:rsidRPr="00E87D62">
              <w:t>N/A</w:t>
            </w:r>
          </w:p>
        </w:tc>
        <w:tc>
          <w:tcPr>
            <w:tcW w:w="1800" w:type="dxa"/>
          </w:tcPr>
          <w:p w14:paraId="3CF3D3ED" w14:textId="77777777" w:rsidR="00F17559" w:rsidRPr="00E87D62" w:rsidRDefault="00F17559" w:rsidP="00E87D62">
            <w:pPr>
              <w:pStyle w:val="TableText"/>
            </w:pPr>
            <w:r>
              <w:t>N/A</w:t>
            </w:r>
          </w:p>
        </w:tc>
      </w:tr>
      <w:tr w:rsidR="00F17559" w14:paraId="7388786E" w14:textId="77777777" w:rsidTr="00F17559">
        <w:trPr>
          <w:cantSplit/>
          <w:jc w:val="center"/>
        </w:trPr>
        <w:tc>
          <w:tcPr>
            <w:tcW w:w="1260" w:type="dxa"/>
            <w:vMerge w:val="restart"/>
            <w:vAlign w:val="center"/>
          </w:tcPr>
          <w:p w14:paraId="76382C4D" w14:textId="77777777" w:rsidR="00F17559" w:rsidRPr="00E87D62" w:rsidRDefault="00F17559" w:rsidP="00F17559">
            <w:pPr>
              <w:pStyle w:val="TableText"/>
            </w:pPr>
            <w:r w:rsidRPr="00E87D62">
              <w:t>R2</w:t>
            </w:r>
          </w:p>
        </w:tc>
        <w:tc>
          <w:tcPr>
            <w:tcW w:w="1620" w:type="dxa"/>
            <w:vAlign w:val="bottom"/>
          </w:tcPr>
          <w:p w14:paraId="64088F77" w14:textId="77777777" w:rsidR="00F17559" w:rsidRPr="00E87D62" w:rsidRDefault="00F17559" w:rsidP="0076109E">
            <w:pPr>
              <w:pStyle w:val="TableText"/>
            </w:pPr>
            <w:r w:rsidRPr="00E87D62">
              <w:t>S0/</w:t>
            </w:r>
            <w:r w:rsidR="0076109E">
              <w:t>1</w:t>
            </w:r>
            <w:r w:rsidRPr="00E87D62">
              <w:t>/0</w:t>
            </w:r>
          </w:p>
        </w:tc>
        <w:tc>
          <w:tcPr>
            <w:tcW w:w="1710" w:type="dxa"/>
            <w:vAlign w:val="bottom"/>
          </w:tcPr>
          <w:p w14:paraId="3774AE0F" w14:textId="77777777" w:rsidR="00F17559" w:rsidRPr="00E87D62" w:rsidRDefault="00F17559" w:rsidP="00E87D62">
            <w:pPr>
              <w:pStyle w:val="TableText"/>
            </w:pPr>
            <w:r w:rsidRPr="00E87D62">
              <w:t>10.1.1.2</w:t>
            </w:r>
          </w:p>
        </w:tc>
        <w:tc>
          <w:tcPr>
            <w:tcW w:w="1800" w:type="dxa"/>
            <w:vAlign w:val="bottom"/>
          </w:tcPr>
          <w:p w14:paraId="12464986" w14:textId="4815E679" w:rsidR="00F17559" w:rsidRPr="00E87D62" w:rsidRDefault="00F17559" w:rsidP="00E87D62">
            <w:pPr>
              <w:pStyle w:val="TableText"/>
            </w:pPr>
            <w:r w:rsidRPr="00E87D62">
              <w:t>255.255.255.252</w:t>
            </w:r>
          </w:p>
        </w:tc>
        <w:tc>
          <w:tcPr>
            <w:tcW w:w="1800" w:type="dxa"/>
            <w:vAlign w:val="bottom"/>
          </w:tcPr>
          <w:p w14:paraId="2D7F4584" w14:textId="77777777" w:rsidR="00F17559" w:rsidRPr="00E87D62" w:rsidRDefault="00F17559" w:rsidP="00E87D62">
            <w:pPr>
              <w:pStyle w:val="TableText"/>
            </w:pPr>
            <w:r w:rsidRPr="00E87D62">
              <w:t>N/A</w:t>
            </w:r>
          </w:p>
        </w:tc>
        <w:tc>
          <w:tcPr>
            <w:tcW w:w="1800" w:type="dxa"/>
          </w:tcPr>
          <w:p w14:paraId="069A9666" w14:textId="77777777" w:rsidR="00F17559" w:rsidRPr="00E87D62" w:rsidRDefault="00F17559" w:rsidP="00E87D62">
            <w:pPr>
              <w:pStyle w:val="TableText"/>
            </w:pPr>
            <w:r>
              <w:t>N/A</w:t>
            </w:r>
          </w:p>
        </w:tc>
      </w:tr>
      <w:tr w:rsidR="00F17559" w14:paraId="5907CE9A" w14:textId="77777777" w:rsidTr="00F17559">
        <w:trPr>
          <w:cantSplit/>
          <w:jc w:val="center"/>
        </w:trPr>
        <w:tc>
          <w:tcPr>
            <w:tcW w:w="1260" w:type="dxa"/>
            <w:vMerge/>
            <w:vAlign w:val="bottom"/>
          </w:tcPr>
          <w:p w14:paraId="558108B3" w14:textId="77777777" w:rsidR="00F17559" w:rsidRPr="00E87D62" w:rsidRDefault="00F17559" w:rsidP="00E87D62">
            <w:pPr>
              <w:pStyle w:val="TableText"/>
            </w:pPr>
          </w:p>
        </w:tc>
        <w:tc>
          <w:tcPr>
            <w:tcW w:w="1620" w:type="dxa"/>
            <w:vAlign w:val="bottom"/>
          </w:tcPr>
          <w:p w14:paraId="523794DE" w14:textId="77777777" w:rsidR="00F17559" w:rsidRPr="00E87D62" w:rsidRDefault="00F17559" w:rsidP="0076109E">
            <w:pPr>
              <w:pStyle w:val="TableText"/>
            </w:pPr>
            <w:r w:rsidRPr="00E87D62">
              <w:t>S0/</w:t>
            </w:r>
            <w:r w:rsidR="0076109E">
              <w:t>1</w:t>
            </w:r>
            <w:r w:rsidRPr="00E87D62">
              <w:t>/1 (DCE)</w:t>
            </w:r>
          </w:p>
        </w:tc>
        <w:tc>
          <w:tcPr>
            <w:tcW w:w="1710" w:type="dxa"/>
            <w:vAlign w:val="bottom"/>
          </w:tcPr>
          <w:p w14:paraId="3956DA52" w14:textId="77777777" w:rsidR="00F17559" w:rsidRPr="00E87D62" w:rsidRDefault="00F17559" w:rsidP="00E87D62">
            <w:pPr>
              <w:pStyle w:val="TableText"/>
            </w:pPr>
            <w:r w:rsidRPr="00E87D62">
              <w:t>10.2.2.2</w:t>
            </w:r>
          </w:p>
        </w:tc>
        <w:tc>
          <w:tcPr>
            <w:tcW w:w="1800" w:type="dxa"/>
            <w:vAlign w:val="bottom"/>
          </w:tcPr>
          <w:p w14:paraId="5402552D" w14:textId="77777777" w:rsidR="00F17559" w:rsidRPr="00E87D62" w:rsidRDefault="00F17559" w:rsidP="00E87D62">
            <w:pPr>
              <w:pStyle w:val="TableText"/>
            </w:pPr>
            <w:r w:rsidRPr="00E87D62">
              <w:t>255.255.255.252</w:t>
            </w:r>
          </w:p>
        </w:tc>
        <w:tc>
          <w:tcPr>
            <w:tcW w:w="1800" w:type="dxa"/>
            <w:vAlign w:val="bottom"/>
          </w:tcPr>
          <w:p w14:paraId="788A93EF" w14:textId="77777777" w:rsidR="00F17559" w:rsidRPr="00E87D62" w:rsidRDefault="00F17559" w:rsidP="00E87D62">
            <w:pPr>
              <w:pStyle w:val="TableText"/>
            </w:pPr>
            <w:r w:rsidRPr="00E87D62">
              <w:t>N/A</w:t>
            </w:r>
          </w:p>
        </w:tc>
        <w:tc>
          <w:tcPr>
            <w:tcW w:w="1800" w:type="dxa"/>
          </w:tcPr>
          <w:p w14:paraId="775A29F0" w14:textId="77777777" w:rsidR="00F17559" w:rsidRPr="00E87D62" w:rsidRDefault="00F17559" w:rsidP="00E87D62">
            <w:pPr>
              <w:pStyle w:val="TableText"/>
            </w:pPr>
            <w:r>
              <w:t>N/A</w:t>
            </w:r>
          </w:p>
        </w:tc>
      </w:tr>
      <w:tr w:rsidR="00F17559" w14:paraId="526893E9" w14:textId="77777777" w:rsidTr="00F17559">
        <w:trPr>
          <w:cantSplit/>
          <w:jc w:val="center"/>
        </w:trPr>
        <w:tc>
          <w:tcPr>
            <w:tcW w:w="1260" w:type="dxa"/>
            <w:vMerge w:val="restart"/>
            <w:vAlign w:val="center"/>
          </w:tcPr>
          <w:p w14:paraId="1B8DD1E0" w14:textId="77777777" w:rsidR="00F17559" w:rsidRPr="00E87D62" w:rsidRDefault="00F17559" w:rsidP="00F17559">
            <w:pPr>
              <w:pStyle w:val="TableText"/>
            </w:pPr>
            <w:r>
              <w:t>R3</w:t>
            </w:r>
          </w:p>
        </w:tc>
        <w:tc>
          <w:tcPr>
            <w:tcW w:w="1620" w:type="dxa"/>
            <w:vAlign w:val="bottom"/>
          </w:tcPr>
          <w:p w14:paraId="2AB92F61" w14:textId="77777777" w:rsidR="00F17559" w:rsidRPr="00E87D62" w:rsidRDefault="0076109E" w:rsidP="009F4C2E">
            <w:pPr>
              <w:pStyle w:val="TableText"/>
            </w:pPr>
            <w:r>
              <w:t>G</w:t>
            </w:r>
            <w:r w:rsidR="00F17559" w:rsidRPr="00E87D62">
              <w:t>0/</w:t>
            </w:r>
            <w:r w:rsidR="0055097D">
              <w:t>0/</w:t>
            </w:r>
            <w:r w:rsidR="00F17559" w:rsidRPr="00E87D62">
              <w:t>1</w:t>
            </w:r>
          </w:p>
        </w:tc>
        <w:tc>
          <w:tcPr>
            <w:tcW w:w="1710" w:type="dxa"/>
            <w:vAlign w:val="bottom"/>
          </w:tcPr>
          <w:p w14:paraId="1D5B6E23" w14:textId="77777777" w:rsidR="00F17559" w:rsidRPr="00E87D62" w:rsidRDefault="00F17559" w:rsidP="009F4C2E">
            <w:pPr>
              <w:pStyle w:val="TableText"/>
            </w:pPr>
            <w:r w:rsidRPr="00E87D62">
              <w:t>192.168.3.1</w:t>
            </w:r>
          </w:p>
        </w:tc>
        <w:tc>
          <w:tcPr>
            <w:tcW w:w="1800" w:type="dxa"/>
            <w:vAlign w:val="bottom"/>
          </w:tcPr>
          <w:p w14:paraId="579CFCA5" w14:textId="77777777" w:rsidR="00F17559" w:rsidRPr="00E87D62" w:rsidRDefault="00F17559" w:rsidP="009F4C2E">
            <w:pPr>
              <w:pStyle w:val="TableText"/>
            </w:pPr>
            <w:r w:rsidRPr="00E87D62">
              <w:t>255.255.255.0</w:t>
            </w:r>
          </w:p>
        </w:tc>
        <w:tc>
          <w:tcPr>
            <w:tcW w:w="1800" w:type="dxa"/>
            <w:vAlign w:val="bottom"/>
          </w:tcPr>
          <w:p w14:paraId="3C952E2B" w14:textId="77777777" w:rsidR="00F17559" w:rsidRPr="00E87D62" w:rsidRDefault="00F17559" w:rsidP="009F4C2E">
            <w:pPr>
              <w:pStyle w:val="TableText"/>
            </w:pPr>
            <w:r w:rsidRPr="00E87D62">
              <w:t>N/A</w:t>
            </w:r>
          </w:p>
        </w:tc>
        <w:tc>
          <w:tcPr>
            <w:tcW w:w="1800" w:type="dxa"/>
          </w:tcPr>
          <w:p w14:paraId="4218F47F" w14:textId="72B83B27" w:rsidR="00F17559" w:rsidRPr="00E87D62" w:rsidRDefault="00F17559" w:rsidP="009F4C2E">
            <w:pPr>
              <w:pStyle w:val="TableText"/>
            </w:pPr>
            <w:r>
              <w:t>S</w:t>
            </w:r>
            <w:r w:rsidR="00037B2B">
              <w:t>4</w:t>
            </w:r>
            <w:r>
              <w:t xml:space="preserve"> </w:t>
            </w:r>
            <w:r w:rsidR="00B044EA">
              <w:t>G1/0/11</w:t>
            </w:r>
          </w:p>
        </w:tc>
      </w:tr>
      <w:tr w:rsidR="00F17559" w14:paraId="6E3EF49C" w14:textId="77777777" w:rsidTr="00F17559">
        <w:trPr>
          <w:cantSplit/>
          <w:jc w:val="center"/>
        </w:trPr>
        <w:tc>
          <w:tcPr>
            <w:tcW w:w="1260" w:type="dxa"/>
            <w:vMerge/>
            <w:vAlign w:val="bottom"/>
          </w:tcPr>
          <w:p w14:paraId="10FF4171" w14:textId="77777777" w:rsidR="00F17559" w:rsidRPr="00E87D62" w:rsidRDefault="00F17559" w:rsidP="00E87D62">
            <w:pPr>
              <w:pStyle w:val="TableText"/>
            </w:pPr>
          </w:p>
        </w:tc>
        <w:tc>
          <w:tcPr>
            <w:tcW w:w="1620" w:type="dxa"/>
            <w:vAlign w:val="bottom"/>
          </w:tcPr>
          <w:p w14:paraId="2B7E3FD4" w14:textId="77777777" w:rsidR="00F17559" w:rsidRPr="00E87D62" w:rsidRDefault="00F17559" w:rsidP="0076109E">
            <w:pPr>
              <w:pStyle w:val="TableText"/>
            </w:pPr>
            <w:r>
              <w:t>S0/</w:t>
            </w:r>
            <w:r w:rsidR="0076109E">
              <w:t>1</w:t>
            </w:r>
            <w:r>
              <w:t>/1</w:t>
            </w:r>
          </w:p>
        </w:tc>
        <w:tc>
          <w:tcPr>
            <w:tcW w:w="1710" w:type="dxa"/>
            <w:vAlign w:val="bottom"/>
          </w:tcPr>
          <w:p w14:paraId="25636F33" w14:textId="77777777" w:rsidR="00F17559" w:rsidRPr="00E87D62" w:rsidRDefault="00F17559" w:rsidP="00E87D62">
            <w:pPr>
              <w:pStyle w:val="TableText"/>
            </w:pPr>
            <w:r w:rsidRPr="00E87D62">
              <w:t>10.2.2.1</w:t>
            </w:r>
          </w:p>
        </w:tc>
        <w:tc>
          <w:tcPr>
            <w:tcW w:w="1800" w:type="dxa"/>
            <w:vAlign w:val="bottom"/>
          </w:tcPr>
          <w:p w14:paraId="72ADC06E" w14:textId="77777777" w:rsidR="00F17559" w:rsidRPr="00E87D62" w:rsidRDefault="00F17559" w:rsidP="00E87D62">
            <w:pPr>
              <w:pStyle w:val="TableText"/>
            </w:pPr>
            <w:r w:rsidRPr="00E87D62">
              <w:t>255.255.255.252</w:t>
            </w:r>
          </w:p>
        </w:tc>
        <w:tc>
          <w:tcPr>
            <w:tcW w:w="1800" w:type="dxa"/>
            <w:vAlign w:val="bottom"/>
          </w:tcPr>
          <w:p w14:paraId="0EBC320D" w14:textId="77777777" w:rsidR="00F17559" w:rsidRPr="00E87D62" w:rsidRDefault="00F17559" w:rsidP="00E87D62">
            <w:pPr>
              <w:pStyle w:val="TableText"/>
            </w:pPr>
            <w:r w:rsidRPr="00E87D62">
              <w:t>N/A</w:t>
            </w:r>
          </w:p>
        </w:tc>
        <w:tc>
          <w:tcPr>
            <w:tcW w:w="1800" w:type="dxa"/>
          </w:tcPr>
          <w:p w14:paraId="64D8DA63" w14:textId="77777777" w:rsidR="00F17559" w:rsidRPr="00E87D62" w:rsidRDefault="00F17559" w:rsidP="00E87D62">
            <w:pPr>
              <w:pStyle w:val="TableText"/>
            </w:pPr>
            <w:r>
              <w:t>N/A</w:t>
            </w:r>
          </w:p>
        </w:tc>
      </w:tr>
      <w:tr w:rsidR="00F17559" w14:paraId="0BC83AD8" w14:textId="77777777" w:rsidTr="00F17559">
        <w:trPr>
          <w:cantSplit/>
          <w:jc w:val="center"/>
        </w:trPr>
        <w:tc>
          <w:tcPr>
            <w:tcW w:w="1260" w:type="dxa"/>
            <w:vAlign w:val="bottom"/>
          </w:tcPr>
          <w:p w14:paraId="003AED0D" w14:textId="77777777" w:rsidR="00F17559" w:rsidRPr="00E87D62" w:rsidRDefault="00F17559" w:rsidP="00E87D62">
            <w:pPr>
              <w:pStyle w:val="TableText"/>
            </w:pPr>
            <w:r w:rsidRPr="00E87D62">
              <w:t>PC-A</w:t>
            </w:r>
          </w:p>
        </w:tc>
        <w:tc>
          <w:tcPr>
            <w:tcW w:w="1620" w:type="dxa"/>
            <w:vAlign w:val="bottom"/>
          </w:tcPr>
          <w:p w14:paraId="6FA4C03F" w14:textId="77777777" w:rsidR="00F17559" w:rsidRPr="00E87D62" w:rsidRDefault="00F17559" w:rsidP="00E87D62">
            <w:pPr>
              <w:pStyle w:val="TableText"/>
            </w:pPr>
            <w:r w:rsidRPr="00E87D62">
              <w:t>NIC</w:t>
            </w:r>
          </w:p>
        </w:tc>
        <w:tc>
          <w:tcPr>
            <w:tcW w:w="1710" w:type="dxa"/>
            <w:vAlign w:val="bottom"/>
          </w:tcPr>
          <w:p w14:paraId="1E701764" w14:textId="77777777" w:rsidR="00F17559" w:rsidRPr="00E87D62" w:rsidRDefault="00F17559" w:rsidP="00E87D62">
            <w:pPr>
              <w:pStyle w:val="TableText"/>
            </w:pPr>
            <w:r w:rsidRPr="00E87D62">
              <w:t>192.168.1.3</w:t>
            </w:r>
          </w:p>
        </w:tc>
        <w:tc>
          <w:tcPr>
            <w:tcW w:w="1800" w:type="dxa"/>
            <w:vAlign w:val="bottom"/>
          </w:tcPr>
          <w:p w14:paraId="4D3E2BC6" w14:textId="77777777" w:rsidR="00F17559" w:rsidRPr="00E87D62" w:rsidRDefault="00F17559" w:rsidP="00E87D62">
            <w:pPr>
              <w:pStyle w:val="TableText"/>
            </w:pPr>
            <w:r w:rsidRPr="00E87D62">
              <w:t>255.255.255.0</w:t>
            </w:r>
          </w:p>
        </w:tc>
        <w:tc>
          <w:tcPr>
            <w:tcW w:w="1800" w:type="dxa"/>
            <w:vAlign w:val="bottom"/>
          </w:tcPr>
          <w:p w14:paraId="6522199A" w14:textId="77777777" w:rsidR="00F17559" w:rsidRPr="00E87D62" w:rsidRDefault="00F17559" w:rsidP="00E87D62">
            <w:pPr>
              <w:pStyle w:val="TableText"/>
            </w:pPr>
            <w:r w:rsidRPr="00E87D62">
              <w:t>192.168.1.1</w:t>
            </w:r>
          </w:p>
        </w:tc>
        <w:tc>
          <w:tcPr>
            <w:tcW w:w="1800" w:type="dxa"/>
          </w:tcPr>
          <w:p w14:paraId="683D1E81" w14:textId="53C3ACAD" w:rsidR="00F17559" w:rsidRPr="00E87D62" w:rsidRDefault="00F17559" w:rsidP="00E87D62">
            <w:pPr>
              <w:pStyle w:val="TableText"/>
            </w:pPr>
            <w:r>
              <w:t>S</w:t>
            </w:r>
            <w:r w:rsidR="00037B2B">
              <w:t>3</w:t>
            </w:r>
            <w:r>
              <w:t xml:space="preserve"> </w:t>
            </w:r>
            <w:r w:rsidR="00B044EA">
              <w:t>G1/0/13</w:t>
            </w:r>
          </w:p>
        </w:tc>
      </w:tr>
      <w:tr w:rsidR="00F17559" w14:paraId="7BE83E2D" w14:textId="77777777" w:rsidTr="00F17559">
        <w:trPr>
          <w:cantSplit/>
          <w:jc w:val="center"/>
        </w:trPr>
        <w:tc>
          <w:tcPr>
            <w:tcW w:w="1260" w:type="dxa"/>
            <w:vAlign w:val="bottom"/>
          </w:tcPr>
          <w:p w14:paraId="1B862D3D" w14:textId="77777777" w:rsidR="00F17559" w:rsidRPr="00E87D62" w:rsidRDefault="00F17559" w:rsidP="00E87D62">
            <w:pPr>
              <w:pStyle w:val="TableText"/>
            </w:pPr>
            <w:r w:rsidRPr="00E87D62">
              <w:t>PC-C</w:t>
            </w:r>
          </w:p>
        </w:tc>
        <w:tc>
          <w:tcPr>
            <w:tcW w:w="1620" w:type="dxa"/>
            <w:vAlign w:val="bottom"/>
          </w:tcPr>
          <w:p w14:paraId="05823C8E" w14:textId="77777777" w:rsidR="00F17559" w:rsidRPr="00E87D62" w:rsidRDefault="00F17559" w:rsidP="00E87D62">
            <w:pPr>
              <w:pStyle w:val="TableText"/>
            </w:pPr>
            <w:r w:rsidRPr="00E87D62">
              <w:t>NIC</w:t>
            </w:r>
          </w:p>
        </w:tc>
        <w:tc>
          <w:tcPr>
            <w:tcW w:w="1710" w:type="dxa"/>
            <w:vAlign w:val="bottom"/>
          </w:tcPr>
          <w:p w14:paraId="7059BA52" w14:textId="77777777" w:rsidR="00F17559" w:rsidRPr="00E87D62" w:rsidRDefault="00F17559" w:rsidP="00E87D62">
            <w:pPr>
              <w:pStyle w:val="TableText"/>
            </w:pPr>
            <w:r w:rsidRPr="00E87D62">
              <w:t>192.168.3.3</w:t>
            </w:r>
          </w:p>
        </w:tc>
        <w:tc>
          <w:tcPr>
            <w:tcW w:w="1800" w:type="dxa"/>
            <w:vAlign w:val="bottom"/>
          </w:tcPr>
          <w:p w14:paraId="3D4DD878" w14:textId="77777777" w:rsidR="00F17559" w:rsidRPr="00E87D62" w:rsidRDefault="00F17559" w:rsidP="00E87D62">
            <w:pPr>
              <w:pStyle w:val="TableText"/>
            </w:pPr>
            <w:r w:rsidRPr="00E87D62">
              <w:t>255.255.255.0</w:t>
            </w:r>
          </w:p>
        </w:tc>
        <w:tc>
          <w:tcPr>
            <w:tcW w:w="1800" w:type="dxa"/>
            <w:vAlign w:val="bottom"/>
          </w:tcPr>
          <w:p w14:paraId="6E765705" w14:textId="77777777" w:rsidR="00F17559" w:rsidRPr="00E87D62" w:rsidRDefault="00F17559" w:rsidP="00E87D62">
            <w:pPr>
              <w:pStyle w:val="TableText"/>
            </w:pPr>
            <w:r w:rsidRPr="00E87D62">
              <w:t>192.168.3.1</w:t>
            </w:r>
          </w:p>
        </w:tc>
        <w:tc>
          <w:tcPr>
            <w:tcW w:w="1800" w:type="dxa"/>
          </w:tcPr>
          <w:p w14:paraId="4CF55C71" w14:textId="483C4BBD" w:rsidR="00F17559" w:rsidRPr="00E87D62" w:rsidRDefault="00F17559" w:rsidP="00E87D62">
            <w:pPr>
              <w:pStyle w:val="TableText"/>
            </w:pPr>
            <w:r>
              <w:t>S</w:t>
            </w:r>
            <w:r w:rsidR="00037B2B">
              <w:t>4</w:t>
            </w:r>
            <w:r>
              <w:t xml:space="preserve"> </w:t>
            </w:r>
            <w:r w:rsidR="00B044EA">
              <w:t>G1/0/24</w:t>
            </w:r>
          </w:p>
        </w:tc>
      </w:tr>
    </w:tbl>
    <w:p w14:paraId="17A65077" w14:textId="77777777" w:rsidR="00BC4DD8" w:rsidRPr="00BB73FF" w:rsidRDefault="00BC4DD8" w:rsidP="00BC4DD8">
      <w:pPr>
        <w:pStyle w:val="LabSection"/>
      </w:pPr>
      <w:r w:rsidRPr="00BB73FF">
        <w:t>Objective</w:t>
      </w:r>
      <w:r>
        <w:t>s</w:t>
      </w:r>
    </w:p>
    <w:p w14:paraId="6269B27B" w14:textId="77777777" w:rsidR="00BC4DD8" w:rsidRPr="00627EE2" w:rsidRDefault="00BC4DD8" w:rsidP="00BC4DD8">
      <w:pPr>
        <w:pStyle w:val="BodyTextL25Bold"/>
      </w:pPr>
      <w:r w:rsidRPr="00627EE2">
        <w:t xml:space="preserve">Part 1: </w:t>
      </w:r>
      <w:r w:rsidR="004E6133">
        <w:t>Configure Basic Device Settings</w:t>
      </w:r>
    </w:p>
    <w:p w14:paraId="0BF0FCF1" w14:textId="77777777" w:rsidR="00BC4DD8" w:rsidRDefault="00BC4DD8" w:rsidP="00BC4DD8">
      <w:pPr>
        <w:pStyle w:val="Bulletlevel1"/>
      </w:pPr>
      <w:r>
        <w:lastRenderedPageBreak/>
        <w:t>Cable the network as shown in the topology.</w:t>
      </w:r>
    </w:p>
    <w:p w14:paraId="37245E60" w14:textId="77777777" w:rsidR="00BC4DD8" w:rsidRDefault="00BC4DD8" w:rsidP="00BC4DD8">
      <w:pPr>
        <w:pStyle w:val="Bulletlevel1"/>
      </w:pPr>
      <w:r>
        <w:t>Configure basic IP addressing for routers and PCs.</w:t>
      </w:r>
    </w:p>
    <w:p w14:paraId="094564E4" w14:textId="77777777" w:rsidR="00BC4DD8" w:rsidRDefault="00BC4DD8" w:rsidP="00BC4DD8">
      <w:pPr>
        <w:pStyle w:val="Bulletlevel1"/>
      </w:pPr>
      <w:r>
        <w:t xml:space="preserve">Configure </w:t>
      </w:r>
      <w:r w:rsidR="006F7421">
        <w:t xml:space="preserve">OSPF </w:t>
      </w:r>
      <w:r>
        <w:t>routing.</w:t>
      </w:r>
    </w:p>
    <w:p w14:paraId="463C3467" w14:textId="77777777" w:rsidR="00FC064E" w:rsidRDefault="00FC064E" w:rsidP="00BC4DD8">
      <w:pPr>
        <w:pStyle w:val="Bulletlevel1"/>
      </w:pPr>
      <w:r>
        <w:t>Configure PC hosts.</w:t>
      </w:r>
    </w:p>
    <w:p w14:paraId="0EB32864" w14:textId="77777777" w:rsidR="00BC4DD8" w:rsidRDefault="00BC4DD8" w:rsidP="00BC4DD8">
      <w:pPr>
        <w:pStyle w:val="Bulletlevel1"/>
      </w:pPr>
      <w:r>
        <w:t>Verify connectivity between hosts and routers.</w:t>
      </w:r>
    </w:p>
    <w:p w14:paraId="0A21370F" w14:textId="77777777" w:rsidR="00BC4DD8" w:rsidRPr="00627EE2" w:rsidRDefault="00BC4DD8" w:rsidP="00BC4DD8">
      <w:pPr>
        <w:pStyle w:val="BodyTextL25Bold"/>
      </w:pPr>
      <w:r w:rsidRPr="00627EE2">
        <w:t>Part 2: Control Administrative Access for Routers</w:t>
      </w:r>
    </w:p>
    <w:p w14:paraId="3749ECCD" w14:textId="77777777" w:rsidR="00BC4DD8" w:rsidRPr="00843313" w:rsidRDefault="00BC4DD8" w:rsidP="00BC4DD8">
      <w:pPr>
        <w:pStyle w:val="Bulletlevel1"/>
      </w:pPr>
      <w:r w:rsidRPr="00843313">
        <w:t>Configure and encrypt all passwords</w:t>
      </w:r>
      <w:r>
        <w:t>.</w:t>
      </w:r>
    </w:p>
    <w:p w14:paraId="2A0E50B6" w14:textId="77777777" w:rsidR="00BC4DD8" w:rsidRPr="00843313" w:rsidRDefault="00BC4DD8" w:rsidP="00BC4DD8">
      <w:pPr>
        <w:pStyle w:val="Bulletlevel1"/>
      </w:pPr>
      <w:r w:rsidRPr="00843313">
        <w:t xml:space="preserve">Configure a </w:t>
      </w:r>
      <w:r>
        <w:t>l</w:t>
      </w:r>
      <w:r w:rsidRPr="00843313">
        <w:t>ogin warning banner</w:t>
      </w:r>
      <w:r>
        <w:t>.</w:t>
      </w:r>
    </w:p>
    <w:p w14:paraId="023B209A" w14:textId="77777777" w:rsidR="00BC4DD8" w:rsidRPr="00843313" w:rsidRDefault="00BC4DD8" w:rsidP="00BC4DD8">
      <w:pPr>
        <w:pStyle w:val="Bulletlevel1"/>
      </w:pPr>
      <w:r w:rsidRPr="00843313">
        <w:t xml:space="preserve">Configure </w:t>
      </w:r>
      <w:r>
        <w:t>e</w:t>
      </w:r>
      <w:r w:rsidRPr="00843313">
        <w:t xml:space="preserve">nhanced </w:t>
      </w:r>
      <w:r>
        <w:t>u</w:t>
      </w:r>
      <w:r w:rsidRPr="00843313">
        <w:t xml:space="preserve">sername </w:t>
      </w:r>
      <w:r>
        <w:t>p</w:t>
      </w:r>
      <w:r w:rsidRPr="00843313">
        <w:t xml:space="preserve">assword </w:t>
      </w:r>
      <w:r>
        <w:t>s</w:t>
      </w:r>
      <w:r w:rsidRPr="00843313">
        <w:t>ecurity</w:t>
      </w:r>
      <w:r>
        <w:t>.</w:t>
      </w:r>
    </w:p>
    <w:p w14:paraId="315E5630" w14:textId="77777777" w:rsidR="00BC4DD8" w:rsidRDefault="00BC4DD8" w:rsidP="00BC4DD8">
      <w:pPr>
        <w:pStyle w:val="Bulletlevel1"/>
      </w:pPr>
      <w:r w:rsidRPr="00DB03DF">
        <w:t xml:space="preserve">Configure </w:t>
      </w:r>
      <w:r>
        <w:t xml:space="preserve">an </w:t>
      </w:r>
      <w:r w:rsidRPr="00DB03DF">
        <w:t xml:space="preserve">SSH server </w:t>
      </w:r>
      <w:r>
        <w:t>on a router.</w:t>
      </w:r>
    </w:p>
    <w:p w14:paraId="0B1D49A8" w14:textId="77777777" w:rsidR="00BC4DD8" w:rsidRDefault="00BC4DD8" w:rsidP="00BC4DD8">
      <w:pPr>
        <w:pStyle w:val="Bulletlevel1"/>
      </w:pPr>
      <w:r>
        <w:t>Configure an SSH client and v</w:t>
      </w:r>
      <w:r w:rsidRPr="00DB03DF">
        <w:t xml:space="preserve">erify </w:t>
      </w:r>
      <w:r>
        <w:t>connectivity.</w:t>
      </w:r>
    </w:p>
    <w:p w14:paraId="7D9F70D1" w14:textId="77777777" w:rsidR="00FC064E" w:rsidRDefault="00FC064E" w:rsidP="00BC4DD8">
      <w:pPr>
        <w:pStyle w:val="Bulletlevel1"/>
      </w:pPr>
      <w:r>
        <w:t>Configure an SCP server on a router.</w:t>
      </w:r>
    </w:p>
    <w:p w14:paraId="68B80A5E" w14:textId="77777777" w:rsidR="00BC4DD8" w:rsidRPr="00627EE2" w:rsidRDefault="00BC4DD8" w:rsidP="00BC4DD8">
      <w:pPr>
        <w:pStyle w:val="BodyTextL25Bold"/>
      </w:pPr>
      <w:r w:rsidRPr="00627EE2">
        <w:t>Part 3: Configure Administrative Roles</w:t>
      </w:r>
    </w:p>
    <w:p w14:paraId="7772AF82" w14:textId="77777777" w:rsidR="00BC4DD8" w:rsidRDefault="00BC4DD8" w:rsidP="00BC4DD8">
      <w:pPr>
        <w:pStyle w:val="Bulletlevel1"/>
      </w:pPr>
      <w:r>
        <w:t xml:space="preserve">Create multiple role </w:t>
      </w:r>
      <w:r w:rsidRPr="00DB03DF">
        <w:t xml:space="preserve">views </w:t>
      </w:r>
      <w:r>
        <w:t xml:space="preserve">and </w:t>
      </w:r>
      <w:r w:rsidRPr="00DB03DF">
        <w:t>grant</w:t>
      </w:r>
      <w:r>
        <w:t xml:space="preserve"> </w:t>
      </w:r>
      <w:r w:rsidRPr="00DB03DF">
        <w:t>varying privileges</w:t>
      </w:r>
      <w:r>
        <w:t>.</w:t>
      </w:r>
    </w:p>
    <w:p w14:paraId="05C3F5A2" w14:textId="77777777" w:rsidR="00BC4DD8" w:rsidRPr="00DB03DF" w:rsidRDefault="00BC4DD8" w:rsidP="00BC4DD8">
      <w:pPr>
        <w:pStyle w:val="Bulletlevel1"/>
      </w:pPr>
      <w:r w:rsidRPr="00DB03DF">
        <w:t>Verify and contrast views.</w:t>
      </w:r>
    </w:p>
    <w:p w14:paraId="49B2EE70" w14:textId="77777777" w:rsidR="00BC4DD8" w:rsidRPr="00627EE2" w:rsidRDefault="00BC4DD8" w:rsidP="00BC4DD8">
      <w:pPr>
        <w:pStyle w:val="BodyTextL25Bold"/>
      </w:pPr>
      <w:r w:rsidRPr="00627EE2">
        <w:t>Part 4: Configure Cisco IOS Resilience and Management Reporting</w:t>
      </w:r>
    </w:p>
    <w:p w14:paraId="70722D6E" w14:textId="77777777" w:rsidR="00731B85" w:rsidRDefault="00BC4DD8" w:rsidP="00731B85">
      <w:pPr>
        <w:pStyle w:val="Bulletlevel1"/>
      </w:pPr>
      <w:r w:rsidRPr="007E6F16">
        <w:t>Secur</w:t>
      </w:r>
      <w:r>
        <w:t>e</w:t>
      </w:r>
      <w:r w:rsidRPr="007E6F16">
        <w:t xml:space="preserve"> the Cisco IOS image and </w:t>
      </w:r>
      <w:r>
        <w:t>c</w:t>
      </w:r>
      <w:r w:rsidRPr="007E6F16">
        <w:t xml:space="preserve">onfiguration </w:t>
      </w:r>
      <w:r>
        <w:t>f</w:t>
      </w:r>
      <w:r w:rsidRPr="007E6F16">
        <w:t>iles</w:t>
      </w:r>
      <w:r w:rsidR="00731B85">
        <w:t>.</w:t>
      </w:r>
    </w:p>
    <w:p w14:paraId="6745C0A1" w14:textId="77777777" w:rsidR="00731B85" w:rsidRPr="007E6F16" w:rsidRDefault="00731B85" w:rsidP="00731B85">
      <w:pPr>
        <w:pStyle w:val="Bulletlevel1"/>
      </w:pPr>
      <w:r>
        <w:t>Configure SNMPv3 Security using an ACL.</w:t>
      </w:r>
    </w:p>
    <w:p w14:paraId="79FBE170" w14:textId="77777777" w:rsidR="00BC4DD8" w:rsidRPr="009308D7" w:rsidRDefault="00BC4DD8" w:rsidP="00BC4DD8">
      <w:pPr>
        <w:pStyle w:val="Bulletlevel1"/>
      </w:pPr>
      <w:r w:rsidRPr="009308D7">
        <w:t xml:space="preserve">Configure a </w:t>
      </w:r>
      <w:r>
        <w:t xml:space="preserve">router as a </w:t>
      </w:r>
      <w:r w:rsidRPr="009308D7">
        <w:t xml:space="preserve">synchronized time source </w:t>
      </w:r>
      <w:r>
        <w:t xml:space="preserve">for other devices </w:t>
      </w:r>
      <w:r w:rsidRPr="009308D7">
        <w:t>using NTP.</w:t>
      </w:r>
    </w:p>
    <w:p w14:paraId="4F0476AE" w14:textId="77777777" w:rsidR="00BC4DD8" w:rsidRPr="009308D7" w:rsidRDefault="00BC4DD8" w:rsidP="00BC4DD8">
      <w:pPr>
        <w:pStyle w:val="Bulletlevel1"/>
      </w:pPr>
      <w:r w:rsidRPr="009308D7">
        <w:t xml:space="preserve">Configure Syslog support on </w:t>
      </w:r>
      <w:r>
        <w:t>a router</w:t>
      </w:r>
      <w:r w:rsidRPr="009308D7">
        <w:t>.</w:t>
      </w:r>
    </w:p>
    <w:p w14:paraId="7949C7C0" w14:textId="77777777" w:rsidR="00BC4DD8" w:rsidRDefault="00BC4DD8" w:rsidP="005B19FC">
      <w:pPr>
        <w:pStyle w:val="Bulletlevel1"/>
      </w:pPr>
      <w:r w:rsidRPr="009308D7">
        <w:t xml:space="preserve">Install </w:t>
      </w:r>
      <w:r>
        <w:t xml:space="preserve">a </w:t>
      </w:r>
      <w:r w:rsidRPr="009308D7">
        <w:t xml:space="preserve">Syslog </w:t>
      </w:r>
      <w:r>
        <w:t xml:space="preserve">server </w:t>
      </w:r>
      <w:r w:rsidRPr="009308D7">
        <w:t xml:space="preserve">on </w:t>
      </w:r>
      <w:r>
        <w:t xml:space="preserve">a </w:t>
      </w:r>
      <w:r w:rsidRPr="009308D7">
        <w:t>PC and enable it.</w:t>
      </w:r>
    </w:p>
    <w:p w14:paraId="1E810916" w14:textId="77777777" w:rsidR="00BC4DD8" w:rsidRDefault="00BC4DD8" w:rsidP="00BC4DD8">
      <w:pPr>
        <w:pStyle w:val="Bulletlevel1"/>
      </w:pPr>
      <w:r>
        <w:t>Make changes to the router and m</w:t>
      </w:r>
      <w:r w:rsidRPr="009308D7">
        <w:t xml:space="preserve">onitor syslog results on </w:t>
      </w:r>
      <w:r>
        <w:t xml:space="preserve">the </w:t>
      </w:r>
      <w:r w:rsidRPr="009308D7">
        <w:t>PC.</w:t>
      </w:r>
    </w:p>
    <w:p w14:paraId="5746600A" w14:textId="77777777" w:rsidR="004C553A" w:rsidRDefault="004C553A">
      <w:pPr>
        <w:spacing w:before="0" w:after="0" w:line="240" w:lineRule="auto"/>
        <w:rPr>
          <w:b/>
          <w:sz w:val="20"/>
        </w:rPr>
      </w:pPr>
      <w:r>
        <w:br w:type="page"/>
      </w:r>
    </w:p>
    <w:p w14:paraId="41DF51AD" w14:textId="77777777" w:rsidR="006F7421" w:rsidRDefault="00BC4DD8" w:rsidP="00BC4DD8">
      <w:pPr>
        <w:pStyle w:val="BodyTextL25Bold"/>
      </w:pPr>
      <w:r w:rsidRPr="00627EE2">
        <w:lastRenderedPageBreak/>
        <w:t xml:space="preserve">Part 5: </w:t>
      </w:r>
      <w:r w:rsidR="006F7421">
        <w:t>Secure the Control Plane</w:t>
      </w:r>
    </w:p>
    <w:p w14:paraId="2F4D1EDC" w14:textId="77777777" w:rsidR="006F7421" w:rsidRDefault="006F7421" w:rsidP="005F1DB3">
      <w:pPr>
        <w:pStyle w:val="Bulletlevel1"/>
      </w:pPr>
      <w:r>
        <w:t>Configure OSPF Authentication using SHA256</w:t>
      </w:r>
    </w:p>
    <w:p w14:paraId="3CA59C90" w14:textId="77777777" w:rsidR="006F7421" w:rsidRDefault="006F7421" w:rsidP="005F1DB3">
      <w:pPr>
        <w:pStyle w:val="Bulletlevel1"/>
      </w:pPr>
      <w:r>
        <w:t xml:space="preserve">Verify OSPF </w:t>
      </w:r>
      <w:r w:rsidR="00FC064E">
        <w:t>Authentication</w:t>
      </w:r>
    </w:p>
    <w:p w14:paraId="38741475" w14:textId="77777777" w:rsidR="00BC4DD8" w:rsidRPr="00627EE2" w:rsidRDefault="006F7421" w:rsidP="00BC4DD8">
      <w:pPr>
        <w:pStyle w:val="BodyTextL25Bold"/>
      </w:pPr>
      <w:r>
        <w:t xml:space="preserve">Part 6: </w:t>
      </w:r>
      <w:r w:rsidR="00BC4DD8" w:rsidRPr="00627EE2">
        <w:t>Configure Automated Security Features</w:t>
      </w:r>
    </w:p>
    <w:p w14:paraId="5841A5AB" w14:textId="77777777" w:rsidR="00BC4DD8" w:rsidRDefault="00BC4DD8" w:rsidP="00BC4DD8">
      <w:pPr>
        <w:pStyle w:val="Bulletlevel1"/>
      </w:pPr>
      <w:r w:rsidRPr="00DB03DF">
        <w:t xml:space="preserve">Lock down </w:t>
      </w:r>
      <w:r>
        <w:t xml:space="preserve">a </w:t>
      </w:r>
      <w:r w:rsidRPr="00DB03DF">
        <w:t xml:space="preserve">router using </w:t>
      </w:r>
      <w:proofErr w:type="spellStart"/>
      <w:r w:rsidRPr="00DB03DF">
        <w:t>AutoSecure</w:t>
      </w:r>
      <w:proofErr w:type="spellEnd"/>
      <w:r>
        <w:t xml:space="preserve"> and v</w:t>
      </w:r>
      <w:r w:rsidRPr="00DB03DF">
        <w:t>erify the configuration.</w:t>
      </w:r>
    </w:p>
    <w:p w14:paraId="697D70CD" w14:textId="77777777" w:rsidR="00203D0B" w:rsidRPr="00DB03DF" w:rsidRDefault="00203D0B" w:rsidP="00BC4DD8">
      <w:pPr>
        <w:pStyle w:val="Bulletlevel1"/>
      </w:pPr>
      <w:r>
        <w:t xml:space="preserve">Contrast using </w:t>
      </w:r>
      <w:proofErr w:type="spellStart"/>
      <w:r>
        <w:t>AutoSecure</w:t>
      </w:r>
      <w:proofErr w:type="spellEnd"/>
      <w:r>
        <w:t xml:space="preserve"> with manually securing a router using the command line.</w:t>
      </w:r>
    </w:p>
    <w:p w14:paraId="0C5D66F5" w14:textId="77777777" w:rsidR="00BC4DD8" w:rsidRPr="00C07FD9" w:rsidRDefault="00BC4DD8" w:rsidP="00BC4DD8">
      <w:pPr>
        <w:pStyle w:val="LabSection"/>
      </w:pPr>
      <w:r>
        <w:t>Background / Scenario</w:t>
      </w:r>
    </w:p>
    <w:p w14:paraId="7643697E" w14:textId="77777777" w:rsidR="00BC4DD8" w:rsidRPr="007A29FF" w:rsidRDefault="00BC4DD8" w:rsidP="00BC4DD8">
      <w:pPr>
        <w:pStyle w:val="BodyTextL25"/>
      </w:pPr>
      <w:r w:rsidRPr="007A29FF">
        <w:t xml:space="preserve">The router is a </w:t>
      </w:r>
      <w:r w:rsidR="00DB7831">
        <w:t>critical</w:t>
      </w:r>
      <w:r w:rsidRPr="007A29FF">
        <w:t xml:space="preserve"> component</w:t>
      </w:r>
      <w:r w:rsidR="00DB7831">
        <w:t xml:space="preserve"> in any network. It</w:t>
      </w:r>
      <w:r w:rsidRPr="007A29FF">
        <w:t xml:space="preserve"> controls </w:t>
      </w:r>
      <w:r>
        <w:t xml:space="preserve">the </w:t>
      </w:r>
      <w:r w:rsidRPr="007A29FF">
        <w:t xml:space="preserve">movement of data into </w:t>
      </w:r>
      <w:r>
        <w:t xml:space="preserve">and </w:t>
      </w:r>
      <w:r w:rsidRPr="007A29FF">
        <w:t xml:space="preserve">out of the network and between devices within the network. It is particularly important to protect </w:t>
      </w:r>
      <w:r>
        <w:t>network routers because</w:t>
      </w:r>
      <w:r w:rsidRPr="007A29FF">
        <w:t xml:space="preserve"> the failure </w:t>
      </w:r>
      <w:r>
        <w:t xml:space="preserve">of a routing device </w:t>
      </w:r>
      <w:r w:rsidRPr="007A29FF">
        <w:t xml:space="preserve">could </w:t>
      </w:r>
      <w:r>
        <w:t>make</w:t>
      </w:r>
      <w:r w:rsidRPr="007A29FF">
        <w:t xml:space="preserve"> sections </w:t>
      </w:r>
      <w:r>
        <w:t>of the network</w:t>
      </w:r>
      <w:r w:rsidR="00E611F7">
        <w:t>,</w:t>
      </w:r>
      <w:r>
        <w:t xml:space="preserve"> or </w:t>
      </w:r>
      <w:r w:rsidRPr="007A29FF">
        <w:t xml:space="preserve">the </w:t>
      </w:r>
      <w:r>
        <w:t xml:space="preserve">entire </w:t>
      </w:r>
      <w:r w:rsidRPr="007A29FF">
        <w:t>network</w:t>
      </w:r>
      <w:r w:rsidR="00E611F7">
        <w:t>,</w:t>
      </w:r>
      <w:r w:rsidRPr="007A29FF">
        <w:t xml:space="preserve"> inaccessible. Controlling access to </w:t>
      </w:r>
      <w:r>
        <w:t xml:space="preserve">routers </w:t>
      </w:r>
      <w:r w:rsidRPr="007A29FF">
        <w:t xml:space="preserve">and enabling reporting on </w:t>
      </w:r>
      <w:r>
        <w:t>routers</w:t>
      </w:r>
      <w:r w:rsidRPr="007A29FF">
        <w:t xml:space="preserve"> </w:t>
      </w:r>
      <w:r w:rsidR="00DB7831">
        <w:t>is</w:t>
      </w:r>
      <w:r w:rsidRPr="007A29FF">
        <w:t xml:space="preserve"> critical to </w:t>
      </w:r>
      <w:r>
        <w:t>network</w:t>
      </w:r>
      <w:r w:rsidRPr="007A29FF">
        <w:t xml:space="preserve"> security and should be part of a</w:t>
      </w:r>
      <w:r>
        <w:t xml:space="preserve"> comprehensive security policy.</w:t>
      </w:r>
    </w:p>
    <w:p w14:paraId="1332F239" w14:textId="77777777" w:rsidR="00BC4DD8" w:rsidRPr="00003FE9" w:rsidRDefault="00BC4DD8" w:rsidP="00BC4DD8">
      <w:pPr>
        <w:pStyle w:val="BodyTextL25"/>
      </w:pPr>
      <w:r w:rsidRPr="007A29FF">
        <w:t>In this lab</w:t>
      </w:r>
      <w:r>
        <w:t>,</w:t>
      </w:r>
      <w:r w:rsidRPr="007A29FF">
        <w:t xml:space="preserve"> you</w:t>
      </w:r>
      <w:r w:rsidR="00DB7831">
        <w:t xml:space="preserve"> will</w:t>
      </w:r>
      <w:r w:rsidRPr="007A29FF">
        <w:t xml:space="preserve"> build a multi</w:t>
      </w:r>
      <w:r>
        <w:t>-</w:t>
      </w:r>
      <w:r w:rsidRPr="007A29FF">
        <w:t xml:space="preserve">router network and </w:t>
      </w:r>
      <w:r w:rsidRPr="00003FE9">
        <w:t xml:space="preserve">configure the routers and hosts. </w:t>
      </w:r>
      <w:r w:rsidR="00E611F7">
        <w:t>U</w:t>
      </w:r>
      <w:r w:rsidRPr="00003FE9">
        <w:t xml:space="preserve">se various CLI tools to secure local and remote access to the routers, analyze potential vulnerabilities, and take steps to mitigate them. </w:t>
      </w:r>
      <w:r w:rsidR="00E611F7">
        <w:t>E</w:t>
      </w:r>
      <w:r w:rsidRPr="00003FE9">
        <w:t>nable management reporting to monitor router configuration changes.</w:t>
      </w:r>
    </w:p>
    <w:p w14:paraId="24833A78" w14:textId="77777777" w:rsidR="00BC4DD8" w:rsidRDefault="00BC4DD8" w:rsidP="00BC4DD8">
      <w:pPr>
        <w:pStyle w:val="BodyTextL25"/>
      </w:pPr>
      <w:r w:rsidRPr="00003FE9">
        <w:t xml:space="preserve">The router commands and output in this lab are from </w:t>
      </w:r>
      <w:r w:rsidR="003B774E">
        <w:t xml:space="preserve">a </w:t>
      </w:r>
      <w:r w:rsidRPr="00003FE9">
        <w:t>Cisco 1</w:t>
      </w:r>
      <w:r w:rsidR="00BF2ECB">
        <w:t>9</w:t>
      </w:r>
      <w:r w:rsidRPr="00003FE9">
        <w:t>41</w:t>
      </w:r>
      <w:r w:rsidR="005163D6">
        <w:t xml:space="preserve"> router</w:t>
      </w:r>
      <w:r w:rsidRPr="00003FE9">
        <w:t xml:space="preserve"> using Cisco IOS software, release </w:t>
      </w:r>
      <w:r w:rsidR="00424571">
        <w:t>15.</w:t>
      </w:r>
      <w:r w:rsidR="005D247D">
        <w:t>4</w:t>
      </w:r>
      <w:r w:rsidR="00424571">
        <w:t>(</w:t>
      </w:r>
      <w:r w:rsidR="005D247D">
        <w:t>3</w:t>
      </w:r>
      <w:r w:rsidR="00424571">
        <w:t>)M</w:t>
      </w:r>
      <w:r w:rsidR="005D247D">
        <w:t>2</w:t>
      </w:r>
      <w:r w:rsidRPr="00003FE9">
        <w:t xml:space="preserve"> (</w:t>
      </w:r>
      <w:r w:rsidR="00E57C1F">
        <w:t>with a Security Technology Package license</w:t>
      </w:r>
      <w:r w:rsidRPr="00003FE9">
        <w:t xml:space="preserve">). Other routers and Cisco IOS versions can be used. See the Router Interface Summary </w:t>
      </w:r>
      <w:r w:rsidR="00F13C6A">
        <w:t>T</w:t>
      </w:r>
      <w:r w:rsidRPr="00003FE9">
        <w:t>able at the end of the lab to determine which interface i</w:t>
      </w:r>
      <w:r w:rsidRPr="007506AD">
        <w:t>dentifiers to use based on the equipment in the lab.</w:t>
      </w:r>
      <w:r>
        <w:t xml:space="preserve"> Depending on the</w:t>
      </w:r>
      <w:r w:rsidRPr="0008746F">
        <w:t xml:space="preserve"> model of the </w:t>
      </w:r>
      <w:r>
        <w:t xml:space="preserve">router, the commands available and </w:t>
      </w:r>
      <w:r w:rsidRPr="007506AD">
        <w:t xml:space="preserve">output </w:t>
      </w:r>
      <w:r>
        <w:t>produced may vary from what is shown in this lab.</w:t>
      </w:r>
    </w:p>
    <w:p w14:paraId="5966C530" w14:textId="77777777" w:rsidR="00BC4DD8" w:rsidRPr="00A6031D" w:rsidRDefault="00BC4DD8" w:rsidP="00BC4DD8">
      <w:pPr>
        <w:pStyle w:val="BodyTextL25"/>
      </w:pPr>
      <w:r w:rsidRPr="007A29FF">
        <w:rPr>
          <w:b/>
          <w:bCs/>
        </w:rPr>
        <w:t>N</w:t>
      </w:r>
      <w:r>
        <w:rPr>
          <w:b/>
          <w:bCs/>
        </w:rPr>
        <w:t>ote</w:t>
      </w:r>
      <w:r w:rsidRPr="00A6031D">
        <w:rPr>
          <w:bCs/>
        </w:rPr>
        <w:t xml:space="preserve">: </w:t>
      </w:r>
      <w:r w:rsidR="00DB7831">
        <w:rPr>
          <w:bCs/>
        </w:rPr>
        <w:t xml:space="preserve">Before you begin, </w:t>
      </w:r>
      <w:r w:rsidR="00DB7831">
        <w:t>en</w:t>
      </w:r>
      <w:r w:rsidRPr="007A29FF">
        <w:t xml:space="preserve">sure that the routers and the switches have been erased and </w:t>
      </w:r>
      <w:r>
        <w:t>have no startup configurations.</w:t>
      </w:r>
    </w:p>
    <w:p w14:paraId="56A7BA19" w14:textId="77777777" w:rsidR="00BC4DD8" w:rsidRDefault="00BC4DD8" w:rsidP="00BC4DD8">
      <w:pPr>
        <w:pStyle w:val="LabSection"/>
      </w:pPr>
      <w:r>
        <w:t>Required Resources</w:t>
      </w:r>
    </w:p>
    <w:p w14:paraId="7B9B2DFD" w14:textId="77777777" w:rsidR="00BC4DD8" w:rsidRPr="00E63EF7" w:rsidRDefault="00F13C6A" w:rsidP="00BC4DD8">
      <w:pPr>
        <w:pStyle w:val="Bulletlevel1"/>
      </w:pPr>
      <w:r>
        <w:t>3 R</w:t>
      </w:r>
      <w:r w:rsidRPr="00035962">
        <w:t>outers (</w:t>
      </w:r>
      <w:r>
        <w:t xml:space="preserve">Cisco </w:t>
      </w:r>
      <w:r w:rsidRPr="00035962">
        <w:t>1</w:t>
      </w:r>
      <w:r w:rsidR="005C698C">
        <w:t>9</w:t>
      </w:r>
      <w:r w:rsidRPr="00035962">
        <w:t xml:space="preserve">41 with </w:t>
      </w:r>
      <w:r>
        <w:t xml:space="preserve">Cisco </w:t>
      </w:r>
      <w:r w:rsidRPr="00035962">
        <w:t xml:space="preserve">IOS </w:t>
      </w:r>
      <w:r>
        <w:t xml:space="preserve">Release </w:t>
      </w:r>
      <w:r w:rsidR="00424571">
        <w:t>15.</w:t>
      </w:r>
      <w:r w:rsidR="005D247D">
        <w:t>4</w:t>
      </w:r>
      <w:r w:rsidR="00424571">
        <w:t>(</w:t>
      </w:r>
      <w:r w:rsidR="005D247D">
        <w:t>3</w:t>
      </w:r>
      <w:r w:rsidR="00424571">
        <w:t>)M</w:t>
      </w:r>
      <w:r w:rsidR="005D247D">
        <w:t>2</w:t>
      </w:r>
      <w:r w:rsidR="0043432B">
        <w:t xml:space="preserve"> </w:t>
      </w:r>
      <w:r>
        <w:t>image</w:t>
      </w:r>
      <w:r w:rsidRPr="00035962">
        <w:t xml:space="preserve"> </w:t>
      </w:r>
      <w:r w:rsidR="005C698C">
        <w:t>with a Security Technology Package license</w:t>
      </w:r>
      <w:r w:rsidRPr="00E63EF7">
        <w:t>)</w:t>
      </w:r>
    </w:p>
    <w:p w14:paraId="0B404C1B" w14:textId="77777777" w:rsidR="00BC4DD8" w:rsidRPr="00003FE9" w:rsidRDefault="00BC4DD8" w:rsidP="00BC4DD8">
      <w:pPr>
        <w:pStyle w:val="Bulletlevel1"/>
      </w:pPr>
      <w:r w:rsidRPr="00003FE9">
        <w:t xml:space="preserve">2 </w:t>
      </w:r>
      <w:r w:rsidR="00F13C6A">
        <w:t>S</w:t>
      </w:r>
      <w:r w:rsidRPr="00003FE9">
        <w:t>witches (Cisco 2960 or comparable)</w:t>
      </w:r>
      <w:r w:rsidR="005D247D">
        <w:t xml:space="preserve"> (Not Required)</w:t>
      </w:r>
    </w:p>
    <w:p w14:paraId="3CB471C3" w14:textId="77777777" w:rsidR="00BC4DD8" w:rsidRPr="00003FE9" w:rsidRDefault="00F13C6A" w:rsidP="00BC4DD8">
      <w:pPr>
        <w:pStyle w:val="Bulletlevel1"/>
      </w:pPr>
      <w:r>
        <w:t>2 PCs</w:t>
      </w:r>
      <w:r w:rsidR="00A71A28">
        <w:t xml:space="preserve"> </w:t>
      </w:r>
      <w:r>
        <w:t>(</w:t>
      </w:r>
      <w:r w:rsidR="00BC4DD8" w:rsidRPr="00003FE9">
        <w:t>Windows 7</w:t>
      </w:r>
      <w:r w:rsidR="00BF762B">
        <w:t xml:space="preserve"> or 8.1</w:t>
      </w:r>
      <w:r w:rsidR="00BC4DD8" w:rsidRPr="00003FE9">
        <w:t>,</w:t>
      </w:r>
      <w:r>
        <w:t xml:space="preserve"> </w:t>
      </w:r>
      <w:r w:rsidR="00BC4DD8" w:rsidRPr="00003FE9">
        <w:t>SSH Client</w:t>
      </w:r>
      <w:r w:rsidR="00BF762B">
        <w:t>, Kiwi or Tftpd32 Syslog server</w:t>
      </w:r>
      <w:r w:rsidR="00424571">
        <w:rPr>
          <w:szCs w:val="20"/>
        </w:rPr>
        <w:t>)</w:t>
      </w:r>
    </w:p>
    <w:p w14:paraId="717D2A64" w14:textId="77777777" w:rsidR="00BC4DD8" w:rsidRDefault="00BC4DD8" w:rsidP="00BC4DD8">
      <w:pPr>
        <w:pStyle w:val="Bulletlevel1"/>
      </w:pPr>
      <w:r w:rsidRPr="002A4709">
        <w:t>Serial</w:t>
      </w:r>
      <w:r>
        <w:t xml:space="preserve"> and </w:t>
      </w:r>
      <w:r w:rsidRPr="002A4709">
        <w:t xml:space="preserve">Ethernet </w:t>
      </w:r>
      <w:r>
        <w:t>cables as shown in the topology</w:t>
      </w:r>
    </w:p>
    <w:p w14:paraId="69D03563" w14:textId="77777777" w:rsidR="00BC4DD8" w:rsidRDefault="00424571" w:rsidP="00BC4DD8">
      <w:pPr>
        <w:pStyle w:val="Bulletlevel1"/>
      </w:pPr>
      <w:r>
        <w:t>Console cables to configure</w:t>
      </w:r>
      <w:r w:rsidRPr="00C06A88">
        <w:t xml:space="preserve"> </w:t>
      </w:r>
      <w:r>
        <w:t>Cisco networking devices</w:t>
      </w:r>
    </w:p>
    <w:p w14:paraId="739D08EE" w14:textId="77777777" w:rsidR="00BC4DD8" w:rsidRPr="00ED3895" w:rsidRDefault="004E6133" w:rsidP="00F5478D">
      <w:pPr>
        <w:pStyle w:val="PartHead"/>
        <w:rPr>
          <w:highlight w:val="cyan"/>
        </w:rPr>
      </w:pPr>
      <w:r>
        <w:rPr>
          <w:highlight w:val="cyan"/>
        </w:rPr>
        <w:t>Configure Basic Device Settings</w:t>
      </w:r>
    </w:p>
    <w:p w14:paraId="6A6C76DD" w14:textId="77777777" w:rsidR="00BC4DD8" w:rsidRPr="002E0562" w:rsidRDefault="004E6133" w:rsidP="00BC4DD8">
      <w:pPr>
        <w:pStyle w:val="BodyTextL25"/>
      </w:pPr>
      <w:r>
        <w:t xml:space="preserve">In Part </w:t>
      </w:r>
      <w:r w:rsidR="00DB7831">
        <w:t>1,</w:t>
      </w:r>
      <w:r w:rsidR="00BC4DD8">
        <w:t xml:space="preserve"> set up the network topology and configure basic settings</w:t>
      </w:r>
      <w:r w:rsidR="00DB7831">
        <w:t>,</w:t>
      </w:r>
      <w:r w:rsidR="00BC4DD8">
        <w:t xml:space="preserve"> such as interface IP addresses.</w:t>
      </w:r>
    </w:p>
    <w:p w14:paraId="5E18E568" w14:textId="77777777" w:rsidR="00BC4DD8" w:rsidRPr="001F4F1B" w:rsidRDefault="00BC4DD8" w:rsidP="00BC4DD8">
      <w:pPr>
        <w:pStyle w:val="StepHead"/>
      </w:pPr>
      <w:r w:rsidRPr="001F4F1B">
        <w:t xml:space="preserve">Cable </w:t>
      </w:r>
      <w:r w:rsidRPr="00BC4DD8">
        <w:t>the</w:t>
      </w:r>
      <w:r w:rsidRPr="001F4F1B">
        <w:t xml:space="preserve"> network</w:t>
      </w:r>
      <w:r>
        <w:t>.</w:t>
      </w:r>
    </w:p>
    <w:p w14:paraId="7C25C0E9" w14:textId="77777777" w:rsidR="00BC4DD8" w:rsidRDefault="00BC4DD8" w:rsidP="00BC4DD8">
      <w:pPr>
        <w:pStyle w:val="BodyTextL25"/>
      </w:pPr>
      <w:r w:rsidRPr="00D76448">
        <w:t>Attach the devices</w:t>
      </w:r>
      <w:r w:rsidR="00AA5348">
        <w:t>,</w:t>
      </w:r>
      <w:r w:rsidRPr="00D76448">
        <w:t xml:space="preserve"> </w:t>
      </w:r>
      <w:r>
        <w:t xml:space="preserve">as </w:t>
      </w:r>
      <w:r w:rsidRPr="00D76448">
        <w:t>shown in the topology diagram</w:t>
      </w:r>
      <w:r w:rsidR="00AA5348">
        <w:t>,</w:t>
      </w:r>
      <w:r w:rsidRPr="00D76448">
        <w:t xml:space="preserve"> and </w:t>
      </w:r>
      <w:proofErr w:type="gramStart"/>
      <w:r w:rsidRPr="00D76448">
        <w:t>cable</w:t>
      </w:r>
      <w:proofErr w:type="gramEnd"/>
      <w:r w:rsidRPr="00D76448">
        <w:t xml:space="preserve"> as necessary.</w:t>
      </w:r>
    </w:p>
    <w:p w14:paraId="4F66ADB2" w14:textId="77777777" w:rsidR="00BC4DD8" w:rsidRPr="001F4F1B" w:rsidRDefault="00BC4DD8" w:rsidP="00BC4DD8">
      <w:pPr>
        <w:pStyle w:val="StepHead"/>
      </w:pPr>
      <w:r w:rsidRPr="00BC4DD8">
        <w:t>Configure</w:t>
      </w:r>
      <w:r w:rsidRPr="001F4F1B">
        <w:t xml:space="preserve"> basic settings for each router</w:t>
      </w:r>
      <w:r>
        <w:t>.</w:t>
      </w:r>
    </w:p>
    <w:p w14:paraId="312253AA" w14:textId="77777777" w:rsidR="00BC4DD8" w:rsidRPr="00ED3895" w:rsidRDefault="00BC4DD8" w:rsidP="00BC4DD8">
      <w:pPr>
        <w:pStyle w:val="SubStepAlpha"/>
      </w:pPr>
      <w:r w:rsidRPr="00BC4DD8">
        <w:t>Configure</w:t>
      </w:r>
      <w:r w:rsidRPr="00ED3895">
        <w:t xml:space="preserve"> host names as shown in the topology.</w:t>
      </w:r>
    </w:p>
    <w:p w14:paraId="0CF07DF9" w14:textId="77777777" w:rsidR="00BC4DD8" w:rsidRPr="00BC4DD8" w:rsidRDefault="00BC4DD8" w:rsidP="00BC4DD8">
      <w:pPr>
        <w:pStyle w:val="SubStepAlpha"/>
      </w:pPr>
      <w:r w:rsidRPr="00BC4DD8">
        <w:t>Configure interface IP addresses as shown in the IP Addressing Table.</w:t>
      </w:r>
    </w:p>
    <w:p w14:paraId="011D6B70" w14:textId="77777777" w:rsidR="004C553A" w:rsidRDefault="004C553A">
      <w:pPr>
        <w:spacing w:before="0" w:after="0" w:line="240" w:lineRule="auto"/>
        <w:rPr>
          <w:sz w:val="20"/>
        </w:rPr>
      </w:pPr>
      <w:r>
        <w:br w:type="page"/>
      </w:r>
    </w:p>
    <w:p w14:paraId="60AF6115" w14:textId="77777777" w:rsidR="00BC4DD8" w:rsidRDefault="00BC4DD8" w:rsidP="00BC4DD8">
      <w:pPr>
        <w:pStyle w:val="SubStepAlpha"/>
      </w:pPr>
      <w:r w:rsidRPr="00BC4DD8">
        <w:lastRenderedPageBreak/>
        <w:t xml:space="preserve">Configure a clock rate for routers with a DCE serial cable attached to their serial interface. R1 </w:t>
      </w:r>
      <w:r>
        <w:t>is shown here as an example.</w:t>
      </w:r>
    </w:p>
    <w:p w14:paraId="432C41B7" w14:textId="77777777" w:rsidR="00BC4DD8" w:rsidRDefault="00BC4DD8" w:rsidP="00BC4DD8">
      <w:pPr>
        <w:pStyle w:val="CMD"/>
      </w:pPr>
      <w:r>
        <w:t xml:space="preserve">R1(config)# </w:t>
      </w:r>
      <w:r w:rsidRPr="00410497">
        <w:rPr>
          <w:b/>
        </w:rPr>
        <w:t xml:space="preserve">interface </w:t>
      </w:r>
      <w:r w:rsidR="00570E01">
        <w:rPr>
          <w:b/>
        </w:rPr>
        <w:t>S0/1/0</w:t>
      </w:r>
    </w:p>
    <w:p w14:paraId="13E1DBAE" w14:textId="77777777" w:rsidR="00BC4DD8" w:rsidRDefault="00BC4DD8" w:rsidP="00BC4DD8">
      <w:pPr>
        <w:pStyle w:val="CMD"/>
      </w:pPr>
      <w:r>
        <w:t>R</w:t>
      </w:r>
      <w:r w:rsidRPr="0057529C">
        <w:t>1(config</w:t>
      </w:r>
      <w:r>
        <w:t>-</w:t>
      </w:r>
      <w:proofErr w:type="gramStart"/>
      <w:r>
        <w:t>if</w:t>
      </w:r>
      <w:r w:rsidRPr="0057529C">
        <w:t>)</w:t>
      </w:r>
      <w:r>
        <w:t>#</w:t>
      </w:r>
      <w:proofErr w:type="gramEnd"/>
      <w:r>
        <w:t xml:space="preserve"> </w:t>
      </w:r>
      <w:r w:rsidRPr="00410497">
        <w:rPr>
          <w:b/>
        </w:rPr>
        <w:t>clock rate 64000</w:t>
      </w:r>
    </w:p>
    <w:p w14:paraId="5AB55FA7" w14:textId="77777777" w:rsidR="00BC4DD8" w:rsidRPr="00605B4B" w:rsidRDefault="00BC4DD8" w:rsidP="00BC4DD8">
      <w:pPr>
        <w:pStyle w:val="SubStepAlpha"/>
      </w:pPr>
      <w:r>
        <w:t xml:space="preserve">To prevent the router from attempting to translate incorrectly entered commands as though they were host names, disable DNS </w:t>
      </w:r>
      <w:r w:rsidRPr="00BC4DD8">
        <w:t>lookup</w:t>
      </w:r>
      <w:r w:rsidR="00AA5348">
        <w:t xml:space="preserve">. </w:t>
      </w:r>
      <w:r>
        <w:t>R1 is shown here as an example.</w:t>
      </w:r>
    </w:p>
    <w:p w14:paraId="7B236168" w14:textId="77777777" w:rsidR="00BC4DD8" w:rsidRDefault="00BC4DD8" w:rsidP="00BC4DD8">
      <w:pPr>
        <w:pStyle w:val="CMD"/>
      </w:pPr>
      <w:r w:rsidRPr="0057529C">
        <w:t>R1(config)</w:t>
      </w:r>
      <w:r>
        <w:t xml:space="preserve"># </w:t>
      </w:r>
      <w:r w:rsidRPr="00410497">
        <w:rPr>
          <w:b/>
        </w:rPr>
        <w:t xml:space="preserve">no </w:t>
      </w:r>
      <w:proofErr w:type="spellStart"/>
      <w:r w:rsidRPr="00410497">
        <w:rPr>
          <w:b/>
        </w:rPr>
        <w:t>ip</w:t>
      </w:r>
      <w:proofErr w:type="spellEnd"/>
      <w:r w:rsidRPr="00410497">
        <w:rPr>
          <w:b/>
        </w:rPr>
        <w:t xml:space="preserve"> domain-lookup</w:t>
      </w:r>
    </w:p>
    <w:p w14:paraId="175CC786" w14:textId="77777777" w:rsidR="000E09FD" w:rsidRPr="001F4F1B" w:rsidRDefault="000E09FD" w:rsidP="000E09FD">
      <w:pPr>
        <w:pStyle w:val="StepHead"/>
      </w:pPr>
      <w:r>
        <w:t>C</w:t>
      </w:r>
      <w:r w:rsidRPr="001F4F1B">
        <w:t xml:space="preserve">onfigure </w:t>
      </w:r>
      <w:r w:rsidR="00D97C18">
        <w:t xml:space="preserve">OSPF </w:t>
      </w:r>
      <w:r>
        <w:t>routing on the routers.</w:t>
      </w:r>
    </w:p>
    <w:p w14:paraId="5D5F1327" w14:textId="77777777" w:rsidR="00D97C18" w:rsidRDefault="00D97C18" w:rsidP="005F1DB3">
      <w:pPr>
        <w:pStyle w:val="SubStepAlpha"/>
      </w:pPr>
      <w:r>
        <w:t xml:space="preserve">Use the </w:t>
      </w:r>
      <w:r w:rsidRPr="00D97C18">
        <w:rPr>
          <w:b/>
        </w:rPr>
        <w:t xml:space="preserve">router </w:t>
      </w:r>
      <w:proofErr w:type="spellStart"/>
      <w:r w:rsidRPr="00D97C18">
        <w:rPr>
          <w:b/>
        </w:rPr>
        <w:t>ospf</w:t>
      </w:r>
      <w:proofErr w:type="spellEnd"/>
      <w:r>
        <w:t xml:space="preserve"> command in global configuration mode to enable OSPF on R1.</w:t>
      </w:r>
    </w:p>
    <w:p w14:paraId="236EB735" w14:textId="77777777" w:rsidR="00D97C18" w:rsidRDefault="00D97C18" w:rsidP="00D97C18">
      <w:pPr>
        <w:pStyle w:val="CMD"/>
        <w:rPr>
          <w:b/>
        </w:rPr>
      </w:pPr>
      <w:r>
        <w:t xml:space="preserve">R1(config)# </w:t>
      </w:r>
      <w:r w:rsidRPr="00163EF2">
        <w:rPr>
          <w:b/>
        </w:rPr>
        <w:t xml:space="preserve">router </w:t>
      </w:r>
      <w:proofErr w:type="spellStart"/>
      <w:r w:rsidRPr="00163EF2">
        <w:rPr>
          <w:b/>
        </w:rPr>
        <w:t>ospf</w:t>
      </w:r>
      <w:proofErr w:type="spellEnd"/>
      <w:r w:rsidRPr="00163EF2">
        <w:rPr>
          <w:b/>
        </w:rPr>
        <w:t xml:space="preserve"> 1</w:t>
      </w:r>
    </w:p>
    <w:p w14:paraId="69771F47" w14:textId="77777777" w:rsidR="00D97C18" w:rsidRDefault="00D97C18" w:rsidP="00D97C18">
      <w:pPr>
        <w:pStyle w:val="SubStepAlpha"/>
      </w:pPr>
      <w:r>
        <w:t xml:space="preserve">Configure the </w:t>
      </w:r>
      <w:r w:rsidRPr="005F1DB3">
        <w:rPr>
          <w:b/>
        </w:rPr>
        <w:t>network</w:t>
      </w:r>
      <w:r>
        <w:t xml:space="preserve"> statements for the networks on R1. Use an area ID of 0.</w:t>
      </w:r>
    </w:p>
    <w:p w14:paraId="19F7DB62" w14:textId="77777777" w:rsidR="00D97C18" w:rsidRPr="00C31459" w:rsidRDefault="00D97C18" w:rsidP="005F1DB3">
      <w:pPr>
        <w:pStyle w:val="CMD"/>
      </w:pPr>
      <w:r w:rsidRPr="00C31459">
        <w:t>R1(config-</w:t>
      </w:r>
      <w:proofErr w:type="gramStart"/>
      <w:r w:rsidRPr="00C31459">
        <w:t>router)#</w:t>
      </w:r>
      <w:proofErr w:type="gramEnd"/>
      <w:r w:rsidRPr="00C31459">
        <w:t xml:space="preserve"> </w:t>
      </w:r>
      <w:r w:rsidRPr="005F1DB3">
        <w:rPr>
          <w:b/>
        </w:rPr>
        <w:t>network 192.168.1.0 0.0.0.255 area 0</w:t>
      </w:r>
    </w:p>
    <w:p w14:paraId="54A80A5A" w14:textId="77777777" w:rsidR="00D97C18" w:rsidRPr="005F1DB3" w:rsidRDefault="00D97C18" w:rsidP="005F1DB3">
      <w:pPr>
        <w:pStyle w:val="CMD"/>
        <w:rPr>
          <w:b/>
        </w:rPr>
      </w:pPr>
      <w:r w:rsidRPr="00C31459">
        <w:t>R1(config-</w:t>
      </w:r>
      <w:proofErr w:type="gramStart"/>
      <w:r w:rsidRPr="00C31459">
        <w:t>router)#</w:t>
      </w:r>
      <w:proofErr w:type="gramEnd"/>
      <w:r w:rsidRPr="00C31459">
        <w:t xml:space="preserve"> </w:t>
      </w:r>
      <w:r w:rsidRPr="006F7421">
        <w:rPr>
          <w:b/>
        </w:rPr>
        <w:t>network</w:t>
      </w:r>
      <w:r w:rsidRPr="005F1DB3">
        <w:rPr>
          <w:b/>
        </w:rPr>
        <w:t xml:space="preserve"> 10.1.1.0 0.0.0.3 area 0</w:t>
      </w:r>
    </w:p>
    <w:p w14:paraId="4DA21109" w14:textId="77777777" w:rsidR="000E09FD" w:rsidRPr="00605B4B" w:rsidRDefault="000E09FD" w:rsidP="000E09FD">
      <w:pPr>
        <w:pStyle w:val="SubStepAlpha"/>
      </w:pPr>
      <w:r w:rsidRPr="00605B4B">
        <w:t xml:space="preserve">Configure </w:t>
      </w:r>
      <w:r w:rsidR="00D97C18">
        <w:t>OSPF on R2 and R3</w:t>
      </w:r>
      <w:r w:rsidRPr="00605B4B">
        <w:t>.</w:t>
      </w:r>
    </w:p>
    <w:p w14:paraId="5D746726" w14:textId="77777777" w:rsidR="00E912AB" w:rsidRDefault="00E912AB" w:rsidP="00E912AB">
      <w:pPr>
        <w:pStyle w:val="SubStepAlpha"/>
      </w:pPr>
      <w:r>
        <w:t xml:space="preserve">Issue the </w:t>
      </w:r>
      <w:r w:rsidRPr="005F1DB3">
        <w:rPr>
          <w:b/>
        </w:rPr>
        <w:t>passive-interface</w:t>
      </w:r>
      <w:r>
        <w:t xml:space="preserve"> command to change the </w:t>
      </w:r>
      <w:r w:rsidR="00570E01">
        <w:t xml:space="preserve">G0/0/1 </w:t>
      </w:r>
      <w:r>
        <w:t>interface on R1 and R3 to passive.</w:t>
      </w:r>
    </w:p>
    <w:p w14:paraId="55A617B0" w14:textId="77777777" w:rsidR="00E912AB" w:rsidRPr="005F1DB3" w:rsidRDefault="00E912AB" w:rsidP="005F1DB3">
      <w:pPr>
        <w:pStyle w:val="CMD"/>
        <w:rPr>
          <w:b/>
        </w:rPr>
      </w:pPr>
      <w:r w:rsidRPr="00C31459">
        <w:t xml:space="preserve">R1(config)# </w:t>
      </w:r>
      <w:r w:rsidRPr="005F1DB3">
        <w:rPr>
          <w:b/>
        </w:rPr>
        <w:t xml:space="preserve">router </w:t>
      </w:r>
      <w:proofErr w:type="spellStart"/>
      <w:r w:rsidRPr="005F1DB3">
        <w:rPr>
          <w:b/>
        </w:rPr>
        <w:t>ospf</w:t>
      </w:r>
      <w:proofErr w:type="spellEnd"/>
      <w:r w:rsidRPr="005F1DB3">
        <w:rPr>
          <w:b/>
        </w:rPr>
        <w:t xml:space="preserve"> 1</w:t>
      </w:r>
    </w:p>
    <w:p w14:paraId="5FE79094" w14:textId="77777777" w:rsidR="00E912AB" w:rsidRPr="00C31459" w:rsidRDefault="00E912AB" w:rsidP="005F1DB3">
      <w:pPr>
        <w:pStyle w:val="CMD"/>
        <w:rPr>
          <w:b/>
        </w:rPr>
      </w:pPr>
      <w:r w:rsidRPr="00C31459">
        <w:t>R1(config-</w:t>
      </w:r>
      <w:proofErr w:type="gramStart"/>
      <w:r w:rsidRPr="00C31459">
        <w:t>router)#</w:t>
      </w:r>
      <w:proofErr w:type="gramEnd"/>
      <w:r w:rsidRPr="00C31459">
        <w:t xml:space="preserve"> </w:t>
      </w:r>
      <w:r w:rsidRPr="005F1DB3">
        <w:rPr>
          <w:b/>
        </w:rPr>
        <w:t>passive-interface g0/</w:t>
      </w:r>
      <w:r w:rsidR="009C4B60">
        <w:rPr>
          <w:b/>
        </w:rPr>
        <w:t>0/</w:t>
      </w:r>
      <w:r w:rsidR="005D247D">
        <w:rPr>
          <w:b/>
        </w:rPr>
        <w:t>1</w:t>
      </w:r>
    </w:p>
    <w:p w14:paraId="51A26F35" w14:textId="77777777" w:rsidR="00E912AB" w:rsidRPr="00E912AB" w:rsidRDefault="00E912AB" w:rsidP="005F1DB3">
      <w:pPr>
        <w:pStyle w:val="CMD"/>
        <w:rPr>
          <w:b/>
        </w:rPr>
      </w:pPr>
      <w:r>
        <w:t>R3(</w:t>
      </w:r>
      <w:r w:rsidRPr="00E912AB">
        <w:t xml:space="preserve">config)# </w:t>
      </w:r>
      <w:r w:rsidRPr="00E912AB">
        <w:rPr>
          <w:b/>
        </w:rPr>
        <w:t xml:space="preserve">router </w:t>
      </w:r>
      <w:proofErr w:type="spellStart"/>
      <w:r w:rsidRPr="00E912AB">
        <w:rPr>
          <w:b/>
        </w:rPr>
        <w:t>ospf</w:t>
      </w:r>
      <w:proofErr w:type="spellEnd"/>
      <w:r w:rsidRPr="00E912AB">
        <w:rPr>
          <w:b/>
        </w:rPr>
        <w:t xml:space="preserve"> 1</w:t>
      </w:r>
    </w:p>
    <w:p w14:paraId="5F911E3E" w14:textId="77777777" w:rsidR="00E912AB" w:rsidRPr="005F1DB3" w:rsidRDefault="00E912AB" w:rsidP="005F1DB3">
      <w:pPr>
        <w:pStyle w:val="CMD"/>
      </w:pPr>
      <w:r>
        <w:t>R3</w:t>
      </w:r>
      <w:r w:rsidRPr="00E912AB">
        <w:t>(config-</w:t>
      </w:r>
      <w:proofErr w:type="gramStart"/>
      <w:r w:rsidRPr="00E912AB">
        <w:t>router)#</w:t>
      </w:r>
      <w:proofErr w:type="gramEnd"/>
      <w:r w:rsidRPr="00E912AB">
        <w:t xml:space="preserve"> </w:t>
      </w:r>
      <w:r w:rsidRPr="00E912AB">
        <w:rPr>
          <w:b/>
        </w:rPr>
        <w:t>passive-interface</w:t>
      </w:r>
      <w:r w:rsidRPr="005F1DB3">
        <w:rPr>
          <w:b/>
        </w:rPr>
        <w:t xml:space="preserve"> g0/</w:t>
      </w:r>
      <w:r w:rsidR="009C4B60">
        <w:rPr>
          <w:b/>
        </w:rPr>
        <w:t>0/</w:t>
      </w:r>
      <w:r w:rsidR="005D247D">
        <w:rPr>
          <w:b/>
        </w:rPr>
        <w:t>1</w:t>
      </w:r>
    </w:p>
    <w:p w14:paraId="5D421021" w14:textId="77777777" w:rsidR="00E912AB" w:rsidRPr="00E912AB" w:rsidRDefault="00E912AB" w:rsidP="00E912AB">
      <w:pPr>
        <w:pStyle w:val="StepHead"/>
      </w:pPr>
      <w:r w:rsidRPr="00E912AB">
        <w:t>Verify OSPF neighbors and routing information.</w:t>
      </w:r>
    </w:p>
    <w:p w14:paraId="4A71B980" w14:textId="77777777" w:rsidR="00E912AB" w:rsidRDefault="00E912AB" w:rsidP="00E912AB">
      <w:pPr>
        <w:pStyle w:val="SubStepAlpha"/>
      </w:pPr>
      <w:r>
        <w:t xml:space="preserve">Issue the </w:t>
      </w:r>
      <w:r w:rsidRPr="005F1DB3">
        <w:rPr>
          <w:b/>
        </w:rPr>
        <w:t xml:space="preserve">show </w:t>
      </w:r>
      <w:proofErr w:type="spellStart"/>
      <w:r w:rsidRPr="005F1DB3">
        <w:rPr>
          <w:b/>
        </w:rPr>
        <w:t>ip</w:t>
      </w:r>
      <w:proofErr w:type="spellEnd"/>
      <w:r w:rsidRPr="005F1DB3">
        <w:rPr>
          <w:b/>
        </w:rPr>
        <w:t xml:space="preserve"> </w:t>
      </w:r>
      <w:proofErr w:type="spellStart"/>
      <w:r w:rsidRPr="00C22E2B">
        <w:rPr>
          <w:b/>
        </w:rPr>
        <w:t>ospf</w:t>
      </w:r>
      <w:proofErr w:type="spellEnd"/>
      <w:r w:rsidR="0076748E" w:rsidRPr="0076748E">
        <w:rPr>
          <w:b/>
        </w:rPr>
        <w:t xml:space="preserve"> neighbor</w:t>
      </w:r>
      <w:r>
        <w:t xml:space="preserve"> command to verify that each router lists the other routers in the network as neighbors.</w:t>
      </w:r>
    </w:p>
    <w:p w14:paraId="07E6327A" w14:textId="77777777" w:rsidR="00E912AB" w:rsidRDefault="00E912AB" w:rsidP="005F1DB3">
      <w:pPr>
        <w:pStyle w:val="CMD"/>
        <w:rPr>
          <w:b/>
        </w:rPr>
      </w:pPr>
      <w:r>
        <w:t xml:space="preserve">R1# </w:t>
      </w:r>
      <w:r w:rsidRPr="005F1DB3">
        <w:rPr>
          <w:b/>
        </w:rPr>
        <w:t xml:space="preserve">show </w:t>
      </w:r>
      <w:proofErr w:type="spellStart"/>
      <w:r w:rsidRPr="005F1DB3">
        <w:rPr>
          <w:b/>
        </w:rPr>
        <w:t>ip</w:t>
      </w:r>
      <w:proofErr w:type="spellEnd"/>
      <w:r w:rsidRPr="005F1DB3">
        <w:rPr>
          <w:b/>
        </w:rPr>
        <w:t xml:space="preserve"> </w:t>
      </w:r>
      <w:proofErr w:type="spellStart"/>
      <w:r w:rsidRPr="005F1DB3">
        <w:rPr>
          <w:b/>
        </w:rPr>
        <w:t>ospf</w:t>
      </w:r>
      <w:proofErr w:type="spellEnd"/>
      <w:r w:rsidRPr="005F1DB3">
        <w:rPr>
          <w:b/>
        </w:rPr>
        <w:t xml:space="preserve"> neighbor</w:t>
      </w:r>
    </w:p>
    <w:p w14:paraId="252B3708" w14:textId="77777777" w:rsidR="00D910D6" w:rsidRDefault="00D910D6" w:rsidP="005F1DB3">
      <w:pPr>
        <w:pStyle w:val="CMDOutput"/>
      </w:pPr>
    </w:p>
    <w:p w14:paraId="05EAF70A" w14:textId="77777777" w:rsidR="00D910D6" w:rsidRDefault="00D910D6" w:rsidP="005F1DB3">
      <w:pPr>
        <w:pStyle w:val="CMDOutput"/>
      </w:pPr>
      <w:r>
        <w:t xml:space="preserve">Neighbor ID     </w:t>
      </w:r>
      <w:proofErr w:type="spellStart"/>
      <w:r>
        <w:t>Pri</w:t>
      </w:r>
      <w:proofErr w:type="spellEnd"/>
      <w:r>
        <w:t xml:space="preserve">   State           Dead Time   Address         Interface</w:t>
      </w:r>
    </w:p>
    <w:p w14:paraId="2213F8E6" w14:textId="77777777" w:rsidR="00D910D6" w:rsidRDefault="00D910D6" w:rsidP="005F1DB3">
      <w:pPr>
        <w:pStyle w:val="CMDOutput"/>
      </w:pPr>
      <w:r>
        <w:t>10.2.2.2          0   FULL</w:t>
      </w:r>
      <w:proofErr w:type="gramStart"/>
      <w:r>
        <w:t>/  -</w:t>
      </w:r>
      <w:proofErr w:type="gramEnd"/>
      <w:r>
        <w:t xml:space="preserve">        00:00:31    10.1.1.2        </w:t>
      </w:r>
      <w:r w:rsidR="009C4B60">
        <w:t>Serial0/1</w:t>
      </w:r>
      <w:r>
        <w:t>/0</w:t>
      </w:r>
    </w:p>
    <w:p w14:paraId="73406738" w14:textId="77777777" w:rsidR="00D910D6" w:rsidRDefault="00D910D6" w:rsidP="00D910D6">
      <w:pPr>
        <w:pStyle w:val="SubStepAlpha"/>
      </w:pPr>
      <w:r>
        <w:t xml:space="preserve">Issue the </w:t>
      </w:r>
      <w:r w:rsidRPr="005F1DB3">
        <w:rPr>
          <w:b/>
        </w:rPr>
        <w:t xml:space="preserve">show </w:t>
      </w:r>
      <w:proofErr w:type="spellStart"/>
      <w:r w:rsidRPr="005F1DB3">
        <w:rPr>
          <w:b/>
        </w:rPr>
        <w:t>ip</w:t>
      </w:r>
      <w:proofErr w:type="spellEnd"/>
      <w:r w:rsidRPr="005F1DB3">
        <w:rPr>
          <w:b/>
        </w:rPr>
        <w:t xml:space="preserve"> route</w:t>
      </w:r>
      <w:r>
        <w:t xml:space="preserve"> command to verify that all networks display in the routing table on all routers.</w:t>
      </w:r>
    </w:p>
    <w:p w14:paraId="08C4BD1E" w14:textId="77777777" w:rsidR="00D910D6" w:rsidRDefault="00D910D6" w:rsidP="005F1DB3">
      <w:pPr>
        <w:pStyle w:val="CMD"/>
      </w:pPr>
      <w:r>
        <w:t xml:space="preserve">R1# </w:t>
      </w:r>
      <w:r w:rsidRPr="005F1DB3">
        <w:rPr>
          <w:b/>
        </w:rPr>
        <w:t xml:space="preserve">show </w:t>
      </w:r>
      <w:proofErr w:type="spellStart"/>
      <w:r w:rsidRPr="005F1DB3">
        <w:rPr>
          <w:b/>
        </w:rPr>
        <w:t>ip</w:t>
      </w:r>
      <w:proofErr w:type="spellEnd"/>
      <w:r w:rsidRPr="005F1DB3">
        <w:rPr>
          <w:b/>
        </w:rPr>
        <w:t xml:space="preserve"> route</w:t>
      </w:r>
    </w:p>
    <w:p w14:paraId="7E97DF6B" w14:textId="77777777" w:rsidR="00D910D6" w:rsidRPr="00C31459" w:rsidRDefault="00D910D6" w:rsidP="005F1DB3">
      <w:pPr>
        <w:pStyle w:val="CMDOutput"/>
      </w:pPr>
      <w:r w:rsidRPr="00C31459">
        <w:t>Codes: L - local, C - connected, S - static, R - RIP, M - mobile, B - BGP</w:t>
      </w:r>
    </w:p>
    <w:p w14:paraId="2362FC91" w14:textId="77777777" w:rsidR="00D910D6" w:rsidRPr="006F7421" w:rsidRDefault="00D910D6" w:rsidP="005F1DB3">
      <w:pPr>
        <w:pStyle w:val="CMDOutput"/>
      </w:pPr>
      <w:r w:rsidRPr="006F7421">
        <w:t xml:space="preserve">       D - EIGRP, EX - EIGRP external, O - OSPF, IA - OSPF inter area </w:t>
      </w:r>
    </w:p>
    <w:p w14:paraId="27800159" w14:textId="77777777" w:rsidR="00D910D6" w:rsidRPr="005F1DB3" w:rsidRDefault="00D910D6" w:rsidP="005F1DB3">
      <w:pPr>
        <w:pStyle w:val="CMDOutput"/>
      </w:pPr>
      <w:r w:rsidRPr="005F1DB3">
        <w:t xml:space="preserve">       N1 - OSPF NSSA external type 1, N2 - OSPF NSSA external type 2</w:t>
      </w:r>
    </w:p>
    <w:p w14:paraId="74C06F6C" w14:textId="77777777" w:rsidR="00D910D6" w:rsidRPr="005F1DB3" w:rsidRDefault="00D910D6" w:rsidP="005F1DB3">
      <w:pPr>
        <w:pStyle w:val="CMDOutput"/>
      </w:pPr>
      <w:r w:rsidRPr="005F1DB3">
        <w:t xml:space="preserve">       E1 - OSPF external type 1, E2 - OSPF external type 2</w:t>
      </w:r>
    </w:p>
    <w:p w14:paraId="157F7600" w14:textId="77777777" w:rsidR="00D910D6" w:rsidRPr="005F1DB3" w:rsidRDefault="00D910D6" w:rsidP="005F1DB3">
      <w:pPr>
        <w:pStyle w:val="CMDOutput"/>
      </w:pPr>
      <w:r w:rsidRPr="005F1DB3">
        <w:t xml:space="preserve">       </w:t>
      </w:r>
      <w:proofErr w:type="spellStart"/>
      <w:r w:rsidRPr="005F1DB3">
        <w:t>i</w:t>
      </w:r>
      <w:proofErr w:type="spellEnd"/>
      <w:r w:rsidRPr="005F1DB3">
        <w:t xml:space="preserve"> - IS-IS, </w:t>
      </w:r>
      <w:proofErr w:type="spellStart"/>
      <w:r w:rsidRPr="005F1DB3">
        <w:t>su</w:t>
      </w:r>
      <w:proofErr w:type="spellEnd"/>
      <w:r w:rsidRPr="005F1DB3">
        <w:t xml:space="preserve"> - IS-IS summary, L1 - IS-IS level-1, L2 - IS-IS level-2</w:t>
      </w:r>
    </w:p>
    <w:p w14:paraId="55DEA9E7" w14:textId="77777777" w:rsidR="00D910D6" w:rsidRPr="005F1DB3" w:rsidRDefault="00D910D6" w:rsidP="005F1DB3">
      <w:pPr>
        <w:pStyle w:val="CMDOutput"/>
      </w:pPr>
      <w:r w:rsidRPr="005F1DB3">
        <w:t xml:space="preserve">       </w:t>
      </w:r>
      <w:proofErr w:type="spellStart"/>
      <w:r w:rsidRPr="005F1DB3">
        <w:t>ia</w:t>
      </w:r>
      <w:proofErr w:type="spellEnd"/>
      <w:r w:rsidRPr="005F1DB3">
        <w:t xml:space="preserve"> - IS-IS inter area, * - candidate default, U - per-user static route</w:t>
      </w:r>
    </w:p>
    <w:p w14:paraId="5A28DCD5" w14:textId="77777777" w:rsidR="00D910D6" w:rsidRPr="005F1DB3" w:rsidRDefault="00D910D6" w:rsidP="005F1DB3">
      <w:pPr>
        <w:pStyle w:val="CMDOutput"/>
      </w:pPr>
      <w:r w:rsidRPr="005F1DB3">
        <w:t xml:space="preserve">       o - ODR, P - periodic downloaded static route, H - NHRP, l - LISP</w:t>
      </w:r>
    </w:p>
    <w:p w14:paraId="6CACB004" w14:textId="77777777" w:rsidR="00D910D6" w:rsidRPr="005F1DB3" w:rsidRDefault="00D910D6" w:rsidP="005F1DB3">
      <w:pPr>
        <w:pStyle w:val="CMDOutput"/>
      </w:pPr>
      <w:r w:rsidRPr="005F1DB3">
        <w:t xml:space="preserve">       a - application route</w:t>
      </w:r>
    </w:p>
    <w:p w14:paraId="37E98516" w14:textId="77777777" w:rsidR="00D910D6" w:rsidRPr="005F1DB3" w:rsidRDefault="00D910D6" w:rsidP="005F1DB3">
      <w:pPr>
        <w:pStyle w:val="CMDOutput"/>
      </w:pPr>
      <w:r w:rsidRPr="005F1DB3">
        <w:t xml:space="preserve">       + - replicated route, % - next hop override</w:t>
      </w:r>
    </w:p>
    <w:p w14:paraId="14A36BBF" w14:textId="77777777" w:rsidR="00D910D6" w:rsidRPr="005F1DB3" w:rsidRDefault="00D910D6" w:rsidP="005F1DB3">
      <w:pPr>
        <w:pStyle w:val="CMDOutput"/>
      </w:pPr>
    </w:p>
    <w:p w14:paraId="5C692E31" w14:textId="77777777" w:rsidR="004C553A" w:rsidRDefault="004C553A">
      <w:pPr>
        <w:spacing w:before="0" w:after="0" w:line="240" w:lineRule="auto"/>
        <w:rPr>
          <w:rFonts w:ascii="Courier New" w:hAnsi="Courier New"/>
          <w:sz w:val="18"/>
        </w:rPr>
      </w:pPr>
      <w:r>
        <w:br w:type="page"/>
      </w:r>
    </w:p>
    <w:p w14:paraId="4A1DE34B" w14:textId="77777777" w:rsidR="00C22E2B" w:rsidRPr="00C22E2B" w:rsidRDefault="00C22E2B" w:rsidP="00C22E2B">
      <w:pPr>
        <w:pStyle w:val="CMDOutput"/>
      </w:pPr>
      <w:r w:rsidRPr="00C22E2B">
        <w:lastRenderedPageBreak/>
        <w:t>Gateway of last resort is not set</w:t>
      </w:r>
    </w:p>
    <w:p w14:paraId="77A597BF" w14:textId="77777777" w:rsidR="00C22E2B" w:rsidRPr="00C22E2B" w:rsidRDefault="00C22E2B" w:rsidP="00C22E2B">
      <w:pPr>
        <w:pStyle w:val="CMDOutput"/>
      </w:pPr>
    </w:p>
    <w:p w14:paraId="26BB82FC" w14:textId="77777777" w:rsidR="00C22E2B" w:rsidRPr="00C22E2B" w:rsidRDefault="00C22E2B" w:rsidP="00C22E2B">
      <w:pPr>
        <w:pStyle w:val="CMDOutput"/>
      </w:pPr>
      <w:r w:rsidRPr="00C22E2B">
        <w:t xml:space="preserve">      10.0.0.0/8 is variably </w:t>
      </w:r>
      <w:proofErr w:type="spellStart"/>
      <w:r w:rsidRPr="00C22E2B">
        <w:t>subnetted</w:t>
      </w:r>
      <w:proofErr w:type="spellEnd"/>
      <w:r w:rsidRPr="00C22E2B">
        <w:t>, 3 subnets, 2 masks</w:t>
      </w:r>
    </w:p>
    <w:p w14:paraId="029CB61F" w14:textId="77777777" w:rsidR="00C22E2B" w:rsidRPr="00C22E2B" w:rsidRDefault="00C22E2B" w:rsidP="00C22E2B">
      <w:pPr>
        <w:pStyle w:val="CMDOutput"/>
      </w:pPr>
      <w:r w:rsidRPr="00C22E2B">
        <w:t xml:space="preserve">C        10.1.1.0/30 </w:t>
      </w:r>
      <w:r w:rsidR="009C4B60">
        <w:t>is directly connected, Serial0/1</w:t>
      </w:r>
      <w:r w:rsidRPr="00C22E2B">
        <w:t>/0</w:t>
      </w:r>
    </w:p>
    <w:p w14:paraId="51037C0F" w14:textId="77777777" w:rsidR="00C22E2B" w:rsidRPr="00C22E2B" w:rsidRDefault="00C22E2B" w:rsidP="00C22E2B">
      <w:pPr>
        <w:pStyle w:val="CMDOutput"/>
      </w:pPr>
      <w:r w:rsidRPr="00C22E2B">
        <w:t xml:space="preserve">L        10.1.1.1/32 </w:t>
      </w:r>
      <w:r w:rsidR="009C4B60">
        <w:t>is directly connected, Serial0/1</w:t>
      </w:r>
      <w:r w:rsidRPr="00C22E2B">
        <w:t>/0</w:t>
      </w:r>
    </w:p>
    <w:p w14:paraId="0DBB1928" w14:textId="77777777" w:rsidR="00C22E2B" w:rsidRPr="00C22E2B" w:rsidRDefault="00C22E2B" w:rsidP="00C22E2B">
      <w:pPr>
        <w:pStyle w:val="CMDOutput"/>
      </w:pPr>
      <w:r w:rsidRPr="00C22E2B">
        <w:t>O        10.2.2.0/30 [110/128] v</w:t>
      </w:r>
      <w:r w:rsidR="009C4B60">
        <w:t>ia 10.1.1.2, 00:03:03, Serial0/1</w:t>
      </w:r>
      <w:r w:rsidRPr="00C22E2B">
        <w:t>/0</w:t>
      </w:r>
    </w:p>
    <w:p w14:paraId="5DC0C582" w14:textId="77777777" w:rsidR="00C22E2B" w:rsidRPr="00C22E2B" w:rsidRDefault="00C22E2B" w:rsidP="00C22E2B">
      <w:pPr>
        <w:pStyle w:val="CMDOutput"/>
      </w:pPr>
      <w:r w:rsidRPr="00C22E2B">
        <w:t xml:space="preserve">      192.168.1.0/24 is variably </w:t>
      </w:r>
      <w:proofErr w:type="spellStart"/>
      <w:r w:rsidRPr="00C22E2B">
        <w:t>subnetted</w:t>
      </w:r>
      <w:proofErr w:type="spellEnd"/>
      <w:r w:rsidRPr="00C22E2B">
        <w:t>, 2 subnets, 2 masks</w:t>
      </w:r>
    </w:p>
    <w:p w14:paraId="4765EBFC" w14:textId="77777777" w:rsidR="00C22E2B" w:rsidRPr="00C22E2B" w:rsidRDefault="00C22E2B" w:rsidP="00C22E2B">
      <w:pPr>
        <w:pStyle w:val="CMDOutput"/>
      </w:pPr>
      <w:r w:rsidRPr="00C22E2B">
        <w:t>C        192.168.1.0/24 is directly connected, GigabitEthernet0/</w:t>
      </w:r>
      <w:r w:rsidR="009C4B60">
        <w:t>0/</w:t>
      </w:r>
      <w:r w:rsidRPr="00C22E2B">
        <w:t>1</w:t>
      </w:r>
    </w:p>
    <w:p w14:paraId="2C1B01A2" w14:textId="77777777" w:rsidR="00C22E2B" w:rsidRPr="00C22E2B" w:rsidRDefault="00C22E2B" w:rsidP="00C22E2B">
      <w:pPr>
        <w:pStyle w:val="CMDOutput"/>
      </w:pPr>
      <w:r w:rsidRPr="00C22E2B">
        <w:t>L        192.168.1.1/32 is directly connected, GigabitEthernet0/</w:t>
      </w:r>
      <w:r w:rsidR="009C4B60">
        <w:t>0/</w:t>
      </w:r>
      <w:r w:rsidRPr="00C22E2B">
        <w:t>1</w:t>
      </w:r>
    </w:p>
    <w:p w14:paraId="231A6A96" w14:textId="77777777" w:rsidR="00C22E2B" w:rsidRPr="00C22E2B" w:rsidRDefault="00C22E2B" w:rsidP="00C22E2B">
      <w:pPr>
        <w:pStyle w:val="CMDOutput"/>
      </w:pPr>
      <w:r w:rsidRPr="00C22E2B">
        <w:t>O     192.168.3.0/24 [110/129] v</w:t>
      </w:r>
      <w:r w:rsidR="009C4B60">
        <w:t>ia 10.1.1.2, 00:02:36, Serial0/1</w:t>
      </w:r>
      <w:r w:rsidRPr="00C22E2B">
        <w:t>/0</w:t>
      </w:r>
    </w:p>
    <w:p w14:paraId="4777C1F3" w14:textId="77777777" w:rsidR="00BC4DD8" w:rsidRPr="001F4F1B" w:rsidRDefault="00BC4DD8" w:rsidP="00BC4DD8">
      <w:pPr>
        <w:pStyle w:val="StepHead"/>
      </w:pPr>
      <w:r w:rsidRPr="001F4F1B">
        <w:t>Configure PC</w:t>
      </w:r>
      <w:r>
        <w:t xml:space="preserve"> host </w:t>
      </w:r>
      <w:r w:rsidRPr="001F4F1B">
        <w:t>IP settings.</w:t>
      </w:r>
    </w:p>
    <w:p w14:paraId="58586FBA" w14:textId="77777777" w:rsidR="00BC4DD8" w:rsidRDefault="00BC4DD8" w:rsidP="00BC4DD8">
      <w:pPr>
        <w:pStyle w:val="BodyTextL25"/>
      </w:pPr>
      <w:r w:rsidRPr="00605B4B">
        <w:t>Configure a static IP address, subnet mask</w:t>
      </w:r>
      <w:r>
        <w:t>,</w:t>
      </w:r>
      <w:r w:rsidRPr="00605B4B">
        <w:t xml:space="preserve"> and default gateway for PC-A</w:t>
      </w:r>
      <w:r>
        <w:t xml:space="preserve"> and PC-C </w:t>
      </w:r>
      <w:r w:rsidRPr="00D15417">
        <w:t>as shown in the IP Addressing Table</w:t>
      </w:r>
      <w:r w:rsidRPr="00605B4B">
        <w:t>.</w:t>
      </w:r>
    </w:p>
    <w:p w14:paraId="53C3145A" w14:textId="77777777" w:rsidR="00BC4DD8" w:rsidRDefault="00BC4DD8" w:rsidP="00BC4DD8">
      <w:pPr>
        <w:pStyle w:val="StepHead"/>
      </w:pPr>
      <w:r w:rsidRPr="001F4F1B">
        <w:t xml:space="preserve">Verify connectivity </w:t>
      </w:r>
      <w:r w:rsidRPr="00BC4DD8">
        <w:t>between</w:t>
      </w:r>
      <w:r w:rsidRPr="001F4F1B">
        <w:t xml:space="preserve"> PC-A and </w:t>
      </w:r>
      <w:r w:rsidR="00EF78FF">
        <w:t>PC-C</w:t>
      </w:r>
      <w:r>
        <w:t>.</w:t>
      </w:r>
    </w:p>
    <w:p w14:paraId="7DF09C1B" w14:textId="77777777" w:rsidR="002A27E9" w:rsidRDefault="00BC4DD8">
      <w:pPr>
        <w:pStyle w:val="SubStepAlpha"/>
      </w:pPr>
      <w:r w:rsidRPr="00BC4DD8">
        <w:t>Ping</w:t>
      </w:r>
      <w:r w:rsidRPr="00605B4B">
        <w:t xml:space="preserve"> from </w:t>
      </w:r>
      <w:r>
        <w:t xml:space="preserve">R1 </w:t>
      </w:r>
      <w:r w:rsidRPr="00605B4B">
        <w:t>to R</w:t>
      </w:r>
      <w:r>
        <w:t>3</w:t>
      </w:r>
      <w:r w:rsidRPr="00605B4B">
        <w:t>.</w:t>
      </w:r>
    </w:p>
    <w:p w14:paraId="12A1A8BB" w14:textId="77777777" w:rsidR="00BC4DD8" w:rsidRPr="007E4125" w:rsidRDefault="00BC4DD8" w:rsidP="00BC4DD8">
      <w:pPr>
        <w:pStyle w:val="BodyTextL50"/>
      </w:pPr>
      <w:r>
        <w:t>If the pings are not successful, troubleshoot the basic device co</w:t>
      </w:r>
      <w:r w:rsidR="007E649E">
        <w:t>nfigurations before continuing.</w:t>
      </w:r>
    </w:p>
    <w:p w14:paraId="5ED2B738" w14:textId="77777777" w:rsidR="002A27E9" w:rsidRDefault="00BC4DD8">
      <w:pPr>
        <w:pStyle w:val="SubStepAlpha"/>
      </w:pPr>
      <w:r w:rsidRPr="00605B4B">
        <w:t xml:space="preserve">Ping </w:t>
      </w:r>
      <w:r w:rsidRPr="00BC4DD8">
        <w:t>from</w:t>
      </w:r>
      <w:r w:rsidRPr="00605B4B">
        <w:t xml:space="preserve"> PC-A</w:t>
      </w:r>
      <w:r w:rsidR="00AA5348">
        <w:t>,</w:t>
      </w:r>
      <w:r w:rsidRPr="00605B4B">
        <w:t xml:space="preserve"> </w:t>
      </w:r>
      <w:r>
        <w:t>on the R1 LAN</w:t>
      </w:r>
      <w:r w:rsidR="00AA5348">
        <w:t>,</w:t>
      </w:r>
      <w:r>
        <w:t xml:space="preserve"> </w:t>
      </w:r>
      <w:r w:rsidRPr="00605B4B">
        <w:t xml:space="preserve">to </w:t>
      </w:r>
      <w:r>
        <w:t>PC-C</w:t>
      </w:r>
      <w:r w:rsidR="00AA5348">
        <w:t>,</w:t>
      </w:r>
      <w:r>
        <w:t xml:space="preserve"> on the </w:t>
      </w:r>
      <w:r w:rsidRPr="00605B4B">
        <w:t>R3</w:t>
      </w:r>
      <w:r>
        <w:t xml:space="preserve"> LAN</w:t>
      </w:r>
      <w:r w:rsidRPr="00605B4B">
        <w:t>.</w:t>
      </w:r>
    </w:p>
    <w:p w14:paraId="54CBBC67" w14:textId="77777777" w:rsidR="00BC4DD8" w:rsidRDefault="00BC4DD8" w:rsidP="00BC4DD8">
      <w:pPr>
        <w:pStyle w:val="BodyTextL50"/>
      </w:pPr>
      <w:r>
        <w:t>If the pings are not successful, troubleshoot the basic device co</w:t>
      </w:r>
      <w:r w:rsidR="007E649E">
        <w:t>nfigurations before continuing.</w:t>
      </w:r>
    </w:p>
    <w:p w14:paraId="2707AC30" w14:textId="77777777" w:rsidR="00BC4DD8" w:rsidRDefault="00BC4DD8" w:rsidP="00BC4DD8">
      <w:pPr>
        <w:pStyle w:val="BodyTextL25"/>
      </w:pPr>
      <w:r w:rsidRPr="0036318F">
        <w:rPr>
          <w:b/>
        </w:rPr>
        <w:t>Note</w:t>
      </w:r>
      <w:r w:rsidRPr="00730D5A">
        <w:t>:</w:t>
      </w:r>
      <w:r>
        <w:t xml:space="preserve"> If you can ping from PC-A to PC-C you have demonstrated that </w:t>
      </w:r>
      <w:r w:rsidR="00D910D6">
        <w:t>OSPF</w:t>
      </w:r>
      <w:r>
        <w:t xml:space="preserve"> routing is configured and functioning correctly. If you cannot ping but the device interfaces are up and IP addresses are correct, use the </w:t>
      </w:r>
      <w:r w:rsidR="005E2E48" w:rsidRPr="005E2E48">
        <w:rPr>
          <w:b/>
        </w:rPr>
        <w:t>show run</w:t>
      </w:r>
      <w:r w:rsidR="00C31459">
        <w:rPr>
          <w:b/>
        </w:rPr>
        <w:t xml:space="preserve">, show </w:t>
      </w:r>
      <w:proofErr w:type="spellStart"/>
      <w:r w:rsidR="00C31459">
        <w:rPr>
          <w:b/>
        </w:rPr>
        <w:t>ip</w:t>
      </w:r>
      <w:proofErr w:type="spellEnd"/>
      <w:r w:rsidR="00C31459">
        <w:rPr>
          <w:b/>
        </w:rPr>
        <w:t xml:space="preserve"> </w:t>
      </w:r>
      <w:proofErr w:type="spellStart"/>
      <w:r w:rsidR="00C31459">
        <w:rPr>
          <w:b/>
        </w:rPr>
        <w:t>ospf</w:t>
      </w:r>
      <w:proofErr w:type="spellEnd"/>
      <w:r w:rsidR="00C31459">
        <w:rPr>
          <w:b/>
        </w:rPr>
        <w:t xml:space="preserve"> neighbor,</w:t>
      </w:r>
      <w:r>
        <w:t xml:space="preserve"> and </w:t>
      </w:r>
      <w:r w:rsidR="005E2E48" w:rsidRPr="005E2E48">
        <w:rPr>
          <w:b/>
        </w:rPr>
        <w:t xml:space="preserve">show </w:t>
      </w:r>
      <w:proofErr w:type="spellStart"/>
      <w:r w:rsidR="005E2E48" w:rsidRPr="005E2E48">
        <w:rPr>
          <w:b/>
        </w:rPr>
        <w:t>ip</w:t>
      </w:r>
      <w:proofErr w:type="spellEnd"/>
      <w:r w:rsidR="005E2E48" w:rsidRPr="005E2E48">
        <w:rPr>
          <w:b/>
        </w:rPr>
        <w:t xml:space="preserve"> route</w:t>
      </w:r>
      <w:r>
        <w:t xml:space="preserve"> commands to help identify routing protocol</w:t>
      </w:r>
      <w:r w:rsidR="004E29DE">
        <w:t>-</w:t>
      </w:r>
      <w:r>
        <w:t>related problems.</w:t>
      </w:r>
    </w:p>
    <w:p w14:paraId="6C656F13" w14:textId="77777777" w:rsidR="00BC4DD8" w:rsidRPr="00EE4C27" w:rsidRDefault="00BC4DD8" w:rsidP="00BC4DD8">
      <w:pPr>
        <w:pStyle w:val="StepHead"/>
      </w:pPr>
      <w:r w:rsidRPr="00EE4C27">
        <w:t xml:space="preserve">Save </w:t>
      </w:r>
      <w:r w:rsidRPr="00BC4DD8">
        <w:t>the</w:t>
      </w:r>
      <w:r w:rsidRPr="00EE4C27">
        <w:t xml:space="preserve"> basic running configuration for each router.</w:t>
      </w:r>
    </w:p>
    <w:p w14:paraId="0A630A3E" w14:textId="77777777" w:rsidR="00BC4DD8" w:rsidRPr="00730D5A" w:rsidRDefault="00F13C6A" w:rsidP="00BC4DD8">
      <w:pPr>
        <w:pStyle w:val="BodyTextL25"/>
      </w:pPr>
      <w:r w:rsidRPr="00661FA3">
        <w:t xml:space="preserve">Save the </w:t>
      </w:r>
      <w:r>
        <w:t>basic running configuration for the routers as text files on your PC</w:t>
      </w:r>
      <w:r w:rsidR="004E29DE">
        <w:t>.</w:t>
      </w:r>
      <w:r w:rsidRPr="00661FA3">
        <w:t xml:space="preserve"> </w:t>
      </w:r>
      <w:r w:rsidR="004E29DE">
        <w:t>T</w:t>
      </w:r>
      <w:r>
        <w:t>he</w:t>
      </w:r>
      <w:r w:rsidR="004E29DE">
        <w:t>se text files</w:t>
      </w:r>
      <w:r>
        <w:t xml:space="preserve"> can be used to restore config</w:t>
      </w:r>
      <w:r w:rsidR="00AA5348">
        <w:t>uration</w:t>
      </w:r>
      <w:r>
        <w:t>s later in the lab.</w:t>
      </w:r>
    </w:p>
    <w:p w14:paraId="148C9403" w14:textId="77777777" w:rsidR="00BC4DD8" w:rsidRPr="00730D5A" w:rsidRDefault="00BC4DD8" w:rsidP="00BC4DD8">
      <w:pPr>
        <w:pStyle w:val="PartHead"/>
        <w:rPr>
          <w:highlight w:val="cyan"/>
        </w:rPr>
      </w:pPr>
      <w:r w:rsidRPr="00730D5A">
        <w:rPr>
          <w:highlight w:val="cyan"/>
        </w:rPr>
        <w:t>Control Administrative Access for Routers</w:t>
      </w:r>
    </w:p>
    <w:p w14:paraId="7017065D" w14:textId="77777777" w:rsidR="00BC4DD8" w:rsidRDefault="004E6133" w:rsidP="00BC4DD8">
      <w:pPr>
        <w:pStyle w:val="BodyTextL25"/>
      </w:pPr>
      <w:r>
        <w:t>In Part 2</w:t>
      </w:r>
      <w:r w:rsidR="00BC4DD8">
        <w:t>, you will:</w:t>
      </w:r>
    </w:p>
    <w:p w14:paraId="3E5BFE5E" w14:textId="77777777" w:rsidR="00BC4DD8" w:rsidRDefault="00BC4DD8" w:rsidP="00BC4DD8">
      <w:pPr>
        <w:pStyle w:val="Bulletlevel1"/>
      </w:pPr>
      <w:r w:rsidRPr="0088759A">
        <w:t>Configure and encrypt passwords</w:t>
      </w:r>
      <w:r>
        <w:t>.</w:t>
      </w:r>
    </w:p>
    <w:p w14:paraId="6A3A3B3B" w14:textId="77777777" w:rsidR="00BC4DD8" w:rsidRDefault="00BC4DD8" w:rsidP="00BC4DD8">
      <w:pPr>
        <w:pStyle w:val="Bulletlevel1"/>
      </w:pPr>
      <w:r w:rsidRPr="001F4F1B">
        <w:t>Configure</w:t>
      </w:r>
      <w:r>
        <w:t xml:space="preserve"> a</w:t>
      </w:r>
      <w:r w:rsidRPr="001F4F1B">
        <w:t xml:space="preserve"> </w:t>
      </w:r>
      <w:r>
        <w:t>login warning banner.</w:t>
      </w:r>
    </w:p>
    <w:p w14:paraId="56FF3387" w14:textId="77777777" w:rsidR="00BC4DD8" w:rsidRDefault="00BC4DD8" w:rsidP="00BC4DD8">
      <w:pPr>
        <w:pStyle w:val="Bulletlevel1"/>
      </w:pPr>
      <w:r w:rsidRPr="001F4F1B">
        <w:t>Configure</w:t>
      </w:r>
      <w:r>
        <w:t xml:space="preserve"> e</w:t>
      </w:r>
      <w:r w:rsidRPr="00BA5235">
        <w:t xml:space="preserve">nhanced </w:t>
      </w:r>
      <w:r>
        <w:t>u</w:t>
      </w:r>
      <w:r w:rsidRPr="00BA5235">
        <w:t xml:space="preserve">sername </w:t>
      </w:r>
      <w:r>
        <w:t>p</w:t>
      </w:r>
      <w:r w:rsidRPr="00BA5235">
        <w:t xml:space="preserve">assword </w:t>
      </w:r>
      <w:r>
        <w:t>s</w:t>
      </w:r>
      <w:r w:rsidRPr="00BA5235">
        <w:t>ecurity</w:t>
      </w:r>
      <w:r>
        <w:t>.</w:t>
      </w:r>
    </w:p>
    <w:p w14:paraId="1768ADDE" w14:textId="77777777" w:rsidR="00BC4DD8" w:rsidRDefault="00BC4DD8" w:rsidP="00BC4DD8">
      <w:pPr>
        <w:pStyle w:val="Bulletlevel1"/>
      </w:pPr>
      <w:r w:rsidRPr="001F4F1B">
        <w:t>Configure</w:t>
      </w:r>
      <w:r>
        <w:t xml:space="preserve"> e</w:t>
      </w:r>
      <w:r w:rsidRPr="00BA5235">
        <w:t xml:space="preserve">nhanced </w:t>
      </w:r>
      <w:r>
        <w:t>virtual login security.</w:t>
      </w:r>
    </w:p>
    <w:p w14:paraId="25E2DFBD" w14:textId="77777777" w:rsidR="00BC4DD8" w:rsidRDefault="00BC4DD8" w:rsidP="00BC4DD8">
      <w:pPr>
        <w:pStyle w:val="Bulletlevel1"/>
      </w:pPr>
      <w:r w:rsidRPr="00DB03DF">
        <w:t xml:space="preserve">Configure </w:t>
      </w:r>
      <w:r>
        <w:t xml:space="preserve">an </w:t>
      </w:r>
      <w:r w:rsidRPr="00DB03DF">
        <w:t>SSH server on R1</w:t>
      </w:r>
      <w:r>
        <w:t>.</w:t>
      </w:r>
    </w:p>
    <w:p w14:paraId="0BAE1115" w14:textId="77777777" w:rsidR="00BC4DD8" w:rsidRDefault="00BC4DD8" w:rsidP="00BC4DD8">
      <w:pPr>
        <w:pStyle w:val="Bulletlevel1"/>
      </w:pPr>
      <w:r>
        <w:t>Research terminal emulation client software and</w:t>
      </w:r>
      <w:r w:rsidRPr="008C07D7">
        <w:t xml:space="preserve"> </w:t>
      </w:r>
      <w:r>
        <w:t>c</w:t>
      </w:r>
      <w:r w:rsidRPr="008C07D7">
        <w:t>onfigure the SSH client</w:t>
      </w:r>
      <w:r>
        <w:t>.</w:t>
      </w:r>
    </w:p>
    <w:p w14:paraId="2FD207AE" w14:textId="77777777" w:rsidR="009A0793" w:rsidRDefault="009A0793" w:rsidP="00BC4DD8">
      <w:pPr>
        <w:pStyle w:val="Bulletlevel1"/>
      </w:pPr>
      <w:r>
        <w:t>Configure a</w:t>
      </w:r>
      <w:r w:rsidR="00280F63">
        <w:t>n SCP server on R1</w:t>
      </w:r>
      <w:r>
        <w:t>.</w:t>
      </w:r>
    </w:p>
    <w:p w14:paraId="277D68C4" w14:textId="77777777" w:rsidR="00BC4DD8" w:rsidRDefault="00BC4DD8" w:rsidP="00BC4DD8">
      <w:pPr>
        <w:pStyle w:val="BodyTextL25"/>
      </w:pPr>
      <w:r w:rsidRPr="00B8279D">
        <w:rPr>
          <w:b/>
        </w:rPr>
        <w:t>Note</w:t>
      </w:r>
      <w:r w:rsidRPr="00467D67">
        <w:t>:</w:t>
      </w:r>
      <w:r>
        <w:t xml:space="preserve"> Perform all tasks on both R1 and R3. The procedures and output for R1 are shown here.</w:t>
      </w:r>
    </w:p>
    <w:p w14:paraId="1128F6C8" w14:textId="77777777" w:rsidR="004C553A" w:rsidRDefault="004C553A">
      <w:pPr>
        <w:spacing w:before="0" w:after="0" w:line="240" w:lineRule="auto"/>
        <w:rPr>
          <w:rFonts w:eastAsia="Times New Roman"/>
          <w:b/>
          <w:bCs/>
          <w:sz w:val="24"/>
          <w:szCs w:val="26"/>
        </w:rPr>
      </w:pPr>
      <w:r>
        <w:br w:type="page"/>
      </w:r>
    </w:p>
    <w:p w14:paraId="6B900662" w14:textId="77777777" w:rsidR="00995761" w:rsidRPr="00995761" w:rsidRDefault="00995761" w:rsidP="00995761">
      <w:pPr>
        <w:pStyle w:val="TaskHead"/>
      </w:pPr>
      <w:r w:rsidRPr="00995761">
        <w:lastRenderedPageBreak/>
        <w:t>Configure and Encrypt Passwords on Routers R1 and R3</w:t>
      </w:r>
      <w:r w:rsidR="0031598D">
        <w:t>.</w:t>
      </w:r>
    </w:p>
    <w:p w14:paraId="0F51D27E" w14:textId="77777777" w:rsidR="00995761" w:rsidRPr="00605B4B" w:rsidRDefault="00995761" w:rsidP="00995761">
      <w:pPr>
        <w:pStyle w:val="StepHead"/>
      </w:pPr>
      <w:r w:rsidRPr="00605B4B">
        <w:t>Configure a minimum password length for all router passwords.</w:t>
      </w:r>
    </w:p>
    <w:p w14:paraId="5104ED09" w14:textId="77777777" w:rsidR="00995761" w:rsidRDefault="00995761" w:rsidP="00995761">
      <w:pPr>
        <w:pStyle w:val="BodyTextL25"/>
      </w:pPr>
      <w:r>
        <w:t xml:space="preserve">Use the </w:t>
      </w:r>
      <w:r w:rsidR="005E2E48" w:rsidRPr="005E2E48">
        <w:rPr>
          <w:b/>
        </w:rPr>
        <w:t>security passwords</w:t>
      </w:r>
      <w:r w:rsidRPr="003B3367">
        <w:t xml:space="preserve"> command to set a minimum password length of </w:t>
      </w:r>
      <w:r>
        <w:t>10 characters.</w:t>
      </w:r>
    </w:p>
    <w:p w14:paraId="45065420" w14:textId="77777777" w:rsidR="00995761" w:rsidRPr="003B3367" w:rsidRDefault="00995761" w:rsidP="00995761">
      <w:pPr>
        <w:pStyle w:val="CMD"/>
      </w:pPr>
      <w:r w:rsidRPr="0057529C">
        <w:t>R1(config)</w:t>
      </w:r>
      <w:r>
        <w:t xml:space="preserve"># </w:t>
      </w:r>
      <w:r w:rsidRPr="00995761">
        <w:rPr>
          <w:b/>
        </w:rPr>
        <w:t>security passwords min-length 10</w:t>
      </w:r>
    </w:p>
    <w:p w14:paraId="1ED63202" w14:textId="77777777" w:rsidR="00995761" w:rsidRDefault="00995761" w:rsidP="00995761">
      <w:pPr>
        <w:pStyle w:val="StepHead"/>
      </w:pPr>
      <w:r>
        <w:t>Configure the enable secret password.</w:t>
      </w:r>
    </w:p>
    <w:p w14:paraId="1A493D29" w14:textId="77777777" w:rsidR="00995761" w:rsidRPr="000C435F" w:rsidRDefault="00995761" w:rsidP="005D5855">
      <w:pPr>
        <w:pStyle w:val="BodyTextL25"/>
      </w:pPr>
      <w:r w:rsidRPr="000C435F">
        <w:t>Configure the enable secret encrypted password on both routers.</w:t>
      </w:r>
      <w:r w:rsidR="00A41206">
        <w:t xml:space="preserve"> Use the type 9 </w:t>
      </w:r>
      <w:r w:rsidR="00E72D2C">
        <w:t xml:space="preserve">(SCRYPT) </w:t>
      </w:r>
      <w:r w:rsidR="00A41206">
        <w:t>h</w:t>
      </w:r>
      <w:r w:rsidR="00B57B8F">
        <w:t>ashing algorith</w:t>
      </w:r>
      <w:r w:rsidR="00A41206">
        <w:t>m.</w:t>
      </w:r>
    </w:p>
    <w:p w14:paraId="06BC1DD9" w14:textId="77777777" w:rsidR="005F1DB3" w:rsidRDefault="00995761" w:rsidP="00A41206">
      <w:pPr>
        <w:pStyle w:val="CMD"/>
        <w:rPr>
          <w:b/>
        </w:rPr>
      </w:pPr>
      <w:r w:rsidRPr="0057529C">
        <w:t>R1(config)</w:t>
      </w:r>
      <w:r>
        <w:t xml:space="preserve"># </w:t>
      </w:r>
      <w:r w:rsidR="00A41206" w:rsidRPr="00A41206">
        <w:rPr>
          <w:b/>
        </w:rPr>
        <w:t xml:space="preserve">enable algorithm-type </w:t>
      </w:r>
      <w:proofErr w:type="spellStart"/>
      <w:r w:rsidR="00A41206" w:rsidRPr="00A41206">
        <w:rPr>
          <w:b/>
        </w:rPr>
        <w:t>scrypt</w:t>
      </w:r>
      <w:proofErr w:type="spellEnd"/>
      <w:r w:rsidR="00A41206" w:rsidRPr="00A41206">
        <w:rPr>
          <w:b/>
        </w:rPr>
        <w:t xml:space="preserve"> secret cisco12345</w:t>
      </w:r>
    </w:p>
    <w:p w14:paraId="79D1BA09" w14:textId="77777777" w:rsidR="00995761" w:rsidRDefault="00995761" w:rsidP="005F1DB3">
      <w:pPr>
        <w:pStyle w:val="BodyTextL25"/>
        <w:rPr>
          <w:rFonts w:cs="Arial"/>
          <w:color w:val="000000"/>
          <w:szCs w:val="20"/>
        </w:rPr>
      </w:pPr>
      <w:r>
        <w:t xml:space="preserve">How does configuring an enable secret password help </w:t>
      </w:r>
      <w:proofErr w:type="gramStart"/>
      <w:r>
        <w:t>protect</w:t>
      </w:r>
      <w:proofErr w:type="gramEnd"/>
      <w:r>
        <w:t xml:space="preserve"> a router from being compromised by an </w:t>
      </w:r>
      <w:r>
        <w:rPr>
          <w:rFonts w:cs="Arial"/>
          <w:color w:val="000000"/>
          <w:szCs w:val="20"/>
        </w:rPr>
        <w:t>attack?</w:t>
      </w:r>
    </w:p>
    <w:p w14:paraId="7DDAF1EA" w14:textId="77777777"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14:paraId="537F8795" w14:textId="77777777"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14:paraId="5E81366B"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1E11982A"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24074F50"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477A718D"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3F62FE9F" w14:textId="77777777" w:rsidR="005D5855" w:rsidRDefault="005D5855" w:rsidP="005D5855">
      <w:pPr>
        <w:pStyle w:val="StepHead"/>
      </w:pPr>
      <w:r>
        <w:t>Configure basic console, auxiliary port, and virtual access lines.</w:t>
      </w:r>
    </w:p>
    <w:p w14:paraId="53CEEFC7" w14:textId="77777777" w:rsidR="005D5855" w:rsidRDefault="005D5855" w:rsidP="005D5855">
      <w:pPr>
        <w:pStyle w:val="BodyTextL25"/>
      </w:pPr>
      <w:r w:rsidRPr="00D830E8">
        <w:rPr>
          <w:b/>
        </w:rPr>
        <w:t>Note</w:t>
      </w:r>
      <w:r w:rsidRPr="005D5855">
        <w:t>:</w:t>
      </w:r>
      <w:r w:rsidRPr="00D830E8">
        <w:t xml:space="preserve"> Passwords in this task are set to a minimum of 10 characters but are relatively simple for the benefit of performing the lab. More complex passwords are recommended in a production network.</w:t>
      </w:r>
    </w:p>
    <w:p w14:paraId="44D19336" w14:textId="77777777" w:rsidR="005D5855" w:rsidRPr="002945D6" w:rsidRDefault="005D5855" w:rsidP="005D5855">
      <w:pPr>
        <w:pStyle w:val="SubStepAlpha"/>
      </w:pPr>
      <w:r w:rsidRPr="00137A06">
        <w:t>Configure a console password and enable login for router</w:t>
      </w:r>
      <w:r>
        <w:t>s</w:t>
      </w:r>
      <w:r w:rsidRPr="00137A06">
        <w:t>.</w:t>
      </w:r>
      <w:r>
        <w:t xml:space="preserve"> For additional security, the </w:t>
      </w:r>
      <w:r w:rsidRPr="00822A30">
        <w:rPr>
          <w:b/>
        </w:rPr>
        <w:t>exec-timeout</w:t>
      </w:r>
      <w:r w:rsidRPr="00B3524E">
        <w:t xml:space="preserve"> command causes the line to log out after 5 minutes of inactivity. </w:t>
      </w:r>
      <w:r>
        <w:t xml:space="preserve">The </w:t>
      </w:r>
      <w:r w:rsidRPr="00822A30">
        <w:rPr>
          <w:b/>
        </w:rPr>
        <w:t>logging synchronous</w:t>
      </w:r>
      <w:r>
        <w:t xml:space="preserve"> command prevents console messages from interrupting command entry.</w:t>
      </w:r>
    </w:p>
    <w:p w14:paraId="37096A5D" w14:textId="77777777" w:rsidR="005D5855" w:rsidRDefault="005D5855" w:rsidP="00511E9E">
      <w:pPr>
        <w:pStyle w:val="BodyTextL50"/>
      </w:pPr>
      <w:r w:rsidRPr="002945D6">
        <w:rPr>
          <w:b/>
        </w:rPr>
        <w:t>Note</w:t>
      </w:r>
      <w:r w:rsidRPr="00511E9E">
        <w:t>:</w:t>
      </w:r>
      <w:r>
        <w:t xml:space="preserve"> T</w:t>
      </w:r>
      <w:r w:rsidRPr="002945D6">
        <w:t>o avoid repetitive logins during this lab</w:t>
      </w:r>
      <w:r>
        <w:t>,</w:t>
      </w:r>
      <w:r w:rsidRPr="002945D6">
        <w:t xml:space="preserve"> the </w:t>
      </w:r>
      <w:r w:rsidRPr="00822A30">
        <w:rPr>
          <w:b/>
        </w:rPr>
        <w:t>exec-timeout</w:t>
      </w:r>
      <w:r w:rsidRPr="002945D6">
        <w:t xml:space="preserve"> </w:t>
      </w:r>
      <w:r>
        <w:t xml:space="preserve">command </w:t>
      </w:r>
      <w:r w:rsidRPr="002945D6">
        <w:t>can be set to 0 0</w:t>
      </w:r>
      <w:r>
        <w:t>,</w:t>
      </w:r>
      <w:r w:rsidRPr="002945D6">
        <w:t xml:space="preserve"> </w:t>
      </w:r>
      <w:r>
        <w:t>which prevents it from expiring</w:t>
      </w:r>
      <w:r w:rsidRPr="002945D6">
        <w:t>.</w:t>
      </w:r>
      <w:r>
        <w:t xml:space="preserve"> However, this is not considered a good security practice.</w:t>
      </w:r>
    </w:p>
    <w:p w14:paraId="7F425343" w14:textId="77777777" w:rsidR="005D5855" w:rsidRPr="0057529C" w:rsidRDefault="005D5855" w:rsidP="00511E9E">
      <w:pPr>
        <w:pStyle w:val="CMD"/>
      </w:pPr>
      <w:r w:rsidRPr="0057529C">
        <w:t>R1(config)</w:t>
      </w:r>
      <w:r>
        <w:t xml:space="preserve"># </w:t>
      </w:r>
      <w:r w:rsidRPr="00511E9E">
        <w:rPr>
          <w:b/>
        </w:rPr>
        <w:t>line console 0</w:t>
      </w:r>
    </w:p>
    <w:p w14:paraId="2E813D9B" w14:textId="77777777" w:rsidR="005D5855" w:rsidRPr="0057529C" w:rsidRDefault="005D5855" w:rsidP="00511E9E">
      <w:pPr>
        <w:pStyle w:val="CMD"/>
      </w:pPr>
      <w:r w:rsidRPr="0057529C">
        <w:t>R1(config-</w:t>
      </w:r>
      <w:proofErr w:type="gramStart"/>
      <w:r w:rsidRPr="0057529C">
        <w:t>line)</w:t>
      </w:r>
      <w:r>
        <w:t>#</w:t>
      </w:r>
      <w:proofErr w:type="gramEnd"/>
      <w:r>
        <w:t xml:space="preserve"> </w:t>
      </w:r>
      <w:r w:rsidRPr="00822A30">
        <w:rPr>
          <w:b/>
        </w:rPr>
        <w:t xml:space="preserve">password </w:t>
      </w:r>
      <w:proofErr w:type="spellStart"/>
      <w:r w:rsidRPr="00822A30">
        <w:rPr>
          <w:b/>
        </w:rPr>
        <w:t>ciscocon</w:t>
      </w:r>
      <w:proofErr w:type="spellEnd"/>
    </w:p>
    <w:p w14:paraId="2F253E59" w14:textId="77777777" w:rsidR="005D5855" w:rsidRPr="0057529C" w:rsidRDefault="005D5855" w:rsidP="00511E9E">
      <w:pPr>
        <w:pStyle w:val="CMD"/>
        <w:rPr>
          <w:rFonts w:cs="Courier New"/>
          <w:b/>
          <w:bCs/>
        </w:rPr>
      </w:pPr>
      <w:r w:rsidRPr="0057529C">
        <w:rPr>
          <w:rFonts w:cs="Courier New"/>
        </w:rPr>
        <w:t>R1(config-</w:t>
      </w:r>
      <w:proofErr w:type="gramStart"/>
      <w:r w:rsidRPr="0057529C">
        <w:rPr>
          <w:rFonts w:cs="Courier New"/>
        </w:rPr>
        <w:t>line)</w:t>
      </w:r>
      <w:r>
        <w:rPr>
          <w:rFonts w:cs="Courier New"/>
        </w:rPr>
        <w:t>#</w:t>
      </w:r>
      <w:proofErr w:type="gramEnd"/>
      <w:r>
        <w:rPr>
          <w:rFonts w:cs="Courier New"/>
        </w:rPr>
        <w:t xml:space="preserve"> </w:t>
      </w:r>
      <w:r w:rsidRPr="0057529C">
        <w:rPr>
          <w:rFonts w:cs="Courier New"/>
          <w:b/>
          <w:bCs/>
        </w:rPr>
        <w:t>exec-timeout 5 0</w:t>
      </w:r>
    </w:p>
    <w:p w14:paraId="42D5AA68" w14:textId="77777777" w:rsidR="005D5855" w:rsidRPr="0057529C" w:rsidRDefault="005D5855" w:rsidP="00511E9E">
      <w:pPr>
        <w:pStyle w:val="CMD"/>
      </w:pPr>
      <w:r w:rsidRPr="0057529C">
        <w:t>R1(config-</w:t>
      </w:r>
      <w:proofErr w:type="gramStart"/>
      <w:r w:rsidRPr="0057529C">
        <w:t>line)</w:t>
      </w:r>
      <w:r>
        <w:t>#</w:t>
      </w:r>
      <w:proofErr w:type="gramEnd"/>
      <w:r>
        <w:t xml:space="preserve"> </w:t>
      </w:r>
      <w:r w:rsidRPr="00511E9E">
        <w:rPr>
          <w:b/>
        </w:rPr>
        <w:t>login</w:t>
      </w:r>
    </w:p>
    <w:p w14:paraId="19F73BF7" w14:textId="77777777" w:rsidR="005D5855" w:rsidRDefault="005D5855" w:rsidP="00511E9E">
      <w:pPr>
        <w:pStyle w:val="CMD"/>
      </w:pPr>
      <w:r w:rsidRPr="0057529C">
        <w:t>R1(config-</w:t>
      </w:r>
      <w:proofErr w:type="gramStart"/>
      <w:r w:rsidRPr="0057529C">
        <w:t>line)</w:t>
      </w:r>
      <w:r>
        <w:t>#</w:t>
      </w:r>
      <w:proofErr w:type="gramEnd"/>
      <w:r>
        <w:t xml:space="preserve"> </w:t>
      </w:r>
      <w:r w:rsidRPr="00511E9E">
        <w:rPr>
          <w:b/>
        </w:rPr>
        <w:t>logging synchronous</w:t>
      </w:r>
    </w:p>
    <w:p w14:paraId="3CC42096" w14:textId="77777777" w:rsidR="005D5855" w:rsidRDefault="005D5855" w:rsidP="00070B6A">
      <w:pPr>
        <w:pStyle w:val="BodyTextL50"/>
      </w:pPr>
      <w:r>
        <w:t>When you configured the password for the console line, what message was displayed?</w:t>
      </w:r>
    </w:p>
    <w:p w14:paraId="4B22FAA0" w14:textId="77777777" w:rsidR="008C5CA0" w:rsidRDefault="008C5CA0" w:rsidP="00070B6A">
      <w:pPr>
        <w:pStyle w:val="BodyTextL50"/>
      </w:pPr>
      <w:r>
        <w:t>____________________________________________________________________________________</w:t>
      </w:r>
    </w:p>
    <w:p w14:paraId="17F5A7B1" w14:textId="77777777" w:rsidR="008C5CA0" w:rsidRDefault="008C5CA0" w:rsidP="00070B6A">
      <w:pPr>
        <w:pStyle w:val="BodyTextL50"/>
      </w:pPr>
      <w:r>
        <w:t>____________________________________________________________________________________</w:t>
      </w:r>
    </w:p>
    <w:p w14:paraId="462EE36E" w14:textId="77777777" w:rsidR="005E31DA" w:rsidRDefault="005E31DA" w:rsidP="005E31DA">
      <w:pPr>
        <w:pStyle w:val="SubStepAlpha"/>
      </w:pPr>
      <w:r>
        <w:t xml:space="preserve">Configure a new password of </w:t>
      </w:r>
      <w:proofErr w:type="spellStart"/>
      <w:r w:rsidRPr="002945D6">
        <w:rPr>
          <w:b/>
        </w:rPr>
        <w:t>ciscoco</w:t>
      </w:r>
      <w:r>
        <w:rPr>
          <w:b/>
        </w:rPr>
        <w:t>npass</w:t>
      </w:r>
      <w:proofErr w:type="spellEnd"/>
      <w:r>
        <w:t xml:space="preserve"> for the console.</w:t>
      </w:r>
    </w:p>
    <w:p w14:paraId="0FD7BA4C" w14:textId="77777777" w:rsidR="005E31DA" w:rsidRPr="00B3524E" w:rsidRDefault="005E31DA" w:rsidP="005E31DA">
      <w:pPr>
        <w:pStyle w:val="SubStepAlpha"/>
      </w:pPr>
      <w:r w:rsidRPr="00B3524E">
        <w:t>Configure a password for the AUX port for router R1.</w:t>
      </w:r>
    </w:p>
    <w:p w14:paraId="6212A616" w14:textId="77777777" w:rsidR="005E31DA" w:rsidRPr="0057529C" w:rsidRDefault="005E31DA" w:rsidP="005E31DA">
      <w:pPr>
        <w:pStyle w:val="CMD"/>
      </w:pPr>
      <w:r w:rsidRPr="0057529C">
        <w:t>R1(config)</w:t>
      </w:r>
      <w:r>
        <w:t xml:space="preserve"># </w:t>
      </w:r>
      <w:r w:rsidR="005E2E48" w:rsidRPr="005E2E48">
        <w:rPr>
          <w:b/>
        </w:rPr>
        <w:t>line aux 0</w:t>
      </w:r>
    </w:p>
    <w:p w14:paraId="007A87D7" w14:textId="77777777" w:rsidR="005E31DA" w:rsidRPr="0057529C" w:rsidRDefault="005E31DA" w:rsidP="005E31DA">
      <w:pPr>
        <w:pStyle w:val="CMD"/>
      </w:pPr>
      <w:r w:rsidRPr="0057529C">
        <w:t>R1(config-</w:t>
      </w:r>
      <w:proofErr w:type="gramStart"/>
      <w:r w:rsidRPr="0057529C">
        <w:t>line)</w:t>
      </w:r>
      <w:r>
        <w:t>#</w:t>
      </w:r>
      <w:proofErr w:type="gramEnd"/>
      <w:r>
        <w:t xml:space="preserve"> </w:t>
      </w:r>
      <w:r w:rsidR="005E2E48" w:rsidRPr="005E2E48">
        <w:rPr>
          <w:b/>
        </w:rPr>
        <w:t xml:space="preserve">password </w:t>
      </w:r>
      <w:proofErr w:type="spellStart"/>
      <w:r w:rsidR="005E2E48" w:rsidRPr="005E2E48">
        <w:rPr>
          <w:b/>
        </w:rPr>
        <w:t>ciscoauxpass</w:t>
      </w:r>
      <w:proofErr w:type="spellEnd"/>
    </w:p>
    <w:p w14:paraId="77BA0185" w14:textId="77777777" w:rsidR="005E31DA" w:rsidRPr="0057529C" w:rsidRDefault="005E31DA" w:rsidP="005E31DA">
      <w:pPr>
        <w:pStyle w:val="CMD"/>
        <w:rPr>
          <w:rFonts w:cs="Courier New"/>
          <w:b/>
          <w:bCs/>
        </w:rPr>
      </w:pPr>
      <w:r w:rsidRPr="0057529C">
        <w:rPr>
          <w:rFonts w:cs="Courier New"/>
        </w:rPr>
        <w:t>R1(config-</w:t>
      </w:r>
      <w:proofErr w:type="gramStart"/>
      <w:r w:rsidRPr="0057529C">
        <w:rPr>
          <w:rFonts w:cs="Courier New"/>
        </w:rPr>
        <w:t>line)</w:t>
      </w:r>
      <w:r>
        <w:rPr>
          <w:rFonts w:cs="Courier New"/>
        </w:rPr>
        <w:t>#</w:t>
      </w:r>
      <w:proofErr w:type="gramEnd"/>
      <w:r>
        <w:rPr>
          <w:rFonts w:cs="Courier New"/>
        </w:rPr>
        <w:t xml:space="preserve"> </w:t>
      </w:r>
      <w:r w:rsidRPr="0057529C">
        <w:rPr>
          <w:rFonts w:cs="Courier New"/>
          <w:b/>
          <w:bCs/>
        </w:rPr>
        <w:t>exec-timeout 5 0</w:t>
      </w:r>
    </w:p>
    <w:p w14:paraId="35D930EC" w14:textId="77777777" w:rsidR="005E31DA" w:rsidRDefault="005E31DA" w:rsidP="005E31DA">
      <w:pPr>
        <w:pStyle w:val="CMD"/>
        <w:rPr>
          <w:b/>
        </w:rPr>
      </w:pPr>
      <w:r w:rsidRPr="0057529C">
        <w:t>R1(config-</w:t>
      </w:r>
      <w:proofErr w:type="gramStart"/>
      <w:r w:rsidRPr="0057529C">
        <w:t>line)</w:t>
      </w:r>
      <w:r>
        <w:t>#</w:t>
      </w:r>
      <w:proofErr w:type="gramEnd"/>
      <w:r>
        <w:t xml:space="preserve"> </w:t>
      </w:r>
      <w:r w:rsidR="005E2E48" w:rsidRPr="005E2E48">
        <w:rPr>
          <w:b/>
        </w:rPr>
        <w:t>login</w:t>
      </w:r>
    </w:p>
    <w:p w14:paraId="68369870" w14:textId="77777777" w:rsidR="00FF1321" w:rsidRDefault="00FF1321" w:rsidP="005E31DA">
      <w:pPr>
        <w:pStyle w:val="CMD"/>
      </w:pPr>
    </w:p>
    <w:p w14:paraId="1182DE33" w14:textId="77777777" w:rsidR="00FF1321" w:rsidRPr="00B3524E" w:rsidRDefault="00FF1321" w:rsidP="005E31DA">
      <w:pPr>
        <w:pStyle w:val="CMD"/>
      </w:pPr>
    </w:p>
    <w:p w14:paraId="64931860" w14:textId="77777777" w:rsidR="005E31DA" w:rsidRPr="00B3524E" w:rsidRDefault="005E31DA" w:rsidP="005E31DA">
      <w:pPr>
        <w:pStyle w:val="SubStepAlpha"/>
      </w:pPr>
      <w:r>
        <w:t>Telnet from R2 to R1.</w:t>
      </w:r>
    </w:p>
    <w:p w14:paraId="7A1B1082" w14:textId="77777777" w:rsidR="005E31DA" w:rsidRPr="005E31DA" w:rsidRDefault="005E31DA" w:rsidP="005E31DA">
      <w:pPr>
        <w:pStyle w:val="CMD"/>
        <w:rPr>
          <w:b/>
          <w:highlight w:val="lightGray"/>
        </w:rPr>
      </w:pPr>
      <w:r w:rsidRPr="00737C0F">
        <w:t>R2&gt;</w:t>
      </w:r>
      <w:r>
        <w:t xml:space="preserve"> </w:t>
      </w:r>
      <w:r w:rsidRPr="005E31DA">
        <w:rPr>
          <w:b/>
        </w:rPr>
        <w:t>telnet 10.1.1.1</w:t>
      </w:r>
    </w:p>
    <w:p w14:paraId="7B55522B" w14:textId="77777777" w:rsidR="008C5CA0" w:rsidRDefault="005E31DA" w:rsidP="005E31DA">
      <w:pPr>
        <w:pStyle w:val="BodyTextL50"/>
      </w:pPr>
      <w:r>
        <w:t xml:space="preserve">Were you able to login? </w:t>
      </w:r>
      <w:r w:rsidR="003562AE">
        <w:t>Explain.</w:t>
      </w:r>
    </w:p>
    <w:p w14:paraId="133E4112" w14:textId="77777777" w:rsidR="008C5CA0" w:rsidRDefault="008C5CA0" w:rsidP="005E31DA">
      <w:pPr>
        <w:pStyle w:val="BodyTextL50"/>
      </w:pPr>
      <w:r>
        <w:t>____________________________________________________________________________________</w:t>
      </w:r>
    </w:p>
    <w:p w14:paraId="56531658" w14:textId="77777777" w:rsidR="00D67BB9" w:rsidRDefault="00D67BB9" w:rsidP="00D67BB9">
      <w:pPr>
        <w:pStyle w:val="BodyTextL50"/>
      </w:pPr>
      <w:r>
        <w:t>____________________________________________________________________________________</w:t>
      </w:r>
    </w:p>
    <w:p w14:paraId="4C8D20C2" w14:textId="77777777" w:rsidR="005E31DA" w:rsidRDefault="005E31DA" w:rsidP="005E31DA">
      <w:pPr>
        <w:pStyle w:val="BodyTextL50"/>
      </w:pPr>
      <w:r w:rsidRPr="00737C0F">
        <w:lastRenderedPageBreak/>
        <w:t>What message</w:t>
      </w:r>
      <w:r>
        <w:t>s</w:t>
      </w:r>
      <w:r w:rsidRPr="00737C0F">
        <w:t xml:space="preserve"> </w:t>
      </w:r>
      <w:r>
        <w:t xml:space="preserve">were </w:t>
      </w:r>
      <w:r w:rsidRPr="00737C0F">
        <w:t>displayed?</w:t>
      </w:r>
    </w:p>
    <w:p w14:paraId="5D2E96CE" w14:textId="77777777" w:rsidR="008C5CA0" w:rsidRDefault="008C5CA0" w:rsidP="008C5CA0">
      <w:pPr>
        <w:pStyle w:val="BodyTextL50"/>
      </w:pPr>
      <w:r>
        <w:t>____________________________________________________________________________________</w:t>
      </w:r>
    </w:p>
    <w:p w14:paraId="5F5C3EFE" w14:textId="77777777" w:rsidR="008C5CA0" w:rsidRDefault="008C5CA0" w:rsidP="008C5CA0">
      <w:pPr>
        <w:pStyle w:val="BodyTextL50"/>
      </w:pPr>
      <w:r>
        <w:t>____________________________________________________________________________________</w:t>
      </w:r>
    </w:p>
    <w:p w14:paraId="70E96E29" w14:textId="77777777" w:rsidR="005E31DA" w:rsidRPr="00B3524E" w:rsidRDefault="005E31DA" w:rsidP="00F732BD">
      <w:pPr>
        <w:pStyle w:val="SubStepAlpha"/>
      </w:pPr>
      <w:r w:rsidRPr="00B3524E">
        <w:t xml:space="preserve">Configure the password on the </w:t>
      </w:r>
      <w:proofErr w:type="spellStart"/>
      <w:r w:rsidRPr="00B3524E">
        <w:t>vty</w:t>
      </w:r>
      <w:proofErr w:type="spellEnd"/>
      <w:r>
        <w:t xml:space="preserve"> lines </w:t>
      </w:r>
      <w:r w:rsidRPr="00B3524E">
        <w:t>for router R1.</w:t>
      </w:r>
    </w:p>
    <w:p w14:paraId="46341D92" w14:textId="77777777" w:rsidR="005E31DA" w:rsidRPr="00F16CBA" w:rsidRDefault="005E2E48" w:rsidP="00F16CBA">
      <w:pPr>
        <w:pStyle w:val="CMD"/>
      </w:pPr>
      <w:r w:rsidRPr="005E2E48">
        <w:t xml:space="preserve">R1(config)# </w:t>
      </w:r>
      <w:r w:rsidRPr="005E2E48">
        <w:rPr>
          <w:b/>
        </w:rPr>
        <w:t xml:space="preserve">line </w:t>
      </w:r>
      <w:proofErr w:type="spellStart"/>
      <w:r w:rsidRPr="005E2E48">
        <w:rPr>
          <w:b/>
        </w:rPr>
        <w:t>vty</w:t>
      </w:r>
      <w:proofErr w:type="spellEnd"/>
      <w:r w:rsidRPr="005E2E48">
        <w:rPr>
          <w:b/>
        </w:rPr>
        <w:t xml:space="preserve"> 0 4</w:t>
      </w:r>
    </w:p>
    <w:p w14:paraId="585F3B7C" w14:textId="77777777" w:rsidR="005E31DA" w:rsidRPr="00F16CBA" w:rsidRDefault="005E2E48" w:rsidP="00F16CBA">
      <w:pPr>
        <w:pStyle w:val="CMD"/>
      </w:pPr>
      <w:r w:rsidRPr="005E2E48">
        <w:t>R1(config-</w:t>
      </w:r>
      <w:proofErr w:type="gramStart"/>
      <w:r w:rsidRPr="005E2E48">
        <w:t>line)#</w:t>
      </w:r>
      <w:proofErr w:type="gramEnd"/>
      <w:r w:rsidRPr="005E2E48">
        <w:t xml:space="preserve"> </w:t>
      </w:r>
      <w:r w:rsidRPr="005E2E48">
        <w:rPr>
          <w:b/>
        </w:rPr>
        <w:t xml:space="preserve">password </w:t>
      </w:r>
      <w:proofErr w:type="spellStart"/>
      <w:r w:rsidRPr="005E2E48">
        <w:rPr>
          <w:b/>
        </w:rPr>
        <w:t>ciscovtypass</w:t>
      </w:r>
      <w:proofErr w:type="spellEnd"/>
    </w:p>
    <w:p w14:paraId="5879EEE5" w14:textId="77777777" w:rsidR="005E31DA" w:rsidRDefault="005E31DA" w:rsidP="00F16CBA">
      <w:pPr>
        <w:pStyle w:val="CMD"/>
        <w:rPr>
          <w:b/>
        </w:rPr>
      </w:pPr>
      <w:r w:rsidRPr="00F16CBA">
        <w:t>R1(config-</w:t>
      </w:r>
      <w:proofErr w:type="gramStart"/>
      <w:r w:rsidRPr="00F16CBA">
        <w:t>line)#</w:t>
      </w:r>
      <w:proofErr w:type="gramEnd"/>
      <w:r w:rsidRPr="00F16CBA">
        <w:t xml:space="preserve"> </w:t>
      </w:r>
      <w:r w:rsidRPr="00F16CBA">
        <w:rPr>
          <w:b/>
        </w:rPr>
        <w:t>exec-timeout 5 0</w:t>
      </w:r>
    </w:p>
    <w:p w14:paraId="58CEA1C7" w14:textId="77777777" w:rsidR="00274279" w:rsidRPr="000744A3" w:rsidRDefault="00274279" w:rsidP="00274279">
      <w:pPr>
        <w:pStyle w:val="CMD"/>
      </w:pPr>
      <w:r>
        <w:t>R1</w:t>
      </w:r>
      <w:r w:rsidRPr="00274279">
        <w:t>(config-</w:t>
      </w:r>
      <w:proofErr w:type="gramStart"/>
      <w:r w:rsidRPr="00274279">
        <w:t>line)#</w:t>
      </w:r>
      <w:proofErr w:type="gramEnd"/>
      <w:r w:rsidRPr="00274279">
        <w:t xml:space="preserve"> </w:t>
      </w:r>
      <w:r w:rsidRPr="00280F63">
        <w:rPr>
          <w:b/>
        </w:rPr>
        <w:t>transport input telnet</w:t>
      </w:r>
    </w:p>
    <w:p w14:paraId="0A21404A" w14:textId="77777777" w:rsidR="000744A3" w:rsidRDefault="005E2E48" w:rsidP="000744A3">
      <w:pPr>
        <w:pStyle w:val="CMD"/>
        <w:rPr>
          <w:b/>
        </w:rPr>
      </w:pPr>
      <w:r w:rsidRPr="005E2E48">
        <w:t>R1(config-</w:t>
      </w:r>
      <w:proofErr w:type="gramStart"/>
      <w:r w:rsidRPr="005E2E48">
        <w:t>line)#</w:t>
      </w:r>
      <w:proofErr w:type="gramEnd"/>
      <w:r w:rsidRPr="005E2E48">
        <w:t xml:space="preserve"> </w:t>
      </w:r>
      <w:r w:rsidRPr="005E2E48">
        <w:rPr>
          <w:b/>
        </w:rPr>
        <w:t>login</w:t>
      </w:r>
    </w:p>
    <w:p w14:paraId="38AC0710" w14:textId="77777777" w:rsidR="00F732BD" w:rsidRPr="00A65250" w:rsidRDefault="00280F63" w:rsidP="00F732BD">
      <w:pPr>
        <w:pStyle w:val="BodyTextL50"/>
        <w:rPr>
          <w:b/>
          <w:color w:val="FF0000"/>
        </w:rPr>
      </w:pPr>
      <w:r w:rsidRPr="00280F63">
        <w:rPr>
          <w:b/>
        </w:rPr>
        <w:t>Note</w:t>
      </w:r>
      <w:r>
        <w:t xml:space="preserve">: The default for </w:t>
      </w:r>
      <w:proofErr w:type="spellStart"/>
      <w:r w:rsidR="004E29DE">
        <w:t>vty</w:t>
      </w:r>
      <w:proofErr w:type="spellEnd"/>
      <w:r>
        <w:t xml:space="preserve"> lines is now </w:t>
      </w:r>
      <w:r w:rsidRPr="00F732BD">
        <w:rPr>
          <w:b/>
        </w:rPr>
        <w:t>transport input none</w:t>
      </w:r>
      <w:r w:rsidR="00F732BD" w:rsidRPr="00F732BD">
        <w:t>.</w:t>
      </w:r>
      <w:r w:rsidR="00A65250">
        <w:t xml:space="preserve"> </w:t>
      </w:r>
    </w:p>
    <w:p w14:paraId="3A97C2C9" w14:textId="77777777" w:rsidR="008C5CA0" w:rsidRDefault="005E31DA" w:rsidP="00F732BD">
      <w:pPr>
        <w:pStyle w:val="BodyTextL50"/>
      </w:pPr>
      <w:r>
        <w:t>Telnet from R2 to R1 again. Were you able to login this time?</w:t>
      </w:r>
    </w:p>
    <w:p w14:paraId="6B1867EB" w14:textId="77777777" w:rsidR="002A27E9" w:rsidRDefault="008C5CA0">
      <w:pPr>
        <w:pStyle w:val="BodyTextL50"/>
      </w:pPr>
      <w:r>
        <w:t>____________________________________________________________________________________</w:t>
      </w:r>
    </w:p>
    <w:p w14:paraId="2257867A" w14:textId="77777777" w:rsidR="00D62210" w:rsidRDefault="005E31DA" w:rsidP="005E31DA">
      <w:pPr>
        <w:pStyle w:val="SubStepAlpha"/>
      </w:pPr>
      <w:r w:rsidRPr="00AF2D0C">
        <w:t xml:space="preserve">Enter privileged EXEC mode and issue the </w:t>
      </w:r>
      <w:r w:rsidR="005E2E48" w:rsidRPr="005E2E48">
        <w:rPr>
          <w:rFonts w:eastAsia="Arial"/>
          <w:b/>
        </w:rPr>
        <w:t>show run</w:t>
      </w:r>
      <w:r w:rsidRPr="00AF2D0C">
        <w:t xml:space="preserve"> command. Can you read the enable secret</w:t>
      </w:r>
      <w:r w:rsidRPr="00BA5235">
        <w:t xml:space="preserve"> password? </w:t>
      </w:r>
      <w:r w:rsidR="00A002AB">
        <w:t>Explain.</w:t>
      </w:r>
    </w:p>
    <w:p w14:paraId="12CEC393" w14:textId="77777777" w:rsidR="002A27E9" w:rsidRDefault="00D62210">
      <w:pPr>
        <w:pStyle w:val="BodyTextL50"/>
      </w:pPr>
      <w:r>
        <w:t>____________________________________________________________________________________</w:t>
      </w:r>
    </w:p>
    <w:p w14:paraId="21319C4C" w14:textId="77777777" w:rsidR="002A27E9" w:rsidRDefault="00D62210">
      <w:pPr>
        <w:pStyle w:val="BodyTextL50"/>
      </w:pPr>
      <w:r>
        <w:t>____________________________________________________________________________________</w:t>
      </w:r>
    </w:p>
    <w:p w14:paraId="0745C470" w14:textId="77777777" w:rsidR="000616C0" w:rsidRDefault="005E31DA" w:rsidP="005E31DA">
      <w:pPr>
        <w:pStyle w:val="BodyTextL50"/>
      </w:pPr>
      <w:r w:rsidRPr="00B178A5">
        <w:t>Can you read the console, aux</w:t>
      </w:r>
      <w:r>
        <w:t>,</w:t>
      </w:r>
      <w:r w:rsidRPr="00B178A5">
        <w:t xml:space="preserve"> and </w:t>
      </w:r>
      <w:proofErr w:type="spellStart"/>
      <w:r w:rsidRPr="00B178A5">
        <w:t>vty</w:t>
      </w:r>
      <w:proofErr w:type="spellEnd"/>
      <w:r w:rsidRPr="00B178A5">
        <w:t xml:space="preserve"> passwords? </w:t>
      </w:r>
      <w:r w:rsidR="00A002AB">
        <w:t>Explain.</w:t>
      </w:r>
    </w:p>
    <w:p w14:paraId="1A8DB257" w14:textId="77777777" w:rsidR="000616C0" w:rsidRDefault="000616C0" w:rsidP="005E31DA">
      <w:pPr>
        <w:pStyle w:val="BodyTextL50"/>
      </w:pPr>
      <w:r>
        <w:t>____________________________________________________________________________________</w:t>
      </w:r>
    </w:p>
    <w:p w14:paraId="48FF692E" w14:textId="77777777" w:rsidR="000616C0" w:rsidRDefault="000616C0" w:rsidP="005E31DA">
      <w:pPr>
        <w:pStyle w:val="BodyTextL50"/>
      </w:pPr>
      <w:r>
        <w:t>____________________________________________________________________________________</w:t>
      </w:r>
    </w:p>
    <w:p w14:paraId="0972DEAF" w14:textId="77777777" w:rsidR="005E31DA" w:rsidRDefault="005E31DA" w:rsidP="005E31DA">
      <w:pPr>
        <w:pStyle w:val="SubStepAlpha"/>
      </w:pPr>
      <w:r>
        <w:t>Repeat the configuration portion of steps 3a through 3g on router R3.</w:t>
      </w:r>
    </w:p>
    <w:p w14:paraId="16D5924E" w14:textId="77777777" w:rsidR="00A049E6" w:rsidRDefault="00A049E6" w:rsidP="00A049E6">
      <w:pPr>
        <w:pStyle w:val="StepHead"/>
      </w:pPr>
      <w:r>
        <w:t>Encrypt clear text passwords.</w:t>
      </w:r>
    </w:p>
    <w:p w14:paraId="1A5A6CB1" w14:textId="77777777" w:rsidR="00A049E6" w:rsidRDefault="00A049E6" w:rsidP="00A049E6">
      <w:pPr>
        <w:pStyle w:val="SubStepAlpha"/>
      </w:pPr>
      <w:r>
        <w:t xml:space="preserve">Use the </w:t>
      </w:r>
      <w:r w:rsidR="005E2E48" w:rsidRPr="005E2E48">
        <w:rPr>
          <w:b/>
        </w:rPr>
        <w:t>service password-encryption</w:t>
      </w:r>
      <w:r w:rsidRPr="00061CE1">
        <w:t xml:space="preserve"> </w:t>
      </w:r>
      <w:r>
        <w:t xml:space="preserve">command to encrypt the console, aux, and </w:t>
      </w:r>
      <w:proofErr w:type="spellStart"/>
      <w:r>
        <w:t>vty</w:t>
      </w:r>
      <w:proofErr w:type="spellEnd"/>
      <w:r>
        <w:t xml:space="preserve"> passwords.</w:t>
      </w:r>
    </w:p>
    <w:p w14:paraId="1A08782D" w14:textId="77777777" w:rsidR="00A049E6" w:rsidRDefault="00A049E6" w:rsidP="00A049E6">
      <w:pPr>
        <w:pStyle w:val="CMD"/>
      </w:pPr>
      <w:r>
        <w:t xml:space="preserve">R1(config)# </w:t>
      </w:r>
      <w:r w:rsidR="005E2E48" w:rsidRPr="005E2E48">
        <w:rPr>
          <w:b/>
        </w:rPr>
        <w:t>service password-encryption</w:t>
      </w:r>
    </w:p>
    <w:p w14:paraId="51F720D3" w14:textId="77777777" w:rsidR="00A049E6" w:rsidRDefault="00A049E6" w:rsidP="00A049E6">
      <w:pPr>
        <w:pStyle w:val="SubStepAlpha"/>
      </w:pPr>
      <w:r w:rsidRPr="00A049E6">
        <w:t xml:space="preserve">Issue the </w:t>
      </w:r>
      <w:r w:rsidR="005E2E48" w:rsidRPr="005E2E48">
        <w:rPr>
          <w:b/>
        </w:rPr>
        <w:t>show run</w:t>
      </w:r>
      <w:r w:rsidRPr="00A049E6">
        <w:t xml:space="preserve"> command. Can you read the console, aux, and </w:t>
      </w:r>
      <w:proofErr w:type="spellStart"/>
      <w:r w:rsidRPr="00A049E6">
        <w:t>vty</w:t>
      </w:r>
      <w:proofErr w:type="spellEnd"/>
      <w:r w:rsidRPr="00A049E6">
        <w:t xml:space="preserve"> passwords? </w:t>
      </w:r>
      <w:r w:rsidR="00A002AB">
        <w:t>Explain.</w:t>
      </w:r>
    </w:p>
    <w:p w14:paraId="10B32DA0" w14:textId="77777777" w:rsidR="002A27E9" w:rsidRDefault="00FB6C2E">
      <w:pPr>
        <w:pStyle w:val="BodyTextL50"/>
      </w:pPr>
      <w:r>
        <w:t>____________________________________________________________________________________</w:t>
      </w:r>
    </w:p>
    <w:p w14:paraId="44EA06FA" w14:textId="77777777" w:rsidR="002A27E9" w:rsidRDefault="00FB6C2E">
      <w:pPr>
        <w:pStyle w:val="BodyTextL50"/>
      </w:pPr>
      <w:r>
        <w:t>____________________________________________________________________________________</w:t>
      </w:r>
    </w:p>
    <w:p w14:paraId="611A72F8" w14:textId="77777777" w:rsidR="00FB6C2E" w:rsidRPr="00A049E6" w:rsidRDefault="00A049E6" w:rsidP="002B2D65">
      <w:pPr>
        <w:pStyle w:val="BodyTextL50"/>
      </w:pPr>
      <w:r w:rsidRPr="00A049E6">
        <w:t xml:space="preserve">At what level (number) is the </w:t>
      </w:r>
      <w:r w:rsidR="00280F63">
        <w:t xml:space="preserve">default </w:t>
      </w:r>
      <w:r w:rsidRPr="00A049E6">
        <w:t>enable secret password encrypted?</w:t>
      </w:r>
      <w:r w:rsidR="00FB6C2E">
        <w:t xml:space="preserve"> ______________ </w:t>
      </w:r>
    </w:p>
    <w:p w14:paraId="4EB97F3E" w14:textId="77777777" w:rsidR="00A049E6" w:rsidRPr="00A049E6" w:rsidRDefault="00A049E6" w:rsidP="00A049E6">
      <w:pPr>
        <w:pStyle w:val="BodyTextL50"/>
      </w:pPr>
      <w:r w:rsidRPr="00A049E6">
        <w:t>At what level (number) are the other passwords encrypted?</w:t>
      </w:r>
      <w:r w:rsidR="00FB6C2E">
        <w:t xml:space="preserve"> ______________</w:t>
      </w:r>
      <w:r w:rsidRPr="00A049E6">
        <w:t xml:space="preserve"> </w:t>
      </w:r>
    </w:p>
    <w:p w14:paraId="3D533D9F" w14:textId="77777777" w:rsidR="00FB6C2E" w:rsidRDefault="00A049E6" w:rsidP="00A049E6">
      <w:pPr>
        <w:pStyle w:val="BodyTextL50"/>
      </w:pPr>
      <w:r w:rsidRPr="00A049E6">
        <w:t>Which level of encryption is harder to crack and why?</w:t>
      </w:r>
    </w:p>
    <w:p w14:paraId="3D6FDD45" w14:textId="77777777" w:rsidR="00FB6C2E" w:rsidRDefault="00FB6C2E" w:rsidP="00A049E6">
      <w:pPr>
        <w:pStyle w:val="BodyTextL50"/>
      </w:pPr>
      <w:r>
        <w:t>____________________________________________________________________________________</w:t>
      </w:r>
    </w:p>
    <w:p w14:paraId="0788781C" w14:textId="77777777" w:rsidR="00FB6C2E" w:rsidRDefault="00FB6C2E" w:rsidP="00A049E6">
      <w:pPr>
        <w:pStyle w:val="BodyTextL50"/>
      </w:pPr>
      <w:r>
        <w:t>____________________________________________________________________________________</w:t>
      </w:r>
    </w:p>
    <w:p w14:paraId="19748E0F" w14:textId="77777777" w:rsidR="00A049E6" w:rsidRPr="001F4F1B" w:rsidRDefault="00A049E6" w:rsidP="00A049E6">
      <w:pPr>
        <w:pStyle w:val="TaskHead"/>
      </w:pPr>
      <w:r w:rsidRPr="001F4F1B">
        <w:t>Configure</w:t>
      </w:r>
      <w:r>
        <w:t xml:space="preserve"> a</w:t>
      </w:r>
      <w:r w:rsidRPr="001F4F1B">
        <w:t xml:space="preserve"> </w:t>
      </w:r>
      <w:r>
        <w:t xml:space="preserve">Login Warning Banner </w:t>
      </w:r>
      <w:r w:rsidRPr="00372789">
        <w:t xml:space="preserve">on </w:t>
      </w:r>
      <w:r>
        <w:t>R</w:t>
      </w:r>
      <w:r w:rsidRPr="00372789">
        <w:t>outers R1 and R3</w:t>
      </w:r>
      <w:r w:rsidR="0031598D">
        <w:t>.</w:t>
      </w:r>
    </w:p>
    <w:p w14:paraId="277A9EA8" w14:textId="77777777" w:rsidR="00A049E6" w:rsidRDefault="00A049E6" w:rsidP="00A049E6">
      <w:pPr>
        <w:pStyle w:val="StepHead"/>
      </w:pPr>
      <w:r>
        <w:t>Configure a warning message to display prior to login.</w:t>
      </w:r>
    </w:p>
    <w:p w14:paraId="26255844" w14:textId="77777777" w:rsidR="00A049E6" w:rsidRPr="00AE0989" w:rsidRDefault="00A049E6" w:rsidP="00A049E6">
      <w:pPr>
        <w:pStyle w:val="SubStepAlpha"/>
      </w:pPr>
      <w:r w:rsidRPr="00D02336">
        <w:t xml:space="preserve">Configure a </w:t>
      </w:r>
      <w:r>
        <w:t xml:space="preserve">warning to unauthorized users with a </w:t>
      </w:r>
      <w:r w:rsidRPr="00D02336">
        <w:t xml:space="preserve">message-of-the-day </w:t>
      </w:r>
      <w:r>
        <w:t xml:space="preserve">(MOTD) </w:t>
      </w:r>
      <w:r w:rsidRPr="00D02336">
        <w:t xml:space="preserve">banner </w:t>
      </w:r>
      <w:r>
        <w:t xml:space="preserve">using </w:t>
      </w:r>
      <w:r w:rsidRPr="00D02336">
        <w:t>the</w:t>
      </w:r>
      <w:r w:rsidRPr="00362FEA">
        <w:t xml:space="preserve"> </w:t>
      </w:r>
      <w:r w:rsidR="005E2E48" w:rsidRPr="005E2E48">
        <w:rPr>
          <w:b/>
        </w:rPr>
        <w:t xml:space="preserve">banner </w:t>
      </w:r>
      <w:proofErr w:type="spellStart"/>
      <w:r w:rsidR="005E2E48" w:rsidRPr="005E2E48">
        <w:rPr>
          <w:b/>
        </w:rPr>
        <w:t>motd</w:t>
      </w:r>
      <w:proofErr w:type="spellEnd"/>
      <w:r w:rsidRPr="00362FEA">
        <w:t xml:space="preserve"> </w:t>
      </w:r>
      <w:r w:rsidRPr="00D02336">
        <w:t>command</w:t>
      </w:r>
      <w:r w:rsidRPr="00AE0989">
        <w:t xml:space="preserve">. When a user connects to </w:t>
      </w:r>
      <w:r>
        <w:t xml:space="preserve">one of the </w:t>
      </w:r>
      <w:r w:rsidRPr="00AE0989">
        <w:t>router</w:t>
      </w:r>
      <w:r>
        <w:t>s</w:t>
      </w:r>
      <w:r w:rsidRPr="00AE0989">
        <w:t>, the MOTD banner appears before the login prompt.</w:t>
      </w:r>
      <w:r>
        <w:t xml:space="preserve"> In this example, the dollar sign ($) is used to start and end the message.</w:t>
      </w:r>
    </w:p>
    <w:p w14:paraId="01B7FC41" w14:textId="77777777" w:rsidR="00A049E6" w:rsidRPr="00A049E6" w:rsidRDefault="00A049E6" w:rsidP="00A049E6">
      <w:pPr>
        <w:pStyle w:val="CMD"/>
      </w:pPr>
      <w:r w:rsidRPr="00A049E6">
        <w:t xml:space="preserve">R1(config)# </w:t>
      </w:r>
      <w:r w:rsidRPr="00A049E6">
        <w:rPr>
          <w:b/>
        </w:rPr>
        <w:t xml:space="preserve">banner </w:t>
      </w:r>
      <w:proofErr w:type="spellStart"/>
      <w:r w:rsidRPr="00A049E6">
        <w:rPr>
          <w:b/>
        </w:rPr>
        <w:t>motd</w:t>
      </w:r>
      <w:proofErr w:type="spellEnd"/>
      <w:r w:rsidRPr="00A049E6">
        <w:rPr>
          <w:b/>
        </w:rPr>
        <w:t xml:space="preserve"> $Unauthorized access strictly </w:t>
      </w:r>
      <w:proofErr w:type="gramStart"/>
      <w:r w:rsidRPr="00A049E6">
        <w:rPr>
          <w:b/>
        </w:rPr>
        <w:t>prohibited</w:t>
      </w:r>
      <w:r w:rsidR="004112A4">
        <w:rPr>
          <w:b/>
        </w:rPr>
        <w:t>!</w:t>
      </w:r>
      <w:r w:rsidRPr="00A049E6">
        <w:rPr>
          <w:b/>
        </w:rPr>
        <w:t>$</w:t>
      </w:r>
      <w:proofErr w:type="gramEnd"/>
    </w:p>
    <w:p w14:paraId="0A54EB09" w14:textId="77777777" w:rsidR="00A049E6" w:rsidRDefault="00A049E6" w:rsidP="00A049E6">
      <w:pPr>
        <w:pStyle w:val="CMD"/>
      </w:pPr>
      <w:r w:rsidRPr="00A049E6">
        <w:t xml:space="preserve">R1(config)# </w:t>
      </w:r>
      <w:r w:rsidRPr="00A049E6">
        <w:rPr>
          <w:b/>
        </w:rPr>
        <w:t>exit</w:t>
      </w:r>
    </w:p>
    <w:p w14:paraId="76C96C32" w14:textId="77777777" w:rsidR="00A5741D" w:rsidRDefault="00A049E6" w:rsidP="00A049E6">
      <w:pPr>
        <w:pStyle w:val="SubStepAlpha"/>
      </w:pPr>
      <w:r w:rsidRPr="000C435F">
        <w:t xml:space="preserve">Issue the </w:t>
      </w:r>
      <w:r w:rsidRPr="00430991">
        <w:rPr>
          <w:rFonts w:eastAsia="Arial"/>
          <w:b/>
        </w:rPr>
        <w:t>show run</w:t>
      </w:r>
      <w:r w:rsidRPr="000C435F">
        <w:t xml:space="preserve"> command.</w:t>
      </w:r>
      <w:r>
        <w:t xml:space="preserve"> What does the $ convert to in the output?</w:t>
      </w:r>
    </w:p>
    <w:p w14:paraId="2848A647" w14:textId="77777777" w:rsidR="002A27E9" w:rsidRDefault="00A5741D">
      <w:pPr>
        <w:pStyle w:val="BodyTextL50"/>
      </w:pPr>
      <w:r>
        <w:t>____________________________________________________________________________________</w:t>
      </w:r>
    </w:p>
    <w:p w14:paraId="061FC08C" w14:textId="77777777" w:rsidR="002A27E9" w:rsidRDefault="00A5741D">
      <w:pPr>
        <w:pStyle w:val="BodyTextL50"/>
      </w:pPr>
      <w:r>
        <w:t>____________________________________________________________________________________</w:t>
      </w:r>
    </w:p>
    <w:p w14:paraId="0B2A6AAB" w14:textId="77777777" w:rsidR="00A049E6" w:rsidRPr="001F4F1B" w:rsidRDefault="00A049E6" w:rsidP="00A049E6">
      <w:pPr>
        <w:pStyle w:val="TaskHead"/>
      </w:pPr>
      <w:r w:rsidRPr="001F4F1B">
        <w:lastRenderedPageBreak/>
        <w:t>Configure</w:t>
      </w:r>
      <w:r>
        <w:t xml:space="preserve"> </w:t>
      </w:r>
      <w:r w:rsidRPr="00BA5235">
        <w:t>Enhanced Username Password Security</w:t>
      </w:r>
      <w:r>
        <w:t xml:space="preserve"> </w:t>
      </w:r>
      <w:r w:rsidRPr="00E8106F">
        <w:t xml:space="preserve">on </w:t>
      </w:r>
      <w:r>
        <w:t>R</w:t>
      </w:r>
      <w:r w:rsidRPr="00E8106F">
        <w:t>outers R1 and R3.</w:t>
      </w:r>
    </w:p>
    <w:p w14:paraId="754AD140" w14:textId="77777777" w:rsidR="00A049E6" w:rsidRDefault="00A049E6" w:rsidP="00A049E6">
      <w:pPr>
        <w:pStyle w:val="StepHead"/>
      </w:pPr>
      <w:r>
        <w:t>Investigate the options for the username command.</w:t>
      </w:r>
    </w:p>
    <w:p w14:paraId="524A67C1" w14:textId="77777777" w:rsidR="00A049E6" w:rsidRDefault="00A049E6" w:rsidP="00A049E6">
      <w:pPr>
        <w:pStyle w:val="BodyTextL25"/>
      </w:pPr>
      <w:r>
        <w:t>In global configuration mode, enter the following command:</w:t>
      </w:r>
    </w:p>
    <w:p w14:paraId="0B7B3959" w14:textId="77777777" w:rsidR="00A049E6" w:rsidRPr="00161F38" w:rsidRDefault="00A049E6" w:rsidP="00A049E6">
      <w:pPr>
        <w:pStyle w:val="CMD"/>
        <w:rPr>
          <w:lang w:val="pt-BR"/>
        </w:rPr>
      </w:pPr>
      <w:r w:rsidRPr="0057529C">
        <w:rPr>
          <w:lang w:val="pt-BR"/>
        </w:rPr>
        <w:t>R1(config)</w:t>
      </w:r>
      <w:r>
        <w:rPr>
          <w:lang w:val="pt-BR"/>
        </w:rPr>
        <w:t xml:space="preserve"># </w:t>
      </w:r>
      <w:r w:rsidR="005E2E48" w:rsidRPr="005E2E48">
        <w:rPr>
          <w:b/>
          <w:lang w:val="pt-BR"/>
        </w:rPr>
        <w:t xml:space="preserve">username user01 </w:t>
      </w:r>
      <w:r w:rsidR="00416B9F">
        <w:rPr>
          <w:b/>
          <w:lang w:val="pt-BR"/>
        </w:rPr>
        <w:t>algorithm-type ?</w:t>
      </w:r>
    </w:p>
    <w:p w14:paraId="1153C3D5" w14:textId="77777777" w:rsidR="000F7327" w:rsidRDefault="00A049E6" w:rsidP="00272C59">
      <w:pPr>
        <w:pStyle w:val="BodyTextL50"/>
      </w:pPr>
      <w:r w:rsidRPr="00084840">
        <w:t>What options are available?</w:t>
      </w:r>
    </w:p>
    <w:p w14:paraId="558C7435" w14:textId="77777777" w:rsidR="000F7327" w:rsidRDefault="000F7327" w:rsidP="00272C59">
      <w:pPr>
        <w:pStyle w:val="BodyTextL50"/>
      </w:pPr>
      <w:r>
        <w:t>____________________________________________________________________________________</w:t>
      </w:r>
    </w:p>
    <w:p w14:paraId="0852E714" w14:textId="77777777" w:rsidR="000F7327" w:rsidRDefault="000F7327" w:rsidP="00272C59">
      <w:pPr>
        <w:pStyle w:val="BodyTextL50"/>
      </w:pPr>
      <w:r>
        <w:t>____________________________________________________________________________________</w:t>
      </w:r>
    </w:p>
    <w:p w14:paraId="6F77AB3A" w14:textId="77777777" w:rsidR="00A049E6" w:rsidRPr="00084840" w:rsidRDefault="000F7327" w:rsidP="00272C59">
      <w:pPr>
        <w:pStyle w:val="BodyTextL50"/>
      </w:pPr>
      <w:r>
        <w:t>____________________________________________________________________________________</w:t>
      </w:r>
    </w:p>
    <w:p w14:paraId="5CF0BC6A" w14:textId="77777777" w:rsidR="00A049E6" w:rsidRPr="00BA5235" w:rsidRDefault="00A049E6" w:rsidP="004E2993">
      <w:pPr>
        <w:pStyle w:val="StepHead"/>
      </w:pPr>
      <w:r w:rsidRPr="00BA5235">
        <w:t xml:space="preserve">Create a new user account </w:t>
      </w:r>
      <w:r>
        <w:t>with a secret password</w:t>
      </w:r>
      <w:r w:rsidRPr="00BA5235">
        <w:t>.</w:t>
      </w:r>
    </w:p>
    <w:p w14:paraId="1A792186" w14:textId="77777777" w:rsidR="00A049E6" w:rsidRDefault="00A049E6" w:rsidP="004E2993">
      <w:pPr>
        <w:pStyle w:val="SubStepAlpha"/>
      </w:pPr>
      <w:r w:rsidRPr="00BA5235">
        <w:t xml:space="preserve">Create a new user account with </w:t>
      </w:r>
      <w:r w:rsidR="00DA5FB1">
        <w:t>SCRYPT</w:t>
      </w:r>
      <w:r w:rsidR="00DA5FB1" w:rsidRPr="00BA5235">
        <w:t xml:space="preserve"> </w:t>
      </w:r>
      <w:r w:rsidRPr="00BA5235">
        <w:t xml:space="preserve">hashing </w:t>
      </w:r>
      <w:r>
        <w:t xml:space="preserve">to encrypt </w:t>
      </w:r>
      <w:r w:rsidRPr="00BA5235">
        <w:t>the password.</w:t>
      </w:r>
    </w:p>
    <w:p w14:paraId="3407E48D" w14:textId="77777777" w:rsidR="00A049E6" w:rsidRPr="00BA5235" w:rsidRDefault="00A049E6" w:rsidP="002448D9">
      <w:pPr>
        <w:pStyle w:val="CMD"/>
      </w:pPr>
      <w:r>
        <w:t>R1</w:t>
      </w:r>
      <w:r w:rsidRPr="00BA5235">
        <w:t>(config)</w:t>
      </w:r>
      <w:r>
        <w:t xml:space="preserve"># </w:t>
      </w:r>
      <w:r w:rsidRPr="002448D9">
        <w:rPr>
          <w:b/>
        </w:rPr>
        <w:t>username user0</w:t>
      </w:r>
      <w:r w:rsidR="000E72AA">
        <w:rPr>
          <w:b/>
        </w:rPr>
        <w:t>1</w:t>
      </w:r>
      <w:r w:rsidRPr="002448D9">
        <w:rPr>
          <w:b/>
        </w:rPr>
        <w:t xml:space="preserve"> </w:t>
      </w:r>
      <w:r w:rsidR="00416B9F">
        <w:rPr>
          <w:b/>
        </w:rPr>
        <w:t xml:space="preserve">algorithm-type </w:t>
      </w:r>
      <w:proofErr w:type="spellStart"/>
      <w:r w:rsidR="00416B9F">
        <w:rPr>
          <w:b/>
        </w:rPr>
        <w:t>scrypt</w:t>
      </w:r>
      <w:proofErr w:type="spellEnd"/>
      <w:r w:rsidR="00416B9F">
        <w:rPr>
          <w:b/>
        </w:rPr>
        <w:t xml:space="preserve"> </w:t>
      </w:r>
      <w:r w:rsidRPr="002448D9">
        <w:rPr>
          <w:b/>
        </w:rPr>
        <w:t>secret user0</w:t>
      </w:r>
      <w:r w:rsidR="000E72AA">
        <w:rPr>
          <w:b/>
        </w:rPr>
        <w:t>1</w:t>
      </w:r>
      <w:r w:rsidRPr="002448D9">
        <w:rPr>
          <w:b/>
        </w:rPr>
        <w:t>pass</w:t>
      </w:r>
    </w:p>
    <w:p w14:paraId="2DD7CB04" w14:textId="77777777" w:rsidR="00A049E6" w:rsidRPr="00BA5235" w:rsidRDefault="00A049E6" w:rsidP="002448D9">
      <w:pPr>
        <w:pStyle w:val="SubStepAlpha"/>
      </w:pPr>
      <w:r w:rsidRPr="00BA5235">
        <w:t>Exit global configuration mode and save your configuration.</w:t>
      </w:r>
    </w:p>
    <w:p w14:paraId="4A943178" w14:textId="77777777" w:rsidR="00A049E6" w:rsidRDefault="00A049E6" w:rsidP="002448D9">
      <w:pPr>
        <w:pStyle w:val="SubStepAlpha"/>
      </w:pPr>
      <w:r>
        <w:t xml:space="preserve">Display </w:t>
      </w:r>
      <w:r w:rsidRPr="00BA5235">
        <w:t xml:space="preserve">the </w:t>
      </w:r>
      <w:r>
        <w:t>run</w:t>
      </w:r>
      <w:r w:rsidRPr="00BA5235">
        <w:t>ning configuration.</w:t>
      </w:r>
      <w:r>
        <w:t xml:space="preserve"> </w:t>
      </w:r>
      <w:r w:rsidRPr="00BA5235">
        <w:t>Which hashing method is used for the password?</w:t>
      </w:r>
    </w:p>
    <w:p w14:paraId="323A9A57" w14:textId="77777777" w:rsidR="002A27E9" w:rsidRDefault="000F7327">
      <w:pPr>
        <w:pStyle w:val="BodyTextL50"/>
      </w:pPr>
      <w:r>
        <w:t>____________________________________________________________________________________</w:t>
      </w:r>
    </w:p>
    <w:p w14:paraId="0D3FDBF7" w14:textId="77777777" w:rsidR="002A27E9" w:rsidRDefault="000F7327">
      <w:pPr>
        <w:pStyle w:val="BodyTextL50"/>
      </w:pPr>
      <w:r>
        <w:t>____________________________________________________________________________________</w:t>
      </w:r>
    </w:p>
    <w:p w14:paraId="65E65CD5" w14:textId="77777777" w:rsidR="00A049E6" w:rsidRPr="00BA5235" w:rsidRDefault="00A049E6" w:rsidP="002448D9">
      <w:pPr>
        <w:pStyle w:val="StepHead"/>
      </w:pPr>
      <w:r>
        <w:t>Test the new account by logging in to the console</w:t>
      </w:r>
      <w:r w:rsidRPr="00BA5235">
        <w:t>.</w:t>
      </w:r>
    </w:p>
    <w:p w14:paraId="518449DE" w14:textId="77777777" w:rsidR="00A049E6" w:rsidRDefault="00A049E6" w:rsidP="002448D9">
      <w:pPr>
        <w:pStyle w:val="SubStepAlpha"/>
      </w:pPr>
      <w:r>
        <w:t>Set the console line to use the locally defined login accounts.</w:t>
      </w:r>
    </w:p>
    <w:p w14:paraId="5B12B877" w14:textId="77777777" w:rsidR="00A049E6" w:rsidRPr="00B3524E" w:rsidRDefault="00A049E6" w:rsidP="002448D9">
      <w:pPr>
        <w:pStyle w:val="CMD"/>
      </w:pPr>
      <w:r w:rsidRPr="00B3524E">
        <w:t>R1(config)</w:t>
      </w:r>
      <w:r>
        <w:t xml:space="preserve"># </w:t>
      </w:r>
      <w:r w:rsidRPr="002448D9">
        <w:rPr>
          <w:b/>
        </w:rPr>
        <w:t>line console 0</w:t>
      </w:r>
    </w:p>
    <w:p w14:paraId="783B9FDE"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22710468" w14:textId="77777777" w:rsidR="00A049E6" w:rsidRDefault="00A049E6" w:rsidP="002448D9">
      <w:pPr>
        <w:pStyle w:val="CMD"/>
      </w:pPr>
      <w:r>
        <w:t>R1(config-</w:t>
      </w:r>
      <w:proofErr w:type="gramStart"/>
      <w:r>
        <w:t>line)#</w:t>
      </w:r>
      <w:proofErr w:type="gramEnd"/>
      <w:r>
        <w:t xml:space="preserve"> </w:t>
      </w:r>
      <w:r w:rsidRPr="007C3341">
        <w:rPr>
          <w:b/>
        </w:rPr>
        <w:t>end</w:t>
      </w:r>
    </w:p>
    <w:p w14:paraId="64C2CDE4" w14:textId="77777777" w:rsidR="00A049E6" w:rsidRDefault="00A049E6" w:rsidP="002448D9">
      <w:pPr>
        <w:pStyle w:val="CMD"/>
      </w:pPr>
      <w:r>
        <w:t xml:space="preserve">R1# </w:t>
      </w:r>
      <w:r w:rsidRPr="007C3341">
        <w:rPr>
          <w:b/>
        </w:rPr>
        <w:t>exit</w:t>
      </w:r>
    </w:p>
    <w:p w14:paraId="206181F1" w14:textId="77777777" w:rsidR="00A049E6" w:rsidRDefault="00A049E6" w:rsidP="002448D9">
      <w:pPr>
        <w:pStyle w:val="SubStepAlpha"/>
      </w:pPr>
      <w:r>
        <w:t xml:space="preserve">Exit to the initial router screen which displays: </w:t>
      </w:r>
      <w:r w:rsidRPr="00A329CE">
        <w:t>R1 con0 is now available, Press RETURN to get started.</w:t>
      </w:r>
    </w:p>
    <w:p w14:paraId="57C2B36C" w14:textId="77777777" w:rsidR="00A049E6" w:rsidRDefault="00A049E6" w:rsidP="002448D9">
      <w:pPr>
        <w:pStyle w:val="SubStepAlpha"/>
      </w:pPr>
      <w:r>
        <w:t>Log in using the</w:t>
      </w:r>
      <w:r w:rsidR="00416083">
        <w:t xml:space="preserve"> previously defined</w:t>
      </w:r>
      <w:r>
        <w:t xml:space="preserve"> </w:t>
      </w:r>
      <w:r w:rsidR="00DC68A5">
        <w:t xml:space="preserve">username </w:t>
      </w:r>
      <w:r w:rsidR="005E2E48" w:rsidRPr="005E2E48">
        <w:rPr>
          <w:b/>
        </w:rPr>
        <w:t>user01</w:t>
      </w:r>
      <w:r>
        <w:t xml:space="preserve"> and</w:t>
      </w:r>
      <w:r w:rsidR="00A60527">
        <w:t xml:space="preserve"> the</w:t>
      </w:r>
      <w:r>
        <w:t xml:space="preserve"> </w:t>
      </w:r>
      <w:r w:rsidR="00DC68A5">
        <w:t xml:space="preserve">password </w:t>
      </w:r>
      <w:r w:rsidR="005E2E48" w:rsidRPr="005E2E48">
        <w:rPr>
          <w:b/>
        </w:rPr>
        <w:t>user01pass</w:t>
      </w:r>
      <w:r>
        <w:t>.</w:t>
      </w:r>
    </w:p>
    <w:p w14:paraId="636A0AE7" w14:textId="77777777" w:rsidR="00A049E6" w:rsidRDefault="00A049E6" w:rsidP="002448D9">
      <w:pPr>
        <w:pStyle w:val="BodyTextL50"/>
      </w:pPr>
      <w:r>
        <w:t>What is the difference between logging in at the console now and previously?</w:t>
      </w:r>
    </w:p>
    <w:p w14:paraId="7631237F" w14:textId="77777777" w:rsidR="000F7327" w:rsidRDefault="000F7327" w:rsidP="002448D9">
      <w:pPr>
        <w:pStyle w:val="BodyTextL50"/>
      </w:pPr>
      <w:r>
        <w:t>____________________________________________________________________________________</w:t>
      </w:r>
    </w:p>
    <w:p w14:paraId="562BA856" w14:textId="77777777" w:rsidR="000F7327" w:rsidRDefault="000F7327" w:rsidP="002448D9">
      <w:pPr>
        <w:pStyle w:val="BodyTextL50"/>
      </w:pPr>
      <w:r>
        <w:t>____________________________________________________________________________________</w:t>
      </w:r>
    </w:p>
    <w:p w14:paraId="63E5C5FA" w14:textId="77777777" w:rsidR="000F7327" w:rsidRDefault="00A049E6" w:rsidP="002448D9">
      <w:pPr>
        <w:pStyle w:val="SubStepAlpha"/>
      </w:pPr>
      <w:r>
        <w:t xml:space="preserve">After logging in, issue the </w:t>
      </w:r>
      <w:r w:rsidR="005E2E48" w:rsidRPr="005E2E48">
        <w:rPr>
          <w:b/>
        </w:rPr>
        <w:t>show run</w:t>
      </w:r>
      <w:r>
        <w:t xml:space="preserve"> command. Were you able to issue the command? </w:t>
      </w:r>
      <w:r w:rsidR="00B934CC">
        <w:t>Explain.</w:t>
      </w:r>
    </w:p>
    <w:p w14:paraId="00E906C1" w14:textId="77777777" w:rsidR="002A27E9" w:rsidRDefault="000F7327">
      <w:pPr>
        <w:pStyle w:val="BodyTextL50"/>
      </w:pPr>
      <w:r>
        <w:t>____________________________________________________________________________________</w:t>
      </w:r>
    </w:p>
    <w:p w14:paraId="06B4C20E" w14:textId="77777777" w:rsidR="002A27E9" w:rsidRDefault="000F7327">
      <w:pPr>
        <w:pStyle w:val="BodyTextL50"/>
      </w:pPr>
      <w:r>
        <w:t>____________________________________________________________________________________</w:t>
      </w:r>
    </w:p>
    <w:p w14:paraId="5F853F71" w14:textId="77777777" w:rsidR="00F8494F" w:rsidRDefault="00A049E6" w:rsidP="002448D9">
      <w:pPr>
        <w:pStyle w:val="SubStepAlpha"/>
      </w:pPr>
      <w:r>
        <w:t xml:space="preserve">Enter privileged EXEC mode using the </w:t>
      </w:r>
      <w:r w:rsidR="005E2E48" w:rsidRPr="005E2E48">
        <w:rPr>
          <w:b/>
        </w:rPr>
        <w:t>enable</w:t>
      </w:r>
      <w:r>
        <w:t xml:space="preserve"> command. Were you prompted for a password? </w:t>
      </w:r>
      <w:r w:rsidR="00B934CC">
        <w:t>Explain.</w:t>
      </w:r>
    </w:p>
    <w:p w14:paraId="15DFCBC6" w14:textId="77777777" w:rsidR="002A27E9" w:rsidRDefault="00F8494F">
      <w:pPr>
        <w:pStyle w:val="BodyTextL50"/>
      </w:pPr>
      <w:r>
        <w:t>____________________________________________________________________________________</w:t>
      </w:r>
    </w:p>
    <w:p w14:paraId="45993482" w14:textId="77777777" w:rsidR="002A27E9" w:rsidRDefault="00F8494F">
      <w:pPr>
        <w:pStyle w:val="BodyTextL50"/>
      </w:pPr>
      <w:r>
        <w:t>____________________________________________________________________________________</w:t>
      </w:r>
    </w:p>
    <w:p w14:paraId="2180474E" w14:textId="77777777" w:rsidR="00A049E6" w:rsidRPr="00BA5235" w:rsidRDefault="00A049E6" w:rsidP="002448D9">
      <w:pPr>
        <w:pStyle w:val="StepHead"/>
      </w:pPr>
      <w:r>
        <w:t>Test the new account by logging in from a Telnet session</w:t>
      </w:r>
      <w:r w:rsidRPr="00BA5235">
        <w:t>.</w:t>
      </w:r>
    </w:p>
    <w:p w14:paraId="513C3A46" w14:textId="77777777" w:rsidR="00A049E6" w:rsidRDefault="00A049E6" w:rsidP="002448D9">
      <w:pPr>
        <w:pStyle w:val="SubStepAlpha"/>
      </w:pPr>
      <w:r>
        <w:t>From PC-A, establish a Telnet session with R1.</w:t>
      </w:r>
      <w:r w:rsidR="00A002AB">
        <w:t xml:space="preserve"> Telnet is disabled by default in Windows 7. If necessary, search online for the steps to enable Telnet in Windows 7.</w:t>
      </w:r>
    </w:p>
    <w:p w14:paraId="0E947F73" w14:textId="77777777" w:rsidR="00A049E6" w:rsidRDefault="00A049E6" w:rsidP="002448D9">
      <w:pPr>
        <w:pStyle w:val="CMD"/>
      </w:pPr>
      <w:r>
        <w:t xml:space="preserve">PC-A&gt; </w:t>
      </w:r>
      <w:r w:rsidRPr="002448D9">
        <w:rPr>
          <w:b/>
        </w:rPr>
        <w:t>telnet 192.168.1.1</w:t>
      </w:r>
    </w:p>
    <w:p w14:paraId="71EA2774" w14:textId="77777777" w:rsidR="00D87D9D" w:rsidRDefault="00A049E6" w:rsidP="002448D9">
      <w:pPr>
        <w:pStyle w:val="BodyTextL50"/>
      </w:pPr>
      <w:r>
        <w:t>Were you prompted for a</w:t>
      </w:r>
      <w:r w:rsidR="002448D9">
        <w:t xml:space="preserve"> user account? </w:t>
      </w:r>
      <w:r w:rsidR="00004268">
        <w:t>Explain.</w:t>
      </w:r>
    </w:p>
    <w:p w14:paraId="3EF894B0" w14:textId="77777777" w:rsidR="00D87D9D" w:rsidRDefault="00D87D9D" w:rsidP="00D87D9D">
      <w:pPr>
        <w:pStyle w:val="BodyTextL50"/>
      </w:pPr>
      <w:r>
        <w:t>____________________________________________________________________________________</w:t>
      </w:r>
    </w:p>
    <w:p w14:paraId="616CEE0A" w14:textId="77777777" w:rsidR="00D87D9D" w:rsidRDefault="00D87D9D" w:rsidP="00D87D9D">
      <w:pPr>
        <w:pStyle w:val="BodyTextL50"/>
      </w:pPr>
      <w:r>
        <w:t>____________________________________________________________________________________</w:t>
      </w:r>
    </w:p>
    <w:p w14:paraId="2AF4E820" w14:textId="77777777" w:rsidR="00A049E6" w:rsidRDefault="00A049E6" w:rsidP="002448D9">
      <w:pPr>
        <w:pStyle w:val="SubStepAlpha"/>
      </w:pPr>
      <w:r>
        <w:t xml:space="preserve">Set the </w:t>
      </w:r>
      <w:proofErr w:type="spellStart"/>
      <w:r>
        <w:t>vty</w:t>
      </w:r>
      <w:proofErr w:type="spellEnd"/>
      <w:r>
        <w:t xml:space="preserve"> lines to use the locally defined login accounts.</w:t>
      </w:r>
    </w:p>
    <w:p w14:paraId="1079DC15" w14:textId="77777777" w:rsidR="00A049E6" w:rsidRPr="00B3524E" w:rsidRDefault="00A049E6" w:rsidP="002448D9">
      <w:pPr>
        <w:pStyle w:val="CMD"/>
      </w:pPr>
      <w:r w:rsidRPr="00B3524E">
        <w:t>R1(config)</w:t>
      </w:r>
      <w:r>
        <w:t xml:space="preserve"># </w:t>
      </w:r>
      <w:r w:rsidRPr="002448D9">
        <w:rPr>
          <w:b/>
        </w:rPr>
        <w:t xml:space="preserve">line </w:t>
      </w:r>
      <w:proofErr w:type="spellStart"/>
      <w:r w:rsidRPr="002448D9">
        <w:rPr>
          <w:b/>
        </w:rPr>
        <w:t>vty</w:t>
      </w:r>
      <w:proofErr w:type="spellEnd"/>
      <w:r w:rsidRPr="002448D9">
        <w:rPr>
          <w:b/>
        </w:rPr>
        <w:t xml:space="preserve"> 0 4</w:t>
      </w:r>
    </w:p>
    <w:p w14:paraId="2DFCDDE8" w14:textId="77777777" w:rsidR="00A049E6" w:rsidRDefault="00A049E6" w:rsidP="002448D9">
      <w:pPr>
        <w:pStyle w:val="CMD"/>
      </w:pPr>
      <w:r w:rsidRPr="00B3524E">
        <w:lastRenderedPageBreak/>
        <w:t>R1(config-</w:t>
      </w:r>
      <w:proofErr w:type="gramStart"/>
      <w:r w:rsidRPr="00B3524E">
        <w:t>line)</w:t>
      </w:r>
      <w:r>
        <w:t>#</w:t>
      </w:r>
      <w:proofErr w:type="gramEnd"/>
      <w:r>
        <w:t xml:space="preserve"> </w:t>
      </w:r>
      <w:r w:rsidRPr="002448D9">
        <w:rPr>
          <w:b/>
        </w:rPr>
        <w:t>login local</w:t>
      </w:r>
    </w:p>
    <w:p w14:paraId="58D9E3AC" w14:textId="77777777" w:rsidR="00A049E6" w:rsidRDefault="00A049E6" w:rsidP="002448D9">
      <w:pPr>
        <w:pStyle w:val="SubStepAlpha"/>
      </w:pPr>
      <w:r>
        <w:t>From PC-A, telnet to R1 again.</w:t>
      </w:r>
    </w:p>
    <w:p w14:paraId="3A0027E2" w14:textId="77777777" w:rsidR="00A049E6" w:rsidRDefault="00A049E6" w:rsidP="002448D9">
      <w:pPr>
        <w:pStyle w:val="CMD"/>
      </w:pPr>
      <w:r>
        <w:t xml:space="preserve">PC-A&gt; </w:t>
      </w:r>
      <w:r w:rsidRPr="002448D9">
        <w:rPr>
          <w:b/>
        </w:rPr>
        <w:t>telnet 192.168.1.1</w:t>
      </w:r>
    </w:p>
    <w:p w14:paraId="3306E03F" w14:textId="77777777" w:rsidR="000847DC" w:rsidRDefault="00A049E6" w:rsidP="002448D9">
      <w:pPr>
        <w:pStyle w:val="BodyTextL50"/>
      </w:pPr>
      <w:r>
        <w:t>Were you prompted for a</w:t>
      </w:r>
      <w:r w:rsidR="002448D9">
        <w:t xml:space="preserve"> user account?</w:t>
      </w:r>
      <w:r w:rsidR="000847DC">
        <w:t xml:space="preserve"> Explain.</w:t>
      </w:r>
    </w:p>
    <w:p w14:paraId="29D58DE1" w14:textId="77777777" w:rsidR="000847DC" w:rsidRDefault="000847DC" w:rsidP="002448D9">
      <w:pPr>
        <w:pStyle w:val="BodyTextL50"/>
      </w:pPr>
      <w:r>
        <w:t>____________________________________________________________________________________</w:t>
      </w:r>
    </w:p>
    <w:p w14:paraId="00B0C509" w14:textId="77777777" w:rsidR="000847DC" w:rsidRDefault="000847DC" w:rsidP="002448D9">
      <w:pPr>
        <w:pStyle w:val="BodyTextL50"/>
      </w:pPr>
      <w:r>
        <w:t>____________________________________________________________________________________</w:t>
      </w:r>
    </w:p>
    <w:p w14:paraId="1883AB03" w14:textId="77777777" w:rsidR="00A049E6" w:rsidRDefault="00A049E6" w:rsidP="002448D9">
      <w:pPr>
        <w:pStyle w:val="SubStepAlpha"/>
      </w:pPr>
      <w:r>
        <w:t xml:space="preserve">Log in as </w:t>
      </w:r>
      <w:r w:rsidRPr="007C3341">
        <w:rPr>
          <w:b/>
        </w:rPr>
        <w:t>user01</w:t>
      </w:r>
      <w:r w:rsidRPr="001F4C37">
        <w:t xml:space="preserve"> with a password of </w:t>
      </w:r>
      <w:r w:rsidRPr="007C3341">
        <w:rPr>
          <w:b/>
        </w:rPr>
        <w:t>user01pass</w:t>
      </w:r>
      <w:r>
        <w:t>.</w:t>
      </w:r>
    </w:p>
    <w:p w14:paraId="0E44432C" w14:textId="77777777" w:rsidR="00A049E6" w:rsidRDefault="00032511" w:rsidP="002448D9">
      <w:pPr>
        <w:pStyle w:val="SubStepAlpha"/>
      </w:pPr>
      <w:r>
        <w:t>During the T</w:t>
      </w:r>
      <w:r w:rsidR="00D87D9D">
        <w:t>elnet session to</w:t>
      </w:r>
      <w:r w:rsidR="00A049E6">
        <w:t xml:space="preserve"> R1, access privileged EXEC mode with the </w:t>
      </w:r>
      <w:r w:rsidR="005E2E48" w:rsidRPr="005E2E48">
        <w:rPr>
          <w:b/>
        </w:rPr>
        <w:t>enable</w:t>
      </w:r>
      <w:r w:rsidR="00A049E6">
        <w:t xml:space="preserve"> command.</w:t>
      </w:r>
    </w:p>
    <w:p w14:paraId="6BD1ACFC" w14:textId="77777777" w:rsidR="000847DC" w:rsidRDefault="00A049E6" w:rsidP="002448D9">
      <w:pPr>
        <w:pStyle w:val="BodyTextL50"/>
      </w:pPr>
      <w:r>
        <w:t>What password did you use?</w:t>
      </w:r>
    </w:p>
    <w:p w14:paraId="65E6385E" w14:textId="77777777" w:rsidR="000847DC" w:rsidRDefault="000847DC" w:rsidP="002448D9">
      <w:pPr>
        <w:pStyle w:val="BodyTextL50"/>
      </w:pPr>
      <w:r>
        <w:t>____________________________________________________________________________________</w:t>
      </w:r>
    </w:p>
    <w:p w14:paraId="4C0D5746" w14:textId="77777777" w:rsidR="00A049E6" w:rsidRDefault="00A049E6" w:rsidP="002448D9">
      <w:pPr>
        <w:pStyle w:val="SubStepAlpha"/>
      </w:pPr>
      <w:r>
        <w:t xml:space="preserve">For added security, set the AUX port to use the </w:t>
      </w:r>
      <w:r w:rsidR="002448D9">
        <w:t>locally defined login accounts.</w:t>
      </w:r>
    </w:p>
    <w:p w14:paraId="36D9EC33" w14:textId="77777777" w:rsidR="00A049E6" w:rsidRPr="00B3524E" w:rsidRDefault="00A049E6" w:rsidP="002448D9">
      <w:pPr>
        <w:pStyle w:val="CMD"/>
      </w:pPr>
      <w:r w:rsidRPr="00B3524E">
        <w:t>R1(config)</w:t>
      </w:r>
      <w:r>
        <w:t xml:space="preserve"># </w:t>
      </w:r>
      <w:r w:rsidRPr="002448D9">
        <w:rPr>
          <w:b/>
        </w:rPr>
        <w:t>line aux 0</w:t>
      </w:r>
    </w:p>
    <w:p w14:paraId="61473D36"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050434E9" w14:textId="77777777" w:rsidR="00A049E6" w:rsidRDefault="00A049E6" w:rsidP="002448D9">
      <w:pPr>
        <w:pStyle w:val="SubStepAlpha"/>
      </w:pPr>
      <w:r>
        <w:t xml:space="preserve">End the Telnet session with the </w:t>
      </w:r>
      <w:r w:rsidR="005E2E48" w:rsidRPr="005E2E48">
        <w:rPr>
          <w:b/>
        </w:rPr>
        <w:t>exit</w:t>
      </w:r>
      <w:r>
        <w:t xml:space="preserve"> command.</w:t>
      </w:r>
    </w:p>
    <w:p w14:paraId="0D6E7E87" w14:textId="77777777" w:rsidR="00AF70B4" w:rsidRPr="002448D9" w:rsidRDefault="00AF70B4" w:rsidP="00AF70B4">
      <w:pPr>
        <w:pStyle w:val="TaskHead"/>
      </w:pPr>
      <w:r w:rsidRPr="002448D9">
        <w:t>Configure Enhanced Virtual Login Security on Routers R1 and R3</w:t>
      </w:r>
      <w:r>
        <w:t>.</w:t>
      </w:r>
    </w:p>
    <w:p w14:paraId="62F8B724" w14:textId="77777777" w:rsidR="00AF70B4" w:rsidRPr="00357098" w:rsidRDefault="00AF70B4" w:rsidP="00AF70B4">
      <w:pPr>
        <w:pStyle w:val="StepHead"/>
      </w:pPr>
      <w:r w:rsidRPr="00357098">
        <w:t xml:space="preserve">Configure the router </w:t>
      </w:r>
      <w:r>
        <w:t>to protect against login attacks.</w:t>
      </w:r>
    </w:p>
    <w:p w14:paraId="7A96BF75" w14:textId="77777777" w:rsidR="00AF70B4" w:rsidRDefault="00AF70B4" w:rsidP="00AF70B4">
      <w:pPr>
        <w:pStyle w:val="BodyTextL25"/>
      </w:pPr>
      <w:r w:rsidRPr="007C2EB3">
        <w:t xml:space="preserve">Use the </w:t>
      </w:r>
      <w:r w:rsidRPr="005E2E48">
        <w:rPr>
          <w:b/>
        </w:rPr>
        <w:t>login block-for</w:t>
      </w:r>
      <w:r w:rsidRPr="005E2E48">
        <w:t xml:space="preserve"> </w:t>
      </w:r>
      <w:r w:rsidRPr="007C2EB3">
        <w:t>command to help prevent brute</w:t>
      </w:r>
      <w:r>
        <w:t>-</w:t>
      </w:r>
      <w:r w:rsidRPr="007C2EB3">
        <w:t>force login attempts from a virtual connection, such as Telnet, SSH, or HTTP. This can help slow down dictionary attacks and help protect the router from a possible DoS attack.</w:t>
      </w:r>
    </w:p>
    <w:p w14:paraId="043BF47A" w14:textId="77777777" w:rsidR="00AF70B4" w:rsidRPr="00357098" w:rsidRDefault="00AF70B4" w:rsidP="00AF70B4">
      <w:pPr>
        <w:pStyle w:val="SubStepAlpha"/>
      </w:pPr>
      <w:r>
        <w:t xml:space="preserve">From the user EXEC or privileged EXEC prompt, </w:t>
      </w:r>
      <w:r w:rsidRPr="00357098">
        <w:t xml:space="preserve">issue the </w:t>
      </w:r>
      <w:r w:rsidRPr="005E2E48">
        <w:rPr>
          <w:b/>
        </w:rPr>
        <w:t>show login</w:t>
      </w:r>
      <w:r w:rsidRPr="00357098">
        <w:t xml:space="preserve"> command</w:t>
      </w:r>
      <w:r>
        <w:t xml:space="preserve"> to see the current router login attack settings</w:t>
      </w:r>
      <w:r w:rsidRPr="00357098">
        <w:t>.</w:t>
      </w:r>
    </w:p>
    <w:p w14:paraId="0B1EA14C" w14:textId="77777777" w:rsidR="00AF70B4" w:rsidRDefault="00AF70B4" w:rsidP="00AF70B4">
      <w:pPr>
        <w:pStyle w:val="CMD"/>
      </w:pPr>
      <w:r>
        <w:t xml:space="preserve">R1# </w:t>
      </w:r>
      <w:r w:rsidRPr="002448D9">
        <w:rPr>
          <w:b/>
        </w:rPr>
        <w:t>show login</w:t>
      </w:r>
    </w:p>
    <w:p w14:paraId="311EA432" w14:textId="77777777" w:rsidR="00AF70B4" w:rsidRDefault="00AF70B4" w:rsidP="00AF70B4">
      <w:pPr>
        <w:pStyle w:val="CMDOutput"/>
      </w:pPr>
      <w:r w:rsidRPr="00357098">
        <w:t xml:space="preserve">    No login delay has been applied.</w:t>
      </w:r>
    </w:p>
    <w:p w14:paraId="7F8DE5DB" w14:textId="77777777" w:rsidR="00AF70B4" w:rsidRDefault="00AF70B4" w:rsidP="00AF70B4">
      <w:pPr>
        <w:pStyle w:val="CMDOutput"/>
      </w:pPr>
      <w:r w:rsidRPr="00357098">
        <w:t xml:space="preserve">    No Quiet-Mode access list has been configured.</w:t>
      </w:r>
    </w:p>
    <w:p w14:paraId="01B7FEA5" w14:textId="77777777" w:rsidR="00AF70B4" w:rsidRDefault="00AF70B4" w:rsidP="00AF70B4">
      <w:pPr>
        <w:pStyle w:val="CMDOutput"/>
      </w:pPr>
    </w:p>
    <w:p w14:paraId="0AB0ABA1" w14:textId="77777777" w:rsidR="00AF70B4" w:rsidRDefault="00AF70B4" w:rsidP="00AF70B4">
      <w:pPr>
        <w:pStyle w:val="CMDOutput"/>
      </w:pPr>
      <w:r w:rsidRPr="00357098">
        <w:t xml:space="preserve">    Router NOT enabled to watch for login Attacks</w:t>
      </w:r>
    </w:p>
    <w:p w14:paraId="36B4EEFF" w14:textId="77777777" w:rsidR="00AF70B4" w:rsidRPr="00354FD5" w:rsidRDefault="00AF70B4" w:rsidP="00AF70B4">
      <w:pPr>
        <w:pStyle w:val="SubStepAlpha"/>
      </w:pPr>
      <w:r w:rsidRPr="00354FD5">
        <w:t xml:space="preserve">Use the </w:t>
      </w:r>
      <w:r w:rsidRPr="005E2E48">
        <w:rPr>
          <w:b/>
        </w:rPr>
        <w:t>login block-for</w:t>
      </w:r>
      <w:r w:rsidRPr="00354FD5">
        <w:t xml:space="preserve"> command to configure a 60 second login shutdown (quiet mode timer) if two failed login attempts are made within 30 seconds</w:t>
      </w:r>
      <w:r>
        <w:t>.</w:t>
      </w:r>
    </w:p>
    <w:p w14:paraId="56417D40" w14:textId="77777777" w:rsidR="00AF70B4" w:rsidRPr="00BC1BB1" w:rsidRDefault="00AF70B4" w:rsidP="00AF70B4">
      <w:pPr>
        <w:pStyle w:val="CMD"/>
      </w:pPr>
      <w:r w:rsidRPr="00BC1BB1">
        <w:t>R1(config)</w:t>
      </w:r>
      <w:r>
        <w:t xml:space="preserve"># </w:t>
      </w:r>
      <w:r w:rsidRPr="002448D9">
        <w:rPr>
          <w:b/>
        </w:rPr>
        <w:t>login block-for 60 attempts 2 within 30</w:t>
      </w:r>
    </w:p>
    <w:p w14:paraId="296EDBE4" w14:textId="77777777" w:rsidR="00AF70B4" w:rsidRPr="00357098" w:rsidRDefault="00AF70B4" w:rsidP="00AF70B4">
      <w:pPr>
        <w:pStyle w:val="SubStepAlpha"/>
      </w:pPr>
      <w:r w:rsidRPr="00357098">
        <w:t>Exit global config</w:t>
      </w:r>
      <w:r>
        <w:t>uration</w:t>
      </w:r>
      <w:r w:rsidRPr="00357098">
        <w:t xml:space="preserve"> mode and issue the </w:t>
      </w:r>
      <w:r w:rsidRPr="005E2E48">
        <w:rPr>
          <w:b/>
        </w:rPr>
        <w:t>show login</w:t>
      </w:r>
      <w:r w:rsidRPr="00357098">
        <w:t xml:space="preserve"> command.</w:t>
      </w:r>
    </w:p>
    <w:p w14:paraId="1CF672ED" w14:textId="77777777" w:rsidR="00AF70B4" w:rsidRPr="00BC1BB1" w:rsidRDefault="00AF70B4" w:rsidP="00AF70B4">
      <w:pPr>
        <w:pStyle w:val="CMD"/>
      </w:pPr>
      <w:r w:rsidRPr="00BC1BB1">
        <w:t>R1</w:t>
      </w:r>
      <w:r>
        <w:t xml:space="preserve"># </w:t>
      </w:r>
      <w:r w:rsidRPr="002448D9">
        <w:rPr>
          <w:b/>
        </w:rPr>
        <w:t>show login</w:t>
      </w:r>
    </w:p>
    <w:p w14:paraId="35A3B14F" w14:textId="77777777" w:rsidR="00AF70B4" w:rsidRDefault="00AF70B4" w:rsidP="00AF70B4">
      <w:pPr>
        <w:pStyle w:val="BodyTextL50"/>
      </w:pPr>
      <w:r>
        <w:t>Is the router enabled to watch for login attacks? _________________</w:t>
      </w:r>
    </w:p>
    <w:p w14:paraId="63D5FAEA" w14:textId="77777777" w:rsidR="00AF70B4" w:rsidRDefault="00AF70B4" w:rsidP="00AF70B4">
      <w:pPr>
        <w:pStyle w:val="BodyTextL50"/>
      </w:pPr>
      <w:r>
        <w:t>What is the default login delay?</w:t>
      </w:r>
    </w:p>
    <w:p w14:paraId="2307CD55" w14:textId="77777777" w:rsidR="00AF70B4" w:rsidRDefault="00AF70B4" w:rsidP="00AF70B4">
      <w:pPr>
        <w:pStyle w:val="BodyTextL50"/>
      </w:pPr>
      <w:r>
        <w:t>____________________________________________________________________________________</w:t>
      </w:r>
    </w:p>
    <w:p w14:paraId="7D5D060C" w14:textId="77777777" w:rsidR="00AF70B4" w:rsidRDefault="00AF70B4" w:rsidP="00AF70B4">
      <w:pPr>
        <w:pStyle w:val="BodyTextL50"/>
      </w:pPr>
      <w:r>
        <w:t>____________________________________________________________________________________</w:t>
      </w:r>
    </w:p>
    <w:p w14:paraId="74BE0832" w14:textId="77777777" w:rsidR="00AF70B4" w:rsidRPr="00357098" w:rsidRDefault="00AF70B4" w:rsidP="00AF70B4">
      <w:pPr>
        <w:pStyle w:val="StepHead"/>
      </w:pPr>
      <w:r w:rsidRPr="00357098">
        <w:t xml:space="preserve">Configure the router </w:t>
      </w:r>
      <w:r>
        <w:t xml:space="preserve">to </w:t>
      </w:r>
      <w:r w:rsidRPr="00E363F0">
        <w:t>log login activity</w:t>
      </w:r>
      <w:r>
        <w:t>.</w:t>
      </w:r>
    </w:p>
    <w:p w14:paraId="394D6086" w14:textId="77777777" w:rsidR="00AF70B4" w:rsidRPr="00E363F0" w:rsidRDefault="00AF70B4" w:rsidP="00AF70B4">
      <w:pPr>
        <w:pStyle w:val="SubStepAlpha"/>
      </w:pPr>
      <w:r w:rsidRPr="00E363F0">
        <w:t>Configure the router to generate system logging messages for both successful and failed login attempts. The following commands log every successful login and log failed login attempts after every second failed login.</w:t>
      </w:r>
    </w:p>
    <w:p w14:paraId="687CBFFB" w14:textId="77777777" w:rsidR="00AF70B4" w:rsidRPr="00780908" w:rsidRDefault="00AF70B4" w:rsidP="00AF70B4">
      <w:pPr>
        <w:pStyle w:val="CMD"/>
      </w:pPr>
      <w:r w:rsidRPr="00780908">
        <w:t>R1(config)</w:t>
      </w:r>
      <w:r>
        <w:t xml:space="preserve"># </w:t>
      </w:r>
      <w:r w:rsidRPr="002448D9">
        <w:rPr>
          <w:b/>
        </w:rPr>
        <w:t>login on-success log</w:t>
      </w:r>
    </w:p>
    <w:p w14:paraId="14DDEF15" w14:textId="77777777" w:rsidR="00AF70B4" w:rsidRPr="00780908" w:rsidRDefault="00AF70B4" w:rsidP="00AF70B4">
      <w:pPr>
        <w:pStyle w:val="CMD"/>
      </w:pPr>
      <w:r w:rsidRPr="00780908">
        <w:t>R1(config)</w:t>
      </w:r>
      <w:r>
        <w:t xml:space="preserve"># </w:t>
      </w:r>
      <w:r w:rsidRPr="002448D9">
        <w:rPr>
          <w:b/>
        </w:rPr>
        <w:t>login on-failure log every 2</w:t>
      </w:r>
    </w:p>
    <w:p w14:paraId="2129A583" w14:textId="77777777" w:rsidR="00AF70B4" w:rsidRPr="00BA5235" w:rsidRDefault="00AF70B4" w:rsidP="00AF70B4">
      <w:pPr>
        <w:pStyle w:val="CMD"/>
      </w:pPr>
      <w:r w:rsidRPr="00780908">
        <w:t>R1(config)</w:t>
      </w:r>
      <w:r>
        <w:t xml:space="preserve"># </w:t>
      </w:r>
      <w:r w:rsidRPr="002448D9">
        <w:rPr>
          <w:b/>
        </w:rPr>
        <w:t>exit</w:t>
      </w:r>
    </w:p>
    <w:p w14:paraId="55BF64DC" w14:textId="77777777" w:rsidR="00AF70B4" w:rsidRDefault="00AF70B4" w:rsidP="00AF70B4">
      <w:pPr>
        <w:pStyle w:val="SubStepAlpha"/>
      </w:pPr>
      <w:r>
        <w:t>I</w:t>
      </w:r>
      <w:r w:rsidRPr="00357098">
        <w:t xml:space="preserve">ssue the </w:t>
      </w:r>
      <w:r w:rsidRPr="005E2E48">
        <w:rPr>
          <w:b/>
        </w:rPr>
        <w:t>show login</w:t>
      </w:r>
      <w:r w:rsidRPr="00357098">
        <w:t xml:space="preserve"> command.</w:t>
      </w:r>
      <w:r>
        <w:t xml:space="preserve"> What additional information is displayed?</w:t>
      </w:r>
    </w:p>
    <w:p w14:paraId="2A8D36B2" w14:textId="77777777" w:rsidR="00AF70B4" w:rsidRDefault="00AF70B4" w:rsidP="00AF70B4">
      <w:pPr>
        <w:pStyle w:val="BodyTextL50"/>
      </w:pPr>
      <w:r>
        <w:t>____________________________________________________________________________________</w:t>
      </w:r>
    </w:p>
    <w:p w14:paraId="06781E4A" w14:textId="77777777" w:rsidR="00AF70B4" w:rsidRDefault="00AF70B4" w:rsidP="00AF70B4">
      <w:pPr>
        <w:pStyle w:val="BodyTextL50"/>
      </w:pPr>
      <w:r>
        <w:t>____________________________________________________________________________________</w:t>
      </w:r>
    </w:p>
    <w:p w14:paraId="492EA545" w14:textId="77777777" w:rsidR="00AF70B4" w:rsidRDefault="00AF70B4" w:rsidP="00AF70B4">
      <w:pPr>
        <w:pStyle w:val="StepHead"/>
      </w:pPr>
      <w:r>
        <w:lastRenderedPageBreak/>
        <w:t>Test the enhanced login security login configuration.</w:t>
      </w:r>
    </w:p>
    <w:p w14:paraId="1D871E3D" w14:textId="77777777" w:rsidR="00AF70B4" w:rsidRPr="00442BE8" w:rsidRDefault="00AF70B4" w:rsidP="00AF70B4">
      <w:pPr>
        <w:pStyle w:val="SubStepAlpha"/>
      </w:pPr>
      <w:r w:rsidRPr="00442BE8">
        <w:t>From PC-A, establish a Telnet session with R1.</w:t>
      </w:r>
    </w:p>
    <w:p w14:paraId="639FB94A" w14:textId="77777777" w:rsidR="00AF70B4" w:rsidRDefault="00AF70B4" w:rsidP="00AF70B4">
      <w:pPr>
        <w:pStyle w:val="CMD"/>
      </w:pPr>
      <w:r w:rsidRPr="00780908">
        <w:t>PC-A&gt;</w:t>
      </w:r>
      <w:r>
        <w:t xml:space="preserve"> </w:t>
      </w:r>
      <w:r w:rsidRPr="00A438D0">
        <w:rPr>
          <w:b/>
        </w:rPr>
        <w:t>telnet 10.1.1.1</w:t>
      </w:r>
    </w:p>
    <w:p w14:paraId="01942F64" w14:textId="77777777" w:rsidR="00AF70B4" w:rsidRDefault="00AF70B4" w:rsidP="00AF70B4">
      <w:pPr>
        <w:pStyle w:val="SubStepAlpha"/>
      </w:pPr>
      <w:r w:rsidRPr="00442BE8">
        <w:t>Attempt to log in with the wrong user ID or password two times. What message was displayed on PC-A after the second failed attempt?</w:t>
      </w:r>
    </w:p>
    <w:p w14:paraId="2CEACB33" w14:textId="77777777" w:rsidR="00AF70B4" w:rsidRDefault="00AF70B4" w:rsidP="00AF70B4">
      <w:pPr>
        <w:pStyle w:val="BodyTextL50"/>
      </w:pPr>
      <w:r>
        <w:t>____________________________________________________________________________________</w:t>
      </w:r>
    </w:p>
    <w:p w14:paraId="46821C06" w14:textId="77777777" w:rsidR="00AF70B4" w:rsidRDefault="00AF70B4" w:rsidP="00AF70B4">
      <w:pPr>
        <w:pStyle w:val="BodyTextL50"/>
      </w:pPr>
      <w:r>
        <w:t>____________________________________________________________________________________</w:t>
      </w:r>
    </w:p>
    <w:p w14:paraId="0879F5E0" w14:textId="77777777" w:rsidR="00AF70B4" w:rsidRDefault="00AF70B4" w:rsidP="00AF70B4">
      <w:pPr>
        <w:pStyle w:val="BodyTextL50"/>
      </w:pPr>
      <w:r w:rsidRPr="004B4538">
        <w:t xml:space="preserve">What message was displayed on </w:t>
      </w:r>
      <w:r>
        <w:t xml:space="preserve">the </w:t>
      </w:r>
      <w:r w:rsidRPr="004B4538">
        <w:t xml:space="preserve">router R1 </w:t>
      </w:r>
      <w:r>
        <w:t xml:space="preserve">console </w:t>
      </w:r>
      <w:r w:rsidRPr="004B4538">
        <w:t xml:space="preserve">after the </w:t>
      </w:r>
      <w:r>
        <w:t>second failed login attempt</w:t>
      </w:r>
      <w:r w:rsidRPr="004B4538">
        <w:t>?</w:t>
      </w:r>
    </w:p>
    <w:p w14:paraId="49DA4C85" w14:textId="77777777" w:rsidR="00AF70B4" w:rsidRDefault="00AF70B4" w:rsidP="00AF70B4">
      <w:pPr>
        <w:pStyle w:val="BodyTextL50"/>
      </w:pPr>
      <w:r>
        <w:t>____________________________________________________________________________________</w:t>
      </w:r>
    </w:p>
    <w:p w14:paraId="56B6625B" w14:textId="77777777" w:rsidR="00AF70B4" w:rsidRDefault="00AF70B4" w:rsidP="00AF70B4">
      <w:pPr>
        <w:pStyle w:val="BodyTextL50"/>
      </w:pPr>
      <w:r>
        <w:t>____________________________________________________________________________________</w:t>
      </w:r>
    </w:p>
    <w:p w14:paraId="2DE8274F" w14:textId="77777777" w:rsidR="00AF70B4" w:rsidRDefault="00AF70B4" w:rsidP="00AF70B4">
      <w:pPr>
        <w:pStyle w:val="SubStepAlpha"/>
      </w:pPr>
      <w:r w:rsidRPr="00442BE8">
        <w:t>From PC-A, attempt to establish another Telnet session to R1 within 60 seconds. What message was displayed on PC-A after the attempted Telnet connection?</w:t>
      </w:r>
    </w:p>
    <w:p w14:paraId="3E38CAE8" w14:textId="77777777" w:rsidR="00AF70B4" w:rsidRDefault="00AF70B4" w:rsidP="00AF70B4">
      <w:pPr>
        <w:pStyle w:val="BodyTextL50"/>
      </w:pPr>
      <w:r>
        <w:t>____________________________________________________________________________________</w:t>
      </w:r>
    </w:p>
    <w:p w14:paraId="23CCEB84" w14:textId="77777777" w:rsidR="00AF70B4" w:rsidRDefault="00AF70B4" w:rsidP="00AF70B4">
      <w:pPr>
        <w:pStyle w:val="BodyTextL50"/>
      </w:pPr>
      <w:r>
        <w:t>____________________________________________________________________________________</w:t>
      </w:r>
    </w:p>
    <w:p w14:paraId="0773FA80" w14:textId="77777777" w:rsidR="00AF70B4" w:rsidRDefault="00AF70B4" w:rsidP="00AF70B4">
      <w:pPr>
        <w:pStyle w:val="BodyTextL50"/>
      </w:pPr>
      <w:r w:rsidRPr="004B4538">
        <w:t>What message was displayed on router R1 after the attempted Telnet connection?</w:t>
      </w:r>
    </w:p>
    <w:p w14:paraId="075DC849" w14:textId="77777777" w:rsidR="00AF70B4" w:rsidRDefault="00AF70B4" w:rsidP="00AF70B4">
      <w:pPr>
        <w:pStyle w:val="BodyTextL50"/>
      </w:pPr>
      <w:r>
        <w:t>____________________________________________________________________________________</w:t>
      </w:r>
    </w:p>
    <w:p w14:paraId="33D94C72" w14:textId="77777777" w:rsidR="00AF70B4" w:rsidRDefault="00AF70B4" w:rsidP="00AF70B4">
      <w:pPr>
        <w:pStyle w:val="BodyTextL50"/>
      </w:pPr>
      <w:r>
        <w:t>____________________________________________________________________________________</w:t>
      </w:r>
    </w:p>
    <w:p w14:paraId="32568689" w14:textId="77777777" w:rsidR="00AF70B4" w:rsidRPr="004B4538" w:rsidRDefault="00AF70B4" w:rsidP="00AF70B4">
      <w:pPr>
        <w:pStyle w:val="BodyTextL50"/>
      </w:pPr>
      <w:r>
        <w:t>____________________________________________________________________________________</w:t>
      </w:r>
    </w:p>
    <w:p w14:paraId="3C73F66F" w14:textId="77777777" w:rsidR="00AF70B4" w:rsidRDefault="00AF70B4" w:rsidP="00AF70B4">
      <w:pPr>
        <w:pStyle w:val="SubStepAlpha"/>
      </w:pPr>
      <w:r w:rsidRPr="00442BE8">
        <w:t xml:space="preserve">Issue the </w:t>
      </w:r>
      <w:r w:rsidRPr="00293971">
        <w:rPr>
          <w:b/>
        </w:rPr>
        <w:t xml:space="preserve">show </w:t>
      </w:r>
      <w:r w:rsidRPr="00293971">
        <w:rPr>
          <w:rFonts w:eastAsia="Arial"/>
          <w:b/>
        </w:rPr>
        <w:t>login</w:t>
      </w:r>
      <w:r w:rsidRPr="00442BE8">
        <w:t xml:space="preserve"> command within 60 seconds. What additi</w:t>
      </w:r>
      <w:r>
        <w:t>onal information is displayed?</w:t>
      </w:r>
    </w:p>
    <w:p w14:paraId="47C1D0CC" w14:textId="77777777" w:rsidR="00AF70B4" w:rsidRDefault="00AF70B4" w:rsidP="00AF70B4">
      <w:pPr>
        <w:pStyle w:val="BodyTextL50"/>
      </w:pPr>
      <w:r>
        <w:t>____________________________________________________________________________________</w:t>
      </w:r>
    </w:p>
    <w:p w14:paraId="7173FF18" w14:textId="77777777" w:rsidR="00AF70B4" w:rsidRDefault="00AF70B4" w:rsidP="00AF70B4">
      <w:pPr>
        <w:pStyle w:val="TaskHead"/>
      </w:pPr>
      <w:r>
        <w:t>__________________________________________________________________________</w:t>
      </w:r>
    </w:p>
    <w:p w14:paraId="0A0E2585" w14:textId="77777777" w:rsidR="00A049E6" w:rsidRPr="002448D9" w:rsidRDefault="00A049E6" w:rsidP="00A438D0">
      <w:pPr>
        <w:pStyle w:val="TaskHead"/>
      </w:pPr>
      <w:r w:rsidRPr="002448D9">
        <w:t>Configure the SSH Server on Router R1 and R3</w:t>
      </w:r>
      <w:r w:rsidR="0031598D">
        <w:t>.</w:t>
      </w:r>
    </w:p>
    <w:p w14:paraId="5BC22513" w14:textId="77777777" w:rsidR="00A049E6" w:rsidRDefault="00A049E6" w:rsidP="00A438D0">
      <w:pPr>
        <w:pStyle w:val="BodyTextL25"/>
      </w:pPr>
      <w:r w:rsidRPr="00BA5235">
        <w:t xml:space="preserve">In this task, </w:t>
      </w:r>
      <w:r w:rsidR="00243F6A">
        <w:t>u</w:t>
      </w:r>
      <w:r w:rsidRPr="00BA5235">
        <w:t>se the CLI to configure the router to be managed securely using SSH instead of Telnet</w:t>
      </w:r>
      <w:r>
        <w:t xml:space="preserve">. </w:t>
      </w:r>
      <w:r w:rsidRPr="00AC3E7F">
        <w:t>Secure Shell (SSH)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w:t>
      </w:r>
    </w:p>
    <w:p w14:paraId="421527DD" w14:textId="77777777" w:rsidR="00A049E6" w:rsidRPr="00AC3E7F" w:rsidRDefault="00A049E6" w:rsidP="00A438D0">
      <w:pPr>
        <w:pStyle w:val="BodyTextL25"/>
      </w:pPr>
      <w:r w:rsidRPr="00E363F0">
        <w:rPr>
          <w:b/>
        </w:rPr>
        <w:t>Note</w:t>
      </w:r>
      <w:r w:rsidRPr="00A438D0">
        <w:t>:</w:t>
      </w:r>
      <w:r>
        <w:t xml:space="preserve"> For a router to support SSH, it must be configured with local authentication, (AAA services, or </w:t>
      </w:r>
      <w:r w:rsidRPr="00AF1FFF">
        <w:rPr>
          <w:szCs w:val="16"/>
        </w:rPr>
        <w:t>username</w:t>
      </w:r>
      <w:r>
        <w:rPr>
          <w:szCs w:val="16"/>
        </w:rPr>
        <w:t>)</w:t>
      </w:r>
      <w:r w:rsidRPr="00AF1FFF">
        <w:rPr>
          <w:szCs w:val="16"/>
        </w:rPr>
        <w:t xml:space="preserve"> or password authentication</w:t>
      </w:r>
      <w:r>
        <w:rPr>
          <w:szCs w:val="16"/>
        </w:rPr>
        <w:t xml:space="preserve">. In this task, you configure an SSH username and local </w:t>
      </w:r>
      <w:r>
        <w:t>authentication.</w:t>
      </w:r>
    </w:p>
    <w:p w14:paraId="40A71A95" w14:textId="77777777" w:rsidR="00A049E6" w:rsidRPr="00AC3E7F" w:rsidRDefault="00A049E6" w:rsidP="00A438D0">
      <w:pPr>
        <w:pStyle w:val="StepHead"/>
      </w:pPr>
      <w:r w:rsidRPr="00AC3E7F">
        <w:t xml:space="preserve">Configure </w:t>
      </w:r>
      <w:r>
        <w:t>a domain name</w:t>
      </w:r>
      <w:r w:rsidR="00A438D0">
        <w:t>.</w:t>
      </w:r>
    </w:p>
    <w:p w14:paraId="65B3A30A" w14:textId="77777777" w:rsidR="00A049E6" w:rsidRDefault="00A049E6" w:rsidP="00A438D0">
      <w:pPr>
        <w:pStyle w:val="BodyTextL25"/>
      </w:pPr>
      <w:r>
        <w:t>Enter global configuratio</w:t>
      </w:r>
      <w:r w:rsidR="00A438D0">
        <w:t>n mode and set the domain name.</w:t>
      </w:r>
    </w:p>
    <w:p w14:paraId="37829977" w14:textId="77777777" w:rsidR="00A049E6" w:rsidRPr="008B3E8E" w:rsidRDefault="00A049E6" w:rsidP="00A438D0">
      <w:pPr>
        <w:pStyle w:val="CMD"/>
        <w:rPr>
          <w:szCs w:val="20"/>
        </w:rPr>
      </w:pPr>
      <w:r w:rsidRPr="00AC3E7F">
        <w:rPr>
          <w:szCs w:val="20"/>
        </w:rPr>
        <w:t>R</w:t>
      </w:r>
      <w:r>
        <w:rPr>
          <w:szCs w:val="20"/>
        </w:rPr>
        <w:t xml:space="preserve">1# </w:t>
      </w:r>
      <w:r w:rsidRPr="00A438D0">
        <w:rPr>
          <w:b/>
        </w:rPr>
        <w:t>conf t</w:t>
      </w:r>
    </w:p>
    <w:p w14:paraId="2846341D" w14:textId="77777777" w:rsidR="00A049E6" w:rsidRPr="00AC3E7F" w:rsidRDefault="00A049E6" w:rsidP="00A438D0">
      <w:pPr>
        <w:pStyle w:val="CMD"/>
        <w:rPr>
          <w:szCs w:val="20"/>
        </w:rPr>
      </w:pPr>
      <w:r w:rsidRPr="008B3E8E">
        <w:rPr>
          <w:szCs w:val="20"/>
        </w:rPr>
        <w:t>R1(</w:t>
      </w:r>
      <w:r w:rsidRPr="00780908">
        <w:rPr>
          <w:szCs w:val="20"/>
        </w:rPr>
        <w:t>config)</w:t>
      </w:r>
      <w:r>
        <w:rPr>
          <w:szCs w:val="20"/>
        </w:rPr>
        <w:t xml:space="preserve"># </w:t>
      </w:r>
      <w:proofErr w:type="spellStart"/>
      <w:r w:rsidR="005E2E48" w:rsidRPr="005E2E48">
        <w:rPr>
          <w:b/>
        </w:rPr>
        <w:t>ip</w:t>
      </w:r>
      <w:proofErr w:type="spellEnd"/>
      <w:r w:rsidR="005E2E48" w:rsidRPr="005E2E48">
        <w:rPr>
          <w:b/>
        </w:rPr>
        <w:t xml:space="preserve"> domain-name ccnasecurity.com</w:t>
      </w:r>
    </w:p>
    <w:p w14:paraId="2849F3C2" w14:textId="77777777" w:rsidR="00A049E6" w:rsidRPr="00AC3E7F" w:rsidRDefault="00A049E6" w:rsidP="00A438D0">
      <w:pPr>
        <w:pStyle w:val="StepHead"/>
      </w:pPr>
      <w:r w:rsidRPr="00AC3E7F">
        <w:t xml:space="preserve">Configure </w:t>
      </w:r>
      <w:r>
        <w:t>a privileged user for login from the SSH client</w:t>
      </w:r>
      <w:r w:rsidRPr="00AC3E7F">
        <w:t>.</w:t>
      </w:r>
    </w:p>
    <w:p w14:paraId="38192E4C" w14:textId="77777777" w:rsidR="00A049E6" w:rsidRDefault="00A049E6" w:rsidP="00A438D0">
      <w:pPr>
        <w:pStyle w:val="SubStepAlpha"/>
      </w:pPr>
      <w:r>
        <w:t xml:space="preserve">Use the </w:t>
      </w:r>
      <w:r w:rsidR="005E2E48" w:rsidRPr="005E2E48">
        <w:rPr>
          <w:b/>
        </w:rPr>
        <w:t>username</w:t>
      </w:r>
      <w:r w:rsidR="005E2E48" w:rsidRPr="005E2E48">
        <w:t xml:space="preserve"> </w:t>
      </w:r>
      <w:r>
        <w:t>command to create the user ID with the highest possible privilege level and a secret password.</w:t>
      </w:r>
    </w:p>
    <w:p w14:paraId="3911E4C3" w14:textId="77777777" w:rsidR="000A764D" w:rsidRDefault="00A049E6" w:rsidP="00A438D0">
      <w:pPr>
        <w:pStyle w:val="CMD"/>
        <w:rPr>
          <w:b/>
        </w:rPr>
      </w:pPr>
      <w:r w:rsidRPr="00780908">
        <w:rPr>
          <w:szCs w:val="20"/>
        </w:rPr>
        <w:t>R1(config)</w:t>
      </w:r>
      <w:r>
        <w:rPr>
          <w:szCs w:val="20"/>
        </w:rPr>
        <w:t xml:space="preserve"># </w:t>
      </w:r>
      <w:r w:rsidRPr="00A438D0">
        <w:rPr>
          <w:b/>
        </w:rPr>
        <w:t xml:space="preserve">username admin privilege 15 </w:t>
      </w:r>
      <w:r w:rsidR="00CD1410">
        <w:rPr>
          <w:b/>
        </w:rPr>
        <w:t xml:space="preserve">algorithm-type </w:t>
      </w:r>
      <w:proofErr w:type="spellStart"/>
      <w:r w:rsidR="00CD1410">
        <w:rPr>
          <w:b/>
        </w:rPr>
        <w:t>scrypt</w:t>
      </w:r>
      <w:proofErr w:type="spellEnd"/>
      <w:r w:rsidR="00CD1410">
        <w:rPr>
          <w:b/>
        </w:rPr>
        <w:t xml:space="preserve"> </w:t>
      </w:r>
      <w:r w:rsidRPr="00A438D0">
        <w:rPr>
          <w:b/>
        </w:rPr>
        <w:t>secret cisco12345</w:t>
      </w:r>
    </w:p>
    <w:p w14:paraId="7E81EDCB" w14:textId="77777777" w:rsidR="00A049E6" w:rsidRDefault="000A764D" w:rsidP="000A764D">
      <w:pPr>
        <w:pStyle w:val="BodyTextL50"/>
      </w:pPr>
      <w:r w:rsidRPr="000A764D">
        <w:rPr>
          <w:b/>
        </w:rPr>
        <w:t>Note</w:t>
      </w:r>
      <w:r>
        <w:t>: Usernames are not case sensitive by default. You will learn how to make usernames case sensitive in Chapter 3.</w:t>
      </w:r>
    </w:p>
    <w:p w14:paraId="598C8698" w14:textId="77777777" w:rsidR="00DD19EC" w:rsidRDefault="00A049E6" w:rsidP="00A438D0">
      <w:pPr>
        <w:pStyle w:val="SubStepAlpha"/>
      </w:pPr>
      <w:r w:rsidRPr="008B3E8E">
        <w:t>Exit to the initial router login screen</w:t>
      </w:r>
      <w:r w:rsidR="00243F6A">
        <w:t>. L</w:t>
      </w:r>
      <w:r w:rsidRPr="008B3E8E">
        <w:t>og</w:t>
      </w:r>
      <w:r>
        <w:t xml:space="preserve"> </w:t>
      </w:r>
      <w:r w:rsidRPr="008B3E8E">
        <w:t xml:space="preserve">in with </w:t>
      </w:r>
      <w:r w:rsidR="00243F6A">
        <w:t>the username admin and the associated password</w:t>
      </w:r>
      <w:r w:rsidRPr="008B3E8E">
        <w:t>. What was the router prompt after you entered the password?</w:t>
      </w:r>
    </w:p>
    <w:p w14:paraId="7F146D2D" w14:textId="77777777" w:rsidR="002A27E9" w:rsidRDefault="00DD19EC">
      <w:pPr>
        <w:pStyle w:val="BodyTextL50"/>
      </w:pPr>
      <w:r>
        <w:t>____________________________________________________________________________________</w:t>
      </w:r>
    </w:p>
    <w:p w14:paraId="4DAD5022" w14:textId="77777777" w:rsidR="002A27E9" w:rsidRDefault="00DD19EC">
      <w:pPr>
        <w:pStyle w:val="BodyTextL50"/>
      </w:pPr>
      <w:r>
        <w:t>____________________________________________________________________________________</w:t>
      </w:r>
    </w:p>
    <w:p w14:paraId="0CE7FAB4" w14:textId="77777777" w:rsidR="00A049E6" w:rsidRDefault="00A049E6" w:rsidP="00A438D0">
      <w:pPr>
        <w:pStyle w:val="StepHead"/>
      </w:pPr>
      <w:r w:rsidRPr="00AC3E7F">
        <w:lastRenderedPageBreak/>
        <w:t xml:space="preserve">Configure the incoming </w:t>
      </w:r>
      <w:proofErr w:type="spellStart"/>
      <w:r w:rsidRPr="00AC3E7F">
        <w:t>vty</w:t>
      </w:r>
      <w:proofErr w:type="spellEnd"/>
      <w:r w:rsidRPr="00AC3E7F">
        <w:t xml:space="preserve"> lines</w:t>
      </w:r>
      <w:r>
        <w:t>.</w:t>
      </w:r>
    </w:p>
    <w:p w14:paraId="3A897068" w14:textId="77777777" w:rsidR="00A049E6" w:rsidRPr="00AC3E7F" w:rsidRDefault="00A049E6" w:rsidP="00A438D0">
      <w:pPr>
        <w:pStyle w:val="BodyTextL25"/>
      </w:pPr>
      <w:r>
        <w:t xml:space="preserve">Specify a privilege level of </w:t>
      </w:r>
      <w:r w:rsidR="00551E36" w:rsidRPr="001918DC">
        <w:rPr>
          <w:b/>
        </w:rPr>
        <w:t>15</w:t>
      </w:r>
      <w:r>
        <w:t xml:space="preserve"> so that a user with the highest privilege level (</w:t>
      </w:r>
      <w:r w:rsidRPr="00D87EA1">
        <w:t>15</w:t>
      </w:r>
      <w:r>
        <w:t xml:space="preserve">) will default to privileged EXEC mode when accessing the </w:t>
      </w:r>
      <w:proofErr w:type="spellStart"/>
      <w:r>
        <w:t>vty</w:t>
      </w:r>
      <w:proofErr w:type="spellEnd"/>
      <w:r>
        <w:t xml:space="preserve"> lines. Other users will default to user EXEC mode. Use the local user accounts for mandatory login and validation and </w:t>
      </w:r>
      <w:r w:rsidRPr="00AC3E7F">
        <w:t xml:space="preserve">accept </w:t>
      </w:r>
      <w:r>
        <w:t xml:space="preserve">only </w:t>
      </w:r>
      <w:r w:rsidRPr="00AC3E7F">
        <w:t>SSH</w:t>
      </w:r>
      <w:r>
        <w:t xml:space="preserve"> connections</w:t>
      </w:r>
      <w:r w:rsidRPr="00AC3E7F">
        <w:t>.</w:t>
      </w:r>
    </w:p>
    <w:p w14:paraId="45AA1548" w14:textId="77777777" w:rsidR="00A049E6" w:rsidRPr="00A438D0" w:rsidRDefault="00A049E6" w:rsidP="00A438D0">
      <w:pPr>
        <w:pStyle w:val="CMD"/>
      </w:pPr>
      <w:r w:rsidRPr="00A438D0">
        <w:t xml:space="preserve">R1(config)# </w:t>
      </w:r>
      <w:r w:rsidR="005E2E48" w:rsidRPr="005E2E48">
        <w:rPr>
          <w:b/>
        </w:rPr>
        <w:t xml:space="preserve">line </w:t>
      </w:r>
      <w:proofErr w:type="spellStart"/>
      <w:r w:rsidR="005E2E48" w:rsidRPr="005E2E48">
        <w:rPr>
          <w:b/>
        </w:rPr>
        <w:t>vty</w:t>
      </w:r>
      <w:proofErr w:type="spellEnd"/>
      <w:r w:rsidR="005E2E48" w:rsidRPr="005E2E48">
        <w:rPr>
          <w:b/>
        </w:rPr>
        <w:t xml:space="preserve"> 0 4</w:t>
      </w:r>
    </w:p>
    <w:p w14:paraId="28FF3A48"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privilege level 15</w:t>
      </w:r>
    </w:p>
    <w:p w14:paraId="626BAECD"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login local</w:t>
      </w:r>
    </w:p>
    <w:p w14:paraId="581DD5B9"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 xml:space="preserve">transport input </w:t>
      </w:r>
      <w:proofErr w:type="spellStart"/>
      <w:r w:rsidR="005E2E48" w:rsidRPr="005E2E48">
        <w:rPr>
          <w:b/>
        </w:rPr>
        <w:t>ssh</w:t>
      </w:r>
      <w:proofErr w:type="spellEnd"/>
    </w:p>
    <w:p w14:paraId="0B9CFF97"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exit</w:t>
      </w:r>
    </w:p>
    <w:p w14:paraId="2105EE1E" w14:textId="77777777" w:rsidR="00A049E6" w:rsidRDefault="00A049E6" w:rsidP="00A438D0">
      <w:pPr>
        <w:pStyle w:val="BodyTextL25"/>
      </w:pPr>
      <w:r w:rsidRPr="005D058F">
        <w:rPr>
          <w:b/>
        </w:rPr>
        <w:t>Note</w:t>
      </w:r>
      <w:r w:rsidRPr="00A438D0">
        <w:t>:</w:t>
      </w:r>
      <w:r>
        <w:t xml:space="preserve"> The </w:t>
      </w:r>
      <w:r w:rsidR="005E2E48" w:rsidRPr="005E2E48">
        <w:rPr>
          <w:b/>
        </w:rPr>
        <w:t>login local</w:t>
      </w:r>
      <w:r>
        <w:t xml:space="preserve"> command should </w:t>
      </w:r>
      <w:r w:rsidR="00416083">
        <w:t xml:space="preserve">have been </w:t>
      </w:r>
      <w:r>
        <w:t xml:space="preserve">configured in a previous step. It is included here to provide all </w:t>
      </w:r>
      <w:proofErr w:type="gramStart"/>
      <w:r>
        <w:t>commands</w:t>
      </w:r>
      <w:r w:rsidR="00416083">
        <w:t xml:space="preserve">, </w:t>
      </w:r>
      <w:r>
        <w:t>if</w:t>
      </w:r>
      <w:proofErr w:type="gramEnd"/>
      <w:r>
        <w:t xml:space="preserve"> you </w:t>
      </w:r>
      <w:r w:rsidR="00E669F0">
        <w:t>ar</w:t>
      </w:r>
      <w:r>
        <w:t>e doing this for the first time.</w:t>
      </w:r>
    </w:p>
    <w:p w14:paraId="7B8CB974" w14:textId="77777777" w:rsidR="00A049E6" w:rsidRPr="00DE5050" w:rsidRDefault="00A049E6" w:rsidP="00A438D0">
      <w:pPr>
        <w:pStyle w:val="BodyTextL25"/>
      </w:pPr>
      <w:r w:rsidRPr="00926908">
        <w:rPr>
          <w:b/>
          <w:color w:val="000000"/>
        </w:rPr>
        <w:t>Note</w:t>
      </w:r>
      <w:r w:rsidRPr="00A438D0">
        <w:rPr>
          <w:color w:val="000000"/>
        </w:rPr>
        <w:t>:</w:t>
      </w:r>
      <w:r w:rsidRPr="00DE5050">
        <w:rPr>
          <w:color w:val="000000"/>
        </w:rPr>
        <w:t xml:space="preserve"> If you </w:t>
      </w:r>
      <w:r>
        <w:rPr>
          <w:color w:val="000000"/>
        </w:rPr>
        <w:t xml:space="preserve">add </w:t>
      </w:r>
      <w:r w:rsidRPr="00DE5050">
        <w:rPr>
          <w:color w:val="000000"/>
        </w:rPr>
        <w:t xml:space="preserve">the </w:t>
      </w:r>
      <w:r>
        <w:rPr>
          <w:color w:val="000000"/>
        </w:rPr>
        <w:t xml:space="preserve">keyword </w:t>
      </w:r>
      <w:r w:rsidR="005E2E48" w:rsidRPr="005E2E48">
        <w:rPr>
          <w:b/>
        </w:rPr>
        <w:t>telnet</w:t>
      </w:r>
      <w:r>
        <w:t xml:space="preserve"> </w:t>
      </w:r>
      <w:r>
        <w:rPr>
          <w:color w:val="000000"/>
        </w:rPr>
        <w:t xml:space="preserve">to </w:t>
      </w:r>
      <w:r w:rsidRPr="00DE5050">
        <w:rPr>
          <w:color w:val="000000"/>
        </w:rPr>
        <w:t xml:space="preserve">the </w:t>
      </w:r>
      <w:r w:rsidR="005E2E48" w:rsidRPr="005E2E48">
        <w:rPr>
          <w:b/>
        </w:rPr>
        <w:t>transport input</w:t>
      </w:r>
      <w:r w:rsidRPr="00DE5050">
        <w:rPr>
          <w:bCs/>
        </w:rPr>
        <w:t xml:space="preserve"> command, </w:t>
      </w:r>
      <w:r>
        <w:rPr>
          <w:bCs/>
        </w:rPr>
        <w:t xml:space="preserve">users can log in using Telnet as well as </w:t>
      </w:r>
      <w:r w:rsidRPr="00DE5050">
        <w:t>SSH</w:t>
      </w:r>
      <w:r>
        <w:t>, however, the router will be less secure. If only SSH is specified, the connecting host must have an SSH client installed</w:t>
      </w:r>
      <w:r w:rsidRPr="00DE5050">
        <w:t>.</w:t>
      </w:r>
    </w:p>
    <w:p w14:paraId="60B39F0F" w14:textId="77777777" w:rsidR="00A049E6" w:rsidRPr="00BA5235" w:rsidRDefault="00A049E6" w:rsidP="00A438D0">
      <w:pPr>
        <w:pStyle w:val="StepHead"/>
      </w:pPr>
      <w:r w:rsidRPr="00BA5235">
        <w:t>Erase existing key pairs on the router.</w:t>
      </w:r>
    </w:p>
    <w:p w14:paraId="65E9EF78" w14:textId="77777777" w:rsidR="00A049E6" w:rsidRPr="00BA5235" w:rsidRDefault="00A049E6" w:rsidP="00A438D0">
      <w:pPr>
        <w:pStyle w:val="CMD"/>
      </w:pPr>
      <w:r w:rsidRPr="001019EE">
        <w:t>R1(config)</w:t>
      </w:r>
      <w:r>
        <w:t xml:space="preserve"># </w:t>
      </w:r>
      <w:r w:rsidRPr="00A438D0">
        <w:rPr>
          <w:b/>
        </w:rPr>
        <w:t xml:space="preserve">crypto key zeroize </w:t>
      </w:r>
      <w:proofErr w:type="spellStart"/>
      <w:r w:rsidRPr="00A438D0">
        <w:rPr>
          <w:b/>
        </w:rPr>
        <w:t>rsa</w:t>
      </w:r>
      <w:proofErr w:type="spellEnd"/>
    </w:p>
    <w:p w14:paraId="5A94B372" w14:textId="77777777" w:rsidR="00A049E6" w:rsidRDefault="00A049E6" w:rsidP="00A438D0">
      <w:pPr>
        <w:pStyle w:val="BodyTextL25"/>
      </w:pPr>
      <w:r w:rsidRPr="00926908">
        <w:rPr>
          <w:b/>
        </w:rPr>
        <w:t>Note</w:t>
      </w:r>
      <w:r w:rsidRPr="00A438D0">
        <w:t>:</w:t>
      </w:r>
      <w:r>
        <w:t xml:space="preserve"> If no keys exist, you might receive this message: </w:t>
      </w:r>
      <w:r w:rsidRPr="00183E3C">
        <w:rPr>
          <w:rFonts w:ascii="Courier New" w:hAnsi="Courier New" w:cs="Courier New"/>
        </w:rPr>
        <w:t>% No Signature RSA Keys found in configuration</w:t>
      </w:r>
      <w:r w:rsidRPr="00926908">
        <w:t>.</w:t>
      </w:r>
    </w:p>
    <w:p w14:paraId="15B508FD" w14:textId="77777777" w:rsidR="00A049E6" w:rsidRDefault="00A049E6" w:rsidP="00A438D0">
      <w:pPr>
        <w:pStyle w:val="StepHead"/>
      </w:pPr>
      <w:r w:rsidRPr="00AC3E7F">
        <w:t>Generate the RSA encryption key pair for the router</w:t>
      </w:r>
      <w:r>
        <w:t>.</w:t>
      </w:r>
    </w:p>
    <w:p w14:paraId="5D268CF4" w14:textId="77777777" w:rsidR="00A049E6" w:rsidRDefault="00A049E6" w:rsidP="00A438D0">
      <w:pPr>
        <w:pStyle w:val="BodyTextL25"/>
      </w:pPr>
      <w:r>
        <w:t xml:space="preserve">The router uses the RSA key pair </w:t>
      </w:r>
      <w:r w:rsidRPr="00AC3E7F">
        <w:t xml:space="preserve">for authentication and encryption of </w:t>
      </w:r>
      <w:r>
        <w:t xml:space="preserve">transmitted </w:t>
      </w:r>
      <w:r w:rsidRPr="00AC3E7F">
        <w:t>SSH data.</w:t>
      </w:r>
    </w:p>
    <w:p w14:paraId="2AFA4B94" w14:textId="77777777" w:rsidR="00A049E6" w:rsidRDefault="00A049E6" w:rsidP="00FF3274">
      <w:pPr>
        <w:spacing w:before="0" w:after="0" w:line="240" w:lineRule="auto"/>
      </w:pPr>
      <w:r>
        <w:t xml:space="preserve">Configure the RSA keys with </w:t>
      </w:r>
      <w:r w:rsidR="00551E36" w:rsidRPr="001918DC">
        <w:rPr>
          <w:b/>
        </w:rPr>
        <w:t>1024</w:t>
      </w:r>
      <w:r>
        <w:t xml:space="preserve"> </w:t>
      </w:r>
      <w:r w:rsidRPr="00AC3E7F">
        <w:t>for the number of modulus bits. The default is 512</w:t>
      </w:r>
      <w:r>
        <w:t>, and the range is from 360 to 2048.</w:t>
      </w:r>
    </w:p>
    <w:p w14:paraId="5F32258F" w14:textId="77777777" w:rsidR="00A049E6" w:rsidRPr="00000768" w:rsidRDefault="00A049E6" w:rsidP="00A438D0">
      <w:pPr>
        <w:pStyle w:val="CMD"/>
      </w:pPr>
      <w:r w:rsidRPr="00000768">
        <w:t>R</w:t>
      </w:r>
      <w:r w:rsidR="00DD19EC">
        <w:t>1</w:t>
      </w:r>
      <w:r w:rsidRPr="00000768">
        <w:t>(config)</w:t>
      </w:r>
      <w:r>
        <w:t xml:space="preserve"># </w:t>
      </w:r>
      <w:r w:rsidR="005E2E48" w:rsidRPr="005E2E48">
        <w:rPr>
          <w:b/>
        </w:rPr>
        <w:t xml:space="preserve">crypto key generate </w:t>
      </w:r>
      <w:proofErr w:type="spellStart"/>
      <w:r w:rsidR="005E2E48" w:rsidRPr="005E2E48">
        <w:rPr>
          <w:b/>
        </w:rPr>
        <w:t>rsa</w:t>
      </w:r>
      <w:proofErr w:type="spellEnd"/>
      <w:r w:rsidR="005E2E48" w:rsidRPr="005E2E48">
        <w:rPr>
          <w:b/>
        </w:rPr>
        <w:t xml:space="preserve"> general-keys modulus 1024</w:t>
      </w:r>
    </w:p>
    <w:p w14:paraId="21D7D304" w14:textId="77777777" w:rsidR="002A27E9" w:rsidRDefault="00A049E6">
      <w:pPr>
        <w:pStyle w:val="CMDOutput"/>
      </w:pPr>
      <w:r w:rsidRPr="00000768">
        <w:t>The name for the keys will be: R</w:t>
      </w:r>
      <w:r w:rsidR="00DD19EC">
        <w:t>1</w:t>
      </w:r>
      <w:r w:rsidRPr="00000768">
        <w:t>.ccnasecurity.com</w:t>
      </w:r>
    </w:p>
    <w:p w14:paraId="6FC701CA" w14:textId="77777777" w:rsidR="002A27E9" w:rsidRDefault="002A27E9">
      <w:pPr>
        <w:pStyle w:val="CMDOutput"/>
      </w:pPr>
    </w:p>
    <w:p w14:paraId="409C8B35" w14:textId="77777777" w:rsidR="002A27E9" w:rsidRDefault="00A049E6">
      <w:pPr>
        <w:pStyle w:val="CMDOutput"/>
      </w:pPr>
      <w:r w:rsidRPr="00000768">
        <w:t>% The key modulus size is 1024 bits</w:t>
      </w:r>
    </w:p>
    <w:p w14:paraId="50954E97" w14:textId="77777777" w:rsidR="002A27E9" w:rsidRDefault="00A049E6">
      <w:pPr>
        <w:pStyle w:val="CMDOutput"/>
      </w:pPr>
      <w:r w:rsidRPr="00000768">
        <w:t>% Generating 1024 bit RSA keys, keys will be non-exportable</w:t>
      </w:r>
      <w:proofErr w:type="gramStart"/>
      <w:r w:rsidRPr="00000768">
        <w:t>...[</w:t>
      </w:r>
      <w:proofErr w:type="gramEnd"/>
      <w:r w:rsidRPr="00000768">
        <w:t>OK]</w:t>
      </w:r>
    </w:p>
    <w:p w14:paraId="0AF4C4A2" w14:textId="77777777" w:rsidR="002A27E9" w:rsidRDefault="002A27E9">
      <w:pPr>
        <w:pStyle w:val="CMDOutput"/>
      </w:pPr>
    </w:p>
    <w:p w14:paraId="6B284328" w14:textId="77777777" w:rsidR="002A27E9" w:rsidRDefault="00A049E6">
      <w:pPr>
        <w:pStyle w:val="CMDOutput"/>
      </w:pPr>
      <w:r w:rsidRPr="00000768">
        <w:t>R</w:t>
      </w:r>
      <w:r w:rsidR="00DD19EC">
        <w:t>1</w:t>
      </w:r>
      <w:r w:rsidRPr="00000768">
        <w:t>(config)</w:t>
      </w:r>
      <w:r w:rsidR="00A438D0">
        <w:t>#</w:t>
      </w:r>
    </w:p>
    <w:p w14:paraId="02A53A3D" w14:textId="77777777" w:rsidR="002A27E9" w:rsidRDefault="00A049E6">
      <w:pPr>
        <w:pStyle w:val="CMDOutput"/>
      </w:pPr>
      <w:r w:rsidRPr="00000768">
        <w:t>*Dec 16 21:24:16.175: %SSH-5-ENABLED: SSH 1.99 has been enabled</w:t>
      </w:r>
    </w:p>
    <w:p w14:paraId="17B7EE6F" w14:textId="77777777" w:rsidR="00B9311E" w:rsidRDefault="00B9311E" w:rsidP="00B9311E">
      <w:pPr>
        <w:pStyle w:val="SubStepAlpha"/>
      </w:pPr>
      <w:r>
        <w:t xml:space="preserve">Issue the </w:t>
      </w:r>
      <w:proofErr w:type="spellStart"/>
      <w:r w:rsidRPr="00B9311E">
        <w:rPr>
          <w:b/>
        </w:rPr>
        <w:t>ip</w:t>
      </w:r>
      <w:proofErr w:type="spellEnd"/>
      <w:r w:rsidRPr="00B9311E">
        <w:rPr>
          <w:b/>
        </w:rPr>
        <w:t xml:space="preserve"> </w:t>
      </w:r>
      <w:proofErr w:type="spellStart"/>
      <w:r w:rsidRPr="00B9311E">
        <w:rPr>
          <w:b/>
        </w:rPr>
        <w:t>ssh</w:t>
      </w:r>
      <w:proofErr w:type="spellEnd"/>
      <w:r w:rsidRPr="00B9311E">
        <w:rPr>
          <w:b/>
        </w:rPr>
        <w:t xml:space="preserve"> version 2</w:t>
      </w:r>
      <w:r>
        <w:t xml:space="preserve"> command to force the use of SSH version 2.</w:t>
      </w:r>
    </w:p>
    <w:p w14:paraId="0642DB9E" w14:textId="77777777" w:rsidR="00CD1410" w:rsidRPr="00B9311E" w:rsidRDefault="00CD1410" w:rsidP="00B9311E">
      <w:pPr>
        <w:pStyle w:val="CMD"/>
        <w:rPr>
          <w:b/>
        </w:rPr>
      </w:pPr>
      <w:r w:rsidRPr="00000768">
        <w:t>R</w:t>
      </w:r>
      <w:r>
        <w:t>1</w:t>
      </w:r>
      <w:r w:rsidRPr="00000768">
        <w:t>(config)</w:t>
      </w:r>
      <w:r>
        <w:t xml:space="preserve"># </w:t>
      </w:r>
      <w:proofErr w:type="spellStart"/>
      <w:r w:rsidRPr="00B9311E">
        <w:rPr>
          <w:b/>
        </w:rPr>
        <w:t>ip</w:t>
      </w:r>
      <w:proofErr w:type="spellEnd"/>
      <w:r w:rsidRPr="00B9311E">
        <w:rPr>
          <w:b/>
        </w:rPr>
        <w:t xml:space="preserve"> </w:t>
      </w:r>
      <w:proofErr w:type="spellStart"/>
      <w:r w:rsidRPr="00B9311E">
        <w:rPr>
          <w:b/>
        </w:rPr>
        <w:t>ssh</w:t>
      </w:r>
      <w:proofErr w:type="spellEnd"/>
      <w:r w:rsidRPr="00B9311E">
        <w:rPr>
          <w:b/>
        </w:rPr>
        <w:t xml:space="preserve"> version 2</w:t>
      </w:r>
    </w:p>
    <w:p w14:paraId="4DEFE4DC" w14:textId="77777777" w:rsidR="002A27E9" w:rsidRDefault="00A049E6" w:rsidP="00B9311E">
      <w:pPr>
        <w:pStyle w:val="CMD"/>
      </w:pPr>
      <w:r w:rsidRPr="00000768">
        <w:t>R</w:t>
      </w:r>
      <w:r w:rsidR="00DD19EC">
        <w:t>1</w:t>
      </w:r>
      <w:r w:rsidRPr="00000768">
        <w:t>(config)</w:t>
      </w:r>
      <w:r>
        <w:t xml:space="preserve"># </w:t>
      </w:r>
      <w:r w:rsidRPr="008632F8">
        <w:t>exit</w:t>
      </w:r>
    </w:p>
    <w:p w14:paraId="072BA910" w14:textId="77777777" w:rsidR="00A049E6" w:rsidRPr="00D234A9" w:rsidRDefault="00A049E6" w:rsidP="00A438D0">
      <w:pPr>
        <w:pStyle w:val="BodyTextL25"/>
      </w:pPr>
      <w:r w:rsidRPr="00D234A9">
        <w:rPr>
          <w:b/>
        </w:rPr>
        <w:t>Note</w:t>
      </w:r>
      <w:r w:rsidRPr="00A438D0">
        <w:t>:</w:t>
      </w:r>
      <w:r w:rsidRPr="00D234A9">
        <w:t xml:space="preserve"> The details of encryption methods are covered in Chapter 7.</w:t>
      </w:r>
    </w:p>
    <w:p w14:paraId="310175D3" w14:textId="77777777" w:rsidR="00A049E6" w:rsidRDefault="00A049E6" w:rsidP="00A438D0">
      <w:pPr>
        <w:pStyle w:val="StepHead"/>
      </w:pPr>
      <w:r w:rsidRPr="00AC3E7F">
        <w:t>Verify th</w:t>
      </w:r>
      <w:r>
        <w:t xml:space="preserve">e </w:t>
      </w:r>
      <w:r w:rsidRPr="00AC3E7F">
        <w:t xml:space="preserve">SSH </w:t>
      </w:r>
      <w:r>
        <w:t>configuration</w:t>
      </w:r>
      <w:r w:rsidRPr="00AC3E7F">
        <w:t>.</w:t>
      </w:r>
    </w:p>
    <w:p w14:paraId="2011DD2C" w14:textId="77777777" w:rsidR="00A049E6" w:rsidRPr="00AC3E7F" w:rsidRDefault="00A049E6" w:rsidP="00A438D0">
      <w:pPr>
        <w:pStyle w:val="SubStepAlpha"/>
      </w:pPr>
      <w:r>
        <w:t xml:space="preserve">Use the </w:t>
      </w:r>
      <w:r w:rsidR="005E2E48" w:rsidRPr="005E2E48">
        <w:rPr>
          <w:b/>
        </w:rPr>
        <w:t xml:space="preserve">show </w:t>
      </w:r>
      <w:proofErr w:type="spellStart"/>
      <w:r w:rsidR="005E2E48" w:rsidRPr="005E2E48">
        <w:rPr>
          <w:b/>
        </w:rPr>
        <w:t>ip</w:t>
      </w:r>
      <w:proofErr w:type="spellEnd"/>
      <w:r w:rsidR="005E2E48" w:rsidRPr="005E2E48">
        <w:rPr>
          <w:b/>
        </w:rPr>
        <w:t xml:space="preserve"> </w:t>
      </w:r>
      <w:proofErr w:type="spellStart"/>
      <w:r w:rsidR="005E2E48" w:rsidRPr="005E2E48">
        <w:rPr>
          <w:b/>
        </w:rPr>
        <w:t>ssh</w:t>
      </w:r>
      <w:proofErr w:type="spellEnd"/>
      <w:r>
        <w:t xml:space="preserve"> command to see the current settings.</w:t>
      </w:r>
    </w:p>
    <w:p w14:paraId="685E9954" w14:textId="77777777" w:rsidR="00A049E6" w:rsidRPr="00AC3E7F" w:rsidRDefault="00A049E6" w:rsidP="00A438D0">
      <w:pPr>
        <w:pStyle w:val="CMD"/>
      </w:pPr>
      <w:r>
        <w:t xml:space="preserve">R1# </w:t>
      </w:r>
      <w:r w:rsidRPr="00A438D0">
        <w:rPr>
          <w:b/>
        </w:rPr>
        <w:t xml:space="preserve">show </w:t>
      </w:r>
      <w:proofErr w:type="spellStart"/>
      <w:r w:rsidRPr="00A438D0">
        <w:rPr>
          <w:b/>
        </w:rPr>
        <w:t>ip</w:t>
      </w:r>
      <w:proofErr w:type="spellEnd"/>
      <w:r w:rsidRPr="00A438D0">
        <w:rPr>
          <w:b/>
        </w:rPr>
        <w:t xml:space="preserve"> </w:t>
      </w:r>
      <w:proofErr w:type="spellStart"/>
      <w:r w:rsidRPr="00A438D0">
        <w:rPr>
          <w:b/>
        </w:rPr>
        <w:t>ssh</w:t>
      </w:r>
      <w:proofErr w:type="spellEnd"/>
    </w:p>
    <w:p w14:paraId="102D1C23" w14:textId="77777777" w:rsidR="00A049E6" w:rsidRPr="00AC3E7F" w:rsidRDefault="00A049E6" w:rsidP="00A438D0">
      <w:pPr>
        <w:pStyle w:val="SubStepAlpha"/>
      </w:pPr>
      <w:r w:rsidRPr="00AC3E7F">
        <w:t xml:space="preserve">Fill in the following information based on the output of the </w:t>
      </w:r>
      <w:r w:rsidR="005E2E48" w:rsidRPr="005E2E48">
        <w:rPr>
          <w:b/>
        </w:rPr>
        <w:t xml:space="preserve">show </w:t>
      </w:r>
      <w:proofErr w:type="spellStart"/>
      <w:r w:rsidR="005E2E48" w:rsidRPr="005E2E48">
        <w:rPr>
          <w:b/>
        </w:rPr>
        <w:t>ip</w:t>
      </w:r>
      <w:proofErr w:type="spellEnd"/>
      <w:r w:rsidR="005E2E48" w:rsidRPr="005E2E48">
        <w:rPr>
          <w:b/>
        </w:rPr>
        <w:t xml:space="preserve"> </w:t>
      </w:r>
      <w:proofErr w:type="spellStart"/>
      <w:r w:rsidR="005E2E48" w:rsidRPr="005E2E48">
        <w:rPr>
          <w:b/>
        </w:rPr>
        <w:t>ssh</w:t>
      </w:r>
      <w:proofErr w:type="spellEnd"/>
      <w:r w:rsidRPr="00AC3E7F">
        <w:rPr>
          <w:bCs/>
        </w:rPr>
        <w:t xml:space="preserve"> </w:t>
      </w:r>
      <w:r w:rsidRPr="00AC3E7F">
        <w:t>command.</w:t>
      </w:r>
    </w:p>
    <w:p w14:paraId="2D9D1E6B" w14:textId="77777777" w:rsidR="00A049E6" w:rsidRPr="00AC3E7F" w:rsidRDefault="00A049E6" w:rsidP="00A438D0">
      <w:pPr>
        <w:pStyle w:val="BodyTextL50"/>
      </w:pPr>
      <w:r w:rsidRPr="00AC3E7F">
        <w:t>SSH version enabled</w:t>
      </w:r>
      <w:r w:rsidR="00A438D0">
        <w:t>:</w:t>
      </w:r>
      <w:r w:rsidR="00C515C6">
        <w:tab/>
      </w:r>
      <w:r w:rsidR="00DD19EC">
        <w:t>________________________</w:t>
      </w:r>
      <w:r w:rsidR="000D53F1">
        <w:t>_________</w:t>
      </w:r>
      <w:r w:rsidR="00DD19EC">
        <w:t xml:space="preserve">_______ </w:t>
      </w:r>
    </w:p>
    <w:p w14:paraId="7FA4AF15" w14:textId="77777777" w:rsidR="00A049E6" w:rsidRPr="00AC3E7F" w:rsidRDefault="00A049E6" w:rsidP="00A438D0">
      <w:pPr>
        <w:pStyle w:val="BodyTextL50"/>
      </w:pPr>
      <w:r w:rsidRPr="00AC3E7F">
        <w:t>Authentication timeout</w:t>
      </w:r>
      <w:r>
        <w:t>:</w:t>
      </w:r>
      <w:r w:rsidR="00C515C6">
        <w:tab/>
      </w:r>
      <w:r w:rsidR="00DD19EC">
        <w:t>______________________________</w:t>
      </w:r>
      <w:r w:rsidR="000D53F1">
        <w:t>_________</w:t>
      </w:r>
      <w:r w:rsidR="00DD19EC">
        <w:t xml:space="preserve">_ </w:t>
      </w:r>
    </w:p>
    <w:p w14:paraId="6BDDAC04" w14:textId="77777777" w:rsidR="00A049E6" w:rsidRPr="00AC3E7F" w:rsidRDefault="00A049E6" w:rsidP="00A438D0">
      <w:pPr>
        <w:pStyle w:val="BodyTextL50"/>
      </w:pPr>
      <w:r w:rsidRPr="00AC3E7F">
        <w:t>Authentication retries</w:t>
      </w:r>
      <w:r w:rsidR="00A438D0">
        <w:t>:</w:t>
      </w:r>
      <w:r w:rsidR="00C515C6">
        <w:tab/>
      </w:r>
      <w:r w:rsidR="00DD19EC">
        <w:t>______________________________</w:t>
      </w:r>
      <w:r w:rsidR="000D53F1">
        <w:t>_________</w:t>
      </w:r>
      <w:r w:rsidR="00DD19EC">
        <w:t xml:space="preserve">_ </w:t>
      </w:r>
    </w:p>
    <w:p w14:paraId="321D0B2B" w14:textId="77777777" w:rsidR="00A049E6" w:rsidRPr="00BA5235" w:rsidRDefault="00A049E6" w:rsidP="00A438D0">
      <w:pPr>
        <w:pStyle w:val="StepHead"/>
      </w:pPr>
      <w:r>
        <w:t xml:space="preserve">Configure </w:t>
      </w:r>
      <w:r w:rsidRPr="00BA5235">
        <w:t>SSH timeouts and authentication parameters.</w:t>
      </w:r>
    </w:p>
    <w:p w14:paraId="1F4231E3" w14:textId="77777777" w:rsidR="00A049E6" w:rsidRPr="008C07D7" w:rsidRDefault="00A049E6" w:rsidP="00A438D0">
      <w:pPr>
        <w:pStyle w:val="BodyTextL25"/>
      </w:pPr>
      <w:r>
        <w:t>T</w:t>
      </w:r>
      <w:r w:rsidRPr="008C07D7">
        <w:t xml:space="preserve">he default SSH timeouts and authentication parameters can be altered </w:t>
      </w:r>
      <w:r>
        <w:t xml:space="preserve">to be more restrictive </w:t>
      </w:r>
      <w:r w:rsidRPr="008C07D7">
        <w:t>using the following commands.</w:t>
      </w:r>
    </w:p>
    <w:p w14:paraId="49808CF5" w14:textId="77777777" w:rsidR="00A049E6" w:rsidRPr="001019EE" w:rsidRDefault="00A049E6" w:rsidP="00A438D0">
      <w:pPr>
        <w:pStyle w:val="CMD"/>
      </w:pPr>
      <w:r w:rsidRPr="001019EE">
        <w:t>R1</w:t>
      </w:r>
      <w:r w:rsidRPr="007871D8">
        <w:t>(config)</w:t>
      </w:r>
      <w:r>
        <w:t xml:space="preserve"># </w:t>
      </w:r>
      <w:proofErr w:type="spellStart"/>
      <w:r w:rsidRPr="00A438D0">
        <w:rPr>
          <w:b/>
        </w:rPr>
        <w:t>ip</w:t>
      </w:r>
      <w:proofErr w:type="spellEnd"/>
      <w:r w:rsidRPr="00A438D0">
        <w:rPr>
          <w:b/>
        </w:rPr>
        <w:t xml:space="preserve"> </w:t>
      </w:r>
      <w:proofErr w:type="spellStart"/>
      <w:r w:rsidRPr="00A438D0">
        <w:rPr>
          <w:b/>
        </w:rPr>
        <w:t>ssh</w:t>
      </w:r>
      <w:proofErr w:type="spellEnd"/>
      <w:r w:rsidRPr="00A438D0">
        <w:rPr>
          <w:b/>
        </w:rPr>
        <w:t xml:space="preserve"> time-out 90</w:t>
      </w:r>
    </w:p>
    <w:p w14:paraId="63AC7562" w14:textId="77777777" w:rsidR="00A049E6" w:rsidRPr="00BA5235" w:rsidRDefault="00A049E6" w:rsidP="00A438D0">
      <w:pPr>
        <w:pStyle w:val="CMD"/>
      </w:pPr>
      <w:r w:rsidRPr="001019EE">
        <w:t>R1</w:t>
      </w:r>
      <w:r w:rsidRPr="007871D8">
        <w:t>(config)</w:t>
      </w:r>
      <w:r>
        <w:t xml:space="preserve"># </w:t>
      </w:r>
      <w:proofErr w:type="spellStart"/>
      <w:r w:rsidRPr="00A438D0">
        <w:rPr>
          <w:b/>
        </w:rPr>
        <w:t>ip</w:t>
      </w:r>
      <w:proofErr w:type="spellEnd"/>
      <w:r w:rsidRPr="00A438D0">
        <w:rPr>
          <w:b/>
        </w:rPr>
        <w:t xml:space="preserve"> </w:t>
      </w:r>
      <w:proofErr w:type="spellStart"/>
      <w:r w:rsidRPr="00A438D0">
        <w:rPr>
          <w:b/>
        </w:rPr>
        <w:t>ssh</w:t>
      </w:r>
      <w:proofErr w:type="spellEnd"/>
      <w:r w:rsidRPr="00A438D0">
        <w:rPr>
          <w:b/>
        </w:rPr>
        <w:t xml:space="preserve"> authentication-retries 2</w:t>
      </w:r>
    </w:p>
    <w:p w14:paraId="6A201D65" w14:textId="77777777" w:rsidR="00A049E6" w:rsidRPr="00E8106F" w:rsidRDefault="00A049E6" w:rsidP="00BB1914">
      <w:pPr>
        <w:pStyle w:val="StepHead"/>
      </w:pPr>
      <w:r w:rsidRPr="00E8106F">
        <w:lastRenderedPageBreak/>
        <w:t>Save the running-config to the startup-config</w:t>
      </w:r>
      <w:r>
        <w:t>.</w:t>
      </w:r>
    </w:p>
    <w:p w14:paraId="6D14A200" w14:textId="77777777" w:rsidR="00A049E6" w:rsidRPr="002448D9" w:rsidRDefault="00A049E6" w:rsidP="00BB1914">
      <w:pPr>
        <w:pStyle w:val="CMD"/>
      </w:pPr>
      <w:r w:rsidRPr="001019EE">
        <w:t>R1</w:t>
      </w:r>
      <w:r>
        <w:t xml:space="preserve"># </w:t>
      </w:r>
      <w:r w:rsidRPr="00BB1914">
        <w:rPr>
          <w:b/>
        </w:rPr>
        <w:t>copy running-config startup-config</w:t>
      </w:r>
    </w:p>
    <w:p w14:paraId="4B97D2EF" w14:textId="77777777" w:rsidR="00A049E6" w:rsidRPr="002448D9" w:rsidRDefault="00A049E6" w:rsidP="00BB1914">
      <w:pPr>
        <w:pStyle w:val="TaskHead"/>
      </w:pPr>
      <w:r w:rsidRPr="002448D9">
        <w:t>Research Terminal Emulation Client Softwa</w:t>
      </w:r>
      <w:r w:rsidR="00BB1914">
        <w:t>re and Configure the SSH Client</w:t>
      </w:r>
      <w:r w:rsidR="0031598D">
        <w:t>.</w:t>
      </w:r>
    </w:p>
    <w:p w14:paraId="1A83FB42" w14:textId="77777777" w:rsidR="00A049E6" w:rsidRPr="00DB03DF" w:rsidRDefault="00A049E6" w:rsidP="00BB1914">
      <w:pPr>
        <w:pStyle w:val="StepHead"/>
      </w:pPr>
      <w:r>
        <w:t>Research terminal emulation client software.</w:t>
      </w:r>
    </w:p>
    <w:p w14:paraId="544AE40C" w14:textId="77777777" w:rsidR="00A049E6" w:rsidRDefault="00A049E6" w:rsidP="00BB1914">
      <w:pPr>
        <w:pStyle w:val="BodyTextL25"/>
      </w:pPr>
      <w:r>
        <w:t xml:space="preserve">Conduct a web search for freeware terminal emulation client software, such as </w:t>
      </w:r>
      <w:proofErr w:type="spellStart"/>
      <w:r>
        <w:t>TeraTerm</w:t>
      </w:r>
      <w:proofErr w:type="spellEnd"/>
      <w:r>
        <w:t xml:space="preserve"> or </w:t>
      </w:r>
      <w:proofErr w:type="spellStart"/>
      <w:r>
        <w:t>PuTTy</w:t>
      </w:r>
      <w:proofErr w:type="spellEnd"/>
      <w:r>
        <w:t>. What are some capabilities of each?</w:t>
      </w:r>
    </w:p>
    <w:p w14:paraId="581B8EBA" w14:textId="77777777" w:rsidR="00C614CD" w:rsidRDefault="00C614CD" w:rsidP="00BB1914">
      <w:pPr>
        <w:pStyle w:val="BodyTextL25"/>
      </w:pPr>
      <w:r>
        <w:t>_______________________________________________________________________________________</w:t>
      </w:r>
    </w:p>
    <w:p w14:paraId="343F64C4" w14:textId="77777777" w:rsidR="00C614CD" w:rsidRDefault="00C614CD" w:rsidP="00BB1914">
      <w:pPr>
        <w:pStyle w:val="BodyTextL25"/>
      </w:pPr>
      <w:r>
        <w:t>_______________________________________________________________________________________</w:t>
      </w:r>
    </w:p>
    <w:p w14:paraId="7F097BF4" w14:textId="77777777" w:rsidR="00C614CD" w:rsidRDefault="00C614CD" w:rsidP="00C614CD">
      <w:pPr>
        <w:pStyle w:val="BodyTextL25"/>
      </w:pPr>
      <w:r>
        <w:t>_______________________________________________________________________________________</w:t>
      </w:r>
    </w:p>
    <w:p w14:paraId="29E54E28" w14:textId="77777777" w:rsidR="00C614CD" w:rsidRDefault="00C614CD" w:rsidP="00C614CD">
      <w:pPr>
        <w:pStyle w:val="BodyTextL25"/>
      </w:pPr>
      <w:r>
        <w:t>_______________________________________________________________________________________</w:t>
      </w:r>
    </w:p>
    <w:p w14:paraId="5CF41A96" w14:textId="77777777" w:rsidR="00C614CD" w:rsidRDefault="00C614CD" w:rsidP="00C614CD">
      <w:pPr>
        <w:pStyle w:val="BodyTextL25"/>
      </w:pPr>
      <w:r>
        <w:t>_______________________________________________________________________________________</w:t>
      </w:r>
    </w:p>
    <w:p w14:paraId="1BACE654" w14:textId="77777777" w:rsidR="00C614CD" w:rsidRDefault="00C614CD" w:rsidP="00C614CD">
      <w:pPr>
        <w:pStyle w:val="BodyTextL25"/>
      </w:pPr>
      <w:r>
        <w:t>_______________________________________________________________________________________</w:t>
      </w:r>
    </w:p>
    <w:p w14:paraId="530CE554" w14:textId="77777777" w:rsidR="00A049E6" w:rsidRPr="00DB03DF" w:rsidRDefault="00A049E6" w:rsidP="00BB1914">
      <w:pPr>
        <w:pStyle w:val="StepHead"/>
      </w:pPr>
      <w:r>
        <w:t>Install an SSH client on PC-A and PC-C.</w:t>
      </w:r>
    </w:p>
    <w:p w14:paraId="30C6A5ED" w14:textId="77777777" w:rsidR="00A049E6" w:rsidRPr="00D87EA1" w:rsidRDefault="00A049E6" w:rsidP="00BB1914">
      <w:pPr>
        <w:pStyle w:val="SubStepAlpha"/>
      </w:pPr>
      <w:r>
        <w:t>If the SSH client is not already installed, d</w:t>
      </w:r>
      <w:r w:rsidRPr="00C11476">
        <w:t xml:space="preserve">ownload </w:t>
      </w:r>
      <w:r>
        <w:t xml:space="preserve">either </w:t>
      </w:r>
      <w:proofErr w:type="spellStart"/>
      <w:r>
        <w:t>TeraTerm</w:t>
      </w:r>
      <w:proofErr w:type="spellEnd"/>
      <w:r>
        <w:t xml:space="preserve"> or P</w:t>
      </w:r>
      <w:r w:rsidRPr="00C11476">
        <w:t>u</w:t>
      </w:r>
      <w:r>
        <w:t>TT</w:t>
      </w:r>
      <w:r w:rsidRPr="00C11476">
        <w:t>Y</w:t>
      </w:r>
      <w:r>
        <w:t>.</w:t>
      </w:r>
    </w:p>
    <w:p w14:paraId="4FD849D7" w14:textId="77777777" w:rsidR="00A049E6" w:rsidRDefault="00A049E6" w:rsidP="00BB1914">
      <w:pPr>
        <w:pStyle w:val="SubStepAlpha"/>
      </w:pPr>
      <w:r>
        <w:t>Save</w:t>
      </w:r>
      <w:r w:rsidRPr="00C11476">
        <w:t xml:space="preserve"> the application </w:t>
      </w:r>
      <w:r>
        <w:t>to</w:t>
      </w:r>
      <w:r w:rsidRPr="00C11476">
        <w:t xml:space="preserve"> the desktop.</w:t>
      </w:r>
    </w:p>
    <w:p w14:paraId="3795A7A8" w14:textId="77777777" w:rsidR="00A049E6" w:rsidRDefault="00A049E6" w:rsidP="00BB1914">
      <w:pPr>
        <w:pStyle w:val="BodyTextL25"/>
      </w:pPr>
      <w:r w:rsidRPr="003B153E">
        <w:rPr>
          <w:b/>
        </w:rPr>
        <w:t>Note</w:t>
      </w:r>
      <w:r w:rsidRPr="00BB1914">
        <w:t>:</w:t>
      </w:r>
      <w:r>
        <w:t xml:space="preserve"> The procedure described here is for PuTTY and pertains to PC-A.</w:t>
      </w:r>
    </w:p>
    <w:p w14:paraId="034D96C0" w14:textId="77777777" w:rsidR="00A049E6" w:rsidRPr="00DB03DF" w:rsidRDefault="00A049E6" w:rsidP="00BB1914">
      <w:pPr>
        <w:pStyle w:val="StepHead"/>
      </w:pPr>
      <w:r w:rsidRPr="00DB03DF">
        <w:t xml:space="preserve">Verify SSH connectivity to </w:t>
      </w:r>
      <w:r w:rsidRPr="00344B8A">
        <w:t>R1 from PC-A</w:t>
      </w:r>
      <w:r>
        <w:t>.</w:t>
      </w:r>
    </w:p>
    <w:p w14:paraId="529CF880" w14:textId="77777777" w:rsidR="00A049E6" w:rsidRDefault="00A049E6" w:rsidP="00BB1914">
      <w:pPr>
        <w:pStyle w:val="SubStepAlpha"/>
      </w:pPr>
      <w:r w:rsidRPr="00C11476">
        <w:t>Launch PuTTY by double-clicking the putty.exe icon.</w:t>
      </w:r>
    </w:p>
    <w:p w14:paraId="6AF61B8B" w14:textId="77777777" w:rsidR="00A049E6" w:rsidRDefault="00A049E6" w:rsidP="00BB1914">
      <w:pPr>
        <w:pStyle w:val="SubStepAlpha"/>
      </w:pPr>
      <w:r w:rsidRPr="00BA5235">
        <w:t xml:space="preserve">Input </w:t>
      </w:r>
      <w:r>
        <w:t xml:space="preserve">the R1 F0/1 </w:t>
      </w:r>
      <w:r w:rsidRPr="00BA5235">
        <w:t xml:space="preserve">IP address </w:t>
      </w:r>
      <w:r w:rsidR="00551E36" w:rsidRPr="001918DC">
        <w:rPr>
          <w:b/>
        </w:rPr>
        <w:t>192.168.1.1</w:t>
      </w:r>
      <w:r>
        <w:t xml:space="preserve"> in the </w:t>
      </w:r>
      <w:r w:rsidRPr="00EE5841">
        <w:rPr>
          <w:b/>
        </w:rPr>
        <w:t xml:space="preserve">Host Name </w:t>
      </w:r>
      <w:r w:rsidR="00D87EA1">
        <w:rPr>
          <w:b/>
        </w:rPr>
        <w:t>(</w:t>
      </w:r>
      <w:r w:rsidRPr="00EE5841">
        <w:rPr>
          <w:b/>
        </w:rPr>
        <w:t>or IP address</w:t>
      </w:r>
      <w:r w:rsidR="00D87EA1">
        <w:rPr>
          <w:b/>
        </w:rPr>
        <w:t>)</w:t>
      </w:r>
      <w:r>
        <w:t xml:space="preserve"> field.</w:t>
      </w:r>
    </w:p>
    <w:p w14:paraId="7E8B9A8E" w14:textId="77777777" w:rsidR="00A049E6" w:rsidRPr="00BA5235" w:rsidRDefault="00A049E6" w:rsidP="00BB1914">
      <w:pPr>
        <w:pStyle w:val="SubStepAlpha"/>
      </w:pPr>
      <w:r>
        <w:t xml:space="preserve">Verify that the </w:t>
      </w:r>
      <w:r w:rsidRPr="007871D8">
        <w:rPr>
          <w:b/>
        </w:rPr>
        <w:t>SSH</w:t>
      </w:r>
      <w:r>
        <w:t xml:space="preserve"> radio button is selected.</w:t>
      </w:r>
    </w:p>
    <w:p w14:paraId="4CB52B8D" w14:textId="77777777" w:rsidR="00A049E6" w:rsidRDefault="0065288A" w:rsidP="00BB1914">
      <w:pPr>
        <w:pStyle w:val="Visual"/>
      </w:pPr>
      <w:r>
        <w:rPr>
          <w:noProof/>
          <w:lang w:val="en-AU" w:eastAsia="en-AU"/>
        </w:rPr>
        <w:drawing>
          <wp:inline distT="0" distB="0" distL="0" distR="0" wp14:anchorId="4FCD6EEA" wp14:editId="1724E93E">
            <wp:extent cx="4343400" cy="41433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3400" cy="4143375"/>
                    </a:xfrm>
                    <a:prstGeom prst="rect">
                      <a:avLst/>
                    </a:prstGeom>
                    <a:noFill/>
                    <a:ln>
                      <a:noFill/>
                    </a:ln>
                  </pic:spPr>
                </pic:pic>
              </a:graphicData>
            </a:graphic>
          </wp:inline>
        </w:drawing>
      </w:r>
    </w:p>
    <w:p w14:paraId="5D54A4B3" w14:textId="77777777" w:rsidR="00A049E6" w:rsidRPr="00BA5235" w:rsidRDefault="00A049E6" w:rsidP="00BB1914">
      <w:pPr>
        <w:pStyle w:val="SubStepAlpha"/>
      </w:pPr>
      <w:r w:rsidRPr="00BA5235">
        <w:t xml:space="preserve">Click </w:t>
      </w:r>
      <w:r w:rsidRPr="00BA5235">
        <w:rPr>
          <w:b/>
          <w:bCs/>
        </w:rPr>
        <w:t>Open</w:t>
      </w:r>
      <w:r w:rsidRPr="00BA5235">
        <w:t>.</w:t>
      </w:r>
    </w:p>
    <w:p w14:paraId="133F5720" w14:textId="77777777" w:rsidR="00A049E6" w:rsidRPr="00BA5235" w:rsidRDefault="00A049E6" w:rsidP="00BB1914">
      <w:pPr>
        <w:pStyle w:val="SubStepAlpha"/>
      </w:pPr>
      <w:r w:rsidRPr="00BA5235">
        <w:lastRenderedPageBreak/>
        <w:t xml:space="preserve">In the PuTTY </w:t>
      </w:r>
      <w:r w:rsidRPr="00EE5841">
        <w:t>Security Alert</w:t>
      </w:r>
      <w:r w:rsidRPr="00BA5235">
        <w:t xml:space="preserve"> window, click </w:t>
      </w:r>
      <w:r w:rsidRPr="00BA5235">
        <w:rPr>
          <w:b/>
          <w:bCs/>
        </w:rPr>
        <w:t>Yes</w:t>
      </w:r>
      <w:r w:rsidRPr="00BA5235">
        <w:t>.</w:t>
      </w:r>
    </w:p>
    <w:p w14:paraId="7FFE0FE8" w14:textId="77777777" w:rsidR="00A049E6" w:rsidRPr="00155DD5" w:rsidRDefault="00A049E6" w:rsidP="00BB1914">
      <w:pPr>
        <w:pStyle w:val="SubStepAlpha"/>
      </w:pPr>
      <w:r w:rsidRPr="00155DD5">
        <w:t xml:space="preserve">Enter the </w:t>
      </w:r>
      <w:r w:rsidRPr="007C3341">
        <w:rPr>
          <w:b/>
        </w:rPr>
        <w:t>admin</w:t>
      </w:r>
      <w:r w:rsidRPr="00EE5841">
        <w:t xml:space="preserve"> username and password </w:t>
      </w:r>
      <w:r w:rsidRPr="007C3341">
        <w:rPr>
          <w:b/>
        </w:rPr>
        <w:t>cisco12345</w:t>
      </w:r>
      <w:r>
        <w:t xml:space="preserve"> </w:t>
      </w:r>
      <w:r w:rsidRPr="00155DD5">
        <w:t>in the PuTTY window.</w:t>
      </w:r>
    </w:p>
    <w:p w14:paraId="50B53AB4" w14:textId="77777777" w:rsidR="00A049E6" w:rsidRPr="00DD1499" w:rsidRDefault="009A151B" w:rsidP="00BB1914">
      <w:pPr>
        <w:pStyle w:val="Visual"/>
      </w:pPr>
      <w:r>
        <w:rPr>
          <w:noProof/>
          <w:lang w:val="en-AU" w:eastAsia="en-AU"/>
        </w:rPr>
        <w:drawing>
          <wp:inline distT="0" distB="0" distL="0" distR="0" wp14:anchorId="7E14A804" wp14:editId="797EA001">
            <wp:extent cx="5486400" cy="106070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2-16 15.50.4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060704"/>
                    </a:xfrm>
                    <a:prstGeom prst="rect">
                      <a:avLst/>
                    </a:prstGeom>
                  </pic:spPr>
                </pic:pic>
              </a:graphicData>
            </a:graphic>
          </wp:inline>
        </w:drawing>
      </w:r>
    </w:p>
    <w:p w14:paraId="5399FC4F" w14:textId="77777777" w:rsidR="00A049E6" w:rsidRPr="001918DC" w:rsidRDefault="00A049E6" w:rsidP="00BB1914">
      <w:pPr>
        <w:pStyle w:val="SubStepAlpha"/>
      </w:pPr>
      <w:r w:rsidRPr="00155DD5">
        <w:t xml:space="preserve">At the R1 privileged </w:t>
      </w:r>
      <w:r>
        <w:t>EXEC</w:t>
      </w:r>
      <w:r w:rsidRPr="00155DD5">
        <w:t xml:space="preserve"> prompt, enter</w:t>
      </w:r>
      <w:r>
        <w:t xml:space="preserve"> the</w:t>
      </w:r>
      <w:r w:rsidRPr="00155DD5">
        <w:t xml:space="preserve"> </w:t>
      </w:r>
      <w:r w:rsidR="005E2E48" w:rsidRPr="005E2E48">
        <w:rPr>
          <w:b/>
        </w:rPr>
        <w:t xml:space="preserve">show </w:t>
      </w:r>
      <w:proofErr w:type="gramStart"/>
      <w:r w:rsidR="005E2E48" w:rsidRPr="005E2E48">
        <w:rPr>
          <w:b/>
        </w:rPr>
        <w:t>users</w:t>
      </w:r>
      <w:proofErr w:type="gramEnd"/>
      <w:r w:rsidR="005E2E48" w:rsidRPr="005E2E48">
        <w:rPr>
          <w:bCs/>
        </w:rPr>
        <w:t xml:space="preserve"> </w:t>
      </w:r>
      <w:r w:rsidRPr="00EE5841">
        <w:rPr>
          <w:bCs/>
        </w:rPr>
        <w:t>command</w:t>
      </w:r>
      <w:r w:rsidRPr="00155DD5">
        <w:t>.</w:t>
      </w:r>
    </w:p>
    <w:p w14:paraId="55713246" w14:textId="77777777" w:rsidR="00A049E6" w:rsidRPr="00155DD5" w:rsidRDefault="00A049E6" w:rsidP="00BB1914">
      <w:pPr>
        <w:pStyle w:val="CMD"/>
        <w:rPr>
          <w:rFonts w:cs="Courier New"/>
        </w:rPr>
      </w:pPr>
      <w:r w:rsidRPr="00155DD5">
        <w:rPr>
          <w:rFonts w:cs="Courier New"/>
        </w:rPr>
        <w:t>R1</w:t>
      </w:r>
      <w:r>
        <w:rPr>
          <w:rFonts w:cs="Courier New"/>
        </w:rPr>
        <w:t xml:space="preserve"># </w:t>
      </w:r>
      <w:r w:rsidRPr="00BB1914">
        <w:rPr>
          <w:b/>
        </w:rPr>
        <w:t>show users</w:t>
      </w:r>
    </w:p>
    <w:p w14:paraId="72A27D85" w14:textId="77777777" w:rsidR="00A049E6" w:rsidRDefault="00A049E6" w:rsidP="00BB1914">
      <w:pPr>
        <w:pStyle w:val="BodyTextL50"/>
      </w:pPr>
      <w:r>
        <w:t>What users are connected to router R1 at this time?</w:t>
      </w:r>
    </w:p>
    <w:p w14:paraId="5EB64C34" w14:textId="77777777" w:rsidR="000F4490" w:rsidRDefault="000F4490" w:rsidP="00BB1914">
      <w:pPr>
        <w:pStyle w:val="BodyTextL50"/>
      </w:pPr>
      <w:r>
        <w:t>____________________________________________________________________________________</w:t>
      </w:r>
    </w:p>
    <w:p w14:paraId="12964E85" w14:textId="77777777" w:rsidR="000F4490" w:rsidRDefault="000F4490" w:rsidP="00BB1914">
      <w:pPr>
        <w:pStyle w:val="BodyTextL50"/>
      </w:pPr>
      <w:r>
        <w:t>____________________________________________________________________________________</w:t>
      </w:r>
    </w:p>
    <w:p w14:paraId="2B4EFFD0" w14:textId="77777777" w:rsidR="000F4490" w:rsidRDefault="000F4490" w:rsidP="00BB1914">
      <w:pPr>
        <w:pStyle w:val="BodyTextL50"/>
      </w:pPr>
      <w:r>
        <w:t>____________________________________________________________________________________</w:t>
      </w:r>
    </w:p>
    <w:p w14:paraId="10B88A95" w14:textId="77777777" w:rsidR="00A049E6" w:rsidRPr="00155DD5" w:rsidRDefault="00A049E6" w:rsidP="00BB1914">
      <w:pPr>
        <w:pStyle w:val="SubStepAlpha"/>
      </w:pPr>
      <w:r w:rsidRPr="00155DD5">
        <w:t xml:space="preserve">Close the </w:t>
      </w:r>
      <w:r>
        <w:t xml:space="preserve">PuTTY </w:t>
      </w:r>
      <w:r w:rsidRPr="00155DD5">
        <w:t xml:space="preserve">SSH </w:t>
      </w:r>
      <w:r>
        <w:t xml:space="preserve">session </w:t>
      </w:r>
      <w:r w:rsidRPr="00155DD5">
        <w:t>window.</w:t>
      </w:r>
    </w:p>
    <w:p w14:paraId="12A93C91" w14:textId="77777777" w:rsidR="005624F0" w:rsidRDefault="00A049E6" w:rsidP="00BB1914">
      <w:pPr>
        <w:pStyle w:val="SubStepAlpha"/>
      </w:pPr>
      <w:r w:rsidRPr="00155DD5">
        <w:t xml:space="preserve">Try to open a </w:t>
      </w:r>
      <w:r>
        <w:t>T</w:t>
      </w:r>
      <w:r w:rsidRPr="00155DD5">
        <w:t xml:space="preserve">elnet session to your router from </w:t>
      </w:r>
      <w:r>
        <w:t>PC-A</w:t>
      </w:r>
      <w:r w:rsidR="00DD1D05">
        <w:t>.</w:t>
      </w:r>
      <w:r w:rsidRPr="00155DD5">
        <w:t xml:space="preserve"> Were you able to open the </w:t>
      </w:r>
      <w:r>
        <w:t>T</w:t>
      </w:r>
      <w:r w:rsidRPr="00155DD5">
        <w:t xml:space="preserve">elnet session? </w:t>
      </w:r>
      <w:r w:rsidR="00DD1D05">
        <w:t>Explain.</w:t>
      </w:r>
    </w:p>
    <w:p w14:paraId="01853044" w14:textId="77777777" w:rsidR="002A27E9" w:rsidRDefault="005624F0">
      <w:pPr>
        <w:pStyle w:val="BodyTextL50"/>
      </w:pPr>
      <w:r>
        <w:t>____________________________________________________________________________________</w:t>
      </w:r>
    </w:p>
    <w:p w14:paraId="6D994CE9" w14:textId="77777777" w:rsidR="002A27E9" w:rsidRDefault="005624F0">
      <w:pPr>
        <w:pStyle w:val="BodyTextL50"/>
      </w:pPr>
      <w:r>
        <w:t>____________________________________________________________________________________</w:t>
      </w:r>
    </w:p>
    <w:p w14:paraId="2D2866EE" w14:textId="77777777" w:rsidR="00BB1914" w:rsidRDefault="00A049E6" w:rsidP="005624F0">
      <w:pPr>
        <w:pStyle w:val="SubStepAlpha"/>
      </w:pPr>
      <w:r>
        <w:t xml:space="preserve">Open a PuTTY SSH </w:t>
      </w:r>
      <w:r w:rsidRPr="00155DD5">
        <w:t xml:space="preserve">session to </w:t>
      </w:r>
      <w:r>
        <w:t xml:space="preserve">the </w:t>
      </w:r>
      <w:r w:rsidRPr="00155DD5">
        <w:t xml:space="preserve">router from </w:t>
      </w:r>
      <w:r>
        <w:t>PC-A</w:t>
      </w:r>
      <w:r w:rsidRPr="00155DD5">
        <w:t xml:space="preserve">. </w:t>
      </w:r>
      <w:r>
        <w:t xml:space="preserve">Enter the </w:t>
      </w:r>
      <w:r w:rsidR="005E2E48" w:rsidRPr="005E2E48">
        <w:rPr>
          <w:b/>
        </w:rPr>
        <w:t>user01</w:t>
      </w:r>
      <w:r>
        <w:t xml:space="preserve"> username and password </w:t>
      </w:r>
      <w:r w:rsidR="005E2E48" w:rsidRPr="005E2E48">
        <w:rPr>
          <w:b/>
        </w:rPr>
        <w:t>user01pass</w:t>
      </w:r>
      <w:r>
        <w:t xml:space="preserve"> in the PuTTY window to try connecting for </w:t>
      </w:r>
      <w:r w:rsidR="00243D6B">
        <w:t xml:space="preserve">a </w:t>
      </w:r>
      <w:r>
        <w:t>user who does not have privilege level of 15.</w:t>
      </w:r>
    </w:p>
    <w:p w14:paraId="02018737" w14:textId="77777777" w:rsidR="005624F0" w:rsidRDefault="000847DC" w:rsidP="00BB1914">
      <w:pPr>
        <w:pStyle w:val="BodyTextL50"/>
      </w:pPr>
      <w:r>
        <w:t>If you were able to login, w</w:t>
      </w:r>
      <w:r w:rsidR="00A049E6">
        <w:t>hat was the prompt?</w:t>
      </w:r>
    </w:p>
    <w:p w14:paraId="0FACF8CA" w14:textId="77777777" w:rsidR="005624F0" w:rsidRDefault="005624F0" w:rsidP="00BB1914">
      <w:pPr>
        <w:pStyle w:val="BodyTextL50"/>
      </w:pPr>
      <w:r>
        <w:t>____________________________________________________________________________________</w:t>
      </w:r>
    </w:p>
    <w:p w14:paraId="79D10C83" w14:textId="77777777" w:rsidR="005624F0" w:rsidRDefault="005624F0" w:rsidP="00BB1914">
      <w:pPr>
        <w:pStyle w:val="BodyTextL50"/>
      </w:pPr>
      <w:r>
        <w:t>____________________________________________________________________________________</w:t>
      </w:r>
    </w:p>
    <w:p w14:paraId="63D9F819" w14:textId="77777777" w:rsidR="00A049E6" w:rsidRDefault="00A049E6" w:rsidP="00BB1914">
      <w:pPr>
        <w:pStyle w:val="SubStepAlpha"/>
      </w:pPr>
      <w:r>
        <w:t xml:space="preserve">Use the </w:t>
      </w:r>
      <w:r w:rsidR="005E2E48" w:rsidRPr="005E2E48">
        <w:rPr>
          <w:b/>
        </w:rPr>
        <w:t>enable</w:t>
      </w:r>
      <w:r>
        <w:t xml:space="preserve"> command to enter privilege EXEC mode and enter the enable secret password </w:t>
      </w:r>
      <w:r w:rsidRPr="00F25731">
        <w:rPr>
          <w:b/>
          <w:szCs w:val="20"/>
        </w:rPr>
        <w:t>cisco12345</w:t>
      </w:r>
      <w:r w:rsidR="00EC06C5" w:rsidRPr="00A60527">
        <w:rPr>
          <w:szCs w:val="20"/>
        </w:rPr>
        <w:t>.</w:t>
      </w:r>
    </w:p>
    <w:p w14:paraId="3C0FB052" w14:textId="77777777" w:rsidR="009A0793" w:rsidRDefault="009A0793" w:rsidP="00280F63">
      <w:pPr>
        <w:pStyle w:val="TaskHead"/>
      </w:pPr>
      <w:r>
        <w:t>Configure an SCP server on R1.</w:t>
      </w:r>
    </w:p>
    <w:p w14:paraId="40EC2071" w14:textId="77777777" w:rsidR="001D610D" w:rsidRPr="001D610D" w:rsidRDefault="009A0793" w:rsidP="001D610D">
      <w:pPr>
        <w:pStyle w:val="BodyTextL25"/>
        <w:rPr>
          <w:rFonts w:cs="Arial"/>
          <w:color w:val="000000"/>
          <w:sz w:val="18"/>
          <w:szCs w:val="18"/>
        </w:rPr>
      </w:pPr>
      <w:r>
        <w:t xml:space="preserve">Now that SSH is configured on the router, configure the R1 router as a </w:t>
      </w:r>
      <w:r w:rsidR="001D610D">
        <w:t>secure copy (</w:t>
      </w:r>
      <w:r>
        <w:t>SCP</w:t>
      </w:r>
      <w:r w:rsidR="001D610D">
        <w:t>)</w:t>
      </w:r>
      <w:r>
        <w:t xml:space="preserve"> </w:t>
      </w:r>
      <w:r w:rsidR="001D610D">
        <w:t>server</w:t>
      </w:r>
      <w:r>
        <w:t>.</w:t>
      </w:r>
    </w:p>
    <w:p w14:paraId="3DA5630C" w14:textId="77777777" w:rsidR="009A0793" w:rsidRDefault="009A0793" w:rsidP="00280F63">
      <w:pPr>
        <w:pStyle w:val="StepHead"/>
      </w:pPr>
      <w:r>
        <w:t xml:space="preserve">Use the </w:t>
      </w:r>
      <w:r w:rsidR="001D610D">
        <w:t xml:space="preserve">AAA </w:t>
      </w:r>
      <w:r>
        <w:t xml:space="preserve">authentication </w:t>
      </w:r>
      <w:r w:rsidR="00A977A2">
        <w:t>and authorization defaults on R1</w:t>
      </w:r>
      <w:r>
        <w:t>.</w:t>
      </w:r>
    </w:p>
    <w:p w14:paraId="0CD58E97" w14:textId="77777777" w:rsidR="009A0793" w:rsidRDefault="00A977A2" w:rsidP="00280F63">
      <w:pPr>
        <w:pStyle w:val="BodyTextL25"/>
      </w:pPr>
      <w:r>
        <w:t xml:space="preserve">Set the </w:t>
      </w:r>
      <w:r w:rsidR="001D610D">
        <w:t xml:space="preserve">AAA </w:t>
      </w:r>
      <w:r>
        <w:t>authentication and authorization defaults on R1 to use the local database for logins.</w:t>
      </w:r>
    </w:p>
    <w:p w14:paraId="77CBF86A" w14:textId="77777777" w:rsidR="00A977A2" w:rsidRDefault="00A977A2" w:rsidP="00280F63">
      <w:pPr>
        <w:pStyle w:val="BodyTextL25"/>
      </w:pPr>
      <w:r w:rsidRPr="00280F63">
        <w:rPr>
          <w:b/>
        </w:rPr>
        <w:t>Note</w:t>
      </w:r>
      <w:r>
        <w:t xml:space="preserve">: </w:t>
      </w:r>
      <w:r w:rsidR="00A64778">
        <w:t>SCP requires the user</w:t>
      </w:r>
      <w:r>
        <w:t xml:space="preserve"> to have privilege level 15 access.</w:t>
      </w:r>
    </w:p>
    <w:p w14:paraId="6705F83C" w14:textId="77777777" w:rsidR="00A64778" w:rsidRDefault="00A64778" w:rsidP="00280F63">
      <w:pPr>
        <w:pStyle w:val="SubStepAlpha"/>
      </w:pPr>
      <w:r>
        <w:t>Enable AAA on the router.</w:t>
      </w:r>
    </w:p>
    <w:p w14:paraId="6B110E34" w14:textId="77777777" w:rsidR="00A64778" w:rsidRDefault="00A64778" w:rsidP="00280F63">
      <w:pPr>
        <w:pStyle w:val="CMD"/>
      </w:pPr>
      <w:r w:rsidRPr="00A64778">
        <w:t>R1(config)#</w:t>
      </w:r>
      <w:r>
        <w:t xml:space="preserve"> </w:t>
      </w:r>
      <w:proofErr w:type="spellStart"/>
      <w:r w:rsidRPr="00280F63">
        <w:rPr>
          <w:b/>
        </w:rPr>
        <w:t>aaa</w:t>
      </w:r>
      <w:proofErr w:type="spellEnd"/>
      <w:r w:rsidRPr="00280F63">
        <w:rPr>
          <w:b/>
        </w:rPr>
        <w:t xml:space="preserve"> </w:t>
      </w:r>
      <w:proofErr w:type="gramStart"/>
      <w:r w:rsidRPr="00280F63">
        <w:rPr>
          <w:b/>
        </w:rPr>
        <w:t>new-model</w:t>
      </w:r>
      <w:proofErr w:type="gramEnd"/>
    </w:p>
    <w:p w14:paraId="085ADD20" w14:textId="77777777" w:rsidR="00A977A2" w:rsidRDefault="00A977A2" w:rsidP="00280F63">
      <w:pPr>
        <w:pStyle w:val="SubStepAlpha"/>
      </w:pPr>
      <w:r>
        <w:t xml:space="preserve">Use the </w:t>
      </w:r>
      <w:proofErr w:type="spellStart"/>
      <w:r w:rsidRPr="00280F63">
        <w:rPr>
          <w:b/>
        </w:rPr>
        <w:t>aaa</w:t>
      </w:r>
      <w:proofErr w:type="spellEnd"/>
      <w:r w:rsidRPr="00280F63">
        <w:rPr>
          <w:b/>
        </w:rPr>
        <w:t xml:space="preserve"> authentication</w:t>
      </w:r>
      <w:r>
        <w:t xml:space="preserve"> command to use the local database as the default login authentication method.</w:t>
      </w:r>
    </w:p>
    <w:p w14:paraId="20E1CE66" w14:textId="77777777" w:rsidR="00A977A2" w:rsidRPr="00280F63" w:rsidRDefault="00A977A2" w:rsidP="00280F63">
      <w:pPr>
        <w:pStyle w:val="CMD"/>
        <w:rPr>
          <w:b/>
        </w:rPr>
      </w:pPr>
      <w:r>
        <w:t xml:space="preserve">R1(config)# </w:t>
      </w:r>
      <w:proofErr w:type="spellStart"/>
      <w:r w:rsidRPr="00280F63">
        <w:rPr>
          <w:b/>
        </w:rPr>
        <w:t>aaa</w:t>
      </w:r>
      <w:proofErr w:type="spellEnd"/>
      <w:r w:rsidRPr="00280F63">
        <w:rPr>
          <w:b/>
        </w:rPr>
        <w:t xml:space="preserve"> authentication login default local</w:t>
      </w:r>
    </w:p>
    <w:p w14:paraId="11B7D442" w14:textId="77777777" w:rsidR="00A977A2" w:rsidRDefault="00A977A2" w:rsidP="00280F63">
      <w:pPr>
        <w:pStyle w:val="SubStepAlpha"/>
      </w:pPr>
      <w:r>
        <w:t xml:space="preserve">Use the </w:t>
      </w:r>
      <w:proofErr w:type="spellStart"/>
      <w:r w:rsidRPr="00280F63">
        <w:rPr>
          <w:b/>
        </w:rPr>
        <w:t>aaa</w:t>
      </w:r>
      <w:proofErr w:type="spellEnd"/>
      <w:r w:rsidRPr="00280F63">
        <w:rPr>
          <w:b/>
        </w:rPr>
        <w:t xml:space="preserve"> authorization </w:t>
      </w:r>
      <w:r>
        <w:t>command to use the local database as the default command authorization.</w:t>
      </w:r>
    </w:p>
    <w:p w14:paraId="54569A1A" w14:textId="77777777" w:rsidR="00A977A2" w:rsidRPr="00280F63" w:rsidRDefault="00A977A2" w:rsidP="00280F63">
      <w:pPr>
        <w:pStyle w:val="CMD"/>
        <w:rPr>
          <w:b/>
        </w:rPr>
      </w:pPr>
      <w:r>
        <w:t xml:space="preserve">R1(config)# </w:t>
      </w:r>
      <w:proofErr w:type="spellStart"/>
      <w:r w:rsidRPr="00280F63">
        <w:rPr>
          <w:b/>
        </w:rPr>
        <w:t>aaa</w:t>
      </w:r>
      <w:proofErr w:type="spellEnd"/>
      <w:r w:rsidRPr="00280F63">
        <w:rPr>
          <w:b/>
        </w:rPr>
        <w:t xml:space="preserve"> authorization exec default local</w:t>
      </w:r>
    </w:p>
    <w:p w14:paraId="1962C525" w14:textId="77777777" w:rsidR="00A977A2" w:rsidRDefault="00A977A2" w:rsidP="00280F63">
      <w:pPr>
        <w:pStyle w:val="SubStepAlpha"/>
      </w:pPr>
      <w:r>
        <w:t>Enable SCP server on R1.</w:t>
      </w:r>
    </w:p>
    <w:p w14:paraId="7D31CCEB" w14:textId="77777777" w:rsidR="00A977A2" w:rsidRDefault="00A977A2" w:rsidP="00280F63">
      <w:pPr>
        <w:pStyle w:val="CMD"/>
        <w:rPr>
          <w:b/>
        </w:rPr>
      </w:pPr>
      <w:r>
        <w:t xml:space="preserve">R1(config)# </w:t>
      </w:r>
      <w:proofErr w:type="spellStart"/>
      <w:r w:rsidRPr="00280F63">
        <w:rPr>
          <w:b/>
        </w:rPr>
        <w:t>ip</w:t>
      </w:r>
      <w:proofErr w:type="spellEnd"/>
      <w:r w:rsidRPr="00280F63">
        <w:rPr>
          <w:b/>
        </w:rPr>
        <w:t xml:space="preserve"> </w:t>
      </w:r>
      <w:proofErr w:type="spellStart"/>
      <w:r w:rsidRPr="00280F63">
        <w:rPr>
          <w:b/>
        </w:rPr>
        <w:t>scp</w:t>
      </w:r>
      <w:proofErr w:type="spellEnd"/>
      <w:r w:rsidRPr="00280F63">
        <w:rPr>
          <w:b/>
        </w:rPr>
        <w:t xml:space="preserve"> server enable</w:t>
      </w:r>
    </w:p>
    <w:p w14:paraId="7A8F4136" w14:textId="77777777" w:rsidR="000A578D" w:rsidRPr="000A578D" w:rsidRDefault="000A578D" w:rsidP="000A578D">
      <w:pPr>
        <w:pStyle w:val="BodyTextL25"/>
      </w:pPr>
      <w:r w:rsidRPr="00D234A9">
        <w:rPr>
          <w:b/>
        </w:rPr>
        <w:t>Note</w:t>
      </w:r>
      <w:r w:rsidRPr="009C45B5">
        <w:t>:</w:t>
      </w:r>
      <w:r w:rsidRPr="00D234A9">
        <w:t xml:space="preserve"> AAA is covered in Chapter 3.</w:t>
      </w:r>
    </w:p>
    <w:p w14:paraId="64C5BFE8" w14:textId="77777777" w:rsidR="00A977A2" w:rsidRDefault="00FD79BE" w:rsidP="00280F63">
      <w:pPr>
        <w:pStyle w:val="StepHead"/>
      </w:pPr>
      <w:r>
        <w:t>Copy the running config on R1 to flash.</w:t>
      </w:r>
    </w:p>
    <w:p w14:paraId="11601AE6" w14:textId="77777777" w:rsidR="00FD79BE" w:rsidRDefault="00FD79BE" w:rsidP="00280F63">
      <w:pPr>
        <w:pStyle w:val="BodyTextL25"/>
      </w:pPr>
      <w:r>
        <w:t>SCP server allow</w:t>
      </w:r>
      <w:r w:rsidR="00243D6B">
        <w:t>s</w:t>
      </w:r>
      <w:r>
        <w:t xml:space="preserve"> files to be copied to and from a router’s flash. In this step</w:t>
      </w:r>
      <w:r w:rsidR="001D610D">
        <w:t>,</w:t>
      </w:r>
      <w:r>
        <w:t xml:space="preserve"> you will create a copy of the </w:t>
      </w:r>
      <w:proofErr w:type="gramStart"/>
      <w:r>
        <w:t>running-config</w:t>
      </w:r>
      <w:proofErr w:type="gramEnd"/>
      <w:r>
        <w:t xml:space="preserve"> on R1 to flash. You will then use SCP to copy that file to R3.</w:t>
      </w:r>
    </w:p>
    <w:p w14:paraId="2EF4A772" w14:textId="77777777" w:rsidR="004C553A" w:rsidRDefault="004C553A">
      <w:pPr>
        <w:spacing w:before="0" w:after="0" w:line="240" w:lineRule="auto"/>
        <w:rPr>
          <w:sz w:val="20"/>
        </w:rPr>
      </w:pPr>
      <w:r>
        <w:lastRenderedPageBreak/>
        <w:br w:type="page"/>
      </w:r>
    </w:p>
    <w:p w14:paraId="7AC89B99" w14:textId="77777777" w:rsidR="00FD79BE" w:rsidRDefault="00FD79BE" w:rsidP="00280F63">
      <w:pPr>
        <w:pStyle w:val="SubStepAlpha"/>
      </w:pPr>
      <w:r>
        <w:lastRenderedPageBreak/>
        <w:t>Save the running configuration on R1 to a file on flash called R1-Config.</w:t>
      </w:r>
    </w:p>
    <w:p w14:paraId="7D063EF4" w14:textId="77777777" w:rsidR="00FD79BE" w:rsidRPr="00280F63" w:rsidRDefault="00FD79BE" w:rsidP="00280F63">
      <w:pPr>
        <w:pStyle w:val="CMD"/>
        <w:rPr>
          <w:b/>
        </w:rPr>
      </w:pPr>
      <w:r>
        <w:t xml:space="preserve">R1# </w:t>
      </w:r>
      <w:r w:rsidRPr="00280F63">
        <w:rPr>
          <w:b/>
        </w:rPr>
        <w:t>copy running-config R1-Config</w:t>
      </w:r>
    </w:p>
    <w:p w14:paraId="73AA18F0" w14:textId="77777777" w:rsidR="00FD79BE" w:rsidRDefault="00FD79BE" w:rsidP="00280F63">
      <w:pPr>
        <w:pStyle w:val="SubStepAlpha"/>
      </w:pPr>
      <w:r>
        <w:t>Verify that the new R1-Config file is on flash.</w:t>
      </w:r>
    </w:p>
    <w:p w14:paraId="5F8BAA98" w14:textId="77777777" w:rsidR="00FD79BE" w:rsidRDefault="00FD79BE" w:rsidP="00280F63">
      <w:pPr>
        <w:pStyle w:val="CMD"/>
        <w:rPr>
          <w:b/>
        </w:rPr>
      </w:pPr>
      <w:r>
        <w:t xml:space="preserve">R1# </w:t>
      </w:r>
      <w:r w:rsidRPr="00280F63">
        <w:rPr>
          <w:b/>
        </w:rPr>
        <w:t>show flash</w:t>
      </w:r>
      <w:r w:rsidR="00FF3274">
        <w:rPr>
          <w:b/>
        </w:rPr>
        <w:t xml:space="preserve">: </w:t>
      </w:r>
      <w:r w:rsidR="00D72A0F">
        <w:rPr>
          <w:b/>
        </w:rPr>
        <w:t>| include R1</w:t>
      </w:r>
      <w:r w:rsidR="00FF3274">
        <w:rPr>
          <w:b/>
        </w:rPr>
        <w:t xml:space="preserve">     </w:t>
      </w:r>
    </w:p>
    <w:p w14:paraId="0C1C695B" w14:textId="77777777" w:rsidR="00FD79BE" w:rsidRPr="00FD79BE" w:rsidRDefault="00FD79BE" w:rsidP="00280F63">
      <w:pPr>
        <w:pStyle w:val="CMDOutput"/>
      </w:pPr>
      <w:r w:rsidRPr="00FD79BE">
        <w:t>-#- --length-- -----date/time------ path</w:t>
      </w:r>
    </w:p>
    <w:p w14:paraId="39027D42" w14:textId="77777777" w:rsidR="00FD79BE" w:rsidRPr="00FD79BE" w:rsidRDefault="00FD79BE" w:rsidP="00280F63">
      <w:pPr>
        <w:pStyle w:val="CMDOutput"/>
      </w:pPr>
      <w:r w:rsidRPr="00FD79BE">
        <w:t xml:space="preserve">1     75551300 Feb </w:t>
      </w:r>
      <w:proofErr w:type="gramStart"/>
      <w:r w:rsidRPr="00FD79BE">
        <w:t>16</w:t>
      </w:r>
      <w:proofErr w:type="gramEnd"/>
      <w:r w:rsidRPr="00FD79BE">
        <w:t xml:space="preserve"> 2015 15:19:22 +00:00 c1900-universalk9-mz.SPA.154-3.M2.bin</w:t>
      </w:r>
    </w:p>
    <w:p w14:paraId="2F8C2578" w14:textId="77777777" w:rsidR="00FD79BE" w:rsidRPr="00FD79BE" w:rsidRDefault="00FD79BE" w:rsidP="00280F63">
      <w:pPr>
        <w:pStyle w:val="CMDOutput"/>
      </w:pPr>
      <w:r w:rsidRPr="00FD79BE">
        <w:t xml:space="preserve">2         1643 Feb </w:t>
      </w:r>
      <w:proofErr w:type="gramStart"/>
      <w:r w:rsidRPr="00FD79BE">
        <w:t>17</w:t>
      </w:r>
      <w:proofErr w:type="gramEnd"/>
      <w:r w:rsidRPr="00FD79BE">
        <w:t xml:space="preserve"> 2015 23:30:58 +00:00 </w:t>
      </w:r>
      <w:r w:rsidRPr="005F7AC6">
        <w:rPr>
          <w:highlight w:val="yellow"/>
        </w:rPr>
        <w:t>R1-Config</w:t>
      </w:r>
    </w:p>
    <w:p w14:paraId="2E8633ED" w14:textId="77777777" w:rsidR="00FD79BE" w:rsidRPr="00FD79BE" w:rsidRDefault="00FD79BE" w:rsidP="00280F63">
      <w:pPr>
        <w:pStyle w:val="CMDOutput"/>
      </w:pPr>
    </w:p>
    <w:p w14:paraId="6D82E1F0" w14:textId="77777777" w:rsidR="00FD79BE" w:rsidRDefault="00FD79BE" w:rsidP="00280F63">
      <w:pPr>
        <w:pStyle w:val="CMDOutput"/>
      </w:pPr>
      <w:r w:rsidRPr="00FD79BE">
        <w:t>181047296 bytes available (75563008 bytes used)</w:t>
      </w:r>
    </w:p>
    <w:p w14:paraId="5122A208" w14:textId="77777777" w:rsidR="00056965" w:rsidRDefault="00FD79BE" w:rsidP="00280F63">
      <w:pPr>
        <w:pStyle w:val="StepHead"/>
      </w:pPr>
      <w:r>
        <w:t xml:space="preserve">Use SCP </w:t>
      </w:r>
      <w:r w:rsidR="005F7AC6">
        <w:t xml:space="preserve">command on R3 </w:t>
      </w:r>
      <w:r>
        <w:t>to pull the configuration file from R1.</w:t>
      </w:r>
      <w:r w:rsidR="00056965">
        <w:t xml:space="preserve"> </w:t>
      </w:r>
    </w:p>
    <w:p w14:paraId="38AEF1D6" w14:textId="77777777" w:rsidR="00FD79BE" w:rsidRDefault="0050233A" w:rsidP="00280F63">
      <w:pPr>
        <w:pStyle w:val="SubStepAlpha"/>
      </w:pPr>
      <w:r>
        <w:t>Use SCP to copy the configuration file that you created in Step2a to R3.</w:t>
      </w:r>
    </w:p>
    <w:p w14:paraId="2A806BEC" w14:textId="77777777" w:rsidR="0050233A" w:rsidRDefault="0050233A" w:rsidP="0050233A">
      <w:pPr>
        <w:pStyle w:val="CMD"/>
      </w:pPr>
      <w:r>
        <w:t xml:space="preserve">R3# </w:t>
      </w:r>
      <w:r w:rsidRPr="00280F63">
        <w:rPr>
          <w:b/>
        </w:rPr>
        <w:t xml:space="preserve">copy </w:t>
      </w:r>
      <w:proofErr w:type="spellStart"/>
      <w:r w:rsidRPr="00280F63">
        <w:rPr>
          <w:b/>
        </w:rPr>
        <w:t>scp</w:t>
      </w:r>
      <w:proofErr w:type="spellEnd"/>
      <w:r w:rsidRPr="00280F63">
        <w:rPr>
          <w:b/>
        </w:rPr>
        <w:t>: flash</w:t>
      </w:r>
      <w:r>
        <w:t>:</w:t>
      </w:r>
    </w:p>
    <w:p w14:paraId="1BB8F3A9" w14:textId="77777777" w:rsidR="0050233A" w:rsidRDefault="0050233A" w:rsidP="0050233A">
      <w:pPr>
        <w:pStyle w:val="CMD"/>
      </w:pPr>
      <w:r>
        <w:t xml:space="preserve">Address or name of remote host []? </w:t>
      </w:r>
      <w:r w:rsidRPr="00280F63">
        <w:rPr>
          <w:b/>
        </w:rPr>
        <w:t>10.1.1.1</w:t>
      </w:r>
    </w:p>
    <w:p w14:paraId="21685358" w14:textId="77777777" w:rsidR="0050233A" w:rsidRPr="00280F63" w:rsidRDefault="0050233A" w:rsidP="0050233A">
      <w:pPr>
        <w:pStyle w:val="CMD"/>
        <w:rPr>
          <w:b/>
        </w:rPr>
      </w:pPr>
      <w:r>
        <w:t xml:space="preserve">Source username [R3]? </w:t>
      </w:r>
      <w:r>
        <w:rPr>
          <w:b/>
        </w:rPr>
        <w:t>a</w:t>
      </w:r>
      <w:r w:rsidRPr="00280F63">
        <w:rPr>
          <w:b/>
        </w:rPr>
        <w:t>dmin</w:t>
      </w:r>
    </w:p>
    <w:p w14:paraId="3A520C3E" w14:textId="77777777" w:rsidR="0050233A" w:rsidRDefault="0050233A" w:rsidP="0050233A">
      <w:pPr>
        <w:pStyle w:val="CMD"/>
      </w:pPr>
      <w:r>
        <w:t xml:space="preserve">Source filename []? </w:t>
      </w:r>
      <w:r w:rsidRPr="00280F63">
        <w:rPr>
          <w:b/>
        </w:rPr>
        <w:t>R1-Config</w:t>
      </w:r>
    </w:p>
    <w:p w14:paraId="78AC85FB" w14:textId="77777777" w:rsidR="0050233A" w:rsidRDefault="0050233A" w:rsidP="0050233A">
      <w:pPr>
        <w:pStyle w:val="CMD"/>
      </w:pPr>
      <w:r>
        <w:t>Destination filename [R1-Config]? [</w:t>
      </w:r>
      <w:r w:rsidRPr="00280F63">
        <w:rPr>
          <w:b/>
        </w:rPr>
        <w:t>Enter]</w:t>
      </w:r>
    </w:p>
    <w:p w14:paraId="0D9CD7C3" w14:textId="77777777" w:rsidR="0050233A" w:rsidRDefault="0050233A" w:rsidP="00280F63">
      <w:pPr>
        <w:pStyle w:val="CMD"/>
        <w:rPr>
          <w:b/>
        </w:rPr>
      </w:pPr>
      <w:r>
        <w:t xml:space="preserve">Password: </w:t>
      </w:r>
      <w:r w:rsidR="0076748E" w:rsidRPr="0076748E">
        <w:rPr>
          <w:b/>
        </w:rPr>
        <w:t>cisco12345</w:t>
      </w:r>
    </w:p>
    <w:p w14:paraId="550E04C4" w14:textId="77777777" w:rsidR="00A64778" w:rsidRDefault="00A64778" w:rsidP="00280F63">
      <w:pPr>
        <w:pStyle w:val="CMDOutput"/>
      </w:pPr>
      <w:r>
        <w:t>!</w:t>
      </w:r>
    </w:p>
    <w:p w14:paraId="15D9C47F" w14:textId="77777777" w:rsidR="00A64778" w:rsidRDefault="00A64778" w:rsidP="00280F63">
      <w:pPr>
        <w:pStyle w:val="CMDOutput"/>
      </w:pPr>
      <w:r>
        <w:t>2007 bytes copied in 9.056 secs (222 bytes/sec)</w:t>
      </w:r>
    </w:p>
    <w:p w14:paraId="5E540830" w14:textId="77777777" w:rsidR="0050233A" w:rsidRDefault="0050233A" w:rsidP="00280F63">
      <w:pPr>
        <w:pStyle w:val="SubStepAlpha"/>
      </w:pPr>
      <w:r>
        <w:t>Verify that the file has been copied to R3’s flash.</w:t>
      </w:r>
    </w:p>
    <w:p w14:paraId="58CB0149" w14:textId="77777777" w:rsidR="0050233A" w:rsidRDefault="0050233A" w:rsidP="0050233A">
      <w:pPr>
        <w:pStyle w:val="CMD"/>
      </w:pPr>
      <w:r>
        <w:t>R3#</w:t>
      </w:r>
      <w:r w:rsidR="005C4F68">
        <w:t xml:space="preserve"> </w:t>
      </w:r>
      <w:r w:rsidRPr="00280F63">
        <w:rPr>
          <w:b/>
        </w:rPr>
        <w:t>sh</w:t>
      </w:r>
      <w:r w:rsidR="005C4F68" w:rsidRPr="00280F63">
        <w:rPr>
          <w:b/>
        </w:rPr>
        <w:t>ow</w:t>
      </w:r>
      <w:r w:rsidRPr="00280F63">
        <w:rPr>
          <w:b/>
        </w:rPr>
        <w:t xml:space="preserve"> flash</w:t>
      </w:r>
      <w:r w:rsidR="00D72A0F">
        <w:rPr>
          <w:b/>
        </w:rPr>
        <w:t>: | include R1</w:t>
      </w:r>
    </w:p>
    <w:p w14:paraId="7EFD4447" w14:textId="77777777" w:rsidR="0050233A" w:rsidRDefault="0050233A" w:rsidP="00280F63">
      <w:pPr>
        <w:pStyle w:val="CMDOutput"/>
      </w:pPr>
      <w:r>
        <w:t>-#- --length-- -----date/time------ path</w:t>
      </w:r>
    </w:p>
    <w:p w14:paraId="5531542C" w14:textId="77777777" w:rsidR="0050233A" w:rsidRDefault="0050233A" w:rsidP="00280F63">
      <w:pPr>
        <w:pStyle w:val="CMDOutput"/>
      </w:pPr>
      <w:r>
        <w:t xml:space="preserve">1     75551300 Feb </w:t>
      </w:r>
      <w:proofErr w:type="gramStart"/>
      <w:r>
        <w:t>16</w:t>
      </w:r>
      <w:proofErr w:type="gramEnd"/>
      <w:r>
        <w:t xml:space="preserve"> 2015 15:21:38 +00:00 c1900-universalk9-mz.SPA.154-3.M2.bin</w:t>
      </w:r>
    </w:p>
    <w:p w14:paraId="607709E7" w14:textId="77777777" w:rsidR="0050233A" w:rsidRDefault="0050233A" w:rsidP="00280F63">
      <w:pPr>
        <w:pStyle w:val="CMDOutput"/>
      </w:pPr>
      <w:r>
        <w:t xml:space="preserve">2         1338 Feb </w:t>
      </w:r>
      <w:proofErr w:type="gramStart"/>
      <w:r>
        <w:t>16</w:t>
      </w:r>
      <w:proofErr w:type="gramEnd"/>
      <w:r>
        <w:t xml:space="preserve"> 2015 23:46:10 +00:00 </w:t>
      </w:r>
      <w:proofErr w:type="spellStart"/>
      <w:r>
        <w:t>pre_autosec.cfg</w:t>
      </w:r>
      <w:proofErr w:type="spellEnd"/>
    </w:p>
    <w:p w14:paraId="51C3CEAA" w14:textId="77777777" w:rsidR="0050233A" w:rsidRDefault="0050233A" w:rsidP="00280F63">
      <w:pPr>
        <w:pStyle w:val="CMDOutput"/>
      </w:pPr>
      <w:r>
        <w:t xml:space="preserve">3         2007 Feb </w:t>
      </w:r>
      <w:proofErr w:type="gramStart"/>
      <w:r>
        <w:t>17</w:t>
      </w:r>
      <w:proofErr w:type="gramEnd"/>
      <w:r>
        <w:t xml:space="preserve"> 2015 23:42:00 +00:00 R1-Config</w:t>
      </w:r>
    </w:p>
    <w:p w14:paraId="5FDC313D" w14:textId="77777777" w:rsidR="0050233A" w:rsidRDefault="0050233A" w:rsidP="00280F63">
      <w:pPr>
        <w:pStyle w:val="CMDOutput"/>
      </w:pPr>
    </w:p>
    <w:p w14:paraId="1D59D711" w14:textId="77777777" w:rsidR="0050233A" w:rsidRDefault="0050233A" w:rsidP="00280F63">
      <w:pPr>
        <w:pStyle w:val="CMDOutput"/>
      </w:pPr>
      <w:r>
        <w:t>181043200 bytes available (75567104 bytes used)</w:t>
      </w:r>
    </w:p>
    <w:p w14:paraId="1A9C5BDA" w14:textId="77777777" w:rsidR="0050233A" w:rsidRDefault="0050233A" w:rsidP="00280F63">
      <w:pPr>
        <w:pStyle w:val="SubStepAlpha"/>
      </w:pPr>
      <w:r>
        <w:t xml:space="preserve">Issue the </w:t>
      </w:r>
      <w:r w:rsidRPr="00280F63">
        <w:rPr>
          <w:b/>
        </w:rPr>
        <w:t>more</w:t>
      </w:r>
      <w:r>
        <w:t xml:space="preserve"> command to view the contents of the R1-Config file.</w:t>
      </w:r>
    </w:p>
    <w:p w14:paraId="7B7C8844" w14:textId="77777777" w:rsidR="0050233A" w:rsidRDefault="0050233A" w:rsidP="0050233A">
      <w:pPr>
        <w:pStyle w:val="CMD"/>
      </w:pPr>
      <w:r>
        <w:t>R3#</w:t>
      </w:r>
      <w:r w:rsidR="00A64778">
        <w:t xml:space="preserve"> </w:t>
      </w:r>
      <w:r w:rsidR="005F7AC6">
        <w:rPr>
          <w:b/>
        </w:rPr>
        <w:t>more R1-C</w:t>
      </w:r>
      <w:r w:rsidRPr="00280F63">
        <w:rPr>
          <w:b/>
        </w:rPr>
        <w:t>onfig</w:t>
      </w:r>
    </w:p>
    <w:p w14:paraId="7384A33E" w14:textId="77777777" w:rsidR="0050233A" w:rsidRDefault="0050233A" w:rsidP="00280F63">
      <w:pPr>
        <w:pStyle w:val="CMDOutput"/>
      </w:pPr>
      <w:r>
        <w:t>!</w:t>
      </w:r>
    </w:p>
    <w:p w14:paraId="42777C2E" w14:textId="77777777" w:rsidR="0050233A" w:rsidRDefault="0050233A" w:rsidP="00280F63">
      <w:pPr>
        <w:pStyle w:val="CMDOutput"/>
      </w:pPr>
      <w:r>
        <w:t>version 15.4</w:t>
      </w:r>
    </w:p>
    <w:p w14:paraId="7CE3D7E2" w14:textId="77777777" w:rsidR="0050233A" w:rsidRDefault="0050233A" w:rsidP="00280F63">
      <w:pPr>
        <w:pStyle w:val="CMDOutput"/>
      </w:pPr>
      <w:r>
        <w:t>service timestamps debug datetime msec</w:t>
      </w:r>
    </w:p>
    <w:p w14:paraId="4BDDFDE0" w14:textId="77777777" w:rsidR="0050233A" w:rsidRDefault="0050233A" w:rsidP="00280F63">
      <w:pPr>
        <w:pStyle w:val="CMDOutput"/>
      </w:pPr>
      <w:r>
        <w:t>service timestamps log datetime msec</w:t>
      </w:r>
    </w:p>
    <w:p w14:paraId="1E614F1F" w14:textId="77777777" w:rsidR="0050233A" w:rsidRDefault="0050233A" w:rsidP="00280F63">
      <w:pPr>
        <w:pStyle w:val="CMDOutput"/>
      </w:pPr>
      <w:r>
        <w:t>no service password-encryption</w:t>
      </w:r>
    </w:p>
    <w:p w14:paraId="16251C73" w14:textId="77777777" w:rsidR="0050233A" w:rsidRDefault="0050233A" w:rsidP="00280F63">
      <w:pPr>
        <w:pStyle w:val="CMDOutput"/>
      </w:pPr>
      <w:r>
        <w:t>!</w:t>
      </w:r>
    </w:p>
    <w:p w14:paraId="28C1267E" w14:textId="77777777" w:rsidR="0050233A" w:rsidRDefault="0050233A" w:rsidP="00280F63">
      <w:pPr>
        <w:pStyle w:val="CMDOutput"/>
      </w:pPr>
      <w:r>
        <w:t>hostname R1</w:t>
      </w:r>
    </w:p>
    <w:p w14:paraId="14EE8AE4" w14:textId="77777777" w:rsidR="0050233A" w:rsidRDefault="0050233A" w:rsidP="00280F63">
      <w:pPr>
        <w:pStyle w:val="CMDOutput"/>
      </w:pPr>
      <w:r>
        <w:t>!</w:t>
      </w:r>
    </w:p>
    <w:p w14:paraId="1E52FB83" w14:textId="77777777" w:rsidR="00A64778" w:rsidRDefault="00A64778" w:rsidP="00280F63">
      <w:pPr>
        <w:pStyle w:val="CMDOutput"/>
      </w:pPr>
      <w:r>
        <w:t>&lt;Output omitted&gt;</w:t>
      </w:r>
    </w:p>
    <w:p w14:paraId="70878A48" w14:textId="77777777" w:rsidR="0050233A" w:rsidRDefault="0050233A" w:rsidP="00280F63">
      <w:pPr>
        <w:pStyle w:val="CMDOutput"/>
      </w:pPr>
      <w:r>
        <w:t>!</w:t>
      </w:r>
    </w:p>
    <w:p w14:paraId="1AD0E71E" w14:textId="77777777" w:rsidR="0050233A" w:rsidRDefault="0050233A" w:rsidP="00280F63">
      <w:pPr>
        <w:pStyle w:val="CMDOutput"/>
      </w:pPr>
      <w:r>
        <w:t>end</w:t>
      </w:r>
    </w:p>
    <w:p w14:paraId="5B3F2038" w14:textId="77777777" w:rsidR="0050233A" w:rsidRPr="00280F63" w:rsidRDefault="00A64778" w:rsidP="00280F63">
      <w:pPr>
        <w:pStyle w:val="CMD"/>
      </w:pPr>
      <w:r>
        <w:t>R3#</w:t>
      </w:r>
    </w:p>
    <w:p w14:paraId="1FC3F8A2" w14:textId="77777777" w:rsidR="004C553A" w:rsidRDefault="004C553A">
      <w:pPr>
        <w:spacing w:before="0" w:after="0" w:line="240" w:lineRule="auto"/>
        <w:rPr>
          <w:rFonts w:eastAsia="Times New Roman"/>
          <w:b/>
          <w:bCs/>
          <w:szCs w:val="26"/>
        </w:rPr>
      </w:pPr>
    </w:p>
    <w:p w14:paraId="3C263518" w14:textId="77777777" w:rsidR="00A049E6" w:rsidRPr="001F7151" w:rsidRDefault="00A049E6" w:rsidP="007D5B89">
      <w:pPr>
        <w:pStyle w:val="StepHead"/>
      </w:pPr>
      <w:r w:rsidRPr="001019EE">
        <w:t>Save the configuration.</w:t>
      </w:r>
    </w:p>
    <w:p w14:paraId="20CFB62F" w14:textId="77777777" w:rsidR="00A049E6" w:rsidRPr="001F7151" w:rsidRDefault="00A049E6" w:rsidP="007D5B89">
      <w:pPr>
        <w:pStyle w:val="BodyTextL25"/>
      </w:pPr>
      <w:r w:rsidRPr="001F7151">
        <w:t>Save the running configuration to the startup configuration from the privileged EXEC prompt.</w:t>
      </w:r>
    </w:p>
    <w:p w14:paraId="5B8CE218" w14:textId="77777777" w:rsidR="00A049E6" w:rsidRDefault="00A049E6" w:rsidP="009A0793">
      <w:pPr>
        <w:pStyle w:val="CMD"/>
        <w:rPr>
          <w:b/>
        </w:rPr>
      </w:pPr>
      <w:r w:rsidRPr="00280F63">
        <w:t xml:space="preserve">R1# </w:t>
      </w:r>
      <w:r w:rsidRPr="009A0793">
        <w:rPr>
          <w:b/>
        </w:rPr>
        <w:t>copy running-config startu</w:t>
      </w:r>
      <w:r w:rsidRPr="00A977A2">
        <w:rPr>
          <w:b/>
        </w:rPr>
        <w:t>p-config</w:t>
      </w:r>
    </w:p>
    <w:p w14:paraId="46CA9553" w14:textId="77777777" w:rsidR="00FF3274" w:rsidRDefault="00FF3274" w:rsidP="009A0793">
      <w:pPr>
        <w:pStyle w:val="CMD"/>
        <w:rPr>
          <w:b/>
        </w:rPr>
      </w:pPr>
    </w:p>
    <w:p w14:paraId="64CF6C7D" w14:textId="77777777" w:rsidR="00FF3274" w:rsidRPr="00280F63" w:rsidRDefault="00FF3274" w:rsidP="009A0793">
      <w:pPr>
        <w:pStyle w:val="CMD"/>
        <w:rPr>
          <w:b/>
        </w:rPr>
      </w:pPr>
    </w:p>
    <w:p w14:paraId="0481E15D" w14:textId="77777777" w:rsidR="004353EB" w:rsidRPr="009C45B5" w:rsidRDefault="004353EB" w:rsidP="00934084">
      <w:pPr>
        <w:pStyle w:val="PartHead"/>
        <w:rPr>
          <w:highlight w:val="cyan"/>
        </w:rPr>
      </w:pPr>
      <w:r w:rsidRPr="009C45B5">
        <w:rPr>
          <w:highlight w:val="cyan"/>
        </w:rPr>
        <w:lastRenderedPageBreak/>
        <w:t xml:space="preserve">Configure </w:t>
      </w:r>
      <w:r w:rsidRPr="00934084">
        <w:rPr>
          <w:highlight w:val="cyan"/>
        </w:rPr>
        <w:t>Administrative</w:t>
      </w:r>
      <w:r w:rsidRPr="009C45B5">
        <w:rPr>
          <w:highlight w:val="cyan"/>
        </w:rPr>
        <w:t xml:space="preserve"> Roles</w:t>
      </w:r>
    </w:p>
    <w:p w14:paraId="05AF5A1F" w14:textId="77777777" w:rsidR="00FF3274" w:rsidRDefault="004353EB" w:rsidP="00FF3274">
      <w:pPr>
        <w:pStyle w:val="BodyTextL25"/>
      </w:pPr>
      <w:r>
        <w:t>In Part 3 of this lab, you will:</w:t>
      </w:r>
    </w:p>
    <w:p w14:paraId="3321069E" w14:textId="77777777" w:rsidR="004353EB" w:rsidRPr="00520385" w:rsidRDefault="004353EB" w:rsidP="004E38AC">
      <w:pPr>
        <w:pStyle w:val="Bulletlevel1"/>
      </w:pPr>
      <w:r w:rsidRPr="00520385">
        <w:t>Create multiple administrative roles</w:t>
      </w:r>
      <w:r w:rsidR="00243D6B">
        <w:t>,</w:t>
      </w:r>
      <w:r w:rsidRPr="00520385">
        <w:t xml:space="preserve"> or views</w:t>
      </w:r>
      <w:r w:rsidR="00243D6B">
        <w:t>,</w:t>
      </w:r>
      <w:r w:rsidRPr="00520385">
        <w:t xml:space="preserve"> on routers R1 and R3.</w:t>
      </w:r>
    </w:p>
    <w:p w14:paraId="1507AD73" w14:textId="77777777" w:rsidR="004353EB" w:rsidRPr="00DB03DF" w:rsidRDefault="004353EB" w:rsidP="004E38AC">
      <w:pPr>
        <w:pStyle w:val="Bulletlevel1"/>
      </w:pPr>
      <w:r>
        <w:t>Grant ea</w:t>
      </w:r>
      <w:r w:rsidRPr="00DB03DF">
        <w:t>ch view varying privileges.</w:t>
      </w:r>
    </w:p>
    <w:p w14:paraId="6295C448" w14:textId="77777777" w:rsidR="004353EB" w:rsidRPr="00DB03DF" w:rsidRDefault="004353EB" w:rsidP="004E38AC">
      <w:pPr>
        <w:pStyle w:val="Bulletlevel1"/>
      </w:pPr>
      <w:r w:rsidRPr="00DB03DF">
        <w:t>Verify and contrast the views.</w:t>
      </w:r>
    </w:p>
    <w:p w14:paraId="2697DE24" w14:textId="77777777" w:rsidR="004353EB" w:rsidRDefault="004353EB" w:rsidP="004353EB">
      <w:pPr>
        <w:pStyle w:val="BodyTextL25"/>
      </w:pPr>
      <w:r w:rsidRPr="0045260A">
        <w:t xml:space="preserve">The </w:t>
      </w:r>
      <w:proofErr w:type="gramStart"/>
      <w:r w:rsidRPr="0045260A">
        <w:t>role-based</w:t>
      </w:r>
      <w:proofErr w:type="gramEnd"/>
      <w:r w:rsidRPr="0045260A">
        <w:t xml:space="preserve"> CLI access feature allows the network administrator to define views, which are a set of operational commands and configuration capabilities that provide selective or partial access to Cisco IOS EXEC and configuration (config) mode commands. Views restrict user access to </w:t>
      </w:r>
      <w:r>
        <w:t xml:space="preserve">the </w:t>
      </w:r>
      <w:r w:rsidRPr="0045260A">
        <w:t>Cisco IOS CLI and configuration information</w:t>
      </w:r>
      <w:r>
        <w:t>. A</w:t>
      </w:r>
      <w:r w:rsidRPr="0045260A">
        <w:t xml:space="preserve"> view can define </w:t>
      </w:r>
      <w:r>
        <w:t>which</w:t>
      </w:r>
      <w:r w:rsidRPr="0045260A">
        <w:t xml:space="preserve"> commands are accepted and what configuration information is visible.</w:t>
      </w:r>
    </w:p>
    <w:p w14:paraId="2B31D8B5" w14:textId="77777777" w:rsidR="004353EB" w:rsidRPr="00B8279D" w:rsidRDefault="004353EB" w:rsidP="004353EB">
      <w:pPr>
        <w:pStyle w:val="BodyTextL25"/>
      </w:pPr>
      <w:r w:rsidRPr="00B8279D">
        <w:rPr>
          <w:b/>
        </w:rPr>
        <w:t>Note</w:t>
      </w:r>
      <w:r w:rsidRPr="009C45B5">
        <w:t>:</w:t>
      </w:r>
      <w:r>
        <w:t xml:space="preserve"> Perform all tasks on both R1 and R3. The procedures and output for R1 are shown here.</w:t>
      </w:r>
    </w:p>
    <w:p w14:paraId="32535220" w14:textId="77777777" w:rsidR="004353EB" w:rsidRDefault="004353EB" w:rsidP="00F14355">
      <w:pPr>
        <w:pStyle w:val="TaskHead"/>
      </w:pPr>
      <w:bookmarkStart w:id="0" w:name="wp1068654"/>
      <w:bookmarkStart w:id="1" w:name="wp1068656"/>
      <w:bookmarkEnd w:id="0"/>
      <w:bookmarkEnd w:id="1"/>
      <w:r>
        <w:t xml:space="preserve">Enable Root View on R1 </w:t>
      </w:r>
      <w:r w:rsidRPr="00520385">
        <w:t>and R3</w:t>
      </w:r>
      <w:r w:rsidR="0031598D">
        <w:t>.</w:t>
      </w:r>
    </w:p>
    <w:p w14:paraId="41825C35" w14:textId="77777777" w:rsidR="004353EB" w:rsidRDefault="004353EB" w:rsidP="004353EB">
      <w:pPr>
        <w:pStyle w:val="BodyTextL25"/>
      </w:pPr>
      <w:r w:rsidRPr="00C951B9">
        <w:t xml:space="preserve">If </w:t>
      </w:r>
      <w:r>
        <w:t>an</w:t>
      </w:r>
      <w:r w:rsidRPr="00C951B9">
        <w:t xml:space="preserve"> </w:t>
      </w:r>
      <w:r w:rsidRPr="00CA189A">
        <w:t xml:space="preserve">administrator </w:t>
      </w:r>
      <w:r>
        <w:t>wants</w:t>
      </w:r>
      <w:r w:rsidRPr="00CA189A">
        <w:t xml:space="preserve"> to configure </w:t>
      </w:r>
      <w:r>
        <w:t>an</w:t>
      </w:r>
      <w:r w:rsidRPr="00CA189A">
        <w:t>other view to the system, the system must be in root view.</w:t>
      </w:r>
      <w:r>
        <w:t xml:space="preserve"> </w:t>
      </w:r>
      <w:r w:rsidRPr="00C951B9">
        <w:t xml:space="preserve">When a system is in root view, </w:t>
      </w:r>
      <w:r>
        <w:t>the user</w:t>
      </w:r>
      <w:r w:rsidRPr="00C951B9">
        <w:t xml:space="preserve"> has the </w:t>
      </w:r>
      <w:r>
        <w:t xml:space="preserve">same </w:t>
      </w:r>
      <w:r w:rsidRPr="00C951B9">
        <w:t>access privileges as a user who has level</w:t>
      </w:r>
      <w:r>
        <w:t>-</w:t>
      </w:r>
      <w:r w:rsidRPr="00C951B9">
        <w:t>15 privileges</w:t>
      </w:r>
      <w:bookmarkStart w:id="2" w:name="wp1067597"/>
      <w:bookmarkEnd w:id="2"/>
      <w:r>
        <w:t>, but</w:t>
      </w:r>
      <w:r w:rsidRPr="00C951B9">
        <w:t xml:space="preserve"> </w:t>
      </w:r>
      <w:r>
        <w:t xml:space="preserve">the </w:t>
      </w:r>
      <w:r w:rsidRPr="00C951B9">
        <w:t xml:space="preserve">root view user </w:t>
      </w:r>
      <w:r>
        <w:t>can also</w:t>
      </w:r>
      <w:r w:rsidRPr="00C951B9">
        <w:t xml:space="preserve"> configure a new view and add or remove commands from the view. </w:t>
      </w:r>
      <w:r>
        <w:t>W</w:t>
      </w:r>
      <w:r w:rsidRPr="00C951B9">
        <w:t>hen you are in a CLI view, you have access only to the commands that have been added to that view by the root view user.</w:t>
      </w:r>
    </w:p>
    <w:p w14:paraId="41183B24" w14:textId="77777777" w:rsidR="004353EB" w:rsidRDefault="004353EB" w:rsidP="009C45B5">
      <w:pPr>
        <w:pStyle w:val="StepHead"/>
      </w:pPr>
      <w:r>
        <w:t>E</w:t>
      </w:r>
      <w:r w:rsidRPr="0045260A">
        <w:t xml:space="preserve">nable AAA on </w:t>
      </w:r>
      <w:r>
        <w:t xml:space="preserve">router </w:t>
      </w:r>
      <w:r w:rsidRPr="00B20D90">
        <w:t>R1.</w:t>
      </w:r>
    </w:p>
    <w:p w14:paraId="59A19E68" w14:textId="77777777" w:rsidR="002A27E9" w:rsidRDefault="004353EB">
      <w:pPr>
        <w:pStyle w:val="BodyTextL25"/>
      </w:pPr>
      <w:r>
        <w:t xml:space="preserve">To define views, </w:t>
      </w:r>
      <w:r w:rsidR="000A578D">
        <w:t>be sure</w:t>
      </w:r>
      <w:r w:rsidR="00243D6B">
        <w:t xml:space="preserve"> that</w:t>
      </w:r>
      <w:r w:rsidR="000A578D">
        <w:t xml:space="preserve"> </w:t>
      </w:r>
      <w:r w:rsidRPr="00B20D90">
        <w:t xml:space="preserve">AAA </w:t>
      </w:r>
      <w:r w:rsidR="000A578D">
        <w:t xml:space="preserve">was enabled with the </w:t>
      </w:r>
      <w:proofErr w:type="spellStart"/>
      <w:r w:rsidR="000A578D" w:rsidRPr="000A578D">
        <w:rPr>
          <w:rFonts w:ascii="Courier New" w:hAnsi="Courier New"/>
          <w:b/>
        </w:rPr>
        <w:t>aaa</w:t>
      </w:r>
      <w:proofErr w:type="spellEnd"/>
      <w:r w:rsidR="000A578D" w:rsidRPr="000A578D">
        <w:rPr>
          <w:rFonts w:ascii="Courier New" w:hAnsi="Courier New"/>
          <w:b/>
        </w:rPr>
        <w:t xml:space="preserve"> new-model</w:t>
      </w:r>
      <w:r w:rsidR="000A578D">
        <w:t xml:space="preserve"> command in Part </w:t>
      </w:r>
      <w:r w:rsidR="00362098">
        <w:t>2</w:t>
      </w:r>
      <w:r w:rsidR="000A578D">
        <w:t>.</w:t>
      </w:r>
    </w:p>
    <w:p w14:paraId="2846DCD1" w14:textId="77777777" w:rsidR="004353EB" w:rsidRDefault="004353EB" w:rsidP="004353EB">
      <w:pPr>
        <w:pStyle w:val="StepHead"/>
      </w:pPr>
      <w:r w:rsidRPr="0045260A">
        <w:t>Enable the root view</w:t>
      </w:r>
      <w:r>
        <w:t>.</w:t>
      </w:r>
    </w:p>
    <w:p w14:paraId="4191FA05" w14:textId="77777777" w:rsidR="002A27E9" w:rsidRDefault="004353EB">
      <w:pPr>
        <w:pStyle w:val="BodyTextL25"/>
        <w:rPr>
          <w:b/>
        </w:rPr>
      </w:pPr>
      <w:r w:rsidRPr="004E38AC">
        <w:t xml:space="preserve">Use the command </w:t>
      </w:r>
      <w:r w:rsidRPr="009C45B5">
        <w:rPr>
          <w:b/>
        </w:rPr>
        <w:t>enable view</w:t>
      </w:r>
      <w:r w:rsidRPr="004E38AC">
        <w:t xml:space="preserve"> to enable the root view. Use the </w:t>
      </w:r>
      <w:r w:rsidRPr="009C45B5">
        <w:rPr>
          <w:b/>
        </w:rPr>
        <w:t xml:space="preserve">enable secret </w:t>
      </w:r>
      <w:r w:rsidRPr="000A578D">
        <w:t>password</w:t>
      </w:r>
      <w:r w:rsidRPr="009C45B5">
        <w:rPr>
          <w:b/>
        </w:rPr>
        <w:t xml:space="preserve"> cisco12345</w:t>
      </w:r>
      <w:r w:rsidRPr="004E38AC">
        <w:t>. If the router does not have an enable secret password, create one now</w:t>
      </w:r>
      <w:r w:rsidRPr="006232C8">
        <w:rPr>
          <w:rFonts w:ascii="Times New Roman" w:hAnsi="Times New Roman"/>
          <w:lang w:eastAsia="ko-KR"/>
        </w:rPr>
        <w:t>.</w:t>
      </w:r>
    </w:p>
    <w:p w14:paraId="18315F38" w14:textId="77777777" w:rsidR="004353EB" w:rsidRPr="0045260A" w:rsidRDefault="004353EB" w:rsidP="004E38AC">
      <w:pPr>
        <w:pStyle w:val="CMD"/>
        <w:rPr>
          <w:lang w:eastAsia="ko-KR"/>
        </w:rPr>
      </w:pPr>
      <w:r>
        <w:rPr>
          <w:lang w:eastAsia="ko-KR"/>
        </w:rPr>
        <w:t xml:space="preserve">R1# </w:t>
      </w:r>
      <w:r w:rsidRPr="004E38AC">
        <w:rPr>
          <w:b/>
        </w:rPr>
        <w:t>enable view</w:t>
      </w:r>
    </w:p>
    <w:p w14:paraId="391EB32C" w14:textId="77777777" w:rsidR="004353EB" w:rsidRPr="0045260A" w:rsidRDefault="004353EB" w:rsidP="004E38AC">
      <w:pPr>
        <w:pStyle w:val="CMD"/>
        <w:rPr>
          <w:lang w:eastAsia="ko-KR"/>
        </w:rPr>
      </w:pPr>
      <w:r w:rsidRPr="0045260A">
        <w:rPr>
          <w:lang w:eastAsia="ko-KR"/>
        </w:rPr>
        <w:t xml:space="preserve">Password: </w:t>
      </w:r>
      <w:r w:rsidRPr="004E38AC">
        <w:rPr>
          <w:b/>
        </w:rPr>
        <w:t>cisco12345</w:t>
      </w:r>
    </w:p>
    <w:p w14:paraId="69CC71EE" w14:textId="77777777" w:rsidR="009A151B" w:rsidRDefault="009A151B" w:rsidP="001918DC">
      <w:pPr>
        <w:pStyle w:val="CMDOutput"/>
        <w:rPr>
          <w:lang w:eastAsia="ko-KR"/>
        </w:rPr>
      </w:pPr>
      <w:bookmarkStart w:id="3" w:name="wp1068661"/>
      <w:bookmarkEnd w:id="3"/>
      <w:r>
        <w:rPr>
          <w:lang w:eastAsia="ko-KR"/>
        </w:rPr>
        <w:t>R1#</w:t>
      </w:r>
    </w:p>
    <w:p w14:paraId="633B9438" w14:textId="77777777" w:rsidR="004353EB" w:rsidRPr="001918DC" w:rsidRDefault="004353EB" w:rsidP="009D3672">
      <w:pPr>
        <w:pStyle w:val="TaskHead"/>
      </w:pPr>
      <w:r>
        <w:t xml:space="preserve">Create New Views for the Admin1, Admin2, and Tech Roles on R1 </w:t>
      </w:r>
      <w:r w:rsidRPr="00520385">
        <w:t>and R3</w:t>
      </w:r>
      <w:r w:rsidR="0031598D">
        <w:t>.</w:t>
      </w:r>
    </w:p>
    <w:p w14:paraId="7FB22399" w14:textId="77777777" w:rsidR="004353EB" w:rsidRPr="0045260A" w:rsidRDefault="004353EB" w:rsidP="009C45B5">
      <w:pPr>
        <w:pStyle w:val="StepHead"/>
        <w:numPr>
          <w:ilvl w:val="2"/>
          <w:numId w:val="50"/>
        </w:numPr>
      </w:pPr>
      <w:r>
        <w:t>Create the admin1 view, establish a password, and assign privileges</w:t>
      </w:r>
      <w:r w:rsidRPr="009C45B5">
        <w:rPr>
          <w:rFonts w:ascii="Times New Roman" w:hAnsi="Times New Roman"/>
          <w:sz w:val="24"/>
          <w:lang w:eastAsia="ko-KR"/>
        </w:rPr>
        <w:t>.</w:t>
      </w:r>
    </w:p>
    <w:p w14:paraId="700C9D10" w14:textId="77777777" w:rsidR="004353EB" w:rsidRDefault="004353EB" w:rsidP="004E38AC">
      <w:pPr>
        <w:pStyle w:val="SubStepAlpha"/>
        <w:rPr>
          <w:lang w:eastAsia="ko-KR"/>
        </w:rPr>
      </w:pPr>
      <w:r w:rsidRPr="004E38AC">
        <w:t xml:space="preserve">The admin1 user is the top-level user below root that </w:t>
      </w:r>
      <w:proofErr w:type="gramStart"/>
      <w:r w:rsidRPr="004E38AC">
        <w:t>is allowed to</w:t>
      </w:r>
      <w:proofErr w:type="gramEnd"/>
      <w:r w:rsidRPr="004E38AC">
        <w:t xml:space="preserve"> access this router. It has the most authority. The admin1 user can use all </w:t>
      </w:r>
      <w:r w:rsidR="005E2E48" w:rsidRPr="005E2E48">
        <w:rPr>
          <w:b/>
        </w:rPr>
        <w:t>show</w:t>
      </w:r>
      <w:r w:rsidRPr="004E38AC">
        <w:t xml:space="preserve">, </w:t>
      </w:r>
      <w:r w:rsidR="005E2E48" w:rsidRPr="005E2E48">
        <w:rPr>
          <w:b/>
        </w:rPr>
        <w:t>config</w:t>
      </w:r>
      <w:r w:rsidRPr="004E38AC">
        <w:t xml:space="preserve">, and </w:t>
      </w:r>
      <w:r w:rsidR="005E2E48" w:rsidRPr="005E2E48">
        <w:rPr>
          <w:b/>
        </w:rPr>
        <w:t>debug</w:t>
      </w:r>
      <w:r w:rsidRPr="004E38AC">
        <w:t xml:space="preserve"> commands. Use the following command to create the</w:t>
      </w:r>
      <w:r>
        <w:rPr>
          <w:lang w:eastAsia="ko-KR"/>
        </w:rPr>
        <w:t xml:space="preserve"> admin1 view while in the root view.</w:t>
      </w:r>
    </w:p>
    <w:p w14:paraId="2EF27203"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admin1</w:t>
      </w:r>
    </w:p>
    <w:p w14:paraId="260CB907"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51231683" w14:textId="77777777" w:rsidR="004353EB" w:rsidRDefault="004353EB" w:rsidP="004E38AC">
      <w:pPr>
        <w:pStyle w:val="BodyTextL50"/>
        <w:rPr>
          <w:rFonts w:cs="Arial"/>
          <w:lang w:eastAsia="ko-KR"/>
        </w:rPr>
      </w:pPr>
      <w:r w:rsidRPr="00DB0CE9">
        <w:rPr>
          <w:b/>
          <w:lang w:eastAsia="ko-KR"/>
        </w:rPr>
        <w:t>Note</w:t>
      </w:r>
      <w:r w:rsidRPr="0062179F">
        <w:rPr>
          <w:lang w:eastAsia="ko-KR"/>
        </w:rPr>
        <w:t>:</w:t>
      </w:r>
      <w:r>
        <w:rPr>
          <w:lang w:eastAsia="ko-KR"/>
        </w:rPr>
        <w:t xml:space="preserve"> To delete a view, use the command </w:t>
      </w:r>
      <w:r w:rsidRPr="00307ECA">
        <w:rPr>
          <w:b/>
        </w:rPr>
        <w:t>no parser view</w:t>
      </w:r>
      <w:r w:rsidRPr="00D6093E">
        <w:rPr>
          <w:rFonts w:ascii="Courier New" w:hAnsi="Courier New" w:cs="Courier New"/>
          <w:b/>
        </w:rPr>
        <w:t xml:space="preserve"> </w:t>
      </w:r>
      <w:proofErr w:type="spellStart"/>
      <w:r w:rsidRPr="00D6093E">
        <w:rPr>
          <w:rFonts w:ascii="Courier New" w:hAnsi="Courier New" w:cs="Courier New"/>
          <w:i/>
          <w:lang w:eastAsia="ko-KR"/>
        </w:rPr>
        <w:t>viewname</w:t>
      </w:r>
      <w:proofErr w:type="spellEnd"/>
      <w:r w:rsidRPr="008632F8">
        <w:rPr>
          <w:rFonts w:cs="Arial"/>
          <w:lang w:eastAsia="ko-KR"/>
        </w:rPr>
        <w:t>.</w:t>
      </w:r>
    </w:p>
    <w:p w14:paraId="4A2378AE" w14:textId="77777777" w:rsidR="004353EB" w:rsidRPr="0045260A" w:rsidRDefault="004353EB" w:rsidP="004E38AC">
      <w:pPr>
        <w:pStyle w:val="SubStepAlpha"/>
        <w:rPr>
          <w:lang w:eastAsia="ko-KR"/>
        </w:rPr>
      </w:pPr>
      <w:r w:rsidRPr="0045260A">
        <w:rPr>
          <w:lang w:eastAsia="ko-KR"/>
        </w:rPr>
        <w:t xml:space="preserve">Associate the </w:t>
      </w:r>
      <w:r w:rsidRPr="00837819">
        <w:rPr>
          <w:lang w:eastAsia="ko-KR"/>
        </w:rPr>
        <w:t xml:space="preserve">admin1 </w:t>
      </w:r>
      <w:r>
        <w:rPr>
          <w:lang w:eastAsia="ko-KR"/>
        </w:rPr>
        <w:t xml:space="preserve">view </w:t>
      </w:r>
      <w:r w:rsidRPr="0045260A">
        <w:rPr>
          <w:lang w:eastAsia="ko-KR"/>
        </w:rPr>
        <w:t>with a</w:t>
      </w:r>
      <w:r>
        <w:rPr>
          <w:lang w:eastAsia="ko-KR"/>
        </w:rPr>
        <w:t xml:space="preserve">n encrypted </w:t>
      </w:r>
      <w:r w:rsidRPr="0045260A">
        <w:rPr>
          <w:lang w:eastAsia="ko-KR"/>
        </w:rPr>
        <w:t>password.</w:t>
      </w:r>
    </w:p>
    <w:p w14:paraId="4DD983ED"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admin1pass</w:t>
      </w:r>
    </w:p>
    <w:p w14:paraId="2CA6F756"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1C6B68B9" w14:textId="77777777" w:rsidR="004353EB" w:rsidRPr="0045260A" w:rsidRDefault="004353EB" w:rsidP="004E38AC">
      <w:pPr>
        <w:pStyle w:val="SubStepAlpha"/>
        <w:rPr>
          <w:lang w:eastAsia="ko-KR"/>
        </w:rPr>
      </w:pPr>
      <w:r w:rsidRPr="00654B37">
        <w:rPr>
          <w:lang w:eastAsia="ko-KR"/>
        </w:rPr>
        <w:t xml:space="preserve">Review the commands that can be configured in the </w:t>
      </w:r>
      <w:r>
        <w:rPr>
          <w:lang w:eastAsia="ko-KR"/>
        </w:rPr>
        <w:t>a</w:t>
      </w:r>
      <w:r w:rsidRPr="00654B37">
        <w:rPr>
          <w:lang w:eastAsia="ko-KR"/>
        </w:rPr>
        <w:t>dmin1 view</w:t>
      </w:r>
      <w:r>
        <w:rPr>
          <w:lang w:eastAsia="ko-KR"/>
        </w:rPr>
        <w:t>. U</w:t>
      </w:r>
      <w:r w:rsidRPr="0045260A">
        <w:rPr>
          <w:lang w:eastAsia="ko-KR"/>
        </w:rPr>
        <w:t>s</w:t>
      </w:r>
      <w:r>
        <w:rPr>
          <w:lang w:eastAsia="ko-KR"/>
        </w:rPr>
        <w:t xml:space="preserve">e </w:t>
      </w:r>
      <w:r w:rsidRPr="0045260A">
        <w:rPr>
          <w:lang w:eastAsia="ko-KR"/>
        </w:rPr>
        <w:t xml:space="preserve">the </w:t>
      </w:r>
      <w:proofErr w:type="gramStart"/>
      <w:r w:rsidRPr="00EA0AFF">
        <w:rPr>
          <w:b/>
        </w:rPr>
        <w:t>commands ?</w:t>
      </w:r>
      <w:proofErr w:type="gramEnd"/>
      <w:r w:rsidRPr="0045260A">
        <w:rPr>
          <w:lang w:eastAsia="ko-KR"/>
        </w:rPr>
        <w:t xml:space="preserve"> command</w:t>
      </w:r>
      <w:r>
        <w:rPr>
          <w:lang w:eastAsia="ko-KR"/>
        </w:rPr>
        <w:t xml:space="preserve"> to see available commands</w:t>
      </w:r>
      <w:r w:rsidRPr="0045260A">
        <w:rPr>
          <w:lang w:eastAsia="ko-KR"/>
        </w:rPr>
        <w:t xml:space="preserve">. </w:t>
      </w:r>
      <w:r>
        <w:rPr>
          <w:lang w:eastAsia="ko-KR"/>
        </w:rPr>
        <w:t>T</w:t>
      </w:r>
      <w:r w:rsidRPr="0045260A">
        <w:rPr>
          <w:lang w:eastAsia="ko-KR"/>
        </w:rPr>
        <w:t>he following</w:t>
      </w:r>
      <w:r>
        <w:rPr>
          <w:lang w:eastAsia="ko-KR"/>
        </w:rPr>
        <w:t xml:space="preserve"> is a partial listing of the available commands.</w:t>
      </w:r>
    </w:p>
    <w:p w14:paraId="5F9D49D0" w14:textId="77777777" w:rsidR="004353EB" w:rsidRPr="001F6F41" w:rsidRDefault="004353EB" w:rsidP="004E38AC">
      <w:pPr>
        <w:pStyle w:val="CMD"/>
        <w:rPr>
          <w:b/>
          <w:bCs/>
          <w:lang w:eastAsia="ko-KR"/>
        </w:rPr>
      </w:pPr>
      <w:r w:rsidRPr="001F6F41">
        <w:rPr>
          <w:lang w:eastAsia="ko-KR"/>
        </w:rPr>
        <w:t>R1(config-</w:t>
      </w:r>
      <w:proofErr w:type="gramStart"/>
      <w:r w:rsidRPr="001F6F41">
        <w:rPr>
          <w:lang w:eastAsia="ko-KR"/>
        </w:rPr>
        <w:t>view)</w:t>
      </w:r>
      <w:r>
        <w:rPr>
          <w:lang w:eastAsia="ko-KR"/>
        </w:rPr>
        <w:t>#</w:t>
      </w:r>
      <w:proofErr w:type="gramEnd"/>
      <w:r>
        <w:rPr>
          <w:lang w:eastAsia="ko-KR"/>
        </w:rPr>
        <w:t xml:space="preserve"> </w:t>
      </w:r>
      <w:r w:rsidRPr="001F6F41">
        <w:rPr>
          <w:b/>
          <w:bCs/>
          <w:lang w:eastAsia="ko-KR"/>
        </w:rPr>
        <w:t>commands ?</w:t>
      </w:r>
    </w:p>
    <w:p w14:paraId="30258AC7" w14:textId="77777777" w:rsidR="002A27E9" w:rsidRDefault="004353EB">
      <w:pPr>
        <w:pStyle w:val="CMDOutput"/>
        <w:rPr>
          <w:lang w:eastAsia="ko-KR"/>
        </w:rPr>
      </w:pPr>
      <w:r w:rsidRPr="001F6F41">
        <w:rPr>
          <w:lang w:eastAsia="ko-KR"/>
        </w:rPr>
        <w:t xml:space="preserve">  RITE-profile           Router IP traffic export profile command mode</w:t>
      </w:r>
    </w:p>
    <w:p w14:paraId="2B49C272" w14:textId="77777777" w:rsidR="002A27E9" w:rsidRDefault="004353EB">
      <w:pPr>
        <w:pStyle w:val="CMDOutput"/>
        <w:rPr>
          <w:lang w:eastAsia="ko-KR"/>
        </w:rPr>
      </w:pPr>
      <w:r w:rsidRPr="001F6F41">
        <w:rPr>
          <w:lang w:eastAsia="ko-KR"/>
        </w:rPr>
        <w:t xml:space="preserve">  RMI Node Config        Resource Policy Node Config mode</w:t>
      </w:r>
    </w:p>
    <w:p w14:paraId="47B55433" w14:textId="77777777" w:rsidR="002A27E9" w:rsidRDefault="004353EB">
      <w:pPr>
        <w:pStyle w:val="CMDOutput"/>
        <w:rPr>
          <w:lang w:eastAsia="ko-KR"/>
        </w:rPr>
      </w:pPr>
      <w:r w:rsidRPr="001F6F41">
        <w:rPr>
          <w:lang w:eastAsia="ko-KR"/>
        </w:rPr>
        <w:t xml:space="preserve">  RMI Resource Group     Resource Group Config mode</w:t>
      </w:r>
    </w:p>
    <w:p w14:paraId="126BF8A1" w14:textId="77777777" w:rsidR="002A27E9" w:rsidRDefault="004353EB">
      <w:pPr>
        <w:pStyle w:val="CMDOutput"/>
        <w:rPr>
          <w:lang w:eastAsia="ko-KR"/>
        </w:rPr>
      </w:pPr>
      <w:r w:rsidRPr="001F6F41">
        <w:rPr>
          <w:lang w:eastAsia="ko-KR"/>
        </w:rPr>
        <w:t xml:space="preserve">  RMI Resource Manager   Resource Manager Config mode</w:t>
      </w:r>
    </w:p>
    <w:p w14:paraId="532DF2A2" w14:textId="77777777" w:rsidR="002A27E9" w:rsidRDefault="004353EB">
      <w:pPr>
        <w:pStyle w:val="CMDOutput"/>
        <w:rPr>
          <w:lang w:eastAsia="ko-KR"/>
        </w:rPr>
      </w:pPr>
      <w:r w:rsidRPr="001F6F41">
        <w:rPr>
          <w:lang w:eastAsia="ko-KR"/>
        </w:rPr>
        <w:t xml:space="preserve">  RMI Resource Policy    Resource Policy Config mode</w:t>
      </w:r>
    </w:p>
    <w:p w14:paraId="24C208E5" w14:textId="77777777" w:rsidR="002A27E9" w:rsidRDefault="004353EB">
      <w:pPr>
        <w:pStyle w:val="CMDOutput"/>
      </w:pPr>
      <w:r>
        <w:t xml:space="preserve">  </w:t>
      </w:r>
      <w:r w:rsidRPr="00AC7344">
        <w:t>SASL-profile           SASL profile configuration mode</w:t>
      </w:r>
    </w:p>
    <w:p w14:paraId="42DBFD14" w14:textId="77777777" w:rsidR="002A27E9" w:rsidRDefault="004353EB">
      <w:pPr>
        <w:pStyle w:val="CMDOutput"/>
      </w:pPr>
      <w:r w:rsidRPr="00AC7344">
        <w:t xml:space="preserve">  </w:t>
      </w:r>
      <w:proofErr w:type="spellStart"/>
      <w:r w:rsidRPr="00AC7344">
        <w:t>aaa</w:t>
      </w:r>
      <w:proofErr w:type="spellEnd"/>
      <w:r w:rsidRPr="00AC7344">
        <w:t>-</w:t>
      </w:r>
      <w:proofErr w:type="spellStart"/>
      <w:r w:rsidRPr="00AC7344">
        <w:t>attr</w:t>
      </w:r>
      <w:proofErr w:type="spellEnd"/>
      <w:r w:rsidRPr="00AC7344">
        <w:t>-list          AAA attribute list config mode</w:t>
      </w:r>
    </w:p>
    <w:p w14:paraId="0C88B179" w14:textId="77777777" w:rsidR="002A27E9" w:rsidRDefault="004353EB">
      <w:pPr>
        <w:pStyle w:val="CMDOutput"/>
      </w:pPr>
      <w:r w:rsidRPr="00AC7344">
        <w:t xml:space="preserve">  </w:t>
      </w:r>
      <w:proofErr w:type="spellStart"/>
      <w:r w:rsidRPr="00AC7344">
        <w:t>aaa</w:t>
      </w:r>
      <w:proofErr w:type="spellEnd"/>
      <w:r w:rsidRPr="00AC7344">
        <w:t>-user               AAA user definition</w:t>
      </w:r>
    </w:p>
    <w:p w14:paraId="730D3430" w14:textId="77777777" w:rsidR="002A27E9" w:rsidRDefault="004353EB">
      <w:pPr>
        <w:pStyle w:val="CMDOutput"/>
      </w:pPr>
      <w:r w:rsidRPr="00AC7344">
        <w:t xml:space="preserve">  accept-</w:t>
      </w:r>
      <w:proofErr w:type="spellStart"/>
      <w:r w:rsidRPr="00AC7344">
        <w:t>dialin</w:t>
      </w:r>
      <w:proofErr w:type="spellEnd"/>
      <w:r w:rsidRPr="00AC7344">
        <w:t xml:space="preserve">          VPDN group accept </w:t>
      </w:r>
      <w:proofErr w:type="spellStart"/>
      <w:r w:rsidRPr="00AC7344">
        <w:t>dialin</w:t>
      </w:r>
      <w:proofErr w:type="spellEnd"/>
      <w:r w:rsidRPr="00AC7344">
        <w:t xml:space="preserve"> configuration mode</w:t>
      </w:r>
    </w:p>
    <w:p w14:paraId="5C980F58" w14:textId="77777777" w:rsidR="002A27E9" w:rsidRDefault="004353EB">
      <w:pPr>
        <w:pStyle w:val="CMDOutput"/>
      </w:pPr>
      <w:r w:rsidRPr="00AC7344">
        <w:lastRenderedPageBreak/>
        <w:t xml:space="preserve">  accept-</w:t>
      </w:r>
      <w:proofErr w:type="spellStart"/>
      <w:r w:rsidRPr="00AC7344">
        <w:t>dialout</w:t>
      </w:r>
      <w:proofErr w:type="spellEnd"/>
      <w:r w:rsidRPr="00AC7344">
        <w:t xml:space="preserve">         VPDN group accept </w:t>
      </w:r>
      <w:proofErr w:type="spellStart"/>
      <w:r w:rsidRPr="00AC7344">
        <w:t>dialout</w:t>
      </w:r>
      <w:proofErr w:type="spellEnd"/>
      <w:r w:rsidRPr="00AC7344">
        <w:t xml:space="preserve"> configuration mode</w:t>
      </w:r>
    </w:p>
    <w:p w14:paraId="50919130" w14:textId="77777777" w:rsidR="002A27E9" w:rsidRDefault="004353EB">
      <w:pPr>
        <w:pStyle w:val="CMDOutput"/>
      </w:pPr>
      <w:r w:rsidRPr="00AC7344">
        <w:t xml:space="preserve">  address-family         Address Family configuration mode</w:t>
      </w:r>
    </w:p>
    <w:p w14:paraId="7B7BBFB1" w14:textId="77777777" w:rsidR="002A27E9" w:rsidRDefault="004353EB">
      <w:pPr>
        <w:pStyle w:val="CMDOutput"/>
      </w:pPr>
      <w:r w:rsidRPr="00AC7344">
        <w:t>&lt;output omitted&gt;</w:t>
      </w:r>
    </w:p>
    <w:p w14:paraId="5575E0A9" w14:textId="77777777" w:rsidR="004353EB" w:rsidRPr="00F85DBF" w:rsidRDefault="004353EB" w:rsidP="004E38AC">
      <w:pPr>
        <w:pStyle w:val="SubStepAlpha"/>
      </w:pPr>
      <w:r w:rsidRPr="00F85DBF">
        <w:t xml:space="preserve">Add all </w:t>
      </w:r>
      <w:r w:rsidRPr="00EA0AFF">
        <w:rPr>
          <w:b/>
        </w:rPr>
        <w:t>config</w:t>
      </w:r>
      <w:r>
        <w:t xml:space="preserve">, </w:t>
      </w:r>
      <w:r w:rsidRPr="00EA0AFF">
        <w:rPr>
          <w:b/>
        </w:rPr>
        <w:t>show</w:t>
      </w:r>
      <w:r>
        <w:t xml:space="preserve">, and </w:t>
      </w:r>
      <w:r w:rsidRPr="00EA0AFF">
        <w:rPr>
          <w:b/>
        </w:rPr>
        <w:t>debug</w:t>
      </w:r>
      <w:r>
        <w:t xml:space="preserve"> </w:t>
      </w:r>
      <w:r w:rsidRPr="00F85DBF">
        <w:t xml:space="preserve">commands to the </w:t>
      </w:r>
      <w:r>
        <w:t xml:space="preserve">admin1 </w:t>
      </w:r>
      <w:r w:rsidRPr="00F85DBF">
        <w:t>view</w:t>
      </w:r>
      <w:r>
        <w:t xml:space="preserve"> and then e</w:t>
      </w:r>
      <w:r w:rsidRPr="00F85DBF">
        <w:t>xit from view configuration mode</w:t>
      </w:r>
      <w:r>
        <w:t>.</w:t>
      </w:r>
    </w:p>
    <w:p w14:paraId="26389ADF"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show</w:t>
      </w:r>
    </w:p>
    <w:p w14:paraId="649A30EE"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config terminal</w:t>
      </w:r>
    </w:p>
    <w:p w14:paraId="0A540516" w14:textId="77777777" w:rsidR="004353EB" w:rsidRPr="004E38AC" w:rsidRDefault="004353EB" w:rsidP="004E38AC">
      <w:pPr>
        <w:pStyle w:val="CMD"/>
        <w:rPr>
          <w:b/>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debug</w:t>
      </w:r>
    </w:p>
    <w:p w14:paraId="5453E2AD"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312BDDD7" w14:textId="77777777" w:rsidR="004353EB" w:rsidRPr="00F85DBF" w:rsidRDefault="004353EB" w:rsidP="004E38AC">
      <w:pPr>
        <w:pStyle w:val="SubStepAlpha"/>
      </w:pPr>
      <w:r>
        <w:t>V</w:t>
      </w:r>
      <w:r w:rsidRPr="00F85DBF">
        <w:t xml:space="preserve">erify the </w:t>
      </w:r>
      <w:r>
        <w:t xml:space="preserve">admin1 </w:t>
      </w:r>
      <w:r w:rsidRPr="00F85DBF">
        <w:t>view.</w:t>
      </w:r>
    </w:p>
    <w:p w14:paraId="7AEA5685" w14:textId="77777777" w:rsidR="004353EB" w:rsidRPr="0045260A" w:rsidRDefault="004353EB" w:rsidP="004E38AC">
      <w:pPr>
        <w:pStyle w:val="CMD"/>
        <w:rPr>
          <w:lang w:eastAsia="ko-KR"/>
        </w:rPr>
      </w:pPr>
      <w:r>
        <w:rPr>
          <w:lang w:eastAsia="ko-KR"/>
        </w:rPr>
        <w:t xml:space="preserve">R1# </w:t>
      </w:r>
      <w:r w:rsidR="005E2E48" w:rsidRPr="005E2E48">
        <w:rPr>
          <w:b/>
          <w:lang w:eastAsia="ko-KR"/>
        </w:rPr>
        <w:t xml:space="preserve">enable </w:t>
      </w:r>
      <w:r w:rsidRPr="00785C5C">
        <w:rPr>
          <w:b/>
        </w:rPr>
        <w:t>v</w:t>
      </w:r>
      <w:r w:rsidRPr="004E38AC">
        <w:rPr>
          <w:b/>
        </w:rPr>
        <w:t>iew admin1</w:t>
      </w:r>
    </w:p>
    <w:p w14:paraId="0B062F38" w14:textId="77777777" w:rsidR="004353EB" w:rsidRPr="0045260A" w:rsidRDefault="004353EB" w:rsidP="004E38AC">
      <w:pPr>
        <w:pStyle w:val="CMD"/>
        <w:rPr>
          <w:lang w:eastAsia="ko-KR"/>
        </w:rPr>
      </w:pPr>
      <w:r w:rsidRPr="0045260A">
        <w:rPr>
          <w:lang w:eastAsia="ko-KR"/>
        </w:rPr>
        <w:t>Password:</w:t>
      </w:r>
      <w:r w:rsidR="00DA3937">
        <w:rPr>
          <w:lang w:eastAsia="ko-KR"/>
        </w:rPr>
        <w:t xml:space="preserve"> </w:t>
      </w:r>
      <w:r w:rsidRPr="004E38AC">
        <w:rPr>
          <w:b/>
        </w:rPr>
        <w:t>admin1pass</w:t>
      </w:r>
    </w:p>
    <w:p w14:paraId="074E3769" w14:textId="77777777" w:rsidR="00785C5C" w:rsidRDefault="00785C5C" w:rsidP="004E38AC">
      <w:pPr>
        <w:pStyle w:val="CMD"/>
        <w:rPr>
          <w:lang w:eastAsia="ko-KR"/>
        </w:rPr>
      </w:pPr>
    </w:p>
    <w:p w14:paraId="5EB0763C" w14:textId="77777777" w:rsidR="004353EB" w:rsidRPr="0045260A" w:rsidRDefault="004353EB" w:rsidP="004E38AC">
      <w:pPr>
        <w:pStyle w:val="CMD"/>
        <w:rPr>
          <w:lang w:eastAsia="ko-KR"/>
        </w:rPr>
      </w:pPr>
      <w:r>
        <w:rPr>
          <w:lang w:eastAsia="ko-KR"/>
        </w:rPr>
        <w:t xml:space="preserve">R1# </w:t>
      </w:r>
      <w:r w:rsidRPr="004E38AC">
        <w:rPr>
          <w:b/>
        </w:rPr>
        <w:t>show parser view</w:t>
      </w:r>
    </w:p>
    <w:p w14:paraId="32B4B364" w14:textId="77777777" w:rsidR="004353EB" w:rsidRDefault="004353EB" w:rsidP="004E38AC">
      <w:pPr>
        <w:pStyle w:val="CMD"/>
        <w:rPr>
          <w:lang w:eastAsia="ko-KR"/>
        </w:rPr>
      </w:pPr>
      <w:r w:rsidRPr="0045260A">
        <w:rPr>
          <w:lang w:eastAsia="ko-KR"/>
        </w:rPr>
        <w:t>Current view is ‘</w:t>
      </w:r>
      <w:r>
        <w:rPr>
          <w:lang w:eastAsia="ko-KR"/>
        </w:rPr>
        <w:t>admin1</w:t>
      </w:r>
      <w:r w:rsidRPr="0045260A">
        <w:rPr>
          <w:lang w:eastAsia="ko-KR"/>
        </w:rPr>
        <w:t>’</w:t>
      </w:r>
    </w:p>
    <w:p w14:paraId="5952C3C4" w14:textId="77777777" w:rsidR="004353EB" w:rsidRPr="00F85DBF" w:rsidRDefault="004353EB" w:rsidP="004E38AC">
      <w:pPr>
        <w:pStyle w:val="SubStepAlpha"/>
      </w:pPr>
      <w:r w:rsidRPr="00F85DBF">
        <w:t>Examine the commands available in the admin1</w:t>
      </w:r>
      <w:r w:rsidRPr="00837819">
        <w:t xml:space="preserve"> </w:t>
      </w:r>
      <w:r w:rsidRPr="00F85DBF">
        <w:t>view</w:t>
      </w:r>
      <w:r>
        <w:t>.</w:t>
      </w:r>
    </w:p>
    <w:p w14:paraId="572D1822"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7803B9B3" w14:textId="77777777" w:rsidR="004353EB" w:rsidRPr="00C31199" w:rsidRDefault="004353EB" w:rsidP="004E38AC">
      <w:pPr>
        <w:pStyle w:val="CMD"/>
        <w:rPr>
          <w:lang w:eastAsia="ko-KR"/>
        </w:rPr>
      </w:pPr>
      <w:r w:rsidRPr="00C31199">
        <w:rPr>
          <w:lang w:eastAsia="ko-KR"/>
        </w:rPr>
        <w:t>Exec commands:</w:t>
      </w:r>
    </w:p>
    <w:p w14:paraId="41F7F0B4" w14:textId="77777777" w:rsidR="000435D4" w:rsidRDefault="004353EB" w:rsidP="000435D4">
      <w:pPr>
        <w:pStyle w:val="CMDOutput"/>
        <w:rPr>
          <w:lang w:eastAsia="ko-KR"/>
        </w:rPr>
      </w:pPr>
      <w:r>
        <w:rPr>
          <w:lang w:eastAsia="ko-KR"/>
        </w:rPr>
        <w:t xml:space="preserve">  </w:t>
      </w:r>
      <w:r w:rsidR="000435D4">
        <w:rPr>
          <w:lang w:eastAsia="ko-KR"/>
        </w:rPr>
        <w:t>&lt;0-0&gt;/&lt;0-4</w:t>
      </w:r>
      <w:proofErr w:type="gramStart"/>
      <w:r w:rsidR="000435D4">
        <w:rPr>
          <w:lang w:eastAsia="ko-KR"/>
        </w:rPr>
        <w:t>&gt;  Enter</w:t>
      </w:r>
      <w:proofErr w:type="gramEnd"/>
      <w:r w:rsidR="000435D4">
        <w:rPr>
          <w:lang w:eastAsia="ko-KR"/>
        </w:rPr>
        <w:t xml:space="preserve"> card slot/sublot number</w:t>
      </w:r>
    </w:p>
    <w:p w14:paraId="5FD9F9C9" w14:textId="77777777" w:rsidR="000435D4" w:rsidRDefault="000435D4" w:rsidP="000435D4">
      <w:pPr>
        <w:pStyle w:val="CMDOutput"/>
        <w:rPr>
          <w:lang w:eastAsia="ko-KR"/>
        </w:rPr>
      </w:pPr>
      <w:r>
        <w:rPr>
          <w:lang w:eastAsia="ko-KR"/>
        </w:rPr>
        <w:t xml:space="preserve">  configure    Enter configuration mode</w:t>
      </w:r>
    </w:p>
    <w:p w14:paraId="48509066" w14:textId="77777777" w:rsidR="000435D4" w:rsidRDefault="000435D4" w:rsidP="000435D4">
      <w:pPr>
        <w:pStyle w:val="CMDOutput"/>
        <w:rPr>
          <w:lang w:eastAsia="ko-KR"/>
        </w:rPr>
      </w:pPr>
      <w:r>
        <w:rPr>
          <w:lang w:eastAsia="ko-KR"/>
        </w:rPr>
        <w:t xml:space="preserve">  debug        Debugging functions (see also '</w:t>
      </w:r>
      <w:proofErr w:type="spellStart"/>
      <w:r>
        <w:rPr>
          <w:lang w:eastAsia="ko-KR"/>
        </w:rPr>
        <w:t>undebug</w:t>
      </w:r>
      <w:proofErr w:type="spellEnd"/>
      <w:r>
        <w:rPr>
          <w:lang w:eastAsia="ko-KR"/>
        </w:rPr>
        <w:t>')</w:t>
      </w:r>
    </w:p>
    <w:p w14:paraId="55C086F9" w14:textId="77777777" w:rsidR="000435D4" w:rsidRDefault="000435D4" w:rsidP="000435D4">
      <w:pPr>
        <w:pStyle w:val="CMDOutput"/>
        <w:rPr>
          <w:lang w:eastAsia="ko-KR"/>
        </w:rPr>
      </w:pPr>
      <w:r>
        <w:rPr>
          <w:lang w:eastAsia="ko-KR"/>
        </w:rPr>
        <w:t xml:space="preserve">  do-exec      Mode-independent "do-exec" prefix support</w:t>
      </w:r>
    </w:p>
    <w:p w14:paraId="5606EA34" w14:textId="77777777" w:rsidR="000435D4" w:rsidRDefault="000435D4" w:rsidP="000435D4">
      <w:pPr>
        <w:pStyle w:val="CMDOutput"/>
        <w:rPr>
          <w:lang w:eastAsia="ko-KR"/>
        </w:rPr>
      </w:pPr>
      <w:r>
        <w:rPr>
          <w:lang w:eastAsia="ko-KR"/>
        </w:rPr>
        <w:t xml:space="preserve">  enable       Turn on privileged commands</w:t>
      </w:r>
    </w:p>
    <w:p w14:paraId="6253AE5F" w14:textId="77777777" w:rsidR="000435D4" w:rsidRDefault="000435D4" w:rsidP="000435D4">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3F55586A" w14:textId="77777777" w:rsidR="004353EB" w:rsidRDefault="000435D4" w:rsidP="004E38AC">
      <w:pPr>
        <w:pStyle w:val="CMD"/>
        <w:rPr>
          <w:lang w:eastAsia="ko-KR"/>
        </w:rPr>
      </w:pPr>
      <w:r>
        <w:rPr>
          <w:lang w:eastAsia="ko-KR"/>
        </w:rPr>
        <w:t xml:space="preserve">  show         </w:t>
      </w:r>
      <w:proofErr w:type="spellStart"/>
      <w:r>
        <w:rPr>
          <w:lang w:eastAsia="ko-KR"/>
        </w:rPr>
        <w:t>Show</w:t>
      </w:r>
      <w:proofErr w:type="spellEnd"/>
      <w:r>
        <w:rPr>
          <w:lang w:eastAsia="ko-KR"/>
        </w:rPr>
        <w:t xml:space="preserve"> running system </w:t>
      </w:r>
    </w:p>
    <w:p w14:paraId="482DB58C" w14:textId="77777777" w:rsidR="004C553A" w:rsidRDefault="00597D32" w:rsidP="000208A6">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w:t>
      </w:r>
      <w:r w:rsidR="009A0E93">
        <w:rPr>
          <w:lang w:eastAsia="ko-KR"/>
        </w:rPr>
        <w:t xml:space="preserve">EXEC </w:t>
      </w:r>
      <w:r>
        <w:rPr>
          <w:lang w:eastAsia="ko-KR"/>
        </w:rPr>
        <w:t xml:space="preserve">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w:t>
      </w:r>
      <w:r w:rsidR="00243D6B">
        <w:rPr>
          <w:lang w:eastAsia="ko-KR"/>
        </w:rPr>
        <w:t xml:space="preserve"> the</w:t>
      </w:r>
      <w:r>
        <w:rPr>
          <w:lang w:eastAsia="ko-KR"/>
        </w:rPr>
        <w:t xml:space="preserve"> IOS image used.</w:t>
      </w:r>
    </w:p>
    <w:p w14:paraId="1C9A89F0" w14:textId="77777777" w:rsidR="00FF3274" w:rsidRDefault="00FF3274">
      <w:pPr>
        <w:spacing w:before="0" w:after="0" w:line="240" w:lineRule="auto"/>
        <w:rPr>
          <w:sz w:val="20"/>
        </w:rPr>
      </w:pPr>
    </w:p>
    <w:p w14:paraId="6FAA7A00" w14:textId="77777777" w:rsidR="004353EB" w:rsidRPr="00F85DBF" w:rsidRDefault="004353EB" w:rsidP="004E38AC">
      <w:pPr>
        <w:pStyle w:val="SubStepAlpha"/>
      </w:pPr>
      <w:r w:rsidRPr="00F85DBF">
        <w:t xml:space="preserve">Examine the </w:t>
      </w:r>
      <w:r w:rsidRPr="00EA0AFF">
        <w:rPr>
          <w:b/>
        </w:rPr>
        <w:t>show</w:t>
      </w:r>
      <w:r w:rsidRPr="00646BBC">
        <w:rPr>
          <w:rFonts w:ascii="Courier New" w:hAnsi="Courier New" w:cs="Courier New"/>
          <w:b/>
        </w:rPr>
        <w:t xml:space="preserve"> </w:t>
      </w:r>
      <w:r w:rsidRPr="00F85DBF">
        <w:t xml:space="preserve">commands available in the </w:t>
      </w:r>
      <w:r>
        <w:t>admin1 v</w:t>
      </w:r>
      <w:r w:rsidRPr="00F85DBF">
        <w:t>iew</w:t>
      </w:r>
      <w:r>
        <w:t>.</w:t>
      </w:r>
    </w:p>
    <w:p w14:paraId="7A174C94" w14:textId="77777777" w:rsidR="004353EB" w:rsidRDefault="004353EB" w:rsidP="004E38AC">
      <w:pPr>
        <w:pStyle w:val="CMD"/>
        <w:rPr>
          <w:lang w:eastAsia="ko-KR"/>
        </w:rPr>
      </w:pPr>
      <w:r>
        <w:rPr>
          <w:lang w:eastAsia="ko-KR"/>
        </w:rPr>
        <w:t xml:space="preserve">R1# </w:t>
      </w:r>
      <w:proofErr w:type="gramStart"/>
      <w:r w:rsidRPr="004E38AC">
        <w:rPr>
          <w:b/>
        </w:rPr>
        <w:t>show ?</w:t>
      </w:r>
      <w:proofErr w:type="gramEnd"/>
    </w:p>
    <w:p w14:paraId="6AE1D042" w14:textId="77777777" w:rsidR="00366A48" w:rsidRDefault="00575ED2">
      <w:pPr>
        <w:pStyle w:val="CMDOutput"/>
        <w:rPr>
          <w:lang w:eastAsia="ko-KR"/>
        </w:rPr>
      </w:pPr>
      <w:r>
        <w:rPr>
          <w:lang w:eastAsia="ko-KR"/>
        </w:rPr>
        <w:t xml:space="preserve">  </w:t>
      </w:r>
      <w:proofErr w:type="spellStart"/>
      <w:r>
        <w:rPr>
          <w:lang w:eastAsia="ko-KR"/>
        </w:rPr>
        <w:t>aaa</w:t>
      </w:r>
      <w:proofErr w:type="spellEnd"/>
      <w:r>
        <w:rPr>
          <w:lang w:eastAsia="ko-KR"/>
        </w:rPr>
        <w:t xml:space="preserve">                       Show AAA values</w:t>
      </w:r>
    </w:p>
    <w:p w14:paraId="73FF75F9" w14:textId="77777777" w:rsidR="00366A48" w:rsidRDefault="00575ED2">
      <w:pPr>
        <w:pStyle w:val="CMDOutput"/>
        <w:rPr>
          <w:lang w:eastAsia="ko-KR"/>
        </w:rPr>
      </w:pPr>
      <w:r>
        <w:rPr>
          <w:lang w:eastAsia="ko-KR"/>
        </w:rPr>
        <w:t xml:space="preserve">  access-expression         List access expression</w:t>
      </w:r>
    </w:p>
    <w:p w14:paraId="2A5DD75B" w14:textId="77777777" w:rsidR="00366A48" w:rsidRDefault="00575ED2">
      <w:pPr>
        <w:pStyle w:val="CMDOutput"/>
        <w:rPr>
          <w:lang w:eastAsia="ko-KR"/>
        </w:rPr>
      </w:pPr>
      <w:r>
        <w:rPr>
          <w:lang w:eastAsia="ko-KR"/>
        </w:rPr>
        <w:t xml:space="preserve">  access-lists              List access lists</w:t>
      </w:r>
    </w:p>
    <w:p w14:paraId="6D1B884F" w14:textId="77777777" w:rsidR="00366A48" w:rsidRDefault="00575ED2">
      <w:pPr>
        <w:pStyle w:val="CMDOutput"/>
        <w:rPr>
          <w:lang w:eastAsia="ko-KR"/>
        </w:rPr>
      </w:pPr>
      <w:r>
        <w:rPr>
          <w:lang w:eastAsia="ko-KR"/>
        </w:rPr>
        <w:t xml:space="preserve">  </w:t>
      </w:r>
      <w:proofErr w:type="spellStart"/>
      <w:r>
        <w:rPr>
          <w:lang w:eastAsia="ko-KR"/>
        </w:rPr>
        <w:t>acircuit</w:t>
      </w:r>
      <w:proofErr w:type="spellEnd"/>
      <w:r>
        <w:rPr>
          <w:lang w:eastAsia="ko-KR"/>
        </w:rPr>
        <w:t xml:space="preserve">                  Access circuit info</w:t>
      </w:r>
    </w:p>
    <w:p w14:paraId="54493F20" w14:textId="77777777" w:rsidR="00366A48" w:rsidRDefault="00575ED2">
      <w:pPr>
        <w:pStyle w:val="CMDOutput"/>
        <w:rPr>
          <w:lang w:eastAsia="ko-KR"/>
        </w:rPr>
      </w:pPr>
      <w:r>
        <w:rPr>
          <w:lang w:eastAsia="ko-KR"/>
        </w:rPr>
        <w:t xml:space="preserve">  adjacency                 Adjacent nodes</w:t>
      </w:r>
    </w:p>
    <w:p w14:paraId="1907955B" w14:textId="77777777" w:rsidR="00366A48" w:rsidRDefault="00575ED2">
      <w:pPr>
        <w:pStyle w:val="CMDOutput"/>
        <w:rPr>
          <w:lang w:eastAsia="ko-KR"/>
        </w:rPr>
      </w:pPr>
      <w:r>
        <w:rPr>
          <w:lang w:eastAsia="ko-KR"/>
        </w:rPr>
        <w:t xml:space="preserve">  aliases                   Display alias commands</w:t>
      </w:r>
    </w:p>
    <w:p w14:paraId="52F978A8" w14:textId="77777777" w:rsidR="00366A48" w:rsidRDefault="00575ED2">
      <w:pPr>
        <w:pStyle w:val="CMDOutput"/>
        <w:rPr>
          <w:lang w:eastAsia="ko-KR"/>
        </w:rPr>
      </w:pPr>
      <w:r>
        <w:rPr>
          <w:lang w:eastAsia="ko-KR"/>
        </w:rPr>
        <w:t xml:space="preserve">  alignment                 Show alignment information</w:t>
      </w:r>
    </w:p>
    <w:p w14:paraId="4796B280" w14:textId="77777777" w:rsidR="00366A48" w:rsidRDefault="00575ED2">
      <w:pPr>
        <w:pStyle w:val="CMDOutput"/>
        <w:rPr>
          <w:lang w:eastAsia="ko-KR"/>
        </w:rPr>
      </w:pPr>
      <w:r>
        <w:rPr>
          <w:lang w:eastAsia="ko-KR"/>
        </w:rPr>
        <w:t xml:space="preserve">  </w:t>
      </w:r>
      <w:proofErr w:type="spellStart"/>
      <w:r>
        <w:rPr>
          <w:lang w:eastAsia="ko-KR"/>
        </w:rPr>
        <w:t>appfw</w:t>
      </w:r>
      <w:proofErr w:type="spellEnd"/>
      <w:r>
        <w:rPr>
          <w:lang w:eastAsia="ko-KR"/>
        </w:rPr>
        <w:t xml:space="preserve">                     Application Firewall information</w:t>
      </w:r>
    </w:p>
    <w:p w14:paraId="7B4AC0CC" w14:textId="77777777" w:rsidR="00366A48" w:rsidRDefault="00575ED2">
      <w:pPr>
        <w:pStyle w:val="CMDOutput"/>
        <w:rPr>
          <w:lang w:eastAsia="ko-KR"/>
        </w:rPr>
      </w:pPr>
      <w:r>
        <w:rPr>
          <w:lang w:eastAsia="ko-KR"/>
        </w:rPr>
        <w:t xml:space="preserve">  archive                   </w:t>
      </w:r>
      <w:proofErr w:type="spellStart"/>
      <w:r>
        <w:rPr>
          <w:lang w:eastAsia="ko-KR"/>
        </w:rPr>
        <w:t>Archive</w:t>
      </w:r>
      <w:proofErr w:type="spellEnd"/>
      <w:r>
        <w:rPr>
          <w:lang w:eastAsia="ko-KR"/>
        </w:rPr>
        <w:t xml:space="preserve"> functions</w:t>
      </w:r>
    </w:p>
    <w:p w14:paraId="7DD34C50" w14:textId="77777777" w:rsidR="00366A48" w:rsidRDefault="00575ED2">
      <w:pPr>
        <w:pStyle w:val="CMDOutput"/>
        <w:rPr>
          <w:lang w:eastAsia="ko-KR"/>
        </w:rPr>
      </w:pPr>
      <w:r>
        <w:rPr>
          <w:lang w:eastAsia="ko-KR"/>
        </w:rPr>
        <w:t xml:space="preserve">  </w:t>
      </w:r>
      <w:proofErr w:type="spellStart"/>
      <w:r>
        <w:rPr>
          <w:lang w:eastAsia="ko-KR"/>
        </w:rPr>
        <w:t>arp</w:t>
      </w:r>
      <w:proofErr w:type="spellEnd"/>
      <w:r>
        <w:rPr>
          <w:lang w:eastAsia="ko-KR"/>
        </w:rPr>
        <w:t xml:space="preserve">                       ARP table</w:t>
      </w:r>
    </w:p>
    <w:p w14:paraId="2E23A328" w14:textId="77777777" w:rsidR="00366A48" w:rsidRDefault="004353EB">
      <w:pPr>
        <w:pStyle w:val="CMDOutput"/>
        <w:rPr>
          <w:lang w:eastAsia="ko-KR"/>
        </w:rPr>
      </w:pPr>
      <w:r w:rsidRPr="001F6F41">
        <w:rPr>
          <w:lang w:eastAsia="ko-KR"/>
        </w:rPr>
        <w:t>&lt;output omitted&gt;</w:t>
      </w:r>
    </w:p>
    <w:p w14:paraId="28370661" w14:textId="77777777" w:rsidR="004353EB" w:rsidRPr="0045260A" w:rsidRDefault="004353EB" w:rsidP="004353EB">
      <w:pPr>
        <w:pStyle w:val="StepHead"/>
      </w:pPr>
      <w:bookmarkStart w:id="4" w:name="wp1068663"/>
      <w:bookmarkStart w:id="5" w:name="wp1068679"/>
      <w:bookmarkStart w:id="6" w:name="wp1068688"/>
      <w:bookmarkStart w:id="7" w:name="wp1068701"/>
      <w:bookmarkStart w:id="8" w:name="wp1068709"/>
      <w:bookmarkStart w:id="9" w:name="wp1068717"/>
      <w:bookmarkStart w:id="10" w:name="wp1069259"/>
      <w:bookmarkEnd w:id="4"/>
      <w:bookmarkEnd w:id="5"/>
      <w:bookmarkEnd w:id="6"/>
      <w:bookmarkEnd w:id="7"/>
      <w:bookmarkEnd w:id="8"/>
      <w:bookmarkEnd w:id="9"/>
      <w:bookmarkEnd w:id="10"/>
      <w:r>
        <w:t>Create the admin2 view, establish a password, and assign privileges</w:t>
      </w:r>
      <w:r>
        <w:rPr>
          <w:rFonts w:ascii="Times New Roman" w:hAnsi="Times New Roman"/>
          <w:sz w:val="24"/>
          <w:lang w:eastAsia="ko-KR"/>
        </w:rPr>
        <w:t>.</w:t>
      </w:r>
    </w:p>
    <w:p w14:paraId="61FC90B3" w14:textId="77777777" w:rsidR="004353EB" w:rsidRPr="004E38AC" w:rsidRDefault="004353EB" w:rsidP="004E38AC">
      <w:pPr>
        <w:pStyle w:val="SubStepAlpha"/>
      </w:pPr>
      <w:r w:rsidRPr="004E38AC">
        <w:t xml:space="preserve">The admin2 user is a junior administrator in training who </w:t>
      </w:r>
      <w:proofErr w:type="gramStart"/>
      <w:r w:rsidRPr="004E38AC">
        <w:t>is allowed to</w:t>
      </w:r>
      <w:proofErr w:type="gramEnd"/>
      <w:r w:rsidRPr="004E38AC">
        <w:t xml:space="preserve"> view all configurations but is not allowed to configure the routers or use debug commands.</w:t>
      </w:r>
    </w:p>
    <w:p w14:paraId="31481E96" w14:textId="77777777" w:rsidR="004353EB" w:rsidRPr="001918DC" w:rsidRDefault="004353EB" w:rsidP="004E38AC">
      <w:pPr>
        <w:pStyle w:val="SubStepAlpha"/>
      </w:pPr>
      <w:r w:rsidRPr="004E38AC">
        <w:rPr>
          <w:szCs w:val="20"/>
        </w:rPr>
        <w:t xml:space="preserve">Use the </w:t>
      </w:r>
      <w:r w:rsidRPr="00EA0AFF">
        <w:rPr>
          <w:b/>
        </w:rPr>
        <w:t>enable view</w:t>
      </w:r>
      <w:r w:rsidRPr="004E38AC">
        <w:t xml:space="preserve"> command to enable the root </w:t>
      </w:r>
      <w:proofErr w:type="gramStart"/>
      <w:r w:rsidRPr="004E38AC">
        <w:t>view, and</w:t>
      </w:r>
      <w:proofErr w:type="gramEnd"/>
      <w:r w:rsidRPr="004E38AC">
        <w:t xml:space="preserve"> enter the enable secret password </w:t>
      </w:r>
      <w:r w:rsidRPr="00EA0AFF">
        <w:rPr>
          <w:b/>
        </w:rPr>
        <w:t>cisco12345</w:t>
      </w:r>
      <w:r w:rsidRPr="004E38AC">
        <w:t>.</w:t>
      </w:r>
    </w:p>
    <w:p w14:paraId="36CA2820" w14:textId="77777777" w:rsidR="004353EB" w:rsidRPr="0045260A" w:rsidRDefault="004353EB" w:rsidP="004E38AC">
      <w:pPr>
        <w:pStyle w:val="CMD"/>
        <w:rPr>
          <w:lang w:eastAsia="ko-KR"/>
        </w:rPr>
      </w:pPr>
      <w:r>
        <w:rPr>
          <w:lang w:eastAsia="ko-KR"/>
        </w:rPr>
        <w:t xml:space="preserve">R1# </w:t>
      </w:r>
      <w:r w:rsidRPr="004E38AC">
        <w:rPr>
          <w:b/>
        </w:rPr>
        <w:t>enable view</w:t>
      </w:r>
    </w:p>
    <w:p w14:paraId="04721FFB"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2941972F" w14:textId="77777777" w:rsidR="004353EB" w:rsidRDefault="004353EB" w:rsidP="004E38AC">
      <w:pPr>
        <w:pStyle w:val="SubStepAlpha"/>
        <w:rPr>
          <w:lang w:eastAsia="ko-KR"/>
        </w:rPr>
      </w:pPr>
      <w:r w:rsidRPr="004E38AC">
        <w:t>Use the following command to create the</w:t>
      </w:r>
      <w:r>
        <w:rPr>
          <w:lang w:eastAsia="ko-KR"/>
        </w:rPr>
        <w:t xml:space="preserve"> admin2 view.</w:t>
      </w:r>
    </w:p>
    <w:p w14:paraId="5451A5FD"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admin2</w:t>
      </w:r>
    </w:p>
    <w:p w14:paraId="5B59B26D"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1B1EDF6F" w14:textId="77777777" w:rsidR="004353EB" w:rsidRPr="0045260A" w:rsidRDefault="004353EB" w:rsidP="004E38AC">
      <w:pPr>
        <w:pStyle w:val="SubStepAlpha"/>
        <w:rPr>
          <w:lang w:eastAsia="ko-KR"/>
        </w:rPr>
      </w:pPr>
      <w:r w:rsidRPr="0045260A">
        <w:rPr>
          <w:lang w:eastAsia="ko-KR"/>
        </w:rPr>
        <w:lastRenderedPageBreak/>
        <w:t xml:space="preserve">Associate the </w:t>
      </w:r>
      <w:r w:rsidRPr="003A2C13">
        <w:rPr>
          <w:lang w:eastAsia="ko-KR"/>
        </w:rPr>
        <w:t>admin2 v</w:t>
      </w:r>
      <w:r w:rsidRPr="0045260A">
        <w:rPr>
          <w:lang w:eastAsia="ko-KR"/>
        </w:rPr>
        <w:t>iew with a password.</w:t>
      </w:r>
    </w:p>
    <w:p w14:paraId="0A6E6504"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admin2pass</w:t>
      </w:r>
    </w:p>
    <w:p w14:paraId="48260D10"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76D00B02" w14:textId="77777777" w:rsidR="004353EB" w:rsidRPr="009032BC" w:rsidRDefault="004353EB" w:rsidP="004E38AC">
      <w:pPr>
        <w:pStyle w:val="SubStepAlpha"/>
      </w:pPr>
      <w:r w:rsidRPr="009032BC">
        <w:t xml:space="preserve">Add all </w:t>
      </w:r>
      <w:r w:rsidR="005E2E48" w:rsidRPr="005E2E48">
        <w:rPr>
          <w:b/>
        </w:rPr>
        <w:t>show</w:t>
      </w:r>
      <w:r w:rsidRPr="009032BC">
        <w:t xml:space="preserve"> commands to the view</w:t>
      </w:r>
      <w:r w:rsidR="00533101">
        <w:t>,</w:t>
      </w:r>
      <w:r>
        <w:t xml:space="preserve"> and then e</w:t>
      </w:r>
      <w:r w:rsidRPr="00F85DBF">
        <w:t>xit from view configuration mode</w:t>
      </w:r>
      <w:r>
        <w:t>.</w:t>
      </w:r>
    </w:p>
    <w:p w14:paraId="264330A8" w14:textId="77777777" w:rsidR="004353EB" w:rsidRPr="00B20D90"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commands exec include all show</w:t>
      </w:r>
    </w:p>
    <w:p w14:paraId="7AAE6A47" w14:textId="77777777" w:rsidR="004353EB" w:rsidRPr="0045260A"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end</w:t>
      </w:r>
    </w:p>
    <w:p w14:paraId="1030306A" w14:textId="77777777" w:rsidR="004353EB" w:rsidRPr="003A6538" w:rsidRDefault="004353EB" w:rsidP="004E38AC">
      <w:pPr>
        <w:pStyle w:val="SubStepAlpha"/>
      </w:pPr>
      <w:r>
        <w:t>V</w:t>
      </w:r>
      <w:r w:rsidRPr="003A6538">
        <w:t xml:space="preserve">erify the </w:t>
      </w:r>
      <w:r>
        <w:t xml:space="preserve">admin2 </w:t>
      </w:r>
      <w:r w:rsidRPr="003A6538">
        <w:t>view.</w:t>
      </w:r>
    </w:p>
    <w:p w14:paraId="23BE077C" w14:textId="77777777" w:rsidR="004353EB" w:rsidRPr="0045260A" w:rsidRDefault="004353EB" w:rsidP="004E38AC">
      <w:pPr>
        <w:pStyle w:val="CMD"/>
        <w:rPr>
          <w:lang w:eastAsia="ko-KR"/>
        </w:rPr>
      </w:pPr>
      <w:r>
        <w:rPr>
          <w:lang w:eastAsia="ko-KR"/>
        </w:rPr>
        <w:t xml:space="preserve">R1# </w:t>
      </w:r>
      <w:r w:rsidRPr="004E38AC">
        <w:rPr>
          <w:b/>
        </w:rPr>
        <w:t>enable view admin2</w:t>
      </w:r>
    </w:p>
    <w:p w14:paraId="4C31E3A2" w14:textId="77777777" w:rsidR="004353EB" w:rsidRPr="0045260A" w:rsidRDefault="004353EB" w:rsidP="004E38AC">
      <w:pPr>
        <w:pStyle w:val="CMD"/>
        <w:rPr>
          <w:lang w:eastAsia="ko-KR"/>
        </w:rPr>
      </w:pPr>
      <w:r w:rsidRPr="0045260A">
        <w:rPr>
          <w:lang w:eastAsia="ko-KR"/>
        </w:rPr>
        <w:t xml:space="preserve">Password: </w:t>
      </w:r>
      <w:r w:rsidRPr="004E38AC">
        <w:rPr>
          <w:b/>
        </w:rPr>
        <w:t>admin2pass</w:t>
      </w:r>
    </w:p>
    <w:p w14:paraId="30F6918C" w14:textId="77777777" w:rsidR="009A0E93" w:rsidRDefault="009A0E93" w:rsidP="004E38AC">
      <w:pPr>
        <w:pStyle w:val="CMD"/>
        <w:rPr>
          <w:lang w:eastAsia="ko-KR"/>
        </w:rPr>
      </w:pPr>
    </w:p>
    <w:p w14:paraId="7E3A7D93" w14:textId="77777777" w:rsidR="004353EB" w:rsidRPr="0045260A" w:rsidRDefault="004353EB" w:rsidP="004E38AC">
      <w:pPr>
        <w:pStyle w:val="CMD"/>
        <w:rPr>
          <w:lang w:eastAsia="ko-KR"/>
        </w:rPr>
      </w:pPr>
      <w:r>
        <w:rPr>
          <w:lang w:eastAsia="ko-KR"/>
        </w:rPr>
        <w:t xml:space="preserve">R1# </w:t>
      </w:r>
      <w:r w:rsidRPr="004E38AC">
        <w:rPr>
          <w:b/>
        </w:rPr>
        <w:t>show parser view</w:t>
      </w:r>
    </w:p>
    <w:p w14:paraId="24F068D0" w14:textId="77777777" w:rsidR="004353EB" w:rsidRDefault="004353EB" w:rsidP="004E38AC">
      <w:pPr>
        <w:pStyle w:val="CMD"/>
        <w:rPr>
          <w:lang w:eastAsia="ko-KR"/>
        </w:rPr>
      </w:pPr>
      <w:r w:rsidRPr="0045260A">
        <w:rPr>
          <w:lang w:eastAsia="ko-KR"/>
        </w:rPr>
        <w:t>Current view is ‘</w:t>
      </w:r>
      <w:r>
        <w:rPr>
          <w:lang w:eastAsia="ko-KR"/>
        </w:rPr>
        <w:t>admin2</w:t>
      </w:r>
      <w:r w:rsidRPr="0045260A">
        <w:rPr>
          <w:lang w:eastAsia="ko-KR"/>
        </w:rPr>
        <w:t>’</w:t>
      </w:r>
    </w:p>
    <w:p w14:paraId="35F1C982" w14:textId="77777777" w:rsidR="004353EB" w:rsidRPr="003A6538" w:rsidRDefault="004353EB" w:rsidP="004E38AC">
      <w:pPr>
        <w:pStyle w:val="SubStepAlpha"/>
      </w:pPr>
      <w:r w:rsidRPr="003A6538">
        <w:t>Examine the commands available in the admin2</w:t>
      </w:r>
      <w:r>
        <w:t xml:space="preserve"> </w:t>
      </w:r>
      <w:r w:rsidRPr="003A6538">
        <w:t>view</w:t>
      </w:r>
      <w:r>
        <w:t>.</w:t>
      </w:r>
    </w:p>
    <w:p w14:paraId="17CC40D1"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4E38AC">
        <w:rPr>
          <w:b/>
        </w:rPr>
        <w:t>?</w:t>
      </w:r>
      <w:proofErr w:type="gramEnd"/>
    </w:p>
    <w:p w14:paraId="11DF5B6F" w14:textId="77777777" w:rsidR="000435D4" w:rsidRDefault="004353EB" w:rsidP="000435D4">
      <w:pPr>
        <w:pStyle w:val="CMD"/>
        <w:rPr>
          <w:lang w:eastAsia="ko-KR"/>
        </w:rPr>
      </w:pPr>
      <w:r w:rsidRPr="00C31199">
        <w:rPr>
          <w:lang w:eastAsia="ko-KR"/>
        </w:rPr>
        <w:t>Exec commands:</w:t>
      </w:r>
    </w:p>
    <w:p w14:paraId="40C36C11" w14:textId="77777777" w:rsidR="000435D4" w:rsidRDefault="000435D4" w:rsidP="000435D4">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2415B19A" w14:textId="77777777" w:rsidR="000435D4" w:rsidRDefault="000435D4" w:rsidP="000435D4">
      <w:pPr>
        <w:pStyle w:val="CMDOutput"/>
        <w:rPr>
          <w:lang w:eastAsia="ko-KR"/>
        </w:rPr>
      </w:pPr>
      <w:r>
        <w:rPr>
          <w:lang w:eastAsia="ko-KR"/>
        </w:rPr>
        <w:t xml:space="preserve">  do-exec      Mode-independent "do-exec" prefix support</w:t>
      </w:r>
    </w:p>
    <w:p w14:paraId="6F4B2A39" w14:textId="77777777" w:rsidR="000435D4" w:rsidRDefault="000435D4" w:rsidP="000435D4">
      <w:pPr>
        <w:pStyle w:val="CMDOutput"/>
        <w:rPr>
          <w:lang w:eastAsia="ko-KR"/>
        </w:rPr>
      </w:pPr>
      <w:r>
        <w:rPr>
          <w:lang w:eastAsia="ko-KR"/>
        </w:rPr>
        <w:t xml:space="preserve">  enable       Turn on privileged commands</w:t>
      </w:r>
    </w:p>
    <w:p w14:paraId="319FBF46" w14:textId="77777777" w:rsidR="000435D4" w:rsidRDefault="000435D4" w:rsidP="000435D4">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5879AFED" w14:textId="77777777" w:rsidR="004353EB" w:rsidRDefault="000435D4" w:rsidP="000435D4">
      <w:pPr>
        <w:pStyle w:val="CMDOutput"/>
        <w:rPr>
          <w:lang w:eastAsia="ko-KR"/>
        </w:rPr>
      </w:pPr>
      <w:r>
        <w:rPr>
          <w:lang w:eastAsia="ko-KR"/>
        </w:rPr>
        <w:t xml:space="preserve">  show         </w:t>
      </w:r>
      <w:proofErr w:type="spellStart"/>
      <w:r>
        <w:rPr>
          <w:lang w:eastAsia="ko-KR"/>
        </w:rPr>
        <w:t>Show</w:t>
      </w:r>
      <w:proofErr w:type="spellEnd"/>
      <w:r>
        <w:rPr>
          <w:lang w:eastAsia="ko-KR"/>
        </w:rPr>
        <w:t xml:space="preserve"> running system information</w:t>
      </w:r>
    </w:p>
    <w:p w14:paraId="4F5F0C96" w14:textId="77777777" w:rsidR="00D4666A" w:rsidRDefault="00597D32" w:rsidP="00A60527">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E</w:t>
      </w:r>
      <w:r w:rsidR="009A0E93">
        <w:rPr>
          <w:lang w:eastAsia="ko-KR"/>
        </w:rPr>
        <w:t>XEC</w:t>
      </w:r>
      <w:r>
        <w:rPr>
          <w:lang w:eastAsia="ko-KR"/>
        </w:rPr>
        <w:t xml:space="preserve"> 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 </w:t>
      </w:r>
      <w:r w:rsidR="00243D6B">
        <w:rPr>
          <w:lang w:eastAsia="ko-KR"/>
        </w:rPr>
        <w:t xml:space="preserve">the </w:t>
      </w:r>
      <w:r>
        <w:rPr>
          <w:lang w:eastAsia="ko-KR"/>
        </w:rPr>
        <w:t>IOS image used.</w:t>
      </w:r>
    </w:p>
    <w:p w14:paraId="0C72A924" w14:textId="77777777" w:rsidR="00570AE6" w:rsidRDefault="004353EB" w:rsidP="00EA0AFF">
      <w:pPr>
        <w:pStyle w:val="BodyTextL50"/>
        <w:rPr>
          <w:lang w:eastAsia="ko-KR"/>
        </w:rPr>
      </w:pPr>
      <w:r w:rsidRPr="00B2167C">
        <w:rPr>
          <w:lang w:eastAsia="ko-KR"/>
        </w:rPr>
        <w:t>What is missing from the list of admin2 commands that is present in the admin1 commands?</w:t>
      </w:r>
    </w:p>
    <w:p w14:paraId="25CF8AF8" w14:textId="77777777" w:rsidR="00570AE6" w:rsidRDefault="00570AE6" w:rsidP="00EA0AFF">
      <w:pPr>
        <w:pStyle w:val="BodyTextL50"/>
        <w:rPr>
          <w:lang w:eastAsia="ko-KR"/>
        </w:rPr>
      </w:pPr>
      <w:r>
        <w:rPr>
          <w:lang w:eastAsia="ko-KR"/>
        </w:rPr>
        <w:t>____________________________________________________________________________________</w:t>
      </w:r>
    </w:p>
    <w:p w14:paraId="26130B1C" w14:textId="77777777" w:rsidR="004353EB" w:rsidRPr="0045260A" w:rsidRDefault="004353EB" w:rsidP="004353EB">
      <w:pPr>
        <w:pStyle w:val="StepHead"/>
      </w:pPr>
      <w:r>
        <w:t>Create the tech view, establish a password, and assign privileges</w:t>
      </w:r>
      <w:r>
        <w:rPr>
          <w:rFonts w:ascii="Times New Roman" w:hAnsi="Times New Roman"/>
          <w:sz w:val="24"/>
          <w:lang w:eastAsia="ko-KR"/>
        </w:rPr>
        <w:t>.</w:t>
      </w:r>
    </w:p>
    <w:p w14:paraId="439E01CB" w14:textId="77777777" w:rsidR="004353EB" w:rsidRPr="004E38AC" w:rsidRDefault="004353EB" w:rsidP="004E38AC">
      <w:pPr>
        <w:pStyle w:val="SubStepAlpha"/>
      </w:pPr>
      <w:r w:rsidRPr="004E38AC">
        <w:t xml:space="preserve">The tech user typically installs end-user devices and cabling. Tech users are only allowed to use selected </w:t>
      </w:r>
      <w:r w:rsidR="005E2E48" w:rsidRPr="005E2E48">
        <w:rPr>
          <w:b/>
        </w:rPr>
        <w:t>show</w:t>
      </w:r>
      <w:r w:rsidRPr="004E38AC">
        <w:t xml:space="preserve"> commands.</w:t>
      </w:r>
    </w:p>
    <w:p w14:paraId="1FB7B3AC" w14:textId="77777777" w:rsidR="004353EB" w:rsidRPr="001918DC" w:rsidRDefault="004353EB" w:rsidP="004E38AC">
      <w:pPr>
        <w:pStyle w:val="SubStepAlpha"/>
      </w:pPr>
      <w:r w:rsidRPr="004E38AC">
        <w:rPr>
          <w:szCs w:val="20"/>
        </w:rPr>
        <w:t xml:space="preserve">Use the enable </w:t>
      </w:r>
      <w:r w:rsidRPr="00EA0AFF">
        <w:rPr>
          <w:b/>
        </w:rPr>
        <w:t>view</w:t>
      </w:r>
      <w:r w:rsidRPr="004E38AC">
        <w:t xml:space="preserve"> command to enable the root </w:t>
      </w:r>
      <w:proofErr w:type="gramStart"/>
      <w:r w:rsidRPr="004E38AC">
        <w:t>view, and</w:t>
      </w:r>
      <w:proofErr w:type="gramEnd"/>
      <w:r w:rsidRPr="004E38AC">
        <w:t xml:space="preserve"> enter the enable secret password </w:t>
      </w:r>
      <w:r w:rsidRPr="00EA0AFF">
        <w:rPr>
          <w:b/>
        </w:rPr>
        <w:t>cisco12345</w:t>
      </w:r>
      <w:r w:rsidRPr="004E38AC">
        <w:t>.</w:t>
      </w:r>
    </w:p>
    <w:p w14:paraId="657488AD" w14:textId="77777777" w:rsidR="004353EB" w:rsidRPr="0045260A" w:rsidRDefault="004353EB" w:rsidP="004E38AC">
      <w:pPr>
        <w:pStyle w:val="CMD"/>
        <w:rPr>
          <w:lang w:eastAsia="ko-KR"/>
        </w:rPr>
      </w:pPr>
      <w:r>
        <w:rPr>
          <w:lang w:eastAsia="ko-KR"/>
        </w:rPr>
        <w:t xml:space="preserve">R1# </w:t>
      </w:r>
      <w:r w:rsidRPr="004E38AC">
        <w:rPr>
          <w:b/>
        </w:rPr>
        <w:t>enable view</w:t>
      </w:r>
    </w:p>
    <w:p w14:paraId="42AC41B8"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656206C2" w14:textId="77777777" w:rsidR="004353EB" w:rsidRDefault="004353EB" w:rsidP="004E38AC">
      <w:pPr>
        <w:pStyle w:val="SubStepAlpha"/>
        <w:rPr>
          <w:lang w:eastAsia="ko-KR"/>
        </w:rPr>
      </w:pPr>
      <w:r w:rsidRPr="004E38AC">
        <w:t>Use the following command to create the</w:t>
      </w:r>
      <w:r>
        <w:rPr>
          <w:lang w:eastAsia="ko-KR"/>
        </w:rPr>
        <w:t xml:space="preserve"> tech view.</w:t>
      </w:r>
    </w:p>
    <w:p w14:paraId="7CAA3549"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tech</w:t>
      </w:r>
    </w:p>
    <w:p w14:paraId="28CB388B"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1744EC43" w14:textId="77777777" w:rsidR="004353EB" w:rsidRPr="0045260A" w:rsidRDefault="004353EB" w:rsidP="004E38AC">
      <w:pPr>
        <w:pStyle w:val="SubStepAlpha"/>
      </w:pPr>
      <w:r w:rsidRPr="0045260A">
        <w:t xml:space="preserve">Associate the </w:t>
      </w:r>
      <w:r>
        <w:t xml:space="preserve">tech </w:t>
      </w:r>
      <w:r w:rsidRPr="0045260A">
        <w:t>view with a password.</w:t>
      </w:r>
    </w:p>
    <w:p w14:paraId="4A288FEB"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 xml:space="preserve">secret </w:t>
      </w:r>
      <w:proofErr w:type="spellStart"/>
      <w:r w:rsidRPr="004E38AC">
        <w:rPr>
          <w:b/>
        </w:rPr>
        <w:t>techpasswd</w:t>
      </w:r>
      <w:proofErr w:type="spellEnd"/>
    </w:p>
    <w:p w14:paraId="11261273"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7C9E84B7" w14:textId="77777777" w:rsidR="004353EB" w:rsidRPr="00757F05" w:rsidRDefault="004353EB" w:rsidP="004E38AC">
      <w:pPr>
        <w:pStyle w:val="SubStepAlpha"/>
      </w:pPr>
      <w:r w:rsidRPr="00757F05">
        <w:t xml:space="preserve">Add </w:t>
      </w:r>
      <w:r>
        <w:t xml:space="preserve">the following </w:t>
      </w:r>
      <w:r w:rsidR="005E2E48" w:rsidRPr="005E2E48">
        <w:rPr>
          <w:b/>
        </w:rPr>
        <w:t>show</w:t>
      </w:r>
      <w:r w:rsidRPr="00757F05">
        <w:t xml:space="preserve"> commands to the view</w:t>
      </w:r>
      <w:r>
        <w:t xml:space="preserve"> and then e</w:t>
      </w:r>
      <w:r w:rsidRPr="00F85DBF">
        <w:t>xit from view configuration mode</w:t>
      </w:r>
      <w:r>
        <w:t>.</w:t>
      </w:r>
    </w:p>
    <w:p w14:paraId="6856507F"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version</w:t>
      </w:r>
    </w:p>
    <w:p w14:paraId="525B0741"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interfaces</w:t>
      </w:r>
    </w:p>
    <w:p w14:paraId="093230C4"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 xml:space="preserve">commands exec include show </w:t>
      </w:r>
      <w:proofErr w:type="spellStart"/>
      <w:r w:rsidRPr="004E38AC">
        <w:rPr>
          <w:b/>
        </w:rPr>
        <w:t>ip</w:t>
      </w:r>
      <w:proofErr w:type="spellEnd"/>
      <w:r w:rsidRPr="004E38AC">
        <w:rPr>
          <w:b/>
        </w:rPr>
        <w:t xml:space="preserve"> interface brief</w:t>
      </w:r>
    </w:p>
    <w:p w14:paraId="6585951C"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parser view</w:t>
      </w:r>
    </w:p>
    <w:p w14:paraId="50B63F11"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7A9E5E97" w14:textId="77777777" w:rsidR="004353EB" w:rsidRPr="00757F05" w:rsidRDefault="004353EB" w:rsidP="004E38AC">
      <w:pPr>
        <w:pStyle w:val="SubStepAlpha"/>
      </w:pPr>
      <w:r>
        <w:t>V</w:t>
      </w:r>
      <w:r w:rsidRPr="00757F05">
        <w:t xml:space="preserve">erify the </w:t>
      </w:r>
      <w:r>
        <w:t xml:space="preserve">tech </w:t>
      </w:r>
      <w:r w:rsidRPr="00757F05">
        <w:t>view.</w:t>
      </w:r>
    </w:p>
    <w:p w14:paraId="289FCAE2" w14:textId="77777777" w:rsidR="004353EB" w:rsidRPr="0045260A" w:rsidRDefault="004353EB" w:rsidP="004E38AC">
      <w:pPr>
        <w:pStyle w:val="CMD"/>
        <w:rPr>
          <w:lang w:eastAsia="ko-KR"/>
        </w:rPr>
      </w:pPr>
      <w:r>
        <w:rPr>
          <w:lang w:eastAsia="ko-KR"/>
        </w:rPr>
        <w:t xml:space="preserve">R1# </w:t>
      </w:r>
      <w:r w:rsidRPr="004E38AC">
        <w:rPr>
          <w:b/>
        </w:rPr>
        <w:t>enable view tech</w:t>
      </w:r>
    </w:p>
    <w:p w14:paraId="1536F5AE" w14:textId="77777777" w:rsidR="004353EB" w:rsidRPr="0045260A" w:rsidRDefault="004353EB" w:rsidP="004E38AC">
      <w:pPr>
        <w:pStyle w:val="CMD"/>
        <w:rPr>
          <w:lang w:eastAsia="ko-KR"/>
        </w:rPr>
      </w:pPr>
      <w:r w:rsidRPr="0045260A">
        <w:rPr>
          <w:lang w:eastAsia="ko-KR"/>
        </w:rPr>
        <w:t>Password:</w:t>
      </w:r>
      <w:r w:rsidR="0081002E">
        <w:rPr>
          <w:lang w:eastAsia="ko-KR"/>
        </w:rPr>
        <w:t xml:space="preserve"> </w:t>
      </w:r>
      <w:proofErr w:type="spellStart"/>
      <w:r w:rsidRPr="004E38AC">
        <w:rPr>
          <w:b/>
        </w:rPr>
        <w:t>techpasswd</w:t>
      </w:r>
      <w:proofErr w:type="spellEnd"/>
    </w:p>
    <w:p w14:paraId="787BC2D0" w14:textId="77777777" w:rsidR="009A0E93" w:rsidRDefault="009A0E93" w:rsidP="004E38AC">
      <w:pPr>
        <w:pStyle w:val="CMD"/>
        <w:rPr>
          <w:lang w:eastAsia="ko-KR"/>
        </w:rPr>
      </w:pPr>
    </w:p>
    <w:p w14:paraId="3EEDA504" w14:textId="77777777" w:rsidR="004353EB" w:rsidRPr="0045260A" w:rsidRDefault="004353EB" w:rsidP="004E38AC">
      <w:pPr>
        <w:pStyle w:val="CMD"/>
        <w:rPr>
          <w:lang w:eastAsia="ko-KR"/>
        </w:rPr>
      </w:pPr>
      <w:r>
        <w:rPr>
          <w:lang w:eastAsia="ko-KR"/>
        </w:rPr>
        <w:lastRenderedPageBreak/>
        <w:t xml:space="preserve">R1# </w:t>
      </w:r>
      <w:r w:rsidRPr="004E38AC">
        <w:rPr>
          <w:b/>
        </w:rPr>
        <w:t>show parser view</w:t>
      </w:r>
    </w:p>
    <w:p w14:paraId="3DE0633E" w14:textId="77777777" w:rsidR="004353EB" w:rsidRPr="000608D1" w:rsidRDefault="005E2E48" w:rsidP="004E38AC">
      <w:pPr>
        <w:pStyle w:val="CMD"/>
      </w:pPr>
      <w:r w:rsidRPr="005E2E48">
        <w:t>Current view is ‘tech’</w:t>
      </w:r>
    </w:p>
    <w:p w14:paraId="644C24BA" w14:textId="77777777" w:rsidR="004353EB" w:rsidRPr="00757F05" w:rsidRDefault="004353EB" w:rsidP="004E38AC">
      <w:pPr>
        <w:pStyle w:val="SubStepAlpha"/>
      </w:pPr>
      <w:r w:rsidRPr="00757F05">
        <w:t xml:space="preserve">Examine the commands available in the </w:t>
      </w:r>
      <w:r>
        <w:t xml:space="preserve">tech </w:t>
      </w:r>
      <w:r w:rsidRPr="00757F05">
        <w:t>view</w:t>
      </w:r>
      <w:r>
        <w:t>.</w:t>
      </w:r>
    </w:p>
    <w:p w14:paraId="5829E04A"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598E663A" w14:textId="77777777" w:rsidR="00B34CB8" w:rsidRDefault="00B34CB8" w:rsidP="00B579F5">
      <w:pPr>
        <w:pStyle w:val="CMDOutput"/>
        <w:rPr>
          <w:lang w:eastAsia="ko-KR"/>
        </w:rPr>
      </w:pPr>
      <w:r>
        <w:rPr>
          <w:lang w:eastAsia="ko-KR"/>
        </w:rPr>
        <w:t>Exec commands:</w:t>
      </w:r>
    </w:p>
    <w:p w14:paraId="46F495C3" w14:textId="77777777" w:rsidR="00B34CB8" w:rsidRDefault="00B34CB8" w:rsidP="0081002E">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302239C0" w14:textId="77777777" w:rsidR="00B34CB8" w:rsidRDefault="00B34CB8" w:rsidP="0081002E">
      <w:pPr>
        <w:pStyle w:val="CMDOutput"/>
        <w:rPr>
          <w:lang w:eastAsia="ko-KR"/>
        </w:rPr>
      </w:pPr>
      <w:r>
        <w:rPr>
          <w:lang w:eastAsia="ko-KR"/>
        </w:rPr>
        <w:t xml:space="preserve">  do-exec      Mode-independent "do-exec" prefix support</w:t>
      </w:r>
    </w:p>
    <w:p w14:paraId="2C0E4169" w14:textId="77777777" w:rsidR="00B34CB8" w:rsidRDefault="00B34CB8" w:rsidP="0081002E">
      <w:pPr>
        <w:pStyle w:val="CMDOutput"/>
        <w:rPr>
          <w:lang w:eastAsia="ko-KR"/>
        </w:rPr>
      </w:pPr>
      <w:r>
        <w:rPr>
          <w:lang w:eastAsia="ko-KR"/>
        </w:rPr>
        <w:t xml:space="preserve">  enable       Turn on privileged commands</w:t>
      </w:r>
    </w:p>
    <w:p w14:paraId="39F017A3" w14:textId="77777777" w:rsidR="00B34CB8" w:rsidRDefault="00B34CB8" w:rsidP="0081002E">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4AC78E6C" w14:textId="77777777" w:rsidR="00366A48" w:rsidRDefault="00B34CB8">
      <w:pPr>
        <w:pStyle w:val="CMDOutput"/>
        <w:rPr>
          <w:lang w:eastAsia="ko-KR"/>
        </w:rPr>
      </w:pPr>
      <w:r>
        <w:rPr>
          <w:lang w:eastAsia="ko-KR"/>
        </w:rPr>
        <w:t xml:space="preserve">  show         </w:t>
      </w:r>
      <w:proofErr w:type="spellStart"/>
      <w:r>
        <w:rPr>
          <w:lang w:eastAsia="ko-KR"/>
        </w:rPr>
        <w:t>Show</w:t>
      </w:r>
      <w:proofErr w:type="spellEnd"/>
      <w:r>
        <w:rPr>
          <w:lang w:eastAsia="ko-KR"/>
        </w:rPr>
        <w:t xml:space="preserve"> running system information</w:t>
      </w:r>
    </w:p>
    <w:p w14:paraId="64AFA6A4" w14:textId="77777777"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14:paraId="4198C083" w14:textId="77777777" w:rsidR="004C553A" w:rsidRDefault="004C553A">
      <w:pPr>
        <w:spacing w:before="0" w:after="0" w:line="240" w:lineRule="auto"/>
        <w:rPr>
          <w:sz w:val="20"/>
        </w:rPr>
      </w:pPr>
      <w:r>
        <w:br w:type="page"/>
      </w:r>
    </w:p>
    <w:p w14:paraId="1C1E40C0" w14:textId="77777777" w:rsidR="004353EB" w:rsidRPr="00F85DBF" w:rsidRDefault="004353EB" w:rsidP="004E38AC">
      <w:pPr>
        <w:pStyle w:val="SubStepAlpha"/>
      </w:pPr>
      <w:r w:rsidRPr="00F85DBF">
        <w:lastRenderedPageBreak/>
        <w:t xml:space="preserve">Examine the </w:t>
      </w:r>
      <w:r w:rsidRPr="00EA0AFF">
        <w:rPr>
          <w:b/>
        </w:rPr>
        <w:t>show</w:t>
      </w:r>
      <w:r w:rsidRPr="00F85DBF">
        <w:t xml:space="preserve"> commands available in the </w:t>
      </w:r>
      <w:r>
        <w:t xml:space="preserve">tech </w:t>
      </w:r>
      <w:r w:rsidRPr="00F85DBF">
        <w:t>view</w:t>
      </w:r>
      <w:r>
        <w:t>.</w:t>
      </w:r>
    </w:p>
    <w:p w14:paraId="4FA6D373" w14:textId="77777777" w:rsidR="004353EB" w:rsidRDefault="004353EB" w:rsidP="004E38AC">
      <w:pPr>
        <w:pStyle w:val="CMD"/>
        <w:rPr>
          <w:lang w:eastAsia="ko-KR"/>
        </w:rPr>
      </w:pPr>
      <w:r>
        <w:rPr>
          <w:lang w:eastAsia="ko-KR"/>
        </w:rPr>
        <w:t xml:space="preserve">R1# </w:t>
      </w:r>
      <w:proofErr w:type="gramStart"/>
      <w:r w:rsidRPr="00B579F5">
        <w:rPr>
          <w:b/>
          <w:lang w:eastAsia="ko-KR"/>
        </w:rPr>
        <w:t>show ?</w:t>
      </w:r>
      <w:proofErr w:type="gramEnd"/>
    </w:p>
    <w:p w14:paraId="4E0ACA7A" w14:textId="77777777" w:rsidR="00B34CB8" w:rsidRDefault="00B34CB8" w:rsidP="0081002E">
      <w:pPr>
        <w:pStyle w:val="CMDOutput"/>
        <w:rPr>
          <w:lang w:eastAsia="ko-KR"/>
        </w:rPr>
      </w:pPr>
      <w:r>
        <w:rPr>
          <w:lang w:eastAsia="ko-KR"/>
        </w:rPr>
        <w:t xml:space="preserve">  banner      Display banner information</w:t>
      </w:r>
    </w:p>
    <w:p w14:paraId="0F069326" w14:textId="77777777" w:rsidR="00B34CB8" w:rsidRDefault="00B34CB8" w:rsidP="0081002E">
      <w:pPr>
        <w:pStyle w:val="CMDOutput"/>
        <w:rPr>
          <w:lang w:eastAsia="ko-KR"/>
        </w:rPr>
      </w:pPr>
      <w:r>
        <w:rPr>
          <w:lang w:eastAsia="ko-KR"/>
        </w:rPr>
        <w:t xml:space="preserve">  flash0:     display information about flash0: file system</w:t>
      </w:r>
    </w:p>
    <w:p w14:paraId="0A47D0B4" w14:textId="77777777" w:rsidR="00B34CB8" w:rsidRDefault="00B34CB8" w:rsidP="0081002E">
      <w:pPr>
        <w:pStyle w:val="CMDOutput"/>
        <w:rPr>
          <w:lang w:eastAsia="ko-KR"/>
        </w:rPr>
      </w:pPr>
      <w:r>
        <w:rPr>
          <w:lang w:eastAsia="ko-KR"/>
        </w:rPr>
        <w:t xml:space="preserve">  flash1:     display information about flash1: file system</w:t>
      </w:r>
    </w:p>
    <w:p w14:paraId="001E5034" w14:textId="77777777" w:rsidR="00B34CB8" w:rsidRDefault="00B34CB8" w:rsidP="0081002E">
      <w:pPr>
        <w:pStyle w:val="CMDOutput"/>
        <w:rPr>
          <w:lang w:eastAsia="ko-KR"/>
        </w:rPr>
      </w:pPr>
      <w:r>
        <w:rPr>
          <w:lang w:eastAsia="ko-KR"/>
        </w:rPr>
        <w:t xml:space="preserve">  flash:      display information about flash: file system</w:t>
      </w:r>
    </w:p>
    <w:p w14:paraId="25F780F5" w14:textId="77777777" w:rsidR="00B34CB8" w:rsidRDefault="00B34CB8" w:rsidP="0081002E">
      <w:pPr>
        <w:pStyle w:val="CMDOutput"/>
        <w:rPr>
          <w:lang w:eastAsia="ko-KR"/>
        </w:rPr>
      </w:pPr>
      <w:r>
        <w:rPr>
          <w:lang w:eastAsia="ko-KR"/>
        </w:rPr>
        <w:t xml:space="preserve">  </w:t>
      </w:r>
      <w:proofErr w:type="gramStart"/>
      <w:r>
        <w:rPr>
          <w:lang w:eastAsia="ko-KR"/>
        </w:rPr>
        <w:t>interfaces  Interface</w:t>
      </w:r>
      <w:proofErr w:type="gramEnd"/>
      <w:r>
        <w:rPr>
          <w:lang w:eastAsia="ko-KR"/>
        </w:rPr>
        <w:t xml:space="preserve"> status and configuration</w:t>
      </w:r>
    </w:p>
    <w:p w14:paraId="231AF4F9" w14:textId="77777777" w:rsidR="00B34CB8" w:rsidRDefault="00B34CB8" w:rsidP="0081002E">
      <w:pPr>
        <w:pStyle w:val="CMDOutput"/>
        <w:rPr>
          <w:lang w:eastAsia="ko-KR"/>
        </w:rPr>
      </w:pPr>
      <w:r>
        <w:rPr>
          <w:lang w:eastAsia="ko-KR"/>
        </w:rPr>
        <w:t xml:space="preserve">  </w:t>
      </w:r>
      <w:proofErr w:type="spellStart"/>
      <w:r>
        <w:rPr>
          <w:lang w:eastAsia="ko-KR"/>
        </w:rPr>
        <w:t>ip</w:t>
      </w:r>
      <w:proofErr w:type="spellEnd"/>
      <w:r>
        <w:rPr>
          <w:lang w:eastAsia="ko-KR"/>
        </w:rPr>
        <w:t xml:space="preserve">          IP information</w:t>
      </w:r>
    </w:p>
    <w:p w14:paraId="5C34BEA2" w14:textId="77777777" w:rsidR="00B34CB8" w:rsidRDefault="00B34CB8" w:rsidP="0081002E">
      <w:pPr>
        <w:pStyle w:val="CMDOutput"/>
        <w:rPr>
          <w:lang w:eastAsia="ko-KR"/>
        </w:rPr>
      </w:pPr>
      <w:r>
        <w:rPr>
          <w:lang w:eastAsia="ko-KR"/>
        </w:rPr>
        <w:t xml:space="preserve">  parser      Display parser information</w:t>
      </w:r>
    </w:p>
    <w:p w14:paraId="6E82464F" w14:textId="77777777" w:rsidR="00B34CB8" w:rsidRDefault="00B34CB8" w:rsidP="0081002E">
      <w:pPr>
        <w:pStyle w:val="CMDOutput"/>
        <w:rPr>
          <w:lang w:eastAsia="ko-KR"/>
        </w:rPr>
      </w:pPr>
      <w:r>
        <w:rPr>
          <w:lang w:eastAsia="ko-KR"/>
        </w:rPr>
        <w:t xml:space="preserve">  usbflash0:  display information about usbflash0: file system</w:t>
      </w:r>
    </w:p>
    <w:p w14:paraId="16D02F66" w14:textId="77777777" w:rsidR="00366A48" w:rsidRDefault="00B34CB8">
      <w:pPr>
        <w:pStyle w:val="CMDOutput"/>
        <w:rPr>
          <w:lang w:eastAsia="ko-KR"/>
        </w:rPr>
      </w:pPr>
      <w:r>
        <w:rPr>
          <w:lang w:eastAsia="ko-KR"/>
        </w:rPr>
        <w:t xml:space="preserve">  version     System hardware and software status</w:t>
      </w:r>
    </w:p>
    <w:p w14:paraId="4BB728B5" w14:textId="77777777"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14:paraId="4CA17AA0" w14:textId="77777777" w:rsidR="00460AFB" w:rsidRDefault="004353EB" w:rsidP="004E38AC">
      <w:pPr>
        <w:pStyle w:val="SubStepAlpha"/>
        <w:rPr>
          <w:lang w:eastAsia="ko-KR"/>
        </w:rPr>
      </w:pPr>
      <w:r>
        <w:t>Issue</w:t>
      </w:r>
      <w:r w:rsidRPr="003A2A18">
        <w:t xml:space="preserve"> the </w:t>
      </w:r>
      <w:r w:rsidRPr="00C800E3">
        <w:rPr>
          <w:b/>
        </w:rPr>
        <w:t xml:space="preserve">show </w:t>
      </w:r>
      <w:proofErr w:type="spellStart"/>
      <w:r w:rsidRPr="00C800E3">
        <w:rPr>
          <w:b/>
        </w:rPr>
        <w:t>ip</w:t>
      </w:r>
      <w:proofErr w:type="spellEnd"/>
      <w:r w:rsidRPr="00C800E3">
        <w:rPr>
          <w:b/>
        </w:rPr>
        <w:t xml:space="preserve"> interface brief</w:t>
      </w:r>
      <w:r w:rsidR="005E2E48" w:rsidRPr="005E2E48">
        <w:rPr>
          <w:rFonts w:eastAsia="Arial"/>
        </w:rPr>
        <w:t xml:space="preserve"> </w:t>
      </w:r>
      <w:r w:rsidRPr="003A2A18">
        <w:t xml:space="preserve">command. Were you able to do it as the tech user? </w:t>
      </w:r>
      <w:r w:rsidR="00A002AB">
        <w:t>Explain.</w:t>
      </w:r>
    </w:p>
    <w:p w14:paraId="69EA21EA" w14:textId="77777777" w:rsidR="002A27E9" w:rsidRDefault="00460AFB">
      <w:pPr>
        <w:pStyle w:val="BodyTextL50"/>
        <w:rPr>
          <w:lang w:eastAsia="ko-KR"/>
        </w:rPr>
      </w:pPr>
      <w:r>
        <w:rPr>
          <w:lang w:eastAsia="ko-KR"/>
        </w:rPr>
        <w:t>____________________________________________________________________________________</w:t>
      </w:r>
    </w:p>
    <w:p w14:paraId="56240D63" w14:textId="77777777" w:rsidR="002A27E9" w:rsidRDefault="00460AFB">
      <w:pPr>
        <w:pStyle w:val="BodyTextL50"/>
        <w:rPr>
          <w:lang w:eastAsia="ko-KR"/>
        </w:rPr>
      </w:pPr>
      <w:r>
        <w:rPr>
          <w:lang w:eastAsia="ko-KR"/>
        </w:rPr>
        <w:t>____________________________________________________________________________________</w:t>
      </w:r>
    </w:p>
    <w:p w14:paraId="402260B6" w14:textId="77777777" w:rsidR="00460AFB" w:rsidRDefault="004353EB" w:rsidP="004E38AC">
      <w:pPr>
        <w:pStyle w:val="SubStepAlpha"/>
        <w:rPr>
          <w:lang w:eastAsia="ko-KR"/>
        </w:rPr>
      </w:pPr>
      <w:r>
        <w:t>Issue</w:t>
      </w:r>
      <w:r w:rsidRPr="003A2A18">
        <w:t xml:space="preserve"> the </w:t>
      </w:r>
      <w:r w:rsidRPr="00C800E3">
        <w:rPr>
          <w:b/>
        </w:rPr>
        <w:t xml:space="preserve">show </w:t>
      </w:r>
      <w:proofErr w:type="spellStart"/>
      <w:r w:rsidRPr="00C800E3">
        <w:rPr>
          <w:b/>
        </w:rPr>
        <w:t>ip</w:t>
      </w:r>
      <w:proofErr w:type="spellEnd"/>
      <w:r w:rsidRPr="00C800E3">
        <w:rPr>
          <w:b/>
        </w:rPr>
        <w:t xml:space="preserve"> route</w:t>
      </w:r>
      <w:r>
        <w:t xml:space="preserve"> </w:t>
      </w:r>
      <w:r w:rsidRPr="003A2A18">
        <w:t>command. Were you able to do it as the tech user?</w:t>
      </w:r>
    </w:p>
    <w:p w14:paraId="01E5067B" w14:textId="77777777" w:rsidR="002A27E9" w:rsidRDefault="00460AFB">
      <w:pPr>
        <w:pStyle w:val="BodyTextL50"/>
        <w:rPr>
          <w:lang w:eastAsia="ko-KR"/>
        </w:rPr>
      </w:pPr>
      <w:r>
        <w:rPr>
          <w:lang w:eastAsia="ko-KR"/>
        </w:rPr>
        <w:t>____________________________________________________________________________________</w:t>
      </w:r>
    </w:p>
    <w:p w14:paraId="4A36406D" w14:textId="77777777" w:rsidR="002A27E9" w:rsidRDefault="00460AFB">
      <w:pPr>
        <w:pStyle w:val="BodyTextL50"/>
        <w:rPr>
          <w:lang w:eastAsia="ko-KR"/>
        </w:rPr>
      </w:pPr>
      <w:r>
        <w:rPr>
          <w:lang w:eastAsia="ko-KR"/>
        </w:rPr>
        <w:t>____________________________________________________________________________________</w:t>
      </w:r>
    </w:p>
    <w:p w14:paraId="1E5261BB" w14:textId="77777777" w:rsidR="004353EB" w:rsidRPr="00B20D90" w:rsidRDefault="004353EB" w:rsidP="004E38AC">
      <w:pPr>
        <w:pStyle w:val="SubStepAlpha"/>
      </w:pPr>
      <w:r w:rsidRPr="00B20D90">
        <w:t xml:space="preserve">Return to root view with the </w:t>
      </w:r>
      <w:r w:rsidR="005E2E48" w:rsidRPr="005E2E48">
        <w:rPr>
          <w:b/>
        </w:rPr>
        <w:t>enable view</w:t>
      </w:r>
      <w:r w:rsidRPr="00B20D90">
        <w:t xml:space="preserve"> command.</w:t>
      </w:r>
    </w:p>
    <w:p w14:paraId="597BFC07" w14:textId="77777777" w:rsidR="004353EB" w:rsidRPr="00B20D90" w:rsidRDefault="004353EB" w:rsidP="004E38AC">
      <w:pPr>
        <w:pStyle w:val="CMD"/>
        <w:rPr>
          <w:lang w:eastAsia="ko-KR"/>
        </w:rPr>
      </w:pPr>
      <w:r>
        <w:rPr>
          <w:lang w:eastAsia="ko-KR"/>
        </w:rPr>
        <w:t xml:space="preserve">R1# </w:t>
      </w:r>
      <w:r w:rsidRPr="004E38AC">
        <w:rPr>
          <w:b/>
        </w:rPr>
        <w:t>enable view</w:t>
      </w:r>
    </w:p>
    <w:p w14:paraId="0480821F" w14:textId="77777777" w:rsidR="004353EB" w:rsidRPr="00B20D90" w:rsidRDefault="004353EB" w:rsidP="004E38AC">
      <w:pPr>
        <w:pStyle w:val="CMD"/>
        <w:rPr>
          <w:lang w:eastAsia="ko-KR"/>
        </w:rPr>
      </w:pPr>
      <w:r w:rsidRPr="00B20D90">
        <w:rPr>
          <w:lang w:eastAsia="ko-KR"/>
        </w:rPr>
        <w:t xml:space="preserve">Password: </w:t>
      </w:r>
      <w:r w:rsidRPr="004E38AC">
        <w:rPr>
          <w:b/>
        </w:rPr>
        <w:t>cisco12345</w:t>
      </w:r>
    </w:p>
    <w:p w14:paraId="510C901D" w14:textId="77777777" w:rsidR="00460AFB" w:rsidRDefault="004353EB" w:rsidP="004E38AC">
      <w:pPr>
        <w:pStyle w:val="SubStepAlpha"/>
      </w:pPr>
      <w:r w:rsidRPr="00B20D90">
        <w:t xml:space="preserve">Issue the </w:t>
      </w:r>
      <w:r w:rsidRPr="00C800E3">
        <w:rPr>
          <w:b/>
        </w:rPr>
        <w:t>show run</w:t>
      </w:r>
      <w:r w:rsidRPr="00B20D90">
        <w:t xml:space="preserve"> command to see the views you created. For </w:t>
      </w:r>
      <w:r>
        <w:t xml:space="preserve">tech </w:t>
      </w:r>
      <w:r w:rsidRPr="00B20D90">
        <w:t xml:space="preserve">view, why are the </w:t>
      </w:r>
      <w:r w:rsidRPr="00C800E3">
        <w:rPr>
          <w:b/>
        </w:rPr>
        <w:t>show</w:t>
      </w:r>
      <w:r w:rsidRPr="00C800E3">
        <w:t xml:space="preserve"> and </w:t>
      </w:r>
      <w:r w:rsidRPr="00C800E3">
        <w:rPr>
          <w:b/>
        </w:rPr>
        <w:t xml:space="preserve">show </w:t>
      </w:r>
      <w:proofErr w:type="spellStart"/>
      <w:r w:rsidRPr="00C800E3">
        <w:rPr>
          <w:b/>
        </w:rPr>
        <w:t>ip</w:t>
      </w:r>
      <w:proofErr w:type="spellEnd"/>
      <w:r w:rsidRPr="00B20D90">
        <w:t xml:space="preserve"> command</w:t>
      </w:r>
      <w:r>
        <w:t>s</w:t>
      </w:r>
      <w:r w:rsidRPr="00B20D90">
        <w:t xml:space="preserve"> listed as well as </w:t>
      </w:r>
      <w:r w:rsidR="005E2E48" w:rsidRPr="005E2E48">
        <w:rPr>
          <w:b/>
        </w:rPr>
        <w:t xml:space="preserve">show </w:t>
      </w:r>
      <w:proofErr w:type="spellStart"/>
      <w:r w:rsidR="005E2E48" w:rsidRPr="005E2E48">
        <w:rPr>
          <w:b/>
        </w:rPr>
        <w:t>ip</w:t>
      </w:r>
      <w:proofErr w:type="spellEnd"/>
      <w:r w:rsidR="005E2E48" w:rsidRPr="005E2E48">
        <w:rPr>
          <w:b/>
        </w:rPr>
        <w:t xml:space="preserve"> in</w:t>
      </w:r>
      <w:r w:rsidR="005E2E48" w:rsidRPr="00E41298">
        <w:rPr>
          <w:b/>
        </w:rPr>
        <w:t>terface</w:t>
      </w:r>
      <w:r w:rsidR="00551E36" w:rsidRPr="001918DC">
        <w:rPr>
          <w:b/>
        </w:rPr>
        <w:t xml:space="preserve"> </w:t>
      </w:r>
      <w:r w:rsidRPr="00460AFB">
        <w:t>and</w:t>
      </w:r>
      <w:r w:rsidR="005E2E48" w:rsidRPr="005E2E48">
        <w:t xml:space="preserve"> </w:t>
      </w:r>
      <w:r w:rsidR="005E2E48" w:rsidRPr="005E2E48">
        <w:rPr>
          <w:b/>
        </w:rPr>
        <w:t xml:space="preserve">show </w:t>
      </w:r>
      <w:proofErr w:type="spellStart"/>
      <w:r w:rsidR="005E2E48" w:rsidRPr="005E2E48">
        <w:rPr>
          <w:b/>
        </w:rPr>
        <w:t>ip</w:t>
      </w:r>
      <w:proofErr w:type="spellEnd"/>
      <w:r w:rsidR="005E2E48" w:rsidRPr="005E2E48">
        <w:rPr>
          <w:b/>
        </w:rPr>
        <w:t xml:space="preserve"> interface brief</w:t>
      </w:r>
      <w:r>
        <w:t>?</w:t>
      </w:r>
    </w:p>
    <w:p w14:paraId="6A0192DB" w14:textId="77777777" w:rsidR="002A27E9" w:rsidRPr="0081002E" w:rsidRDefault="00460AFB">
      <w:pPr>
        <w:pStyle w:val="BodyTextL50"/>
        <w:rPr>
          <w:lang w:eastAsia="ko-KR"/>
        </w:rPr>
      </w:pPr>
      <w:r w:rsidRPr="0081002E">
        <w:rPr>
          <w:lang w:eastAsia="ko-KR"/>
        </w:rPr>
        <w:t>_____________________________________</w:t>
      </w:r>
      <w:r w:rsidR="0081002E" w:rsidRPr="0081002E">
        <w:rPr>
          <w:lang w:eastAsia="ko-KR"/>
        </w:rPr>
        <w:t>____</w:t>
      </w:r>
      <w:r w:rsidRPr="0081002E">
        <w:rPr>
          <w:lang w:eastAsia="ko-KR"/>
        </w:rPr>
        <w:t>_____</w:t>
      </w:r>
      <w:r w:rsidR="0076748E" w:rsidRPr="0076748E">
        <w:rPr>
          <w:lang w:eastAsia="ko-KR"/>
        </w:rPr>
        <w:t>_______</w:t>
      </w:r>
      <w:r w:rsidRPr="0081002E">
        <w:rPr>
          <w:lang w:eastAsia="ko-KR"/>
        </w:rPr>
        <w:t>_______________________________</w:t>
      </w:r>
    </w:p>
    <w:p w14:paraId="596BD218" w14:textId="77777777" w:rsidR="002A27E9" w:rsidRPr="0081002E" w:rsidRDefault="00460AFB">
      <w:pPr>
        <w:pStyle w:val="BodyTextL50"/>
        <w:rPr>
          <w:lang w:eastAsia="ko-KR"/>
        </w:rPr>
      </w:pPr>
      <w:r w:rsidRPr="0081002E">
        <w:rPr>
          <w:lang w:eastAsia="ko-KR"/>
        </w:rPr>
        <w:t>______</w:t>
      </w:r>
      <w:r w:rsidR="0076748E" w:rsidRPr="0076748E">
        <w:rPr>
          <w:lang w:eastAsia="ko-KR"/>
        </w:rPr>
        <w:t>_________________</w:t>
      </w:r>
      <w:r w:rsidRPr="0081002E">
        <w:rPr>
          <w:lang w:eastAsia="ko-KR"/>
        </w:rPr>
        <w:t>_____</w:t>
      </w:r>
      <w:r w:rsidR="0076748E" w:rsidRPr="0076748E">
        <w:rPr>
          <w:lang w:eastAsia="ko-KR"/>
        </w:rPr>
        <w:t>_______________________</w:t>
      </w:r>
      <w:r w:rsidRPr="0081002E">
        <w:rPr>
          <w:lang w:eastAsia="ko-KR"/>
        </w:rPr>
        <w:t>_________________________________</w:t>
      </w:r>
    </w:p>
    <w:p w14:paraId="1867CA33" w14:textId="77777777" w:rsidR="004353EB" w:rsidRPr="001F7151" w:rsidRDefault="004353EB" w:rsidP="004353EB">
      <w:pPr>
        <w:pStyle w:val="StepHead"/>
      </w:pPr>
      <w:r w:rsidRPr="001019EE">
        <w:t>Save the configuration on routers</w:t>
      </w:r>
      <w:r>
        <w:t xml:space="preserve"> </w:t>
      </w:r>
      <w:r w:rsidRPr="001019EE">
        <w:t>R1 and R3.</w:t>
      </w:r>
    </w:p>
    <w:p w14:paraId="60C4B415" w14:textId="77777777" w:rsidR="002A27E9" w:rsidRDefault="004353EB">
      <w:pPr>
        <w:pStyle w:val="BodyTextL25"/>
      </w:pPr>
      <w:r w:rsidRPr="001F7151">
        <w:t>Save the running configuration to the startup configuration from the privileged EXEC prompt.</w:t>
      </w:r>
    </w:p>
    <w:p w14:paraId="753D7440" w14:textId="77777777" w:rsidR="004353EB" w:rsidRPr="00F14355" w:rsidRDefault="004353EB" w:rsidP="00E72D2C">
      <w:pPr>
        <w:pStyle w:val="PartHead"/>
        <w:rPr>
          <w:highlight w:val="cyan"/>
        </w:rPr>
      </w:pPr>
      <w:r w:rsidRPr="00F14355">
        <w:rPr>
          <w:highlight w:val="cyan"/>
        </w:rPr>
        <w:t>Configure IOS Resilience and Management Reporting</w:t>
      </w:r>
    </w:p>
    <w:p w14:paraId="51A1A74C" w14:textId="77777777" w:rsidR="004353EB" w:rsidRDefault="004353EB" w:rsidP="004353EB">
      <w:pPr>
        <w:pStyle w:val="BodyTextL25"/>
      </w:pPr>
      <w:r>
        <w:t>In Part 4 of this lab, you will:</w:t>
      </w:r>
    </w:p>
    <w:p w14:paraId="419BE5C0" w14:textId="77777777" w:rsidR="004353EB" w:rsidRDefault="004353EB" w:rsidP="004E38AC">
      <w:pPr>
        <w:pStyle w:val="Bulletlevel1"/>
      </w:pPr>
      <w:r w:rsidRPr="007E6F16">
        <w:t>Secur</w:t>
      </w:r>
      <w:r>
        <w:t>e</w:t>
      </w:r>
      <w:r w:rsidRPr="007E6F16">
        <w:t xml:space="preserve"> the Cisco IOS image and </w:t>
      </w:r>
      <w:r>
        <w:t>c</w:t>
      </w:r>
      <w:r w:rsidRPr="007E6F16">
        <w:t xml:space="preserve">onfiguration </w:t>
      </w:r>
      <w:r>
        <w:t>f</w:t>
      </w:r>
      <w:r w:rsidRPr="007E6F16">
        <w:t>iles</w:t>
      </w:r>
      <w:r>
        <w:t>.</w:t>
      </w:r>
    </w:p>
    <w:p w14:paraId="14C9DA1C" w14:textId="77777777" w:rsidR="00E14881" w:rsidRPr="007E6F16" w:rsidRDefault="00E14881" w:rsidP="004E38AC">
      <w:pPr>
        <w:pStyle w:val="Bulletlevel1"/>
      </w:pPr>
      <w:r>
        <w:t>Configure SNMPv3 security using an ACL.</w:t>
      </w:r>
    </w:p>
    <w:p w14:paraId="1EC1121B" w14:textId="77777777" w:rsidR="004353EB" w:rsidRPr="009308D7" w:rsidRDefault="004353EB" w:rsidP="004E38AC">
      <w:pPr>
        <w:pStyle w:val="Bulletlevel1"/>
      </w:pPr>
      <w:r>
        <w:t>Using NTP, c</w:t>
      </w:r>
      <w:r w:rsidRPr="009308D7">
        <w:t xml:space="preserve">onfigure a </w:t>
      </w:r>
      <w:r>
        <w:t xml:space="preserve">router as a </w:t>
      </w:r>
      <w:r w:rsidRPr="009308D7">
        <w:t xml:space="preserve">synchronized time source </w:t>
      </w:r>
      <w:r>
        <w:t>for other devices.</w:t>
      </w:r>
    </w:p>
    <w:p w14:paraId="6FE0568B" w14:textId="77777777" w:rsidR="004353EB" w:rsidRPr="009308D7" w:rsidRDefault="004353EB" w:rsidP="004E38AC">
      <w:pPr>
        <w:pStyle w:val="Bulletlevel1"/>
      </w:pPr>
      <w:r w:rsidRPr="009308D7">
        <w:t xml:space="preserve">Configure </w:t>
      </w:r>
      <w:r>
        <w:t>s</w:t>
      </w:r>
      <w:r w:rsidRPr="009308D7">
        <w:t xml:space="preserve">yslog support on </w:t>
      </w:r>
      <w:r>
        <w:t>a router</w:t>
      </w:r>
      <w:r w:rsidRPr="009308D7">
        <w:t>.</w:t>
      </w:r>
    </w:p>
    <w:p w14:paraId="0C65104E" w14:textId="77777777" w:rsidR="004353EB" w:rsidRPr="009308D7" w:rsidRDefault="004353EB" w:rsidP="004E38AC">
      <w:pPr>
        <w:pStyle w:val="Bulletlevel1"/>
      </w:pPr>
      <w:r w:rsidRPr="009308D7">
        <w:t xml:space="preserve">Install </w:t>
      </w:r>
      <w:r>
        <w:t>a s</w:t>
      </w:r>
      <w:r w:rsidRPr="009308D7">
        <w:t xml:space="preserve">yslog </w:t>
      </w:r>
      <w:r>
        <w:t xml:space="preserve">server </w:t>
      </w:r>
      <w:r w:rsidRPr="009308D7">
        <w:t xml:space="preserve">on </w:t>
      </w:r>
      <w:r>
        <w:t xml:space="preserve">a </w:t>
      </w:r>
      <w:r w:rsidRPr="009308D7">
        <w:t>PC and enable it.</w:t>
      </w:r>
    </w:p>
    <w:p w14:paraId="1C2F32EA" w14:textId="77777777" w:rsidR="004353EB" w:rsidRDefault="004353EB" w:rsidP="004E38AC">
      <w:pPr>
        <w:pStyle w:val="Bulletlevel1"/>
      </w:pPr>
      <w:r w:rsidRPr="009308D7">
        <w:t xml:space="preserve">Configure </w:t>
      </w:r>
      <w:r>
        <w:t>the logging trap level on a router</w:t>
      </w:r>
      <w:r w:rsidRPr="00787023">
        <w:t>.</w:t>
      </w:r>
    </w:p>
    <w:p w14:paraId="59C105C9" w14:textId="77777777" w:rsidR="004353EB" w:rsidRDefault="004353EB" w:rsidP="004E38AC">
      <w:pPr>
        <w:pStyle w:val="Bulletlevel1"/>
      </w:pPr>
      <w:r>
        <w:t>Make changes to the router and m</w:t>
      </w:r>
      <w:r w:rsidRPr="009308D7">
        <w:t xml:space="preserve">onitor syslog results on </w:t>
      </w:r>
      <w:r>
        <w:t xml:space="preserve">the </w:t>
      </w:r>
      <w:r w:rsidRPr="009308D7">
        <w:t>PC.</w:t>
      </w:r>
    </w:p>
    <w:p w14:paraId="5D07D47F" w14:textId="77777777" w:rsidR="004353EB" w:rsidRPr="00B8279D" w:rsidRDefault="004353EB" w:rsidP="004353EB">
      <w:pPr>
        <w:pStyle w:val="BodyTextL25"/>
      </w:pPr>
      <w:r w:rsidRPr="00B8279D">
        <w:rPr>
          <w:b/>
        </w:rPr>
        <w:t>Note</w:t>
      </w:r>
      <w:r w:rsidRPr="00F14355">
        <w:t>:</w:t>
      </w:r>
      <w:r>
        <w:t xml:space="preserve"> Perform all tasks on both R1 and R3. The procedure and output for R1 is shown here.</w:t>
      </w:r>
    </w:p>
    <w:p w14:paraId="106FFC3C" w14:textId="77777777" w:rsidR="004353EB" w:rsidRPr="00BA5235" w:rsidRDefault="004353EB" w:rsidP="00F14355">
      <w:pPr>
        <w:pStyle w:val="TaskHead"/>
      </w:pPr>
      <w:r w:rsidRPr="00BA5235">
        <w:t>Secure Cisco IOS Image and Configuration Files</w:t>
      </w:r>
      <w:r>
        <w:t xml:space="preserve"> on R1 and R3</w:t>
      </w:r>
      <w:r w:rsidR="0031598D">
        <w:t>.</w:t>
      </w:r>
    </w:p>
    <w:p w14:paraId="332C3315" w14:textId="77777777" w:rsidR="004353EB" w:rsidRDefault="00E92194" w:rsidP="004353EB">
      <w:pPr>
        <w:pStyle w:val="BodyTextL25"/>
        <w:rPr>
          <w:lang w:eastAsia="ja-JP"/>
        </w:rPr>
      </w:pPr>
      <w:r>
        <w:rPr>
          <w:lang w:eastAsia="ja-JP"/>
        </w:rPr>
        <w:t>The Cisco IOS resilient c</w:t>
      </w:r>
      <w:r w:rsidR="004353EB" w:rsidRPr="00BA5235">
        <w:rPr>
          <w:lang w:eastAsia="ja-JP"/>
        </w:rPr>
        <w:t xml:space="preserve">onfiguration feature enables a router to secure the running image and maintain a working copy of </w:t>
      </w:r>
      <w:r w:rsidR="004353EB">
        <w:rPr>
          <w:lang w:eastAsia="ja-JP"/>
        </w:rPr>
        <w:t xml:space="preserve">the </w:t>
      </w:r>
      <w:r w:rsidR="004353EB" w:rsidRPr="00BA5235">
        <w:rPr>
          <w:lang w:eastAsia="ja-JP"/>
        </w:rPr>
        <w:t>configuration</w:t>
      </w:r>
      <w:r w:rsidR="00DA3937">
        <w:rPr>
          <w:lang w:eastAsia="ja-JP"/>
        </w:rPr>
        <w:t xml:space="preserve">. This ensures </w:t>
      </w:r>
      <w:r w:rsidR="004353EB" w:rsidRPr="00BA5235">
        <w:rPr>
          <w:lang w:eastAsia="ja-JP"/>
        </w:rPr>
        <w:t>that those files can withstand malicious attempts to erase the contents of persistent storage (NVRAM and flash).</w:t>
      </w:r>
      <w:r w:rsidR="004353EB">
        <w:rPr>
          <w:lang w:eastAsia="ja-JP"/>
        </w:rPr>
        <w:t xml:space="preserve"> </w:t>
      </w:r>
      <w:r w:rsidR="00971C2A">
        <w:rPr>
          <w:color w:val="000000"/>
        </w:rPr>
        <w:t>This</w:t>
      </w:r>
      <w:r w:rsidR="004353EB">
        <w:rPr>
          <w:color w:val="000000"/>
        </w:rPr>
        <w:t xml:space="preserve"> feature secures the smallest working set of files to preserve persistent storage space. No extra space is required to secure the primary Cisco IOS image file.</w:t>
      </w:r>
      <w:r w:rsidR="004353EB" w:rsidRPr="00BA5235">
        <w:rPr>
          <w:lang w:eastAsia="ja-JP"/>
        </w:rPr>
        <w:t xml:space="preserve"> In this task, you configure the Cisco IOS Resilient Configuration feature.</w:t>
      </w:r>
    </w:p>
    <w:p w14:paraId="41B089B1" w14:textId="77777777" w:rsidR="00E51BDD" w:rsidRDefault="00E51BDD" w:rsidP="004353EB">
      <w:pPr>
        <w:pStyle w:val="BodyTextL25"/>
        <w:rPr>
          <w:lang w:eastAsia="ja-JP"/>
        </w:rPr>
      </w:pPr>
      <w:r>
        <w:rPr>
          <w:b/>
          <w:lang w:eastAsia="ja-JP"/>
        </w:rPr>
        <w:t>Note</w:t>
      </w:r>
      <w:r>
        <w:rPr>
          <w:lang w:eastAsia="ja-JP"/>
        </w:rPr>
        <w:t xml:space="preserve">: Cisco IOS </w:t>
      </w:r>
      <w:r w:rsidR="00E92194">
        <w:rPr>
          <w:lang w:eastAsia="ja-JP"/>
        </w:rPr>
        <w:t>resilient c</w:t>
      </w:r>
      <w:r>
        <w:rPr>
          <w:lang w:eastAsia="ja-JP"/>
        </w:rPr>
        <w:t>onfiguration feature is not available on</w:t>
      </w:r>
      <w:r w:rsidR="00971C2A">
        <w:rPr>
          <w:lang w:eastAsia="ja-JP"/>
        </w:rPr>
        <w:t xml:space="preserve"> the</w:t>
      </w:r>
      <w:r>
        <w:rPr>
          <w:lang w:eastAsia="ja-JP"/>
        </w:rPr>
        <w:t xml:space="preserve"> Cisco 1921 router.</w:t>
      </w:r>
    </w:p>
    <w:p w14:paraId="2C9F15B5" w14:textId="77777777" w:rsidR="003A0E2E" w:rsidRPr="003A0E2E" w:rsidRDefault="003A0E2E" w:rsidP="004353EB">
      <w:pPr>
        <w:pStyle w:val="BodyTextL25"/>
        <w:rPr>
          <w:b/>
          <w:lang w:eastAsia="ja-JP"/>
        </w:rPr>
      </w:pPr>
      <w:r w:rsidRPr="003A0E2E">
        <w:rPr>
          <w:b/>
          <w:lang w:eastAsia="ja-JP"/>
        </w:rPr>
        <w:lastRenderedPageBreak/>
        <w:t>Note</w:t>
      </w:r>
      <w:r w:rsidRPr="003A0E2E">
        <w:rPr>
          <w:lang w:eastAsia="ja-JP"/>
        </w:rPr>
        <w:t xml:space="preserve">: </w:t>
      </w:r>
      <w:r>
        <w:rPr>
          <w:lang w:eastAsia="ja-JP"/>
        </w:rPr>
        <w:t xml:space="preserve">The output </w:t>
      </w:r>
      <w:r w:rsidR="00B62FB2">
        <w:rPr>
          <w:lang w:eastAsia="ja-JP"/>
        </w:rPr>
        <w:t>of</w:t>
      </w:r>
      <w:r>
        <w:rPr>
          <w:lang w:eastAsia="ja-JP"/>
        </w:rPr>
        <w:t xml:space="preserve"> the commands in this Task are for example purposes only. Your output will be different</w:t>
      </w:r>
      <w:r w:rsidRPr="003A0E2E">
        <w:rPr>
          <w:lang w:eastAsia="ja-JP"/>
        </w:rPr>
        <w:t>.</w:t>
      </w:r>
    </w:p>
    <w:p w14:paraId="6E108263" w14:textId="77777777" w:rsidR="004353EB" w:rsidRDefault="004353EB" w:rsidP="004353EB">
      <w:pPr>
        <w:pStyle w:val="StepHead"/>
      </w:pPr>
      <w:bookmarkStart w:id="11" w:name="OLE_LINK16"/>
      <w:bookmarkStart w:id="12" w:name="OLE_LINK17"/>
      <w:r>
        <w:t>Display the files in flash memory for R1.</w:t>
      </w:r>
    </w:p>
    <w:p w14:paraId="0A6714AB" w14:textId="77777777" w:rsidR="009829FF" w:rsidRDefault="00320677" w:rsidP="001918DC">
      <w:pPr>
        <w:pStyle w:val="BodyTextL25"/>
        <w:rPr>
          <w:lang w:eastAsia="ja-JP"/>
        </w:rPr>
      </w:pPr>
      <w:r>
        <w:rPr>
          <w:lang w:eastAsia="ja-JP"/>
        </w:rPr>
        <w:t xml:space="preserve">The </w:t>
      </w:r>
      <w:r w:rsidRPr="00320677">
        <w:rPr>
          <w:rFonts w:eastAsia="Arial" w:cs="Arial"/>
          <w:b/>
        </w:rPr>
        <w:t>show flash:</w:t>
      </w:r>
      <w:r w:rsidRPr="00193A09">
        <w:rPr>
          <w:rFonts w:eastAsia="Arial" w:cs="Arial"/>
        </w:rPr>
        <w:t xml:space="preserve"> </w:t>
      </w:r>
      <w:r>
        <w:rPr>
          <w:rFonts w:eastAsia="Arial" w:cs="Arial"/>
        </w:rPr>
        <w:t xml:space="preserve">command </w:t>
      </w:r>
      <w:r w:rsidRPr="009D4D9F">
        <w:rPr>
          <w:lang w:eastAsia="ja-JP"/>
        </w:rPr>
        <w:t>displays the contents of sub-directories. The</w:t>
      </w:r>
      <w:r w:rsidRPr="00971C2A">
        <w:rPr>
          <w:rFonts w:eastAsia="Arial" w:cs="Arial"/>
        </w:rPr>
        <w:t xml:space="preserve"> </w:t>
      </w:r>
      <w:proofErr w:type="spellStart"/>
      <w:r w:rsidRPr="00320677">
        <w:rPr>
          <w:rFonts w:eastAsia="Arial" w:cs="Arial"/>
          <w:b/>
        </w:rPr>
        <w:t>dir</w:t>
      </w:r>
      <w:proofErr w:type="spellEnd"/>
      <w:r w:rsidRPr="00971C2A">
        <w:rPr>
          <w:rFonts w:eastAsia="Arial" w:cs="Arial"/>
        </w:rPr>
        <w:t xml:space="preserve"> </w:t>
      </w:r>
      <w:r w:rsidRPr="009D4D9F">
        <w:rPr>
          <w:lang w:eastAsia="ja-JP"/>
        </w:rPr>
        <w:t xml:space="preserve">command </w:t>
      </w:r>
      <w:r>
        <w:rPr>
          <w:lang w:eastAsia="ja-JP"/>
        </w:rPr>
        <w:t xml:space="preserve">only </w:t>
      </w:r>
      <w:r w:rsidRPr="009D4D9F">
        <w:rPr>
          <w:lang w:eastAsia="ja-JP"/>
        </w:rPr>
        <w:t>display</w:t>
      </w:r>
      <w:r>
        <w:rPr>
          <w:lang w:eastAsia="ja-JP"/>
        </w:rPr>
        <w:t>s</w:t>
      </w:r>
      <w:r w:rsidRPr="009D4D9F">
        <w:rPr>
          <w:lang w:eastAsia="ja-JP"/>
        </w:rPr>
        <w:t xml:space="preserve"> contents </w:t>
      </w:r>
      <w:r>
        <w:rPr>
          <w:lang w:eastAsia="ja-JP"/>
        </w:rPr>
        <w:t xml:space="preserve">of the </w:t>
      </w:r>
      <w:r w:rsidRPr="009D4D9F">
        <w:rPr>
          <w:lang w:eastAsia="ja-JP"/>
        </w:rPr>
        <w:t>current directory.</w:t>
      </w:r>
    </w:p>
    <w:p w14:paraId="2F908B9C" w14:textId="77777777" w:rsidR="00743DE9" w:rsidRPr="00743DE9" w:rsidRDefault="00743DE9" w:rsidP="00743DE9">
      <w:pPr>
        <w:pStyle w:val="CMDOutput"/>
        <w:rPr>
          <w:sz w:val="20"/>
        </w:rPr>
      </w:pPr>
      <w:r>
        <w:rPr>
          <w:sz w:val="20"/>
        </w:rPr>
        <w:t>R1#</w:t>
      </w:r>
      <w:r w:rsidRPr="00743DE9">
        <w:rPr>
          <w:sz w:val="20"/>
        </w:rPr>
        <w:t xml:space="preserve"> </w:t>
      </w:r>
      <w:r w:rsidR="00551E36" w:rsidRPr="001918DC">
        <w:rPr>
          <w:b/>
          <w:sz w:val="20"/>
        </w:rPr>
        <w:t>show flash:</w:t>
      </w:r>
      <w:r w:rsidR="00F45600">
        <w:rPr>
          <w:b/>
          <w:sz w:val="20"/>
        </w:rPr>
        <w:t xml:space="preserve"> | exclude </w:t>
      </w:r>
      <w:proofErr w:type="spellStart"/>
      <w:r w:rsidR="00F45600">
        <w:rPr>
          <w:b/>
          <w:sz w:val="20"/>
        </w:rPr>
        <w:t>sysboot|tracelogs</w:t>
      </w:r>
      <w:proofErr w:type="spellEnd"/>
    </w:p>
    <w:p w14:paraId="5748AEF2" w14:textId="77777777" w:rsidR="00743DE9" w:rsidRPr="00743DE9" w:rsidRDefault="00743DE9" w:rsidP="00743DE9">
      <w:pPr>
        <w:pStyle w:val="CMDOutput"/>
      </w:pPr>
      <w:r w:rsidRPr="00743DE9">
        <w:t>-#- --length-- -----date/time------ path</w:t>
      </w:r>
    </w:p>
    <w:p w14:paraId="1A6C5A80" w14:textId="77777777" w:rsidR="00743DE9" w:rsidRPr="00743DE9" w:rsidRDefault="00743DE9" w:rsidP="00743DE9">
      <w:pPr>
        <w:pStyle w:val="CMDOutput"/>
      </w:pPr>
      <w:r w:rsidRPr="00743DE9">
        <w:t xml:space="preserve">1     </w:t>
      </w:r>
      <w:r w:rsidR="0081002E">
        <w:t>75551300 Feb</w:t>
      </w:r>
      <w:r w:rsidR="0081002E" w:rsidRPr="0081002E">
        <w:t xml:space="preserve"> </w:t>
      </w:r>
      <w:proofErr w:type="gramStart"/>
      <w:r w:rsidR="0081002E" w:rsidRPr="0081002E">
        <w:t>5</w:t>
      </w:r>
      <w:proofErr w:type="gramEnd"/>
      <w:r w:rsidR="0081002E" w:rsidRPr="0081002E">
        <w:t xml:space="preserve"> 2015 16:53:34 +00:00 c1900-universalk9-mz.SPA.154-3.M2.bin</w:t>
      </w:r>
    </w:p>
    <w:p w14:paraId="49D89925" w14:textId="77777777" w:rsidR="00743DE9" w:rsidRPr="001918DC" w:rsidRDefault="00551E36" w:rsidP="00743DE9">
      <w:pPr>
        <w:pStyle w:val="CMDOutput"/>
        <w:rPr>
          <w:highlight w:val="yellow"/>
        </w:rPr>
      </w:pPr>
      <w:r w:rsidRPr="001918DC">
        <w:rPr>
          <w:highlight w:val="yellow"/>
        </w:rPr>
        <w:t xml:space="preserve">2            0 Jan </w:t>
      </w:r>
      <w:proofErr w:type="gramStart"/>
      <w:r w:rsidRPr="001918DC">
        <w:rPr>
          <w:highlight w:val="yellow"/>
        </w:rPr>
        <w:t>6</w:t>
      </w:r>
      <w:proofErr w:type="gramEnd"/>
      <w:r w:rsidRPr="001918DC">
        <w:rPr>
          <w:highlight w:val="yellow"/>
        </w:rPr>
        <w:t xml:space="preserve"> 2009 01:28:44 +00:00 </w:t>
      </w:r>
      <w:proofErr w:type="spellStart"/>
      <w:r w:rsidRPr="001918DC">
        <w:rPr>
          <w:highlight w:val="yellow"/>
        </w:rPr>
        <w:t>ipsdir</w:t>
      </w:r>
      <w:proofErr w:type="spellEnd"/>
    </w:p>
    <w:p w14:paraId="15780692" w14:textId="77777777" w:rsidR="00743DE9" w:rsidRPr="001918DC" w:rsidRDefault="00551E36" w:rsidP="00743DE9">
      <w:pPr>
        <w:pStyle w:val="CMDOutput"/>
        <w:rPr>
          <w:highlight w:val="yellow"/>
        </w:rPr>
      </w:pPr>
      <w:r w:rsidRPr="001918DC">
        <w:rPr>
          <w:highlight w:val="yellow"/>
        </w:rPr>
        <w:t xml:space="preserve">3       334531 Jan </w:t>
      </w:r>
      <w:proofErr w:type="gramStart"/>
      <w:r w:rsidRPr="001918DC">
        <w:rPr>
          <w:highlight w:val="yellow"/>
        </w:rPr>
        <w:t>6</w:t>
      </w:r>
      <w:proofErr w:type="gramEnd"/>
      <w:r w:rsidRPr="001918DC">
        <w:rPr>
          <w:highlight w:val="yellow"/>
        </w:rPr>
        <w:t xml:space="preserve"> 2009 01:35:40 +00:00 </w:t>
      </w:r>
      <w:proofErr w:type="spellStart"/>
      <w:r w:rsidRPr="001918DC">
        <w:rPr>
          <w:highlight w:val="yellow"/>
        </w:rPr>
        <w:t>ipsdir</w:t>
      </w:r>
      <w:proofErr w:type="spellEnd"/>
      <w:r w:rsidRPr="001918DC">
        <w:rPr>
          <w:highlight w:val="yellow"/>
        </w:rPr>
        <w:t>/R1-sigdef-default.xml</w:t>
      </w:r>
    </w:p>
    <w:p w14:paraId="38A0D89F" w14:textId="77777777" w:rsidR="00743DE9" w:rsidRPr="001918DC" w:rsidRDefault="00551E36" w:rsidP="00743DE9">
      <w:pPr>
        <w:pStyle w:val="CMDOutput"/>
        <w:rPr>
          <w:highlight w:val="yellow"/>
        </w:rPr>
      </w:pPr>
      <w:r w:rsidRPr="001918DC">
        <w:rPr>
          <w:highlight w:val="yellow"/>
        </w:rPr>
        <w:t xml:space="preserve">4          461 Jan </w:t>
      </w:r>
      <w:proofErr w:type="gramStart"/>
      <w:r w:rsidRPr="001918DC">
        <w:rPr>
          <w:highlight w:val="yellow"/>
        </w:rPr>
        <w:t>6</w:t>
      </w:r>
      <w:proofErr w:type="gramEnd"/>
      <w:r w:rsidRPr="001918DC">
        <w:rPr>
          <w:highlight w:val="yellow"/>
        </w:rPr>
        <w:t xml:space="preserve"> 2009 01:37:42 +00:00 </w:t>
      </w:r>
      <w:proofErr w:type="spellStart"/>
      <w:r w:rsidRPr="001918DC">
        <w:rPr>
          <w:highlight w:val="yellow"/>
        </w:rPr>
        <w:t>ipsdir</w:t>
      </w:r>
      <w:proofErr w:type="spellEnd"/>
      <w:r w:rsidRPr="001918DC">
        <w:rPr>
          <w:highlight w:val="yellow"/>
        </w:rPr>
        <w:t>/R1-sigdef-delta.xml</w:t>
      </w:r>
    </w:p>
    <w:p w14:paraId="0DA30D7A" w14:textId="77777777" w:rsidR="00743DE9" w:rsidRPr="001918DC" w:rsidRDefault="00551E36" w:rsidP="00743DE9">
      <w:pPr>
        <w:pStyle w:val="CMDOutput"/>
        <w:rPr>
          <w:highlight w:val="yellow"/>
        </w:rPr>
      </w:pPr>
      <w:r w:rsidRPr="001918DC">
        <w:rPr>
          <w:highlight w:val="yellow"/>
        </w:rPr>
        <w:t xml:space="preserve">5         8509 Jan </w:t>
      </w:r>
      <w:proofErr w:type="gramStart"/>
      <w:r w:rsidRPr="001918DC">
        <w:rPr>
          <w:highlight w:val="yellow"/>
        </w:rPr>
        <w:t>6</w:t>
      </w:r>
      <w:proofErr w:type="gramEnd"/>
      <w:r w:rsidRPr="001918DC">
        <w:rPr>
          <w:highlight w:val="yellow"/>
        </w:rPr>
        <w:t xml:space="preserve"> 2009 01:33:42 +00:00 </w:t>
      </w:r>
      <w:proofErr w:type="spellStart"/>
      <w:r w:rsidRPr="001918DC">
        <w:rPr>
          <w:highlight w:val="yellow"/>
        </w:rPr>
        <w:t>ipsdir</w:t>
      </w:r>
      <w:proofErr w:type="spellEnd"/>
      <w:r w:rsidRPr="001918DC">
        <w:rPr>
          <w:highlight w:val="yellow"/>
        </w:rPr>
        <w:t>/R1-sigdef-typedef.xml</w:t>
      </w:r>
    </w:p>
    <w:p w14:paraId="4348C043" w14:textId="77777777" w:rsidR="00743DE9" w:rsidRPr="001918DC" w:rsidRDefault="00551E36" w:rsidP="00743DE9">
      <w:pPr>
        <w:pStyle w:val="CMDOutput"/>
        <w:rPr>
          <w:highlight w:val="yellow"/>
        </w:rPr>
      </w:pPr>
      <w:r w:rsidRPr="001918DC">
        <w:rPr>
          <w:highlight w:val="yellow"/>
        </w:rPr>
        <w:t xml:space="preserve">6        38523 Jan </w:t>
      </w:r>
      <w:proofErr w:type="gramStart"/>
      <w:r w:rsidRPr="001918DC">
        <w:rPr>
          <w:highlight w:val="yellow"/>
        </w:rPr>
        <w:t>6</w:t>
      </w:r>
      <w:proofErr w:type="gramEnd"/>
      <w:r w:rsidRPr="001918DC">
        <w:rPr>
          <w:highlight w:val="yellow"/>
        </w:rPr>
        <w:t xml:space="preserve"> 2009 01:33:46 +00:00 </w:t>
      </w:r>
      <w:proofErr w:type="spellStart"/>
      <w:r w:rsidRPr="001918DC">
        <w:rPr>
          <w:highlight w:val="yellow"/>
        </w:rPr>
        <w:t>ipsdir</w:t>
      </w:r>
      <w:proofErr w:type="spellEnd"/>
      <w:r w:rsidRPr="001918DC">
        <w:rPr>
          <w:highlight w:val="yellow"/>
        </w:rPr>
        <w:t>/R1-sigdef-category.xml</w:t>
      </w:r>
    </w:p>
    <w:p w14:paraId="590493FE" w14:textId="77777777" w:rsidR="00743DE9" w:rsidRPr="001918DC" w:rsidRDefault="00551E36" w:rsidP="00743DE9">
      <w:pPr>
        <w:pStyle w:val="CMDOutput"/>
        <w:rPr>
          <w:highlight w:val="yellow"/>
        </w:rPr>
      </w:pPr>
      <w:r w:rsidRPr="001918DC">
        <w:rPr>
          <w:highlight w:val="yellow"/>
        </w:rPr>
        <w:t xml:space="preserve">7          304 Jan </w:t>
      </w:r>
      <w:proofErr w:type="gramStart"/>
      <w:r w:rsidRPr="001918DC">
        <w:rPr>
          <w:highlight w:val="yellow"/>
        </w:rPr>
        <w:t>6</w:t>
      </w:r>
      <w:proofErr w:type="gramEnd"/>
      <w:r w:rsidRPr="001918DC">
        <w:rPr>
          <w:highlight w:val="yellow"/>
        </w:rPr>
        <w:t xml:space="preserve"> 2009 01:31:48 +00:00 </w:t>
      </w:r>
      <w:proofErr w:type="spellStart"/>
      <w:r w:rsidRPr="001918DC">
        <w:rPr>
          <w:highlight w:val="yellow"/>
        </w:rPr>
        <w:t>ipsdir</w:t>
      </w:r>
      <w:proofErr w:type="spellEnd"/>
      <w:r w:rsidRPr="001918DC">
        <w:rPr>
          <w:highlight w:val="yellow"/>
        </w:rPr>
        <w:t>/R1-seap-delta.xml</w:t>
      </w:r>
    </w:p>
    <w:p w14:paraId="1FAE6652" w14:textId="77777777" w:rsidR="00743DE9" w:rsidRPr="00743DE9" w:rsidRDefault="00551E36" w:rsidP="00743DE9">
      <w:pPr>
        <w:pStyle w:val="CMDOutput"/>
      </w:pPr>
      <w:r w:rsidRPr="001918DC">
        <w:rPr>
          <w:highlight w:val="yellow"/>
        </w:rPr>
        <w:t xml:space="preserve">8          491 Jan </w:t>
      </w:r>
      <w:proofErr w:type="gramStart"/>
      <w:r w:rsidRPr="001918DC">
        <w:rPr>
          <w:highlight w:val="yellow"/>
        </w:rPr>
        <w:t>6</w:t>
      </w:r>
      <w:proofErr w:type="gramEnd"/>
      <w:r w:rsidRPr="001918DC">
        <w:rPr>
          <w:highlight w:val="yellow"/>
        </w:rPr>
        <w:t xml:space="preserve"> 2009 01:31:48 +00:00 </w:t>
      </w:r>
      <w:proofErr w:type="spellStart"/>
      <w:r w:rsidRPr="001918DC">
        <w:rPr>
          <w:highlight w:val="yellow"/>
        </w:rPr>
        <w:t>ipsdir</w:t>
      </w:r>
      <w:proofErr w:type="spellEnd"/>
      <w:r w:rsidRPr="001918DC">
        <w:rPr>
          <w:highlight w:val="yellow"/>
        </w:rPr>
        <w:t>/R1-seap-typedef.xml</w:t>
      </w:r>
    </w:p>
    <w:p w14:paraId="0098129D" w14:textId="77777777" w:rsidR="009829FF" w:rsidRDefault="00743DE9" w:rsidP="001918DC">
      <w:pPr>
        <w:pStyle w:val="CMDOutput"/>
      </w:pPr>
      <w:r w:rsidRPr="00743DE9">
        <w:t xml:space="preserve">9         1410 Oct </w:t>
      </w:r>
      <w:proofErr w:type="gramStart"/>
      <w:r w:rsidRPr="00743DE9">
        <w:t>26</w:t>
      </w:r>
      <w:proofErr w:type="gramEnd"/>
      <w:r w:rsidRPr="00743DE9">
        <w:t xml:space="preserve"> 2014 04:44:08 +00:00 </w:t>
      </w:r>
      <w:proofErr w:type="spellStart"/>
      <w:r w:rsidRPr="00743DE9">
        <w:t>pre_autosec.cfg</w:t>
      </w:r>
      <w:proofErr w:type="spellEnd"/>
    </w:p>
    <w:p w14:paraId="650EB4B3" w14:textId="77777777" w:rsidR="009829FF" w:rsidRDefault="009829FF" w:rsidP="001918DC">
      <w:pPr>
        <w:pStyle w:val="CMDOutput"/>
      </w:pPr>
    </w:p>
    <w:p w14:paraId="0037228E" w14:textId="77777777" w:rsidR="009829FF" w:rsidRDefault="0081002E" w:rsidP="001918DC">
      <w:pPr>
        <w:pStyle w:val="CMDOutput"/>
      </w:pPr>
      <w:r>
        <w:t>76265535</w:t>
      </w:r>
      <w:r w:rsidRPr="00743DE9">
        <w:t xml:space="preserve"> </w:t>
      </w:r>
      <w:r w:rsidR="00ED44D4" w:rsidRPr="00743DE9">
        <w:t>bytes available (</w:t>
      </w:r>
      <w:r>
        <w:t>180221889</w:t>
      </w:r>
      <w:r w:rsidRPr="00743DE9">
        <w:t xml:space="preserve"> </w:t>
      </w:r>
      <w:r w:rsidR="00ED44D4" w:rsidRPr="00743DE9">
        <w:t>bytes used)</w:t>
      </w:r>
    </w:p>
    <w:p w14:paraId="5E355343" w14:textId="77777777" w:rsidR="00320677" w:rsidRDefault="00320677" w:rsidP="00320677">
      <w:pPr>
        <w:pStyle w:val="CMD"/>
      </w:pPr>
    </w:p>
    <w:p w14:paraId="3EC81B97" w14:textId="77777777" w:rsidR="00743DE9" w:rsidRPr="00743DE9" w:rsidRDefault="00743DE9" w:rsidP="00743DE9">
      <w:pPr>
        <w:pStyle w:val="CMDOutput"/>
        <w:rPr>
          <w:sz w:val="20"/>
        </w:rPr>
      </w:pPr>
      <w:r w:rsidRPr="00743DE9">
        <w:rPr>
          <w:sz w:val="20"/>
        </w:rPr>
        <w:t xml:space="preserve">R1# </w:t>
      </w:r>
      <w:proofErr w:type="spellStart"/>
      <w:r w:rsidR="00551E36" w:rsidRPr="001918DC">
        <w:rPr>
          <w:b/>
          <w:sz w:val="20"/>
        </w:rPr>
        <w:t>dir</w:t>
      </w:r>
      <w:proofErr w:type="spellEnd"/>
    </w:p>
    <w:p w14:paraId="1DD74773" w14:textId="77777777" w:rsidR="00743DE9" w:rsidRPr="00743DE9" w:rsidRDefault="00743DE9" w:rsidP="00743DE9">
      <w:pPr>
        <w:pStyle w:val="CMDOutput"/>
      </w:pPr>
      <w:r w:rsidRPr="00743DE9">
        <w:t>Directory of flash:/</w:t>
      </w:r>
    </w:p>
    <w:p w14:paraId="66DCC737" w14:textId="77777777" w:rsidR="00743DE9" w:rsidRPr="00743DE9" w:rsidRDefault="00743DE9" w:rsidP="00743DE9">
      <w:pPr>
        <w:pStyle w:val="CMDOutput"/>
      </w:pPr>
    </w:p>
    <w:p w14:paraId="3ED36AEA" w14:textId="77777777" w:rsidR="00743DE9" w:rsidRPr="00743DE9" w:rsidRDefault="00743DE9" w:rsidP="00743DE9">
      <w:pPr>
        <w:pStyle w:val="CMDOutput"/>
      </w:pPr>
      <w:r w:rsidRPr="00743DE9">
        <w:t xml:space="preserve">    </w:t>
      </w:r>
      <w:proofErr w:type="gramStart"/>
      <w:r w:rsidRPr="00743DE9">
        <w:t>1  -</w:t>
      </w:r>
      <w:proofErr w:type="spellStart"/>
      <w:proofErr w:type="gramEnd"/>
      <w:r w:rsidRPr="00743DE9">
        <w:t>rw</w:t>
      </w:r>
      <w:proofErr w:type="spellEnd"/>
      <w:r w:rsidRPr="00743DE9">
        <w:t xml:space="preserve">-   </w:t>
      </w:r>
      <w:r w:rsidR="0081002E">
        <w:t xml:space="preserve">  </w:t>
      </w:r>
      <w:r w:rsidRPr="00743DE9">
        <w:t xml:space="preserve"> </w:t>
      </w:r>
      <w:r w:rsidR="0081002E">
        <w:t>75551300 Feb</w:t>
      </w:r>
      <w:r w:rsidR="0081002E" w:rsidRPr="0081002E">
        <w:t xml:space="preserve"> 5 2015 16:53:34 +00:00 c1900-universalk9-mz.SPA.154-3.M2.bin</w:t>
      </w:r>
    </w:p>
    <w:p w14:paraId="4FB955FE" w14:textId="77777777" w:rsidR="00743DE9" w:rsidRPr="00743DE9" w:rsidRDefault="00743DE9" w:rsidP="00743DE9">
      <w:pPr>
        <w:pStyle w:val="CMDOutput"/>
      </w:pPr>
      <w:r w:rsidRPr="00743DE9">
        <w:t xml:space="preserve">    </w:t>
      </w:r>
      <w:proofErr w:type="gramStart"/>
      <w:r w:rsidR="00551E36" w:rsidRPr="001918DC">
        <w:rPr>
          <w:highlight w:val="yellow"/>
        </w:rPr>
        <w:t xml:space="preserve">2  </w:t>
      </w:r>
      <w:proofErr w:type="spellStart"/>
      <w:r w:rsidR="00551E36" w:rsidRPr="001918DC">
        <w:rPr>
          <w:highlight w:val="yellow"/>
        </w:rPr>
        <w:t>drw</w:t>
      </w:r>
      <w:proofErr w:type="spellEnd"/>
      <w:proofErr w:type="gramEnd"/>
      <w:r w:rsidR="00551E36" w:rsidRPr="001918DC">
        <w:rPr>
          <w:highlight w:val="yellow"/>
        </w:rPr>
        <w:t xml:space="preserve">-           0   Jan 6 2009 01:28:44 +00:00  </w:t>
      </w:r>
      <w:proofErr w:type="spellStart"/>
      <w:r w:rsidR="00551E36" w:rsidRPr="001918DC">
        <w:rPr>
          <w:highlight w:val="yellow"/>
        </w:rPr>
        <w:t>ipsdir</w:t>
      </w:r>
      <w:proofErr w:type="spellEnd"/>
    </w:p>
    <w:p w14:paraId="1424D9F4" w14:textId="77777777" w:rsidR="009829FF" w:rsidRDefault="00743DE9" w:rsidP="001918DC">
      <w:pPr>
        <w:pStyle w:val="CMDOutput"/>
      </w:pPr>
      <w:r w:rsidRPr="00743DE9">
        <w:t xml:space="preserve">    </w:t>
      </w:r>
      <w:proofErr w:type="gramStart"/>
      <w:r w:rsidRPr="00743DE9">
        <w:t>9  -</w:t>
      </w:r>
      <w:proofErr w:type="spellStart"/>
      <w:proofErr w:type="gramEnd"/>
      <w:r w:rsidRPr="00743DE9">
        <w:t>rw</w:t>
      </w:r>
      <w:proofErr w:type="spellEnd"/>
      <w:r w:rsidRPr="00743DE9">
        <w:t xml:space="preserve">-        1410  Oct 26 2014 04:44:08 +00:00  </w:t>
      </w:r>
      <w:proofErr w:type="spellStart"/>
      <w:r w:rsidRPr="00743DE9">
        <w:t>pre_autosec.cfg</w:t>
      </w:r>
      <w:proofErr w:type="spellEnd"/>
    </w:p>
    <w:p w14:paraId="64CA0F99" w14:textId="77777777" w:rsidR="009829FF" w:rsidRDefault="009829FF" w:rsidP="001918DC">
      <w:pPr>
        <w:pStyle w:val="CMDOutput"/>
      </w:pPr>
    </w:p>
    <w:p w14:paraId="36C555FF" w14:textId="77777777" w:rsidR="009829FF" w:rsidRDefault="0081002E" w:rsidP="001918DC">
      <w:pPr>
        <w:pStyle w:val="CMDOutput"/>
      </w:pPr>
      <w:r>
        <w:t>256487424</w:t>
      </w:r>
      <w:r w:rsidRPr="00743DE9">
        <w:t xml:space="preserve"> </w:t>
      </w:r>
      <w:r w:rsidR="00743DE9" w:rsidRPr="00743DE9">
        <w:t>bytes total (</w:t>
      </w:r>
      <w:r>
        <w:t>180221889</w:t>
      </w:r>
      <w:r w:rsidRPr="00743DE9">
        <w:t xml:space="preserve"> </w:t>
      </w:r>
      <w:r w:rsidR="00743DE9" w:rsidRPr="00743DE9">
        <w:t>bytes free)</w:t>
      </w:r>
    </w:p>
    <w:bookmarkEnd w:id="11"/>
    <w:bookmarkEnd w:id="12"/>
    <w:p w14:paraId="4B80E350" w14:textId="77777777" w:rsidR="004353EB" w:rsidRPr="00BA5235" w:rsidRDefault="004353EB" w:rsidP="004353EB">
      <w:pPr>
        <w:pStyle w:val="StepHead"/>
      </w:pPr>
      <w:r w:rsidRPr="00BA5235">
        <w:t>Secure</w:t>
      </w:r>
      <w:r>
        <w:t xml:space="preserve"> the </w:t>
      </w:r>
      <w:r w:rsidRPr="00BA5235">
        <w:t>Cisco IOS image and archive a copy of the running configuration.</w:t>
      </w:r>
      <w:r w:rsidR="00F45600">
        <w:t xml:space="preserve"> (</w:t>
      </w:r>
      <w:r w:rsidR="00F45600">
        <w:rPr>
          <w:color w:val="FF0000"/>
        </w:rPr>
        <w:t>Not supported in ISR 4321)</w:t>
      </w:r>
    </w:p>
    <w:p w14:paraId="2A9D5F70" w14:textId="77777777" w:rsidR="004353EB" w:rsidRPr="008A46D7" w:rsidRDefault="004353EB" w:rsidP="004E38AC">
      <w:pPr>
        <w:pStyle w:val="SubStepAlpha"/>
      </w:pPr>
      <w:r w:rsidRPr="004E38AC">
        <w:t xml:space="preserve">The </w:t>
      </w:r>
      <w:r w:rsidRPr="00F14355">
        <w:rPr>
          <w:rFonts w:eastAsia="Arial" w:cs="Arial"/>
          <w:b/>
        </w:rPr>
        <w:t>secure boot-image</w:t>
      </w:r>
      <w:r w:rsidRPr="00662F38">
        <w:t xml:space="preserve"> command enables Cisco IOS image resilience</w:t>
      </w:r>
      <w:r>
        <w:t>,</w:t>
      </w:r>
      <w:r w:rsidRPr="00662F38">
        <w:t xml:space="preserve"> which hides the file from</w:t>
      </w:r>
      <w:r w:rsidR="00971C2A">
        <w:t xml:space="preserve"> the</w:t>
      </w:r>
      <w:r w:rsidRPr="00662F38">
        <w:t xml:space="preserve"> </w:t>
      </w:r>
      <w:proofErr w:type="spellStart"/>
      <w:r w:rsidRPr="00F14355">
        <w:rPr>
          <w:rFonts w:eastAsia="Arial" w:cs="Arial"/>
          <w:b/>
        </w:rPr>
        <w:t>dir</w:t>
      </w:r>
      <w:proofErr w:type="spellEnd"/>
      <w:r w:rsidRPr="00662F38">
        <w:t xml:space="preserve"> </w:t>
      </w:r>
      <w:r w:rsidR="00971C2A">
        <w:t xml:space="preserve">command </w:t>
      </w:r>
      <w:r w:rsidRPr="00662F38">
        <w:t xml:space="preserve">and </w:t>
      </w:r>
      <w:r w:rsidRPr="00F14355">
        <w:rPr>
          <w:rFonts w:eastAsia="Arial" w:cs="Arial"/>
          <w:b/>
        </w:rPr>
        <w:t>show</w:t>
      </w:r>
      <w:r w:rsidRPr="00662F38">
        <w:t xml:space="preserve"> </w:t>
      </w:r>
      <w:r w:rsidRPr="008A46D7">
        <w:t xml:space="preserve">commands. The </w:t>
      </w:r>
      <w:r>
        <w:t>file c</w:t>
      </w:r>
      <w:r w:rsidRPr="008A46D7">
        <w:t>annot be viewed, copied, modified, or removed using EXEC mode commands</w:t>
      </w:r>
      <w:r>
        <w:t xml:space="preserve">. </w:t>
      </w:r>
      <w:r w:rsidRPr="008A46D7">
        <w:t>(</w:t>
      </w:r>
      <w:r>
        <w:t xml:space="preserve">It can be viewed in </w:t>
      </w:r>
      <w:r w:rsidRPr="008A46D7">
        <w:t>ROMMON mode</w:t>
      </w:r>
      <w:r>
        <w:t>.</w:t>
      </w:r>
      <w:r w:rsidRPr="008A46D7">
        <w:t>) When turned on for the first time, the running image is secured.</w:t>
      </w:r>
    </w:p>
    <w:p w14:paraId="72630A53" w14:textId="77777777" w:rsidR="004353EB" w:rsidRPr="004E38AC" w:rsidRDefault="004353EB" w:rsidP="00B45C19">
      <w:pPr>
        <w:pStyle w:val="CMD"/>
      </w:pPr>
      <w:r>
        <w:t>R1</w:t>
      </w:r>
      <w:r w:rsidRPr="00BA5235">
        <w:t>(config)</w:t>
      </w:r>
      <w:r>
        <w:t xml:space="preserve"># </w:t>
      </w:r>
      <w:r w:rsidRPr="00B45C19">
        <w:rPr>
          <w:b/>
        </w:rPr>
        <w:t>secure boot-image</w:t>
      </w:r>
    </w:p>
    <w:p w14:paraId="5C900CA9" w14:textId="77777777" w:rsidR="009829FF" w:rsidRDefault="004353EB" w:rsidP="001918DC">
      <w:pPr>
        <w:pStyle w:val="CMDOutput"/>
      </w:pPr>
      <w:proofErr w:type="gramStart"/>
      <w:r w:rsidRPr="004E38AC">
        <w:t>.</w:t>
      </w:r>
      <w:r w:rsidR="0081002E">
        <w:t>Feb</w:t>
      </w:r>
      <w:proofErr w:type="gramEnd"/>
      <w:r w:rsidR="0081002E" w:rsidRPr="004E38AC">
        <w:t xml:space="preserve"> </w:t>
      </w:r>
      <w:r w:rsidRPr="004E38AC">
        <w:t>1</w:t>
      </w:r>
      <w:r w:rsidR="0081002E">
        <w:t>1</w:t>
      </w:r>
      <w:r w:rsidRPr="004E38AC">
        <w:t xml:space="preserve"> 25:40:13.170: %IOS_RESILIENCE-5-IMAGE_RESIL_ACTIVE: Successfully secured running image</w:t>
      </w:r>
    </w:p>
    <w:p w14:paraId="1D4288A3" w14:textId="77777777" w:rsidR="004C553A" w:rsidRDefault="004C553A">
      <w:pPr>
        <w:spacing w:before="0" w:after="0" w:line="240" w:lineRule="auto"/>
        <w:rPr>
          <w:sz w:val="20"/>
        </w:rPr>
      </w:pPr>
      <w:r>
        <w:br w:type="page"/>
      </w:r>
    </w:p>
    <w:p w14:paraId="1C809581" w14:textId="77777777" w:rsidR="004353EB" w:rsidRPr="00D07DFC" w:rsidRDefault="004353EB" w:rsidP="004E38AC">
      <w:pPr>
        <w:pStyle w:val="SubStepAlpha"/>
      </w:pPr>
      <w:r w:rsidRPr="004E38AC">
        <w:lastRenderedPageBreak/>
        <w:t xml:space="preserve">The </w:t>
      </w:r>
      <w:r w:rsidRPr="00B45C19">
        <w:rPr>
          <w:b/>
        </w:rPr>
        <w:t>secure boot-config</w:t>
      </w:r>
      <w:r w:rsidRPr="004E38AC">
        <w:t xml:space="preserve"> command takes a snapshot of the router running configuration and securely archives it</w:t>
      </w:r>
      <w:r w:rsidRPr="008958CD">
        <w:t xml:space="preserve"> in persistent storage</w:t>
      </w:r>
      <w:r>
        <w:t xml:space="preserve"> (flash)</w:t>
      </w:r>
      <w:r w:rsidRPr="008958CD">
        <w:t>.</w:t>
      </w:r>
    </w:p>
    <w:p w14:paraId="0BF449DD" w14:textId="77777777" w:rsidR="004353EB" w:rsidRPr="004E38AC" w:rsidRDefault="004353EB" w:rsidP="004E38AC">
      <w:pPr>
        <w:pStyle w:val="CMD"/>
        <w:rPr>
          <w:b/>
        </w:rPr>
      </w:pPr>
      <w:r>
        <w:t>R1</w:t>
      </w:r>
      <w:r w:rsidRPr="00BA5235">
        <w:t>(config)</w:t>
      </w:r>
      <w:r>
        <w:t xml:space="preserve"># </w:t>
      </w:r>
      <w:r w:rsidRPr="004E38AC">
        <w:rPr>
          <w:b/>
        </w:rPr>
        <w:t>secure boot-config</w:t>
      </w:r>
    </w:p>
    <w:p w14:paraId="35C24827" w14:textId="77777777" w:rsidR="009829FF" w:rsidRDefault="004353EB" w:rsidP="001918DC">
      <w:pPr>
        <w:pStyle w:val="CMDOutput"/>
      </w:pPr>
      <w:proofErr w:type="gramStart"/>
      <w:r>
        <w:t>.</w:t>
      </w:r>
      <w:r w:rsidR="0081002E">
        <w:t>Feb</w:t>
      </w:r>
      <w:proofErr w:type="gramEnd"/>
      <w:r w:rsidR="0081002E">
        <w:t xml:space="preserve"> 11</w:t>
      </w:r>
      <w:r>
        <w:t xml:space="preserve"> 25:42:18.691: %IOS_RESILIENCE-5-CONFIG_RESIL_ACTIVE: Successfully secured config archive [flash:.runcfg-</w:t>
      </w:r>
      <w:r w:rsidR="0081002E">
        <w:t>20150211</w:t>
      </w:r>
      <w:r>
        <w:t>-224218.ar]</w:t>
      </w:r>
    </w:p>
    <w:p w14:paraId="7956C1BA" w14:textId="77777777" w:rsidR="004353EB" w:rsidRDefault="004353EB" w:rsidP="004353EB">
      <w:pPr>
        <w:pStyle w:val="StepHead"/>
      </w:pPr>
      <w:r w:rsidRPr="00BA5235">
        <w:t xml:space="preserve">Verify that your image and configuration </w:t>
      </w:r>
      <w:r>
        <w:t>are</w:t>
      </w:r>
      <w:r w:rsidRPr="00BA5235">
        <w:t xml:space="preserve"> secured</w:t>
      </w:r>
      <w:r>
        <w:t>.</w:t>
      </w:r>
    </w:p>
    <w:p w14:paraId="1052FA4E" w14:textId="77777777" w:rsidR="004353EB" w:rsidRPr="00BA5235" w:rsidRDefault="004353EB" w:rsidP="001918DC">
      <w:pPr>
        <w:pStyle w:val="BodyTextL25"/>
      </w:pPr>
      <w:r>
        <w:t>You can use only</w:t>
      </w:r>
      <w:r w:rsidRPr="008A46D7">
        <w:t xml:space="preserve"> the </w:t>
      </w:r>
      <w:r w:rsidRPr="00B45C19">
        <w:rPr>
          <w:b/>
        </w:rPr>
        <w:t xml:space="preserve">show secure </w:t>
      </w:r>
      <w:proofErr w:type="spellStart"/>
      <w:r w:rsidRPr="00B45C19">
        <w:rPr>
          <w:b/>
        </w:rPr>
        <w:t>bootset</w:t>
      </w:r>
      <w:proofErr w:type="spellEnd"/>
      <w:r w:rsidRPr="008A46D7">
        <w:t xml:space="preserve"> command to display the archived filename</w:t>
      </w:r>
      <w:r>
        <w:t>. D</w:t>
      </w:r>
      <w:r w:rsidRPr="00BA5235">
        <w:t>isplay</w:t>
      </w:r>
      <w:r>
        <w:t xml:space="preserve"> </w:t>
      </w:r>
      <w:r w:rsidRPr="00BA5235">
        <w:t xml:space="preserve">the status of configuration resilience and the primary </w:t>
      </w:r>
      <w:proofErr w:type="spellStart"/>
      <w:r w:rsidRPr="00BA5235">
        <w:t>bootset</w:t>
      </w:r>
      <w:proofErr w:type="spellEnd"/>
      <w:r w:rsidRPr="00BA5235">
        <w:t xml:space="preserve"> filename.</w:t>
      </w:r>
    </w:p>
    <w:p w14:paraId="5A592E05" w14:textId="77777777" w:rsidR="004353EB" w:rsidRPr="004E38AC" w:rsidRDefault="004353EB" w:rsidP="004E38AC">
      <w:pPr>
        <w:pStyle w:val="CMD"/>
        <w:rPr>
          <w:b/>
        </w:rPr>
      </w:pPr>
      <w:r>
        <w:t xml:space="preserve">R1# </w:t>
      </w:r>
      <w:r w:rsidRPr="004E38AC">
        <w:rPr>
          <w:b/>
        </w:rPr>
        <w:t xml:space="preserve">show secure </w:t>
      </w:r>
      <w:proofErr w:type="spellStart"/>
      <w:r w:rsidRPr="004E38AC">
        <w:rPr>
          <w:b/>
        </w:rPr>
        <w:t>bootset</w:t>
      </w:r>
      <w:proofErr w:type="spellEnd"/>
    </w:p>
    <w:p w14:paraId="2A474BB0" w14:textId="77777777" w:rsidR="009829FF" w:rsidRDefault="004353EB" w:rsidP="001918DC">
      <w:pPr>
        <w:pStyle w:val="CMDOutput"/>
      </w:pPr>
      <w:r w:rsidRPr="00D86D16">
        <w:t>IOS resilience router id FTX1111W0QF</w:t>
      </w:r>
    </w:p>
    <w:p w14:paraId="0C2F5890" w14:textId="77777777" w:rsidR="009829FF" w:rsidRDefault="009829FF" w:rsidP="001918DC">
      <w:pPr>
        <w:pStyle w:val="CMDOutput"/>
      </w:pPr>
    </w:p>
    <w:p w14:paraId="0F653394" w14:textId="77777777" w:rsidR="009829FF" w:rsidRDefault="004353EB" w:rsidP="001918DC">
      <w:pPr>
        <w:pStyle w:val="CMDOutput"/>
      </w:pPr>
      <w:r w:rsidRPr="00D86D16">
        <w:t xml:space="preserve">IOS image resilience version </w:t>
      </w:r>
      <w:r w:rsidR="00A76DF5">
        <w:t>15.</w:t>
      </w:r>
      <w:r w:rsidR="0081002E">
        <w:t>4</w:t>
      </w:r>
      <w:r w:rsidRPr="00D86D16">
        <w:t xml:space="preserve"> activated at 2</w:t>
      </w:r>
      <w:r>
        <w:t>5</w:t>
      </w:r>
      <w:r w:rsidRPr="00D86D16">
        <w:t>:40:1</w:t>
      </w:r>
      <w:r>
        <w:t>3</w:t>
      </w:r>
      <w:r w:rsidRPr="00D86D16">
        <w:t xml:space="preserve"> UTC </w:t>
      </w:r>
      <w:r>
        <w:t xml:space="preserve">Wed </w:t>
      </w:r>
      <w:r w:rsidR="0081002E">
        <w:t>Feb</w:t>
      </w:r>
      <w:r w:rsidRPr="00D86D16">
        <w:t xml:space="preserve"> </w:t>
      </w:r>
      <w:proofErr w:type="gramStart"/>
      <w:r w:rsidRPr="00D86D16">
        <w:t>1</w:t>
      </w:r>
      <w:r w:rsidR="0081002E">
        <w:t>1</w:t>
      </w:r>
      <w:proofErr w:type="gramEnd"/>
      <w:r w:rsidRPr="00D86D16">
        <w:t xml:space="preserve"> 20</w:t>
      </w:r>
      <w:r w:rsidR="0081002E">
        <w:t>15</w:t>
      </w:r>
    </w:p>
    <w:p w14:paraId="38786F23" w14:textId="77777777" w:rsidR="009829FF" w:rsidRDefault="004353EB" w:rsidP="001918DC">
      <w:pPr>
        <w:pStyle w:val="CMDOutput"/>
      </w:pPr>
      <w:r w:rsidRPr="00D86D16">
        <w:t>Secure archive flash:</w:t>
      </w:r>
      <w:r w:rsidR="00A76DF5" w:rsidRPr="00A76DF5">
        <w:t xml:space="preserve"> </w:t>
      </w:r>
      <w:r w:rsidR="0081002E" w:rsidRPr="0081002E">
        <w:t>c1900-universalk9-mz.SPA.154-3.M2.bin</w:t>
      </w:r>
      <w:r w:rsidRPr="00D86D16">
        <w:t xml:space="preserve"> type is image (elf)</w:t>
      </w:r>
    </w:p>
    <w:p w14:paraId="7F4C584B" w14:textId="77777777" w:rsidR="009829FF" w:rsidRDefault="004353EB" w:rsidP="001918DC">
      <w:pPr>
        <w:pStyle w:val="CMDOutput"/>
      </w:pPr>
      <w:r w:rsidRPr="00D86D16">
        <w:t>[]</w:t>
      </w:r>
    </w:p>
    <w:p w14:paraId="2EE4397F" w14:textId="77777777" w:rsidR="009829FF" w:rsidRDefault="004353EB" w:rsidP="001918DC">
      <w:pPr>
        <w:pStyle w:val="CMDOutput"/>
      </w:pPr>
      <w:r w:rsidRPr="00D86D16">
        <w:t xml:space="preserve">  file size is </w:t>
      </w:r>
      <w:r w:rsidR="0081002E" w:rsidRPr="0081002E">
        <w:t>75551300</w:t>
      </w:r>
      <w:r w:rsidRPr="00D86D16">
        <w:t xml:space="preserve"> bytes, run size is </w:t>
      </w:r>
      <w:r w:rsidR="0081002E" w:rsidRPr="0081002E">
        <w:t>75730352</w:t>
      </w:r>
      <w:r w:rsidRPr="00D86D16">
        <w:t xml:space="preserve"> bytes</w:t>
      </w:r>
    </w:p>
    <w:p w14:paraId="047E878B" w14:textId="77777777" w:rsidR="009829FF" w:rsidRDefault="004353EB" w:rsidP="001918DC">
      <w:pPr>
        <w:pStyle w:val="CMDOutput"/>
      </w:pPr>
      <w:r w:rsidRPr="00D86D16">
        <w:t xml:space="preserve">  Runnable image, entry point 0x8000F000, run from ram</w:t>
      </w:r>
    </w:p>
    <w:p w14:paraId="0522A123" w14:textId="77777777" w:rsidR="009829FF" w:rsidRDefault="009829FF" w:rsidP="001918DC">
      <w:pPr>
        <w:pStyle w:val="CMDOutput"/>
      </w:pPr>
    </w:p>
    <w:p w14:paraId="1C8C73B0" w14:textId="77777777" w:rsidR="009829FF" w:rsidRDefault="004353EB" w:rsidP="001918DC">
      <w:pPr>
        <w:pStyle w:val="CMDOutput"/>
      </w:pPr>
      <w:r w:rsidRPr="00D86D16">
        <w:t xml:space="preserve">IOS configuration resilience version </w:t>
      </w:r>
      <w:r w:rsidR="00A76DF5">
        <w:t>15.</w:t>
      </w:r>
      <w:r w:rsidR="0081002E">
        <w:t>4</w:t>
      </w:r>
      <w:r w:rsidRPr="00D86D16">
        <w:t xml:space="preserve"> activated at 2</w:t>
      </w:r>
      <w:r>
        <w:t>5</w:t>
      </w:r>
      <w:r w:rsidRPr="00D86D16">
        <w:t>:42:1</w:t>
      </w:r>
      <w:r>
        <w:t>8</w:t>
      </w:r>
      <w:r w:rsidRPr="00D86D16">
        <w:t xml:space="preserve"> UTC </w:t>
      </w:r>
      <w:r>
        <w:t xml:space="preserve">Wed </w:t>
      </w:r>
      <w:r w:rsidR="0081002E">
        <w:t>Feb</w:t>
      </w:r>
      <w:r w:rsidRPr="00D86D16">
        <w:t xml:space="preserve"> </w:t>
      </w:r>
      <w:proofErr w:type="gramStart"/>
      <w:r w:rsidRPr="00D86D16">
        <w:t>1</w:t>
      </w:r>
      <w:r w:rsidR="0081002E">
        <w:t>1</w:t>
      </w:r>
      <w:proofErr w:type="gramEnd"/>
      <w:r w:rsidR="0081002E">
        <w:t xml:space="preserve"> </w:t>
      </w:r>
      <w:r w:rsidRPr="00D86D16">
        <w:t>20</w:t>
      </w:r>
      <w:r w:rsidR="0081002E">
        <w:t>15</w:t>
      </w:r>
    </w:p>
    <w:p w14:paraId="533EF4B6" w14:textId="77777777" w:rsidR="009829FF" w:rsidRDefault="004353EB" w:rsidP="001918DC">
      <w:pPr>
        <w:pStyle w:val="CMDOutput"/>
      </w:pPr>
      <w:r w:rsidRPr="00D86D16">
        <w:t>Secure archive flash</w:t>
      </w:r>
      <w:proofErr w:type="gramStart"/>
      <w:r w:rsidRPr="00D86D16">
        <w:t>:.runcfg-</w:t>
      </w:r>
      <w:r w:rsidR="0081002E" w:rsidRPr="00D86D16">
        <w:t>20</w:t>
      </w:r>
      <w:r w:rsidR="0081002E">
        <w:t>150211</w:t>
      </w:r>
      <w:r w:rsidRPr="00D86D16">
        <w:t>-224218.ar</w:t>
      </w:r>
      <w:proofErr w:type="gramEnd"/>
      <w:r w:rsidRPr="00D86D16">
        <w:t xml:space="preserve"> type is config</w:t>
      </w:r>
    </w:p>
    <w:p w14:paraId="313ED8CA" w14:textId="77777777" w:rsidR="009829FF" w:rsidRDefault="004353EB" w:rsidP="001918DC">
      <w:pPr>
        <w:pStyle w:val="CMDOutput"/>
      </w:pPr>
      <w:r w:rsidRPr="00D86D16">
        <w:t xml:space="preserve">configuration archive size </w:t>
      </w:r>
      <w:r w:rsidR="0081002E">
        <w:t>3293</w:t>
      </w:r>
      <w:r w:rsidR="0081002E" w:rsidRPr="00D86D16">
        <w:t xml:space="preserve"> </w:t>
      </w:r>
      <w:r w:rsidRPr="00D86D16">
        <w:t>bytes</w:t>
      </w:r>
    </w:p>
    <w:p w14:paraId="530F7BB9" w14:textId="77777777" w:rsidR="002979DE" w:rsidRDefault="004353EB" w:rsidP="004E38AC">
      <w:pPr>
        <w:pStyle w:val="BodyTextL50"/>
      </w:pPr>
      <w:r w:rsidRPr="00A82F08">
        <w:t xml:space="preserve">What is the name of the archived running config file and </w:t>
      </w:r>
      <w:r>
        <w:t xml:space="preserve">on </w:t>
      </w:r>
      <w:r w:rsidRPr="00A82F08">
        <w:t xml:space="preserve">what is </w:t>
      </w:r>
      <w:r>
        <w:t xml:space="preserve">the name </w:t>
      </w:r>
      <w:r w:rsidRPr="00A82F08">
        <w:t>based?</w:t>
      </w:r>
    </w:p>
    <w:p w14:paraId="140A46D8" w14:textId="77777777" w:rsidR="002979DE" w:rsidRDefault="002979DE" w:rsidP="002979DE">
      <w:pPr>
        <w:pStyle w:val="BodyTextL50"/>
        <w:rPr>
          <w:lang w:eastAsia="ko-KR"/>
        </w:rPr>
      </w:pPr>
      <w:r>
        <w:rPr>
          <w:lang w:eastAsia="ko-KR"/>
        </w:rPr>
        <w:t>____________________________________________________________________________________</w:t>
      </w:r>
    </w:p>
    <w:p w14:paraId="694C8FC1" w14:textId="77777777" w:rsidR="002979DE" w:rsidRDefault="002979DE" w:rsidP="002979DE">
      <w:pPr>
        <w:pStyle w:val="BodyTextL50"/>
        <w:rPr>
          <w:lang w:eastAsia="ko-KR"/>
        </w:rPr>
      </w:pPr>
      <w:r>
        <w:rPr>
          <w:lang w:eastAsia="ko-KR"/>
        </w:rPr>
        <w:t>____________________________________________________________________________________</w:t>
      </w:r>
    </w:p>
    <w:p w14:paraId="3933BD4D" w14:textId="77777777" w:rsidR="004353EB" w:rsidRDefault="004353EB" w:rsidP="004353EB">
      <w:pPr>
        <w:pStyle w:val="StepHead"/>
      </w:pPr>
      <w:bookmarkStart w:id="13" w:name="OLE_LINK12"/>
      <w:bookmarkStart w:id="14" w:name="OLE_LINK13"/>
      <w:r>
        <w:t>Display the files in flash memory for R1.</w:t>
      </w:r>
    </w:p>
    <w:p w14:paraId="10F1F2D1" w14:textId="77777777" w:rsidR="004353EB" w:rsidRPr="00BA5235" w:rsidRDefault="004353EB" w:rsidP="004E38AC">
      <w:pPr>
        <w:pStyle w:val="SubStepAlpha"/>
      </w:pPr>
      <w:r>
        <w:t>D</w:t>
      </w:r>
      <w:r w:rsidRPr="00BA5235">
        <w:t>isplay</w:t>
      </w:r>
      <w:r>
        <w:t xml:space="preserve"> the contents of flash using the </w:t>
      </w:r>
      <w:r w:rsidRPr="00B45C19">
        <w:rPr>
          <w:b/>
        </w:rPr>
        <w:t>show flash</w:t>
      </w:r>
      <w:r>
        <w:t xml:space="preserve"> command.</w:t>
      </w:r>
    </w:p>
    <w:p w14:paraId="2CFCE61D" w14:textId="77777777" w:rsidR="009829FF" w:rsidRDefault="00510051" w:rsidP="001918DC">
      <w:pPr>
        <w:pStyle w:val="CMD"/>
      </w:pPr>
      <w:r>
        <w:t>R1</w:t>
      </w:r>
      <w:r w:rsidRPr="00ED44D4">
        <w:t>#</w:t>
      </w:r>
      <w:r>
        <w:t xml:space="preserve"> </w:t>
      </w:r>
      <w:r w:rsidR="00551E36" w:rsidRPr="001918DC">
        <w:rPr>
          <w:b/>
        </w:rPr>
        <w:t>show flash:</w:t>
      </w:r>
    </w:p>
    <w:p w14:paraId="7D14A41F" w14:textId="77777777" w:rsidR="007A5347" w:rsidRDefault="00743DE9" w:rsidP="005F4F8A">
      <w:pPr>
        <w:pStyle w:val="CMDOutput"/>
      </w:pPr>
      <w:r>
        <w:t>-#- --len</w:t>
      </w:r>
      <w:r w:rsidR="005F4F8A">
        <w:t>gth-- -----date/time------ path</w:t>
      </w:r>
    </w:p>
    <w:p w14:paraId="1BE9454E" w14:textId="77777777" w:rsidR="00743DE9" w:rsidRDefault="00743DE9" w:rsidP="00743DE9">
      <w:pPr>
        <w:pStyle w:val="CMDOutput"/>
      </w:pPr>
      <w:r>
        <w:t xml:space="preserve">2            0 Jan </w:t>
      </w:r>
      <w:proofErr w:type="gramStart"/>
      <w:r>
        <w:t>6</w:t>
      </w:r>
      <w:proofErr w:type="gramEnd"/>
      <w:r>
        <w:t xml:space="preserve"> 2009 01:28:44 +00:00 </w:t>
      </w:r>
      <w:proofErr w:type="spellStart"/>
      <w:r>
        <w:t>ipsdir</w:t>
      </w:r>
      <w:proofErr w:type="spellEnd"/>
    </w:p>
    <w:p w14:paraId="5F14878B" w14:textId="77777777" w:rsidR="00743DE9" w:rsidRDefault="00743DE9" w:rsidP="00743DE9">
      <w:pPr>
        <w:pStyle w:val="CMDOutput"/>
      </w:pPr>
      <w:r>
        <w:t xml:space="preserve">3       334531 Jan </w:t>
      </w:r>
      <w:proofErr w:type="gramStart"/>
      <w:r>
        <w:t>6</w:t>
      </w:r>
      <w:proofErr w:type="gramEnd"/>
      <w:r>
        <w:t xml:space="preserve"> 2009 01:35:40 +00:00 </w:t>
      </w:r>
      <w:proofErr w:type="spellStart"/>
      <w:r>
        <w:t>ipsdir</w:t>
      </w:r>
      <w:proofErr w:type="spellEnd"/>
      <w:r>
        <w:t>/R1-sigdef-default.xml</w:t>
      </w:r>
    </w:p>
    <w:p w14:paraId="31A0C0E7" w14:textId="77777777" w:rsidR="00743DE9" w:rsidRDefault="00743DE9" w:rsidP="00743DE9">
      <w:pPr>
        <w:pStyle w:val="CMDOutput"/>
      </w:pPr>
      <w:r>
        <w:t xml:space="preserve">4          461 Jan </w:t>
      </w:r>
      <w:proofErr w:type="gramStart"/>
      <w:r>
        <w:t>6</w:t>
      </w:r>
      <w:proofErr w:type="gramEnd"/>
      <w:r>
        <w:t xml:space="preserve"> 2009 01:37:42 +00:00 </w:t>
      </w:r>
      <w:proofErr w:type="spellStart"/>
      <w:r>
        <w:t>ipsdir</w:t>
      </w:r>
      <w:proofErr w:type="spellEnd"/>
      <w:r>
        <w:t>/R1-sigdef-delta.xml</w:t>
      </w:r>
    </w:p>
    <w:p w14:paraId="7F153CD9" w14:textId="77777777" w:rsidR="00743DE9" w:rsidRDefault="00743DE9" w:rsidP="00743DE9">
      <w:pPr>
        <w:pStyle w:val="CMDOutput"/>
      </w:pPr>
      <w:r>
        <w:t xml:space="preserve">5         8509 Jan </w:t>
      </w:r>
      <w:proofErr w:type="gramStart"/>
      <w:r>
        <w:t>6</w:t>
      </w:r>
      <w:proofErr w:type="gramEnd"/>
      <w:r>
        <w:t xml:space="preserve"> 2009 01:33:42 +00:00 </w:t>
      </w:r>
      <w:proofErr w:type="spellStart"/>
      <w:r>
        <w:t>ipsdir</w:t>
      </w:r>
      <w:proofErr w:type="spellEnd"/>
      <w:r>
        <w:t>/R1-sigdef-typedef.xml</w:t>
      </w:r>
    </w:p>
    <w:p w14:paraId="6CCC565A" w14:textId="77777777" w:rsidR="00743DE9" w:rsidRDefault="00743DE9" w:rsidP="00743DE9">
      <w:pPr>
        <w:pStyle w:val="CMDOutput"/>
      </w:pPr>
      <w:r>
        <w:t xml:space="preserve">6        38523 Jan </w:t>
      </w:r>
      <w:proofErr w:type="gramStart"/>
      <w:r>
        <w:t>6</w:t>
      </w:r>
      <w:proofErr w:type="gramEnd"/>
      <w:r>
        <w:t xml:space="preserve"> 2009 01:33:46 +00:00 </w:t>
      </w:r>
      <w:proofErr w:type="spellStart"/>
      <w:r>
        <w:t>ipsdir</w:t>
      </w:r>
      <w:proofErr w:type="spellEnd"/>
      <w:r>
        <w:t>/R1-sigdef-category.xml</w:t>
      </w:r>
    </w:p>
    <w:p w14:paraId="7619AEE8" w14:textId="77777777" w:rsidR="00743DE9" w:rsidRDefault="00743DE9" w:rsidP="00743DE9">
      <w:pPr>
        <w:pStyle w:val="CMDOutput"/>
      </w:pPr>
      <w:r>
        <w:t xml:space="preserve">7          304 Jan </w:t>
      </w:r>
      <w:proofErr w:type="gramStart"/>
      <w:r>
        <w:t>6</w:t>
      </w:r>
      <w:proofErr w:type="gramEnd"/>
      <w:r>
        <w:t xml:space="preserve"> 2009 01:31:48 +00:00 </w:t>
      </w:r>
      <w:proofErr w:type="spellStart"/>
      <w:r>
        <w:t>ipsdir</w:t>
      </w:r>
      <w:proofErr w:type="spellEnd"/>
      <w:r>
        <w:t>/R1-seap-delta.xml</w:t>
      </w:r>
    </w:p>
    <w:p w14:paraId="5257EFFE" w14:textId="77777777" w:rsidR="00743DE9" w:rsidRDefault="00743DE9" w:rsidP="00743DE9">
      <w:pPr>
        <w:pStyle w:val="CMDOutput"/>
      </w:pPr>
      <w:r>
        <w:t xml:space="preserve">8          491 Jan </w:t>
      </w:r>
      <w:proofErr w:type="gramStart"/>
      <w:r>
        <w:t>6</w:t>
      </w:r>
      <w:proofErr w:type="gramEnd"/>
      <w:r>
        <w:t xml:space="preserve"> 2009 01:31:48 +00:00 </w:t>
      </w:r>
      <w:proofErr w:type="spellStart"/>
      <w:r>
        <w:t>ipsdir</w:t>
      </w:r>
      <w:proofErr w:type="spellEnd"/>
      <w:r>
        <w:t>/R1-seap-typedef.xml</w:t>
      </w:r>
    </w:p>
    <w:p w14:paraId="129ECAE7" w14:textId="77777777" w:rsidR="00743DE9" w:rsidRDefault="00743DE9" w:rsidP="00743DE9">
      <w:pPr>
        <w:pStyle w:val="CMDOutput"/>
      </w:pPr>
      <w:r>
        <w:t xml:space="preserve">9         1410 Oct </w:t>
      </w:r>
      <w:proofErr w:type="gramStart"/>
      <w:r>
        <w:t>26</w:t>
      </w:r>
      <w:proofErr w:type="gramEnd"/>
      <w:r>
        <w:t xml:space="preserve"> 2014 04:44:08 +00:00 </w:t>
      </w:r>
      <w:proofErr w:type="spellStart"/>
      <w:r>
        <w:t>pre_autosec.cfg</w:t>
      </w:r>
      <w:proofErr w:type="spellEnd"/>
    </w:p>
    <w:p w14:paraId="70DABB69" w14:textId="77777777" w:rsidR="00743DE9" w:rsidRDefault="00743DE9" w:rsidP="00743DE9">
      <w:pPr>
        <w:pStyle w:val="CMDOutput"/>
      </w:pPr>
    </w:p>
    <w:p w14:paraId="12548D87" w14:textId="77777777" w:rsidR="009829FF" w:rsidRDefault="0081002E" w:rsidP="001918DC">
      <w:pPr>
        <w:pStyle w:val="CMDOutput"/>
      </w:pPr>
      <w:r>
        <w:t>76265535</w:t>
      </w:r>
      <w:r w:rsidRPr="00743DE9">
        <w:t xml:space="preserve"> bytes available (</w:t>
      </w:r>
      <w:r>
        <w:t>180221889</w:t>
      </w:r>
      <w:r w:rsidRPr="00743DE9">
        <w:t xml:space="preserve"> bytes used)</w:t>
      </w:r>
    </w:p>
    <w:p w14:paraId="50C63A8D" w14:textId="77777777" w:rsidR="002979DE" w:rsidRDefault="004353EB" w:rsidP="002979DE">
      <w:pPr>
        <w:pStyle w:val="BodyTextL50"/>
      </w:pPr>
      <w:r>
        <w:t>Is the Cisco IOS image or the archived running config file listed?</w:t>
      </w:r>
    </w:p>
    <w:p w14:paraId="5FC10A23" w14:textId="77777777" w:rsidR="002979DE" w:rsidRDefault="002979DE" w:rsidP="002979DE">
      <w:pPr>
        <w:pStyle w:val="BodyTextL50"/>
        <w:rPr>
          <w:lang w:eastAsia="ko-KR"/>
        </w:rPr>
      </w:pPr>
      <w:r>
        <w:rPr>
          <w:lang w:eastAsia="ko-KR"/>
        </w:rPr>
        <w:t>____________________________________________________________________________________</w:t>
      </w:r>
    </w:p>
    <w:p w14:paraId="0BAED588" w14:textId="77777777" w:rsidR="002979DE" w:rsidRDefault="004353EB" w:rsidP="004E38AC">
      <w:pPr>
        <w:pStyle w:val="SubStepAlpha"/>
      </w:pPr>
      <w:r>
        <w:t xml:space="preserve">How can you </w:t>
      </w:r>
      <w:proofErr w:type="gramStart"/>
      <w:r>
        <w:t>tell</w:t>
      </w:r>
      <w:proofErr w:type="gramEnd"/>
      <w:r>
        <w:t xml:space="preserve"> that the </w:t>
      </w:r>
      <w:r w:rsidR="00B45C19">
        <w:t>Cisco IOS image is still there?</w:t>
      </w:r>
    </w:p>
    <w:p w14:paraId="4D427CB3" w14:textId="77777777" w:rsidR="002A27E9" w:rsidRDefault="002979DE">
      <w:pPr>
        <w:pStyle w:val="BodyTextL50"/>
        <w:rPr>
          <w:lang w:eastAsia="ko-KR"/>
        </w:rPr>
      </w:pPr>
      <w:r>
        <w:rPr>
          <w:lang w:eastAsia="ko-KR"/>
        </w:rPr>
        <w:t>____________________________________________________________________________________</w:t>
      </w:r>
    </w:p>
    <w:p w14:paraId="0AB6C502" w14:textId="77777777" w:rsidR="002A27E9" w:rsidRDefault="002979DE">
      <w:pPr>
        <w:pStyle w:val="BodyTextL50"/>
        <w:rPr>
          <w:lang w:eastAsia="ko-KR"/>
        </w:rPr>
      </w:pPr>
      <w:r>
        <w:rPr>
          <w:lang w:eastAsia="ko-KR"/>
        </w:rPr>
        <w:t>____________________________________________________________________________________</w:t>
      </w:r>
    </w:p>
    <w:p w14:paraId="20B0995F" w14:textId="77777777" w:rsidR="004353EB" w:rsidRDefault="004353EB" w:rsidP="004353EB">
      <w:pPr>
        <w:pStyle w:val="StepHead"/>
        <w:rPr>
          <w:lang w:eastAsia="ja-JP"/>
        </w:rPr>
      </w:pPr>
      <w:r w:rsidRPr="00EB52FB">
        <w:t xml:space="preserve">Disable the </w:t>
      </w:r>
      <w:r w:rsidRPr="00BA5235">
        <w:rPr>
          <w:lang w:eastAsia="ja-JP"/>
        </w:rPr>
        <w:t xml:space="preserve">IOS Resilient </w:t>
      </w:r>
      <w:r>
        <w:rPr>
          <w:lang w:eastAsia="ja-JP"/>
        </w:rPr>
        <w:t>C</w:t>
      </w:r>
      <w:r w:rsidRPr="00BA5235">
        <w:rPr>
          <w:lang w:eastAsia="ja-JP"/>
        </w:rPr>
        <w:t xml:space="preserve">onfiguration </w:t>
      </w:r>
      <w:r>
        <w:rPr>
          <w:lang w:eastAsia="ja-JP"/>
        </w:rPr>
        <w:t>feature.</w:t>
      </w:r>
    </w:p>
    <w:p w14:paraId="31F89B78" w14:textId="77777777" w:rsidR="004353EB" w:rsidRPr="00BA5235" w:rsidRDefault="004353EB" w:rsidP="004E38AC">
      <w:pPr>
        <w:pStyle w:val="SubStepAlpha"/>
      </w:pPr>
      <w:r w:rsidRPr="004E38AC">
        <w:t>Disable the R</w:t>
      </w:r>
      <w:r w:rsidRPr="00BA5235">
        <w:rPr>
          <w:rFonts w:eastAsia="MS Mincho"/>
          <w:lang w:eastAsia="ja-JP"/>
        </w:rPr>
        <w:t xml:space="preserve">esilient </w:t>
      </w:r>
      <w:r>
        <w:rPr>
          <w:rFonts w:eastAsia="MS Mincho"/>
          <w:lang w:eastAsia="ja-JP"/>
        </w:rPr>
        <w:t>C</w:t>
      </w:r>
      <w:r w:rsidRPr="00BA5235">
        <w:rPr>
          <w:rFonts w:eastAsia="MS Mincho"/>
          <w:lang w:eastAsia="ja-JP"/>
        </w:rPr>
        <w:t xml:space="preserve">onfiguration </w:t>
      </w:r>
      <w:r w:rsidRPr="004E38AC">
        <w:t>feature for the Cisco IOS image.</w:t>
      </w:r>
    </w:p>
    <w:p w14:paraId="297108C9" w14:textId="77777777" w:rsidR="004353EB" w:rsidRPr="004E38AC" w:rsidRDefault="004353EB" w:rsidP="004E38AC">
      <w:pPr>
        <w:pStyle w:val="CMD"/>
        <w:rPr>
          <w:b/>
        </w:rPr>
      </w:pPr>
      <w:r>
        <w:t xml:space="preserve">R1# </w:t>
      </w:r>
      <w:r w:rsidRPr="004E38AC">
        <w:rPr>
          <w:b/>
        </w:rPr>
        <w:t>config t</w:t>
      </w:r>
    </w:p>
    <w:p w14:paraId="706AD7B7" w14:textId="77777777" w:rsidR="004353EB" w:rsidRPr="004E38AC" w:rsidRDefault="004353EB" w:rsidP="004E38AC">
      <w:pPr>
        <w:pStyle w:val="CMD"/>
        <w:rPr>
          <w:b/>
        </w:rPr>
      </w:pPr>
      <w:r>
        <w:t>R1</w:t>
      </w:r>
      <w:r w:rsidRPr="00BA5235">
        <w:t>(</w:t>
      </w:r>
      <w:r w:rsidRPr="00BA5235">
        <w:rPr>
          <w:bCs/>
        </w:rPr>
        <w:t>config)</w:t>
      </w:r>
      <w:r>
        <w:rPr>
          <w:bCs/>
        </w:rPr>
        <w:t xml:space="preserve"># </w:t>
      </w:r>
      <w:r w:rsidRPr="004E38AC">
        <w:rPr>
          <w:b/>
        </w:rPr>
        <w:t>no secure boot-image</w:t>
      </w:r>
    </w:p>
    <w:p w14:paraId="4DE2795F" w14:textId="77777777" w:rsidR="004353EB" w:rsidRPr="00BA5235" w:rsidRDefault="004353EB" w:rsidP="004E38AC">
      <w:pPr>
        <w:pStyle w:val="CMD"/>
      </w:pPr>
      <w:proofErr w:type="gramStart"/>
      <w:r>
        <w:t>.</w:t>
      </w:r>
      <w:r w:rsidR="0081002E">
        <w:t>Feb</w:t>
      </w:r>
      <w:proofErr w:type="gramEnd"/>
      <w:r w:rsidR="0081002E">
        <w:t xml:space="preserve"> 11</w:t>
      </w:r>
      <w:r>
        <w:t xml:space="preserve"> 25:48:23.009: %IOS_RESILIENCE-5-IMAGE_RESIL_INACTIVE: Disabled secure image archival</w:t>
      </w:r>
    </w:p>
    <w:p w14:paraId="04570EF4" w14:textId="77777777" w:rsidR="004353EB" w:rsidRPr="00BA5235" w:rsidRDefault="004353EB" w:rsidP="004E38AC">
      <w:pPr>
        <w:pStyle w:val="SubStepAlpha"/>
      </w:pPr>
      <w:r w:rsidRPr="004E38AC">
        <w:lastRenderedPageBreak/>
        <w:t>Disable the R</w:t>
      </w:r>
      <w:r w:rsidRPr="00BA5235">
        <w:rPr>
          <w:rFonts w:eastAsia="MS Mincho"/>
          <w:lang w:eastAsia="ja-JP"/>
        </w:rPr>
        <w:t xml:space="preserve">esilient </w:t>
      </w:r>
      <w:r>
        <w:rPr>
          <w:rFonts w:eastAsia="MS Mincho"/>
          <w:lang w:eastAsia="ja-JP"/>
        </w:rPr>
        <w:t>C</w:t>
      </w:r>
      <w:r w:rsidRPr="00BA5235">
        <w:rPr>
          <w:rFonts w:eastAsia="MS Mincho"/>
          <w:lang w:eastAsia="ja-JP"/>
        </w:rPr>
        <w:t xml:space="preserve">onfiguration </w:t>
      </w:r>
      <w:r w:rsidRPr="004E38AC">
        <w:t>feature for the running config file.</w:t>
      </w:r>
    </w:p>
    <w:p w14:paraId="1AE54729" w14:textId="77777777" w:rsidR="004353EB" w:rsidRPr="004E38AC" w:rsidRDefault="004353EB" w:rsidP="004E38AC">
      <w:pPr>
        <w:pStyle w:val="CMD"/>
        <w:rPr>
          <w:b/>
        </w:rPr>
      </w:pPr>
      <w:r>
        <w:t>R1</w:t>
      </w:r>
      <w:r w:rsidRPr="00BA5235">
        <w:t>(</w:t>
      </w:r>
      <w:r w:rsidRPr="00BA5235">
        <w:rPr>
          <w:bCs/>
        </w:rPr>
        <w:t>config)</w:t>
      </w:r>
      <w:r>
        <w:rPr>
          <w:bCs/>
        </w:rPr>
        <w:t xml:space="preserve"># </w:t>
      </w:r>
      <w:r w:rsidRPr="004E38AC">
        <w:rPr>
          <w:b/>
        </w:rPr>
        <w:t>no secure boot-config</w:t>
      </w:r>
    </w:p>
    <w:p w14:paraId="68E7C34A" w14:textId="77777777" w:rsidR="004353EB" w:rsidRPr="00BA5235" w:rsidRDefault="004353EB" w:rsidP="004E38AC">
      <w:pPr>
        <w:pStyle w:val="CMD"/>
      </w:pPr>
      <w:proofErr w:type="gramStart"/>
      <w:r>
        <w:t>.</w:t>
      </w:r>
      <w:r w:rsidR="0081002E">
        <w:t>Feb</w:t>
      </w:r>
      <w:proofErr w:type="gramEnd"/>
      <w:r w:rsidR="0081002E">
        <w:t xml:space="preserve"> 11</w:t>
      </w:r>
      <w:r>
        <w:t xml:space="preserve"> 25:48:47.972: %IOS_RESILIENCE-5-CONFIG_RESIL_INACTIVE: Disabled secure config archival [removed flash:.runcfg-</w:t>
      </w:r>
      <w:r w:rsidR="0081002E">
        <w:t>20150211</w:t>
      </w:r>
      <w:r>
        <w:t>-224218.ar]</w:t>
      </w:r>
    </w:p>
    <w:p w14:paraId="1E3BCE18" w14:textId="77777777" w:rsidR="004353EB" w:rsidRDefault="004353EB" w:rsidP="004353EB">
      <w:pPr>
        <w:pStyle w:val="StepHead"/>
      </w:pPr>
      <w:r w:rsidRPr="00BA5235">
        <w:t>Verify that the Cisco IOS image is now visible in flash</w:t>
      </w:r>
      <w:r>
        <w:t>.</w:t>
      </w:r>
    </w:p>
    <w:p w14:paraId="775E2AE2" w14:textId="77777777" w:rsidR="00A47A8E" w:rsidRPr="00A47A8E" w:rsidRDefault="00A47A8E" w:rsidP="001918DC">
      <w:pPr>
        <w:pStyle w:val="BodyTextL25"/>
      </w:pPr>
      <w:r>
        <w:t xml:space="preserve">Use the </w:t>
      </w:r>
      <w:r>
        <w:rPr>
          <w:b/>
        </w:rPr>
        <w:t>show flash:</w:t>
      </w:r>
      <w:r>
        <w:t xml:space="preserve"> command to display the files in flash.</w:t>
      </w:r>
    </w:p>
    <w:bookmarkEnd w:id="13"/>
    <w:bookmarkEnd w:id="14"/>
    <w:p w14:paraId="72A01AD5" w14:textId="77777777" w:rsidR="004353EB" w:rsidRDefault="004353EB" w:rsidP="004E38AC">
      <w:pPr>
        <w:pStyle w:val="CMD"/>
      </w:pPr>
      <w:r>
        <w:t xml:space="preserve">R1# </w:t>
      </w:r>
      <w:r w:rsidRPr="004E38AC">
        <w:rPr>
          <w:b/>
        </w:rPr>
        <w:t>show flash</w:t>
      </w:r>
      <w:r w:rsidR="00A47A8E">
        <w:rPr>
          <w:b/>
        </w:rPr>
        <w:t>:</w:t>
      </w:r>
    </w:p>
    <w:p w14:paraId="03324B9A" w14:textId="77777777" w:rsidR="009829FF" w:rsidRDefault="005F4F8A" w:rsidP="001918DC">
      <w:pPr>
        <w:pStyle w:val="CMDOutput"/>
      </w:pPr>
      <w:r>
        <w:t>-#- --length-- -----date/time------ path</w:t>
      </w:r>
    </w:p>
    <w:p w14:paraId="3B8B0DEA" w14:textId="77777777" w:rsidR="009829FF" w:rsidRDefault="0081002E" w:rsidP="001918DC">
      <w:pPr>
        <w:pStyle w:val="CMDOutput"/>
      </w:pPr>
      <w:r w:rsidRPr="00743DE9">
        <w:t xml:space="preserve">1     </w:t>
      </w:r>
      <w:r>
        <w:t>75551300 Feb</w:t>
      </w:r>
      <w:r w:rsidRPr="0081002E">
        <w:t xml:space="preserve"> </w:t>
      </w:r>
      <w:proofErr w:type="gramStart"/>
      <w:r w:rsidRPr="0081002E">
        <w:t>5</w:t>
      </w:r>
      <w:proofErr w:type="gramEnd"/>
      <w:r w:rsidRPr="0081002E">
        <w:t xml:space="preserve"> 2015 16:53:34 +00:00 c1900-universalk9-mz.SPA.154-3.M2.bin</w:t>
      </w:r>
    </w:p>
    <w:p w14:paraId="60A1A1F9" w14:textId="77777777" w:rsidR="009829FF" w:rsidRDefault="005F4F8A" w:rsidP="001918DC">
      <w:pPr>
        <w:pStyle w:val="CMDOutput"/>
      </w:pPr>
      <w:r>
        <w:t xml:space="preserve">2            0 Jan </w:t>
      </w:r>
      <w:proofErr w:type="gramStart"/>
      <w:r>
        <w:t>6</w:t>
      </w:r>
      <w:proofErr w:type="gramEnd"/>
      <w:r>
        <w:t xml:space="preserve"> 2009 01:28:44 +00:00 </w:t>
      </w:r>
      <w:proofErr w:type="spellStart"/>
      <w:r>
        <w:t>ipsdir</w:t>
      </w:r>
      <w:proofErr w:type="spellEnd"/>
    </w:p>
    <w:p w14:paraId="33CFC7BE" w14:textId="77777777" w:rsidR="009829FF" w:rsidRDefault="005F4F8A" w:rsidP="001918DC">
      <w:pPr>
        <w:pStyle w:val="CMDOutput"/>
      </w:pPr>
      <w:r>
        <w:t xml:space="preserve">3       334531 Jan </w:t>
      </w:r>
      <w:proofErr w:type="gramStart"/>
      <w:r>
        <w:t>6</w:t>
      </w:r>
      <w:proofErr w:type="gramEnd"/>
      <w:r>
        <w:t xml:space="preserve"> 2009 01:35:40 +00:00 </w:t>
      </w:r>
      <w:proofErr w:type="spellStart"/>
      <w:r>
        <w:t>ipsdir</w:t>
      </w:r>
      <w:proofErr w:type="spellEnd"/>
      <w:r>
        <w:t>/R1-sigdef-default.xml</w:t>
      </w:r>
    </w:p>
    <w:p w14:paraId="452E8848" w14:textId="77777777" w:rsidR="009829FF" w:rsidRDefault="005F4F8A" w:rsidP="001918DC">
      <w:pPr>
        <w:pStyle w:val="CMDOutput"/>
      </w:pPr>
      <w:r>
        <w:t xml:space="preserve">4          461 Jan </w:t>
      </w:r>
      <w:proofErr w:type="gramStart"/>
      <w:r>
        <w:t>6</w:t>
      </w:r>
      <w:proofErr w:type="gramEnd"/>
      <w:r>
        <w:t xml:space="preserve"> 2009 01:37:42 +00:00 </w:t>
      </w:r>
      <w:proofErr w:type="spellStart"/>
      <w:r>
        <w:t>ipsdir</w:t>
      </w:r>
      <w:proofErr w:type="spellEnd"/>
      <w:r>
        <w:t>/R1-sigdef-delta.xml</w:t>
      </w:r>
    </w:p>
    <w:p w14:paraId="252F1E34" w14:textId="77777777" w:rsidR="009829FF" w:rsidRDefault="005F4F8A" w:rsidP="001918DC">
      <w:pPr>
        <w:pStyle w:val="CMDOutput"/>
      </w:pPr>
      <w:r>
        <w:t xml:space="preserve">5         8509 Jan </w:t>
      </w:r>
      <w:proofErr w:type="gramStart"/>
      <w:r>
        <w:t>6</w:t>
      </w:r>
      <w:proofErr w:type="gramEnd"/>
      <w:r>
        <w:t xml:space="preserve"> 2009 01:33:42 +00:00 </w:t>
      </w:r>
      <w:proofErr w:type="spellStart"/>
      <w:r>
        <w:t>ipsdir</w:t>
      </w:r>
      <w:proofErr w:type="spellEnd"/>
      <w:r>
        <w:t>/R1-sigdef-typedef.xml</w:t>
      </w:r>
    </w:p>
    <w:p w14:paraId="1BA687E3" w14:textId="77777777" w:rsidR="009829FF" w:rsidRDefault="005F4F8A" w:rsidP="001918DC">
      <w:pPr>
        <w:pStyle w:val="CMDOutput"/>
      </w:pPr>
      <w:r>
        <w:t xml:space="preserve">6        38523 Jan </w:t>
      </w:r>
      <w:proofErr w:type="gramStart"/>
      <w:r>
        <w:t>6</w:t>
      </w:r>
      <w:proofErr w:type="gramEnd"/>
      <w:r>
        <w:t xml:space="preserve"> 2009 01:33:46 +00:00 </w:t>
      </w:r>
      <w:proofErr w:type="spellStart"/>
      <w:r>
        <w:t>ipsdir</w:t>
      </w:r>
      <w:proofErr w:type="spellEnd"/>
      <w:r>
        <w:t>/R1-sigdef-category.xml</w:t>
      </w:r>
    </w:p>
    <w:p w14:paraId="5EB7BE85" w14:textId="77777777" w:rsidR="009829FF" w:rsidRDefault="005F4F8A" w:rsidP="001918DC">
      <w:pPr>
        <w:pStyle w:val="CMDOutput"/>
      </w:pPr>
      <w:r>
        <w:t xml:space="preserve">7          304 Jan </w:t>
      </w:r>
      <w:proofErr w:type="gramStart"/>
      <w:r>
        <w:t>6</w:t>
      </w:r>
      <w:proofErr w:type="gramEnd"/>
      <w:r>
        <w:t xml:space="preserve"> 2009 01:31:48 +00:00 </w:t>
      </w:r>
      <w:proofErr w:type="spellStart"/>
      <w:r>
        <w:t>ipsdir</w:t>
      </w:r>
      <w:proofErr w:type="spellEnd"/>
      <w:r>
        <w:t>/R1-seap-delta.xml</w:t>
      </w:r>
    </w:p>
    <w:p w14:paraId="4A14D0DA" w14:textId="77777777" w:rsidR="009829FF" w:rsidRDefault="005F4F8A" w:rsidP="001918DC">
      <w:pPr>
        <w:pStyle w:val="CMDOutput"/>
      </w:pPr>
      <w:r>
        <w:t xml:space="preserve">8          491 Jan </w:t>
      </w:r>
      <w:proofErr w:type="gramStart"/>
      <w:r>
        <w:t>6</w:t>
      </w:r>
      <w:proofErr w:type="gramEnd"/>
      <w:r>
        <w:t xml:space="preserve"> 2009 01:31:48 +00:00 </w:t>
      </w:r>
      <w:proofErr w:type="spellStart"/>
      <w:r>
        <w:t>ipsdir</w:t>
      </w:r>
      <w:proofErr w:type="spellEnd"/>
      <w:r>
        <w:t>/R1-seap-typedef.xml</w:t>
      </w:r>
    </w:p>
    <w:p w14:paraId="1B9D218D" w14:textId="77777777" w:rsidR="009829FF" w:rsidRDefault="005F4F8A" w:rsidP="001918DC">
      <w:pPr>
        <w:pStyle w:val="CMDOutput"/>
      </w:pPr>
      <w:r>
        <w:t xml:space="preserve">9         1410 Oct </w:t>
      </w:r>
      <w:proofErr w:type="gramStart"/>
      <w:r>
        <w:t>26</w:t>
      </w:r>
      <w:proofErr w:type="gramEnd"/>
      <w:r>
        <w:t xml:space="preserve"> 2014 04:44:08 +00:00 </w:t>
      </w:r>
      <w:proofErr w:type="spellStart"/>
      <w:r>
        <w:t>pre_autosec.cfg</w:t>
      </w:r>
      <w:proofErr w:type="spellEnd"/>
    </w:p>
    <w:p w14:paraId="761CD657" w14:textId="77777777" w:rsidR="005F4F8A" w:rsidRDefault="005F4F8A" w:rsidP="005F4F8A">
      <w:pPr>
        <w:pStyle w:val="CMD"/>
      </w:pPr>
    </w:p>
    <w:p w14:paraId="4B57C9AE" w14:textId="77777777" w:rsidR="005F4F8A" w:rsidRDefault="0081002E" w:rsidP="005F4F8A">
      <w:pPr>
        <w:pStyle w:val="CMD"/>
      </w:pPr>
      <w:r>
        <w:t>76265535</w:t>
      </w:r>
      <w:r w:rsidRPr="00743DE9">
        <w:t xml:space="preserve"> bytes available (</w:t>
      </w:r>
      <w:r>
        <w:t>180221889</w:t>
      </w:r>
      <w:r w:rsidRPr="00743DE9">
        <w:t xml:space="preserve"> bytes used)</w:t>
      </w:r>
    </w:p>
    <w:p w14:paraId="01E0FEA4" w14:textId="77777777" w:rsidR="004353EB" w:rsidRPr="001F7151" w:rsidRDefault="004353EB" w:rsidP="004353EB">
      <w:pPr>
        <w:pStyle w:val="StepHead"/>
      </w:pPr>
      <w:r w:rsidRPr="00A82F08">
        <w:t>Save the configuration on both routers.</w:t>
      </w:r>
    </w:p>
    <w:p w14:paraId="2F9598AB" w14:textId="77777777" w:rsidR="004353EB" w:rsidRPr="00003FE9" w:rsidRDefault="004353EB" w:rsidP="004353EB">
      <w:pPr>
        <w:pStyle w:val="BodyTextL25"/>
      </w:pPr>
      <w:r w:rsidRPr="001F7151">
        <w:t xml:space="preserve">Save the </w:t>
      </w:r>
      <w:r w:rsidRPr="00003FE9">
        <w:t>running configuration to the startup configuration from the privileged EXEC prompt.</w:t>
      </w:r>
    </w:p>
    <w:p w14:paraId="190EAFB8" w14:textId="77777777" w:rsidR="00D45F59" w:rsidRDefault="00731B85" w:rsidP="00B45C19">
      <w:pPr>
        <w:pStyle w:val="TaskHead"/>
      </w:pPr>
      <w:r>
        <w:t>Configure</w:t>
      </w:r>
      <w:r w:rsidR="00D45F59">
        <w:t xml:space="preserve"> SNMPv3 Security</w:t>
      </w:r>
      <w:r>
        <w:t xml:space="preserve"> using an ACL.</w:t>
      </w:r>
    </w:p>
    <w:p w14:paraId="6377D6EC" w14:textId="77777777" w:rsidR="009728C4" w:rsidRDefault="00D45F59" w:rsidP="00731B85">
      <w:pPr>
        <w:pStyle w:val="BodyTextL25"/>
      </w:pPr>
      <w:r>
        <w:t xml:space="preserve">Simple Network Management Protocol (SNMP) enables network administrators to monitor network performance, mange network devices, and </w:t>
      </w:r>
      <w:r w:rsidR="009728C4">
        <w:t>troubleshoot network problems. SNMPv3 provides secure access by authenticating and encrypting SNMP management packets over the network. You will conf</w:t>
      </w:r>
      <w:r w:rsidR="00731B85">
        <w:t>igure SNMPv3</w:t>
      </w:r>
      <w:r w:rsidR="009728C4">
        <w:t xml:space="preserve"> using an ACL </w:t>
      </w:r>
      <w:r w:rsidR="00731B85">
        <w:t>on R1.</w:t>
      </w:r>
    </w:p>
    <w:p w14:paraId="077CF49A" w14:textId="77777777" w:rsidR="009728C4" w:rsidRDefault="009728C4" w:rsidP="00731B85">
      <w:pPr>
        <w:pStyle w:val="StepHead"/>
      </w:pPr>
      <w:r>
        <w:t>Configure an ACL on R1 that will restrict access to SNMP on the 192.168.1.0 LAN</w:t>
      </w:r>
      <w:r w:rsidR="0054753C">
        <w:t>.</w:t>
      </w:r>
    </w:p>
    <w:p w14:paraId="5FC07BC1" w14:textId="77777777" w:rsidR="009728C4" w:rsidRDefault="009728C4" w:rsidP="00731B85">
      <w:pPr>
        <w:pStyle w:val="SubStepAlpha"/>
      </w:pPr>
      <w:r>
        <w:t xml:space="preserve">Create a standard access-list </w:t>
      </w:r>
      <w:r w:rsidR="00F1692F">
        <w:t>named</w:t>
      </w:r>
      <w:r>
        <w:t xml:space="preserve"> </w:t>
      </w:r>
      <w:r w:rsidRPr="00731B85">
        <w:rPr>
          <w:b/>
        </w:rPr>
        <w:t>PERMIT-SNMP</w:t>
      </w:r>
      <w:r>
        <w:t>.</w:t>
      </w:r>
    </w:p>
    <w:p w14:paraId="765883B6" w14:textId="77777777" w:rsidR="009728C4" w:rsidRDefault="009728C4" w:rsidP="00731B85">
      <w:pPr>
        <w:pStyle w:val="CMD"/>
        <w:rPr>
          <w:b/>
        </w:rPr>
      </w:pPr>
      <w:r w:rsidRPr="009728C4">
        <w:t>R1(config)#</w:t>
      </w:r>
      <w:r>
        <w:t xml:space="preserve"> </w:t>
      </w:r>
      <w:proofErr w:type="spellStart"/>
      <w:r w:rsidRPr="00731B85">
        <w:rPr>
          <w:b/>
        </w:rPr>
        <w:t>ip</w:t>
      </w:r>
      <w:proofErr w:type="spellEnd"/>
      <w:r w:rsidRPr="00731B85">
        <w:rPr>
          <w:b/>
        </w:rPr>
        <w:t xml:space="preserve"> access-list standard PERMIT-SNMP</w:t>
      </w:r>
    </w:p>
    <w:p w14:paraId="3CC1CCD6" w14:textId="77777777" w:rsidR="003F4881" w:rsidRDefault="003F4881" w:rsidP="00731B85">
      <w:pPr>
        <w:pStyle w:val="SubStepAlpha"/>
      </w:pPr>
      <w:r>
        <w:t>Add a permit statement to allow only packets on R1’s LAN.</w:t>
      </w:r>
    </w:p>
    <w:p w14:paraId="71DC00FC" w14:textId="77777777" w:rsidR="003F4881" w:rsidRDefault="003F4881" w:rsidP="003F4881">
      <w:pPr>
        <w:pStyle w:val="CMD"/>
      </w:pPr>
      <w:r>
        <w:t>R1(config-std-</w:t>
      </w:r>
      <w:proofErr w:type="spellStart"/>
      <w:proofErr w:type="gramStart"/>
      <w:r>
        <w:t>nacl</w:t>
      </w:r>
      <w:proofErr w:type="spellEnd"/>
      <w:r>
        <w:t>)#</w:t>
      </w:r>
      <w:proofErr w:type="gramEnd"/>
      <w:r>
        <w:t xml:space="preserve"> </w:t>
      </w:r>
      <w:r w:rsidRPr="00731B85">
        <w:rPr>
          <w:b/>
        </w:rPr>
        <w:t>permit 192.168.1.0 0.0.0.255</w:t>
      </w:r>
    </w:p>
    <w:p w14:paraId="201EBC2F" w14:textId="77777777" w:rsidR="003F4881" w:rsidRDefault="003F4881" w:rsidP="00731B85">
      <w:pPr>
        <w:pStyle w:val="CMD"/>
        <w:rPr>
          <w:b/>
        </w:rPr>
      </w:pPr>
      <w:r>
        <w:t>R1(config-std-</w:t>
      </w:r>
      <w:proofErr w:type="spellStart"/>
      <w:proofErr w:type="gramStart"/>
      <w:r>
        <w:t>nacl</w:t>
      </w:r>
      <w:proofErr w:type="spellEnd"/>
      <w:r>
        <w:t>)#</w:t>
      </w:r>
      <w:proofErr w:type="gramEnd"/>
      <w:r>
        <w:t xml:space="preserve"> </w:t>
      </w:r>
      <w:r w:rsidRPr="00731B85">
        <w:rPr>
          <w:b/>
        </w:rPr>
        <w:t>exit</w:t>
      </w:r>
    </w:p>
    <w:p w14:paraId="56261BA2" w14:textId="77777777" w:rsidR="004C553A" w:rsidRDefault="004C553A">
      <w:pPr>
        <w:spacing w:before="0" w:after="0" w:line="240" w:lineRule="auto"/>
        <w:rPr>
          <w:rFonts w:eastAsia="Times New Roman"/>
          <w:b/>
          <w:bCs/>
          <w:szCs w:val="26"/>
        </w:rPr>
      </w:pPr>
      <w:r>
        <w:br w:type="page"/>
      </w:r>
    </w:p>
    <w:p w14:paraId="0EFEF769" w14:textId="77777777" w:rsidR="003F4881" w:rsidRDefault="003F4881" w:rsidP="00731B85">
      <w:pPr>
        <w:pStyle w:val="StepHead"/>
      </w:pPr>
      <w:r>
        <w:lastRenderedPageBreak/>
        <w:t>Configure the SNMP view.</w:t>
      </w:r>
    </w:p>
    <w:p w14:paraId="66663DA6" w14:textId="77777777" w:rsidR="003F4881" w:rsidRDefault="003F4881" w:rsidP="00731B85">
      <w:pPr>
        <w:pStyle w:val="BodyTextL25"/>
      </w:pPr>
      <w:r>
        <w:t xml:space="preserve">Configure a SNMP view called </w:t>
      </w:r>
      <w:r w:rsidRPr="00731B85">
        <w:rPr>
          <w:b/>
        </w:rPr>
        <w:t>SNMP-RO</w:t>
      </w:r>
      <w:r>
        <w:t xml:space="preserve"> </w:t>
      </w:r>
      <w:r w:rsidR="00555501">
        <w:t>to include the ISO MIB</w:t>
      </w:r>
      <w:r w:rsidR="00EC55C0">
        <w:t xml:space="preserve"> family</w:t>
      </w:r>
      <w:r w:rsidR="00555501">
        <w:t>.</w:t>
      </w:r>
    </w:p>
    <w:p w14:paraId="7B580695" w14:textId="77777777" w:rsidR="003F4881" w:rsidRDefault="00555501" w:rsidP="00731B85">
      <w:pPr>
        <w:pStyle w:val="CMD"/>
        <w:rPr>
          <w:b/>
        </w:rPr>
      </w:pPr>
      <w:r w:rsidRPr="00555501">
        <w:t>R1(config)#</w:t>
      </w:r>
      <w:r>
        <w:t xml:space="preserve"> </w:t>
      </w:r>
      <w:proofErr w:type="spellStart"/>
      <w:r w:rsidRPr="00731B85">
        <w:rPr>
          <w:b/>
        </w:rPr>
        <w:t>snmp</w:t>
      </w:r>
      <w:proofErr w:type="spellEnd"/>
      <w:r w:rsidRPr="00731B85">
        <w:rPr>
          <w:b/>
        </w:rPr>
        <w:t>-server view SNMP-RO iso included</w:t>
      </w:r>
    </w:p>
    <w:p w14:paraId="7B0176F0" w14:textId="77777777" w:rsidR="00555501" w:rsidRDefault="00555501" w:rsidP="00731B85">
      <w:pPr>
        <w:pStyle w:val="StepHead"/>
      </w:pPr>
      <w:r>
        <w:t>Configure the SNMP group.</w:t>
      </w:r>
    </w:p>
    <w:p w14:paraId="023CDC4A" w14:textId="77777777" w:rsidR="00555501" w:rsidRPr="00731B85" w:rsidRDefault="00555501" w:rsidP="00731B85">
      <w:pPr>
        <w:pStyle w:val="BodyTextL25"/>
      </w:pPr>
      <w:r>
        <w:t xml:space="preserve">Call the group name </w:t>
      </w:r>
      <w:r w:rsidRPr="00731B85">
        <w:rPr>
          <w:b/>
        </w:rPr>
        <w:t>SNMP-</w:t>
      </w:r>
      <w:proofErr w:type="gramStart"/>
      <w:r w:rsidRPr="00731B85">
        <w:rPr>
          <w:b/>
        </w:rPr>
        <w:t>G1</w:t>
      </w:r>
      <w:r w:rsidR="00EC55C0">
        <w:t>, and</w:t>
      </w:r>
      <w:proofErr w:type="gramEnd"/>
      <w:r w:rsidR="00EC55C0">
        <w:t xml:space="preserve"> c</w:t>
      </w:r>
      <w:r>
        <w:t>onfigure the group to use SNMPv</w:t>
      </w:r>
      <w:r w:rsidR="00EC55C0">
        <w:t>3 and require</w:t>
      </w:r>
      <w:r>
        <w:t xml:space="preserve"> </w:t>
      </w:r>
      <w:r w:rsidR="00EC55C0">
        <w:t xml:space="preserve">both authentication and encryption by using the </w:t>
      </w:r>
      <w:proofErr w:type="spellStart"/>
      <w:r w:rsidR="00EC55C0" w:rsidRPr="00731B85">
        <w:rPr>
          <w:b/>
        </w:rPr>
        <w:t>priv</w:t>
      </w:r>
      <w:proofErr w:type="spellEnd"/>
      <w:r w:rsidR="00EC55C0">
        <w:t xml:space="preserve"> keyword. Ass</w:t>
      </w:r>
      <w:r w:rsidR="005E67F0">
        <w:t>ociate the view you created in S</w:t>
      </w:r>
      <w:r w:rsidR="00EC55C0">
        <w:t xml:space="preserve">tep 2 to the group, giving it read only access with the </w:t>
      </w:r>
      <w:r w:rsidR="00EC55C0" w:rsidRPr="00731B85">
        <w:rPr>
          <w:b/>
        </w:rPr>
        <w:t>read</w:t>
      </w:r>
      <w:r w:rsidR="00EC55C0">
        <w:t xml:space="preserve"> parameter. Finally specify the ACL </w:t>
      </w:r>
      <w:r w:rsidR="00EC55C0" w:rsidRPr="00731B85">
        <w:rPr>
          <w:b/>
        </w:rPr>
        <w:t>PERMIT-SNMP</w:t>
      </w:r>
      <w:r w:rsidR="00EC55C0">
        <w:t>,</w:t>
      </w:r>
      <w:r w:rsidR="005E67F0">
        <w:t xml:space="preserve"> configured in S</w:t>
      </w:r>
      <w:r w:rsidR="00EC55C0">
        <w:t>tep 1, to restrict SNMP access to the local LAN.</w:t>
      </w:r>
    </w:p>
    <w:p w14:paraId="73DBA32D" w14:textId="77777777" w:rsidR="00555501" w:rsidRDefault="00555501" w:rsidP="00731B85">
      <w:pPr>
        <w:pStyle w:val="CMD"/>
        <w:rPr>
          <w:b/>
        </w:rPr>
      </w:pPr>
      <w:r w:rsidRPr="00555501">
        <w:t>R1(config)#</w:t>
      </w:r>
      <w:r>
        <w:t xml:space="preserve"> </w:t>
      </w:r>
      <w:proofErr w:type="spellStart"/>
      <w:r w:rsidRPr="00731B85">
        <w:rPr>
          <w:b/>
        </w:rPr>
        <w:t>snmp</w:t>
      </w:r>
      <w:proofErr w:type="spellEnd"/>
      <w:r w:rsidRPr="00731B85">
        <w:rPr>
          <w:b/>
        </w:rPr>
        <w:t xml:space="preserve">-server group SNMP-G1 v3 </w:t>
      </w:r>
      <w:proofErr w:type="spellStart"/>
      <w:r w:rsidRPr="00731B85">
        <w:rPr>
          <w:b/>
        </w:rPr>
        <w:t>priv</w:t>
      </w:r>
      <w:proofErr w:type="spellEnd"/>
      <w:r w:rsidRPr="00731B85">
        <w:rPr>
          <w:b/>
        </w:rPr>
        <w:t xml:space="preserve"> read SNMP-RO access PERMIT-SNMP</w:t>
      </w:r>
    </w:p>
    <w:p w14:paraId="4C0FDA34" w14:textId="77777777" w:rsidR="00EC55C0" w:rsidRDefault="00EC55C0" w:rsidP="00731B85">
      <w:pPr>
        <w:pStyle w:val="StepHead"/>
      </w:pPr>
      <w:r>
        <w:t xml:space="preserve">Configure </w:t>
      </w:r>
      <w:r w:rsidR="00731B85">
        <w:t>the</w:t>
      </w:r>
      <w:r>
        <w:t xml:space="preserve"> SNMP user.</w:t>
      </w:r>
    </w:p>
    <w:p w14:paraId="1732DA2E" w14:textId="77777777" w:rsidR="00604EA4" w:rsidRPr="00731B85" w:rsidRDefault="00604EA4" w:rsidP="00731B85">
      <w:pPr>
        <w:pStyle w:val="BodyTextL25"/>
      </w:pPr>
      <w:r>
        <w:t xml:space="preserve">Configure an </w:t>
      </w:r>
      <w:r w:rsidRPr="00731B85">
        <w:rPr>
          <w:b/>
        </w:rPr>
        <w:t>SNMP-Admin</w:t>
      </w:r>
      <w:r>
        <w:t xml:space="preserve"> user and associate the user to the </w:t>
      </w:r>
      <w:r w:rsidRPr="00731B85">
        <w:rPr>
          <w:b/>
        </w:rPr>
        <w:t>SNMP-G1</w:t>
      </w:r>
      <w:r>
        <w:t xml:space="preserve"> group you configured in Step 3. Set the authentication method to </w:t>
      </w:r>
      <w:r w:rsidRPr="00731B85">
        <w:rPr>
          <w:b/>
        </w:rPr>
        <w:t>SHA</w:t>
      </w:r>
      <w:r>
        <w:t xml:space="preserve"> and the authentication password to </w:t>
      </w:r>
      <w:proofErr w:type="spellStart"/>
      <w:r w:rsidRPr="00731B85">
        <w:rPr>
          <w:b/>
        </w:rPr>
        <w:t>Authpass</w:t>
      </w:r>
      <w:proofErr w:type="spellEnd"/>
      <w:r>
        <w:t xml:space="preserve">. Use AES-128 for encryption with a password of </w:t>
      </w:r>
      <w:proofErr w:type="spellStart"/>
      <w:r w:rsidRPr="00731B85">
        <w:rPr>
          <w:b/>
        </w:rPr>
        <w:t>Encrypass</w:t>
      </w:r>
      <w:proofErr w:type="spellEnd"/>
      <w:r w:rsidR="005E67F0">
        <w:t>.</w:t>
      </w:r>
    </w:p>
    <w:p w14:paraId="14E8CFA9" w14:textId="77777777" w:rsidR="00604EA4" w:rsidRDefault="00604EA4" w:rsidP="00731B85">
      <w:pPr>
        <w:pStyle w:val="CMD"/>
        <w:rPr>
          <w:b/>
        </w:rPr>
      </w:pPr>
      <w:r w:rsidRPr="00604EA4">
        <w:t>R1(config)#</w:t>
      </w:r>
      <w:r>
        <w:t xml:space="preserve"> </w:t>
      </w:r>
      <w:proofErr w:type="spellStart"/>
      <w:r w:rsidRPr="00731B85">
        <w:rPr>
          <w:b/>
        </w:rPr>
        <w:t>snmp</w:t>
      </w:r>
      <w:proofErr w:type="spellEnd"/>
      <w:r w:rsidRPr="00731B85">
        <w:rPr>
          <w:b/>
        </w:rPr>
        <w:t>-server user SNMP-Admin SNMP</w:t>
      </w:r>
      <w:r>
        <w:rPr>
          <w:b/>
        </w:rPr>
        <w:t>-</w:t>
      </w:r>
      <w:r w:rsidRPr="00731B85">
        <w:rPr>
          <w:b/>
        </w:rPr>
        <w:t xml:space="preserve">G1 v3 auth sha </w:t>
      </w:r>
      <w:proofErr w:type="spellStart"/>
      <w:r w:rsidRPr="00731B85">
        <w:rPr>
          <w:b/>
        </w:rPr>
        <w:t>Authpass</w:t>
      </w:r>
      <w:proofErr w:type="spellEnd"/>
      <w:r w:rsidRPr="00731B85">
        <w:rPr>
          <w:b/>
        </w:rPr>
        <w:t xml:space="preserve"> </w:t>
      </w:r>
      <w:proofErr w:type="spellStart"/>
      <w:r w:rsidRPr="00731B85">
        <w:rPr>
          <w:b/>
        </w:rPr>
        <w:t>priv</w:t>
      </w:r>
      <w:proofErr w:type="spellEnd"/>
      <w:r w:rsidRPr="00731B85">
        <w:rPr>
          <w:b/>
        </w:rPr>
        <w:t xml:space="preserve"> </w:t>
      </w:r>
      <w:proofErr w:type="spellStart"/>
      <w:r w:rsidRPr="00731B85">
        <w:rPr>
          <w:b/>
        </w:rPr>
        <w:t>aes</w:t>
      </w:r>
      <w:proofErr w:type="spellEnd"/>
      <w:r w:rsidRPr="00731B85">
        <w:rPr>
          <w:b/>
        </w:rPr>
        <w:t xml:space="preserve"> 128 </w:t>
      </w:r>
      <w:proofErr w:type="spellStart"/>
      <w:r w:rsidRPr="00731B85">
        <w:rPr>
          <w:b/>
        </w:rPr>
        <w:t>Encrypass</w:t>
      </w:r>
      <w:proofErr w:type="spellEnd"/>
    </w:p>
    <w:p w14:paraId="42733BAB" w14:textId="77777777" w:rsidR="00604EA4" w:rsidRPr="00731B85" w:rsidRDefault="00604EA4" w:rsidP="00731B85">
      <w:pPr>
        <w:pStyle w:val="CMD"/>
        <w:rPr>
          <w:b/>
        </w:rPr>
      </w:pPr>
      <w:r>
        <w:t xml:space="preserve">R1(config)# </w:t>
      </w:r>
      <w:r w:rsidRPr="00731B85">
        <w:rPr>
          <w:b/>
        </w:rPr>
        <w:t>end</w:t>
      </w:r>
    </w:p>
    <w:p w14:paraId="59C4EE94" w14:textId="77777777" w:rsidR="00604EA4" w:rsidRDefault="005E67F0" w:rsidP="00731B85">
      <w:pPr>
        <w:pStyle w:val="StepHead"/>
      </w:pPr>
      <w:r>
        <w:t>Verify your SNMP configuration.</w:t>
      </w:r>
    </w:p>
    <w:p w14:paraId="73018D56" w14:textId="77777777" w:rsidR="00D111AD" w:rsidRDefault="005E67F0" w:rsidP="00731B85">
      <w:pPr>
        <w:pStyle w:val="SubStepAlpha"/>
      </w:pPr>
      <w:r>
        <w:t xml:space="preserve">Use the show </w:t>
      </w:r>
      <w:proofErr w:type="spellStart"/>
      <w:r w:rsidRPr="00731B85">
        <w:rPr>
          <w:b/>
        </w:rPr>
        <w:t>snmp</w:t>
      </w:r>
      <w:proofErr w:type="spellEnd"/>
      <w:r w:rsidRPr="00731B85">
        <w:rPr>
          <w:b/>
        </w:rPr>
        <w:t xml:space="preserve"> group</w:t>
      </w:r>
      <w:r>
        <w:t xml:space="preserve"> command in privilege </w:t>
      </w:r>
      <w:r w:rsidR="00F1692F">
        <w:t xml:space="preserve">EXEC </w:t>
      </w:r>
      <w:r>
        <w:t xml:space="preserve">mode to view the SNMP group configuration. Verify that </w:t>
      </w:r>
      <w:r w:rsidR="00187906">
        <w:t>your group is configured correctly.</w:t>
      </w:r>
    </w:p>
    <w:p w14:paraId="1D9819D3" w14:textId="77777777" w:rsidR="005E67F0" w:rsidRDefault="00D111AD" w:rsidP="00731B85">
      <w:pPr>
        <w:pStyle w:val="BodyTextL50"/>
      </w:pPr>
      <w:r w:rsidRPr="00731B85">
        <w:rPr>
          <w:b/>
        </w:rPr>
        <w:t>Note</w:t>
      </w:r>
      <w:r>
        <w:t>: If you need to make changes to the group</w:t>
      </w:r>
      <w:r w:rsidR="00187906">
        <w:t>, use the</w:t>
      </w:r>
      <w:r w:rsidR="008F1B4F">
        <w:t xml:space="preserve"> command</w:t>
      </w:r>
      <w:r w:rsidR="00187906">
        <w:t xml:space="preserve"> </w:t>
      </w:r>
      <w:r w:rsidR="00187906" w:rsidRPr="00731B85">
        <w:rPr>
          <w:b/>
        </w:rPr>
        <w:t xml:space="preserve">no </w:t>
      </w:r>
      <w:proofErr w:type="spellStart"/>
      <w:r w:rsidR="00187906" w:rsidRPr="00731B85">
        <w:rPr>
          <w:b/>
        </w:rPr>
        <w:t>snmp</w:t>
      </w:r>
      <w:proofErr w:type="spellEnd"/>
      <w:r w:rsidR="00187906" w:rsidRPr="00731B85">
        <w:rPr>
          <w:b/>
        </w:rPr>
        <w:t xml:space="preserve"> group</w:t>
      </w:r>
      <w:r w:rsidR="00187906">
        <w:t xml:space="preserve"> </w:t>
      </w:r>
      <w:r>
        <w:t>to remove the group from the configuration and then re-add it with the correct parameters.</w:t>
      </w:r>
    </w:p>
    <w:p w14:paraId="6F23779C" w14:textId="77777777" w:rsidR="005E67F0" w:rsidRDefault="005E67F0" w:rsidP="005E67F0">
      <w:pPr>
        <w:pStyle w:val="CMD"/>
      </w:pPr>
      <w:r>
        <w:t xml:space="preserve">R1# </w:t>
      </w:r>
      <w:r w:rsidRPr="00731B85">
        <w:rPr>
          <w:b/>
        </w:rPr>
        <w:t xml:space="preserve">show </w:t>
      </w:r>
      <w:proofErr w:type="spellStart"/>
      <w:r w:rsidRPr="00731B85">
        <w:rPr>
          <w:b/>
        </w:rPr>
        <w:t>snmp</w:t>
      </w:r>
      <w:proofErr w:type="spellEnd"/>
      <w:r w:rsidRPr="00731B85">
        <w:rPr>
          <w:b/>
        </w:rPr>
        <w:t xml:space="preserve"> group</w:t>
      </w:r>
    </w:p>
    <w:p w14:paraId="3EB09235" w14:textId="77777777" w:rsidR="005E67F0" w:rsidRDefault="005E67F0" w:rsidP="00731B85">
      <w:pPr>
        <w:pStyle w:val="CMDOutput"/>
      </w:pPr>
      <w:proofErr w:type="spellStart"/>
      <w:r>
        <w:t>groupname</w:t>
      </w:r>
      <w:proofErr w:type="spellEnd"/>
      <w:r>
        <w:t xml:space="preserve">: ILMI                             security </w:t>
      </w:r>
      <w:proofErr w:type="gramStart"/>
      <w:r>
        <w:t>model:v</w:t>
      </w:r>
      <w:proofErr w:type="gramEnd"/>
      <w:r>
        <w:t xml:space="preserve">1 </w:t>
      </w:r>
    </w:p>
    <w:p w14:paraId="16E5E2E2" w14:textId="77777777" w:rsidR="005E67F0" w:rsidRDefault="005E67F0" w:rsidP="00731B85">
      <w:pPr>
        <w:pStyle w:val="CMDOutput"/>
      </w:pPr>
      <w:proofErr w:type="spellStart"/>
      <w:r>
        <w:t>contextname</w:t>
      </w:r>
      <w:proofErr w:type="spellEnd"/>
      <w:r>
        <w:t>: &lt;no context specified&gt;         storage-type: permanent</w:t>
      </w:r>
    </w:p>
    <w:p w14:paraId="0C3DB399" w14:textId="77777777" w:rsidR="005E67F0" w:rsidRDefault="005E67F0" w:rsidP="00731B85">
      <w:pPr>
        <w:pStyle w:val="CMDOutput"/>
      </w:pPr>
      <w:proofErr w:type="spellStart"/>
      <w:proofErr w:type="gramStart"/>
      <w:r>
        <w:t>readview</w:t>
      </w:r>
      <w:proofErr w:type="spellEnd"/>
      <w:r>
        <w:t xml:space="preserve"> :</w:t>
      </w:r>
      <w:proofErr w:type="gramEnd"/>
      <w:r>
        <w:t xml:space="preserve"> *</w:t>
      </w:r>
      <w:proofErr w:type="spellStart"/>
      <w:r>
        <w:t>ilmi</w:t>
      </w:r>
      <w:proofErr w:type="spellEnd"/>
      <w:r>
        <w:t xml:space="preserve">                            </w:t>
      </w:r>
      <w:proofErr w:type="spellStart"/>
      <w:r>
        <w:t>writeview</w:t>
      </w:r>
      <w:proofErr w:type="spellEnd"/>
      <w:r>
        <w:t>: *</w:t>
      </w:r>
      <w:proofErr w:type="spellStart"/>
      <w:r>
        <w:t>ilmi</w:t>
      </w:r>
      <w:proofErr w:type="spellEnd"/>
      <w:r>
        <w:t xml:space="preserve">                           </w:t>
      </w:r>
    </w:p>
    <w:p w14:paraId="361FB09A" w14:textId="77777777" w:rsidR="005E67F0" w:rsidRDefault="005E67F0" w:rsidP="00731B85">
      <w:pPr>
        <w:pStyle w:val="CMDOutput"/>
      </w:pPr>
      <w:proofErr w:type="spellStart"/>
      <w:r>
        <w:t>notifyview</w:t>
      </w:r>
      <w:proofErr w:type="spellEnd"/>
      <w:r>
        <w:t xml:space="preserve">: &lt;no </w:t>
      </w:r>
      <w:proofErr w:type="spellStart"/>
      <w:r>
        <w:t>notifyview</w:t>
      </w:r>
      <w:proofErr w:type="spellEnd"/>
      <w:r>
        <w:t xml:space="preserve"> specified&gt;       </w:t>
      </w:r>
    </w:p>
    <w:p w14:paraId="78C6CA60" w14:textId="77777777" w:rsidR="005E67F0" w:rsidRDefault="005E67F0" w:rsidP="00731B85">
      <w:pPr>
        <w:pStyle w:val="CMDOutput"/>
      </w:pPr>
      <w:r>
        <w:t>row status: active</w:t>
      </w:r>
    </w:p>
    <w:p w14:paraId="7D4EBB2F" w14:textId="77777777" w:rsidR="005E67F0" w:rsidRDefault="005E67F0" w:rsidP="00731B85">
      <w:pPr>
        <w:pStyle w:val="CMDOutput"/>
      </w:pPr>
    </w:p>
    <w:p w14:paraId="506FF315" w14:textId="77777777" w:rsidR="005E67F0" w:rsidRDefault="005E67F0" w:rsidP="00731B85">
      <w:pPr>
        <w:pStyle w:val="CMDOutput"/>
      </w:pPr>
      <w:proofErr w:type="spellStart"/>
      <w:r>
        <w:t>groupname</w:t>
      </w:r>
      <w:proofErr w:type="spellEnd"/>
      <w:r>
        <w:t xml:space="preserve">: ILMI                             security </w:t>
      </w:r>
      <w:proofErr w:type="gramStart"/>
      <w:r>
        <w:t>model:v</w:t>
      </w:r>
      <w:proofErr w:type="gramEnd"/>
      <w:r>
        <w:t xml:space="preserve">2c </w:t>
      </w:r>
    </w:p>
    <w:p w14:paraId="71CD53F4" w14:textId="77777777" w:rsidR="005E67F0" w:rsidRDefault="005E67F0" w:rsidP="00731B85">
      <w:pPr>
        <w:pStyle w:val="CMDOutput"/>
      </w:pPr>
      <w:proofErr w:type="spellStart"/>
      <w:r>
        <w:t>contextname</w:t>
      </w:r>
      <w:proofErr w:type="spellEnd"/>
      <w:r>
        <w:t>: &lt;no context specified&gt;         storage-type: permanent</w:t>
      </w:r>
    </w:p>
    <w:p w14:paraId="6D1AA3FC" w14:textId="77777777" w:rsidR="005E67F0" w:rsidRDefault="005E67F0" w:rsidP="00731B85">
      <w:pPr>
        <w:pStyle w:val="CMDOutput"/>
      </w:pPr>
      <w:proofErr w:type="spellStart"/>
      <w:proofErr w:type="gramStart"/>
      <w:r>
        <w:t>readview</w:t>
      </w:r>
      <w:proofErr w:type="spellEnd"/>
      <w:r>
        <w:t xml:space="preserve"> :</w:t>
      </w:r>
      <w:proofErr w:type="gramEnd"/>
      <w:r>
        <w:t xml:space="preserve"> *</w:t>
      </w:r>
      <w:proofErr w:type="spellStart"/>
      <w:r>
        <w:t>ilmi</w:t>
      </w:r>
      <w:proofErr w:type="spellEnd"/>
      <w:r>
        <w:t xml:space="preserve">                            </w:t>
      </w:r>
      <w:proofErr w:type="spellStart"/>
      <w:r>
        <w:t>writeview</w:t>
      </w:r>
      <w:proofErr w:type="spellEnd"/>
      <w:r>
        <w:t>: *</w:t>
      </w:r>
      <w:proofErr w:type="spellStart"/>
      <w:r>
        <w:t>ilmi</w:t>
      </w:r>
      <w:proofErr w:type="spellEnd"/>
      <w:r>
        <w:t xml:space="preserve">                           </w:t>
      </w:r>
    </w:p>
    <w:p w14:paraId="3211ED90" w14:textId="77777777" w:rsidR="005E67F0" w:rsidRDefault="005E67F0" w:rsidP="00731B85">
      <w:pPr>
        <w:pStyle w:val="CMDOutput"/>
      </w:pPr>
      <w:proofErr w:type="spellStart"/>
      <w:r>
        <w:t>notifyview</w:t>
      </w:r>
      <w:proofErr w:type="spellEnd"/>
      <w:r>
        <w:t xml:space="preserve">: &lt;no </w:t>
      </w:r>
      <w:proofErr w:type="spellStart"/>
      <w:r>
        <w:t>notifyview</w:t>
      </w:r>
      <w:proofErr w:type="spellEnd"/>
      <w:r>
        <w:t xml:space="preserve"> specified&gt;       </w:t>
      </w:r>
    </w:p>
    <w:p w14:paraId="74D38041" w14:textId="77777777" w:rsidR="005E67F0" w:rsidRDefault="005E67F0" w:rsidP="00731B85">
      <w:pPr>
        <w:pStyle w:val="CMDOutput"/>
      </w:pPr>
      <w:r>
        <w:t>row status: active</w:t>
      </w:r>
    </w:p>
    <w:p w14:paraId="70EC40BC" w14:textId="77777777" w:rsidR="005E67F0" w:rsidRDefault="005E67F0" w:rsidP="00731B85">
      <w:pPr>
        <w:pStyle w:val="CMDOutput"/>
      </w:pPr>
    </w:p>
    <w:p w14:paraId="327C67B4" w14:textId="77777777" w:rsidR="005E67F0" w:rsidRDefault="005E67F0" w:rsidP="00731B85">
      <w:pPr>
        <w:pStyle w:val="CMDOutput"/>
      </w:pPr>
      <w:proofErr w:type="spellStart"/>
      <w:r>
        <w:t>groupname</w:t>
      </w:r>
      <w:proofErr w:type="spellEnd"/>
      <w:r>
        <w:t xml:space="preserve">: </w:t>
      </w:r>
      <w:r w:rsidRPr="00731B85">
        <w:rPr>
          <w:highlight w:val="yellow"/>
        </w:rPr>
        <w:t>SNMP-G1</w:t>
      </w:r>
      <w:r>
        <w:t xml:space="preserve">                          security </w:t>
      </w:r>
      <w:proofErr w:type="gramStart"/>
      <w:r>
        <w:t>model:</w:t>
      </w:r>
      <w:r w:rsidRPr="00731B85">
        <w:rPr>
          <w:highlight w:val="yellow"/>
        </w:rPr>
        <w:t>v</w:t>
      </w:r>
      <w:proofErr w:type="gramEnd"/>
      <w:r w:rsidRPr="00731B85">
        <w:rPr>
          <w:highlight w:val="yellow"/>
        </w:rPr>
        <w:t xml:space="preserve">3 </w:t>
      </w:r>
      <w:proofErr w:type="spellStart"/>
      <w:r w:rsidRPr="00731B85">
        <w:rPr>
          <w:highlight w:val="yellow"/>
        </w:rPr>
        <w:t>priv</w:t>
      </w:r>
      <w:proofErr w:type="spellEnd"/>
      <w:r>
        <w:t xml:space="preserve"> </w:t>
      </w:r>
    </w:p>
    <w:p w14:paraId="69A34485" w14:textId="77777777" w:rsidR="005E67F0" w:rsidRDefault="005E67F0" w:rsidP="00731B85">
      <w:pPr>
        <w:pStyle w:val="CMDOutput"/>
      </w:pPr>
      <w:proofErr w:type="spellStart"/>
      <w:r>
        <w:t>contextname</w:t>
      </w:r>
      <w:proofErr w:type="spellEnd"/>
      <w:r>
        <w:t>: &lt;no context specified&gt;         storage-type: nonvolatile</w:t>
      </w:r>
    </w:p>
    <w:p w14:paraId="3788A43E" w14:textId="77777777" w:rsidR="005E67F0" w:rsidRDefault="005E67F0" w:rsidP="00731B85">
      <w:pPr>
        <w:pStyle w:val="CMDOutput"/>
      </w:pPr>
      <w:proofErr w:type="spellStart"/>
      <w:proofErr w:type="gramStart"/>
      <w:r>
        <w:t>readview</w:t>
      </w:r>
      <w:proofErr w:type="spellEnd"/>
      <w:r>
        <w:t xml:space="preserve"> :</w:t>
      </w:r>
      <w:proofErr w:type="gramEnd"/>
      <w:r>
        <w:t xml:space="preserve"> </w:t>
      </w:r>
      <w:r w:rsidRPr="00731B85">
        <w:rPr>
          <w:highlight w:val="yellow"/>
        </w:rPr>
        <w:t>SNMP-RO</w:t>
      </w:r>
      <w:r>
        <w:t xml:space="preserve">                          </w:t>
      </w:r>
      <w:proofErr w:type="spellStart"/>
      <w:r>
        <w:t>writeview</w:t>
      </w:r>
      <w:proofErr w:type="spellEnd"/>
      <w:r>
        <w:t xml:space="preserve">: &lt;no </w:t>
      </w:r>
      <w:proofErr w:type="spellStart"/>
      <w:r>
        <w:t>writeview</w:t>
      </w:r>
      <w:proofErr w:type="spellEnd"/>
      <w:r>
        <w:t xml:space="preserve"> specified&gt;        </w:t>
      </w:r>
    </w:p>
    <w:p w14:paraId="1011B704" w14:textId="77777777" w:rsidR="005E67F0" w:rsidRDefault="005E67F0" w:rsidP="00731B85">
      <w:pPr>
        <w:pStyle w:val="CMDOutput"/>
      </w:pPr>
      <w:proofErr w:type="spellStart"/>
      <w:r>
        <w:t>notifyview</w:t>
      </w:r>
      <w:proofErr w:type="spellEnd"/>
      <w:r>
        <w:t xml:space="preserve">: &lt;no </w:t>
      </w:r>
      <w:proofErr w:type="spellStart"/>
      <w:r>
        <w:t>notifyview</w:t>
      </w:r>
      <w:proofErr w:type="spellEnd"/>
      <w:r>
        <w:t xml:space="preserve"> specified&gt;       </w:t>
      </w:r>
    </w:p>
    <w:p w14:paraId="12A6DBCA" w14:textId="77777777" w:rsidR="005E67F0" w:rsidRDefault="005E67F0" w:rsidP="00731B85">
      <w:pPr>
        <w:pStyle w:val="CMDOutput"/>
      </w:pPr>
      <w:r>
        <w:t>row status: active</w:t>
      </w:r>
      <w:r>
        <w:tab/>
        <w:t xml:space="preserve">access-list: </w:t>
      </w:r>
      <w:r w:rsidRPr="00731B85">
        <w:rPr>
          <w:highlight w:val="yellow"/>
        </w:rPr>
        <w:t>PERMIT-SNMP</w:t>
      </w:r>
    </w:p>
    <w:p w14:paraId="264A84DD" w14:textId="77777777" w:rsidR="004C553A" w:rsidRDefault="004C553A">
      <w:pPr>
        <w:spacing w:before="0" w:after="0" w:line="240" w:lineRule="auto"/>
        <w:rPr>
          <w:sz w:val="20"/>
        </w:rPr>
      </w:pPr>
      <w:r>
        <w:br w:type="page"/>
      </w:r>
    </w:p>
    <w:p w14:paraId="13D7D9C5" w14:textId="77777777" w:rsidR="00D111AD" w:rsidRDefault="00D111AD" w:rsidP="00731B85">
      <w:pPr>
        <w:pStyle w:val="SubStepAlpha"/>
      </w:pPr>
      <w:r>
        <w:lastRenderedPageBreak/>
        <w:t>Use the</w:t>
      </w:r>
      <w:r w:rsidR="008D5C79">
        <w:t xml:space="preserve"> command</w:t>
      </w:r>
      <w:r>
        <w:t xml:space="preserve"> </w:t>
      </w:r>
      <w:r w:rsidRPr="00731B85">
        <w:rPr>
          <w:b/>
        </w:rPr>
        <w:t xml:space="preserve">show </w:t>
      </w:r>
      <w:proofErr w:type="spellStart"/>
      <w:r w:rsidRPr="00731B85">
        <w:rPr>
          <w:b/>
        </w:rPr>
        <w:t>snmp</w:t>
      </w:r>
      <w:proofErr w:type="spellEnd"/>
      <w:r w:rsidRPr="00731B85">
        <w:rPr>
          <w:b/>
        </w:rPr>
        <w:t xml:space="preserve"> user</w:t>
      </w:r>
      <w:r>
        <w:t xml:space="preserve"> to view the SNMP user information.</w:t>
      </w:r>
    </w:p>
    <w:p w14:paraId="5ACA18FB" w14:textId="77777777" w:rsidR="00D111AD" w:rsidRPr="00731B85" w:rsidRDefault="00D111AD" w:rsidP="00731B85">
      <w:pPr>
        <w:pStyle w:val="BodyTextL50"/>
      </w:pPr>
      <w:r w:rsidRPr="00731B85">
        <w:rPr>
          <w:b/>
        </w:rPr>
        <w:t>Note</w:t>
      </w:r>
      <w:r>
        <w:t xml:space="preserve">: The </w:t>
      </w:r>
      <w:proofErr w:type="spellStart"/>
      <w:r w:rsidRPr="00731B85">
        <w:rPr>
          <w:b/>
        </w:rPr>
        <w:t>snmp</w:t>
      </w:r>
      <w:proofErr w:type="spellEnd"/>
      <w:r w:rsidRPr="00731B85">
        <w:rPr>
          <w:b/>
        </w:rPr>
        <w:t xml:space="preserve">-server user </w:t>
      </w:r>
      <w:r>
        <w:t xml:space="preserve">command </w:t>
      </w:r>
      <w:r w:rsidR="00731B85">
        <w:t xml:space="preserve">is hidden from view in </w:t>
      </w:r>
      <w:r>
        <w:t xml:space="preserve">the configuration for security reasons. However, if you need to make changes to a SNMP user, you can issue </w:t>
      </w:r>
      <w:r w:rsidR="0076748E" w:rsidRPr="0076748E">
        <w:t xml:space="preserve">the command </w:t>
      </w:r>
      <w:r w:rsidRPr="00731B85">
        <w:rPr>
          <w:b/>
        </w:rPr>
        <w:t xml:space="preserve">no </w:t>
      </w:r>
      <w:proofErr w:type="spellStart"/>
      <w:r w:rsidRPr="00731B85">
        <w:rPr>
          <w:b/>
        </w:rPr>
        <w:t>snmp</w:t>
      </w:r>
      <w:proofErr w:type="spellEnd"/>
      <w:r w:rsidRPr="00731B85">
        <w:rPr>
          <w:b/>
        </w:rPr>
        <w:t>-server user</w:t>
      </w:r>
      <w:r>
        <w:t xml:space="preserve"> to remove the user from the configuration, and then re-add the user with the new parameters.</w:t>
      </w:r>
    </w:p>
    <w:p w14:paraId="162D3ACA" w14:textId="77777777" w:rsidR="00D111AD" w:rsidRPr="00731B85" w:rsidRDefault="00D111AD" w:rsidP="00D111AD">
      <w:pPr>
        <w:pStyle w:val="CMD"/>
        <w:rPr>
          <w:b/>
        </w:rPr>
      </w:pPr>
      <w:r>
        <w:t xml:space="preserve">R1# </w:t>
      </w:r>
      <w:r w:rsidRPr="00731B85">
        <w:rPr>
          <w:b/>
        </w:rPr>
        <w:t>sh</w:t>
      </w:r>
      <w:r>
        <w:rPr>
          <w:b/>
        </w:rPr>
        <w:t>ow</w:t>
      </w:r>
      <w:r w:rsidRPr="00731B85">
        <w:rPr>
          <w:b/>
        </w:rPr>
        <w:t xml:space="preserve"> </w:t>
      </w:r>
      <w:proofErr w:type="spellStart"/>
      <w:r w:rsidRPr="00731B85">
        <w:rPr>
          <w:b/>
        </w:rPr>
        <w:t>snmp</w:t>
      </w:r>
      <w:proofErr w:type="spellEnd"/>
      <w:r w:rsidRPr="00731B85">
        <w:rPr>
          <w:b/>
        </w:rPr>
        <w:t xml:space="preserve"> user</w:t>
      </w:r>
    </w:p>
    <w:p w14:paraId="6035168C" w14:textId="77777777" w:rsidR="00D111AD" w:rsidRDefault="00D111AD" w:rsidP="00D111AD">
      <w:pPr>
        <w:pStyle w:val="CMD"/>
      </w:pPr>
    </w:p>
    <w:p w14:paraId="6FAED76B" w14:textId="77777777" w:rsidR="00D111AD" w:rsidRDefault="00D111AD" w:rsidP="00731B85">
      <w:pPr>
        <w:pStyle w:val="CMDOutput"/>
      </w:pPr>
      <w:proofErr w:type="gramStart"/>
      <w:r>
        <w:t>User name</w:t>
      </w:r>
      <w:proofErr w:type="gramEnd"/>
      <w:r>
        <w:t xml:space="preserve">: </w:t>
      </w:r>
      <w:r w:rsidRPr="00731B85">
        <w:rPr>
          <w:highlight w:val="yellow"/>
        </w:rPr>
        <w:t>SNMP-Admin</w:t>
      </w:r>
    </w:p>
    <w:p w14:paraId="218B068E" w14:textId="77777777" w:rsidR="008D5C79" w:rsidRDefault="00D111AD" w:rsidP="00731B85">
      <w:pPr>
        <w:pStyle w:val="CMDOutput"/>
      </w:pPr>
      <w:r>
        <w:t>Engine ID: 80000009030030F70DA30DA0</w:t>
      </w:r>
    </w:p>
    <w:p w14:paraId="6D87319A" w14:textId="77777777" w:rsidR="00D111AD" w:rsidRDefault="00D111AD" w:rsidP="00731B85">
      <w:pPr>
        <w:pStyle w:val="CMDOutput"/>
      </w:pPr>
      <w:r>
        <w:t>storage-type: nonvolatile</w:t>
      </w:r>
      <w:r>
        <w:tab/>
        <w:t xml:space="preserve"> active</w:t>
      </w:r>
    </w:p>
    <w:p w14:paraId="7686CDBD" w14:textId="77777777" w:rsidR="00D111AD" w:rsidRDefault="00D111AD" w:rsidP="00731B85">
      <w:pPr>
        <w:pStyle w:val="CMDOutput"/>
      </w:pPr>
      <w:r>
        <w:t xml:space="preserve">Authentication Protocol: </w:t>
      </w:r>
      <w:r w:rsidRPr="00731B85">
        <w:rPr>
          <w:highlight w:val="yellow"/>
        </w:rPr>
        <w:t>SHA</w:t>
      </w:r>
    </w:p>
    <w:p w14:paraId="2C8FC1F9" w14:textId="77777777" w:rsidR="00D111AD" w:rsidRDefault="00D111AD" w:rsidP="00731B85">
      <w:pPr>
        <w:pStyle w:val="CMDOutput"/>
      </w:pPr>
      <w:r>
        <w:t xml:space="preserve">Privacy Protocol: </w:t>
      </w:r>
      <w:r w:rsidRPr="00731B85">
        <w:rPr>
          <w:highlight w:val="yellow"/>
        </w:rPr>
        <w:t>AES128</w:t>
      </w:r>
    </w:p>
    <w:p w14:paraId="2211401B" w14:textId="77777777" w:rsidR="00EC55C0" w:rsidRPr="00731B85" w:rsidRDefault="00D111AD" w:rsidP="00731B85">
      <w:pPr>
        <w:pStyle w:val="CMDOutput"/>
      </w:pPr>
      <w:r>
        <w:t xml:space="preserve">Group-name: </w:t>
      </w:r>
      <w:r w:rsidRPr="00731B85">
        <w:rPr>
          <w:highlight w:val="yellow"/>
        </w:rPr>
        <w:t>SNMP-G1</w:t>
      </w:r>
    </w:p>
    <w:p w14:paraId="0AD50CB3" w14:textId="77777777" w:rsidR="004353EB" w:rsidRPr="00B45C19" w:rsidRDefault="004353EB" w:rsidP="00B45C19">
      <w:pPr>
        <w:pStyle w:val="TaskHead"/>
      </w:pPr>
      <w:r w:rsidRPr="00B45C19">
        <w:t>Configure a Synchronized Time Source Using NTP</w:t>
      </w:r>
      <w:r w:rsidR="0031598D">
        <w:t>.</w:t>
      </w:r>
    </w:p>
    <w:p w14:paraId="2A54EE0B" w14:textId="77777777" w:rsidR="004353EB" w:rsidRDefault="004353EB" w:rsidP="004353EB">
      <w:pPr>
        <w:pStyle w:val="BodyTextL25"/>
      </w:pPr>
      <w:r w:rsidRPr="00072058">
        <w:t xml:space="preserve">R2 will be the master NTP clock source for </w:t>
      </w:r>
      <w:r>
        <w:t xml:space="preserve">routers </w:t>
      </w:r>
      <w:r w:rsidRPr="00072058">
        <w:t>R1</w:t>
      </w:r>
      <w:r>
        <w:t xml:space="preserve"> and </w:t>
      </w:r>
      <w:r w:rsidRPr="00072058">
        <w:t>R3</w:t>
      </w:r>
      <w:r>
        <w:t>.</w:t>
      </w:r>
    </w:p>
    <w:p w14:paraId="173CEC9F" w14:textId="77777777" w:rsidR="004353EB" w:rsidRPr="00003FE9" w:rsidRDefault="004353EB" w:rsidP="004353EB">
      <w:pPr>
        <w:pStyle w:val="BodyTextL25"/>
      </w:pPr>
      <w:r w:rsidRPr="00D234A9">
        <w:rPr>
          <w:b/>
        </w:rPr>
        <w:t>Note</w:t>
      </w:r>
      <w:r w:rsidR="005E2E48" w:rsidRPr="005E2E48">
        <w:t>:</w:t>
      </w:r>
      <w:r w:rsidRPr="00D234A9">
        <w:t xml:space="preserve"> R2 could also be the master clock source for switches S1 and S3, but it is not necessary to configure </w:t>
      </w:r>
      <w:r w:rsidRPr="00003FE9">
        <w:t>them for this lab.</w:t>
      </w:r>
    </w:p>
    <w:p w14:paraId="174E5453" w14:textId="77777777" w:rsidR="004353EB" w:rsidRDefault="004353EB" w:rsidP="004353EB">
      <w:pPr>
        <w:pStyle w:val="StepHead"/>
      </w:pPr>
      <w:r w:rsidRPr="00003FE9">
        <w:t>Set Up the NTP Master using Cisco IOS commands.</w:t>
      </w:r>
    </w:p>
    <w:p w14:paraId="3305AF59" w14:textId="77777777" w:rsidR="004353EB" w:rsidRDefault="004353EB" w:rsidP="004353E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B45C19">
        <w:t>Coordinated Universal Time set.</w:t>
      </w:r>
    </w:p>
    <w:p w14:paraId="7C24AFD6" w14:textId="77777777" w:rsidR="004353EB" w:rsidRDefault="004353EB" w:rsidP="004E38AC">
      <w:pPr>
        <w:pStyle w:val="SubStepAlpha"/>
      </w:pPr>
      <w:r>
        <w:t xml:space="preserve">Use the </w:t>
      </w:r>
      <w:r w:rsidRPr="00B45C19">
        <w:rPr>
          <w:b/>
        </w:rPr>
        <w:t>show clock</w:t>
      </w:r>
      <w:r w:rsidRPr="00B45C19">
        <w:t xml:space="preserve"> </w:t>
      </w:r>
      <w:r>
        <w:t xml:space="preserve">command to display the </w:t>
      </w:r>
      <w:r w:rsidR="00B45C19">
        <w:t>current time set on the router.</w:t>
      </w:r>
    </w:p>
    <w:p w14:paraId="267AA206" w14:textId="77777777" w:rsidR="004353EB" w:rsidRPr="004E38AC" w:rsidRDefault="004353EB" w:rsidP="004E38AC">
      <w:pPr>
        <w:pStyle w:val="CMD"/>
        <w:rPr>
          <w:b/>
        </w:rPr>
      </w:pPr>
      <w:r w:rsidRPr="00AC761D">
        <w:t xml:space="preserve">R2# </w:t>
      </w:r>
      <w:r w:rsidRPr="004E38AC">
        <w:rPr>
          <w:b/>
        </w:rPr>
        <w:t>show clock</w:t>
      </w:r>
    </w:p>
    <w:p w14:paraId="49A68EA1" w14:textId="77777777" w:rsidR="00DC640A" w:rsidRDefault="00DC640A" w:rsidP="004E38AC">
      <w:pPr>
        <w:pStyle w:val="CMD"/>
      </w:pPr>
      <w:r w:rsidRPr="00DC640A">
        <w:t xml:space="preserve">*19:48:38.858 UTC Wed Feb </w:t>
      </w:r>
      <w:proofErr w:type="gramStart"/>
      <w:r w:rsidRPr="00DC640A">
        <w:t>18</w:t>
      </w:r>
      <w:proofErr w:type="gramEnd"/>
      <w:r w:rsidRPr="00DC640A">
        <w:t xml:space="preserve"> 2015</w:t>
      </w:r>
    </w:p>
    <w:p w14:paraId="15BA9726" w14:textId="77777777" w:rsidR="004353EB" w:rsidRPr="0033096D" w:rsidRDefault="004353EB" w:rsidP="004E38AC">
      <w:pPr>
        <w:pStyle w:val="SubStepAlpha"/>
        <w:rPr>
          <w:szCs w:val="18"/>
        </w:rPr>
      </w:pPr>
      <w:r>
        <w:t xml:space="preserve">To set the time on the router, use the </w:t>
      </w:r>
      <w:r w:rsidRPr="00B45C19">
        <w:rPr>
          <w:rFonts w:cs="Arial"/>
          <w:b/>
        </w:rPr>
        <w:t>clock set</w:t>
      </w:r>
      <w:r w:rsidRPr="00B45C19">
        <w:rPr>
          <w:rFonts w:cs="Arial"/>
        </w:rPr>
        <w:t xml:space="preserve"> </w:t>
      </w:r>
      <w:r w:rsidRPr="00B45C19">
        <w:rPr>
          <w:rFonts w:cs="Arial"/>
          <w:i/>
        </w:rPr>
        <w:t>time</w:t>
      </w:r>
      <w:r w:rsidRPr="004E38AC">
        <w:t xml:space="preserve"> </w:t>
      </w:r>
      <w:r>
        <w:t>command.</w:t>
      </w:r>
    </w:p>
    <w:p w14:paraId="32454C6C" w14:textId="77777777" w:rsidR="004353EB" w:rsidRPr="00AC761D" w:rsidRDefault="004353EB" w:rsidP="00B45C19">
      <w:pPr>
        <w:pStyle w:val="CMD"/>
        <w:rPr>
          <w:szCs w:val="18"/>
        </w:rPr>
      </w:pPr>
      <w:r w:rsidRPr="004E38AC">
        <w:t xml:space="preserve">R2# </w:t>
      </w:r>
      <w:r w:rsidRPr="00B45C19">
        <w:rPr>
          <w:b/>
        </w:rPr>
        <w:t xml:space="preserve">clock set 20:12:00 Dec </w:t>
      </w:r>
      <w:proofErr w:type="gramStart"/>
      <w:r w:rsidRPr="00B45C19">
        <w:rPr>
          <w:b/>
        </w:rPr>
        <w:t>17</w:t>
      </w:r>
      <w:proofErr w:type="gramEnd"/>
      <w:r w:rsidRPr="00B45C19">
        <w:rPr>
          <w:b/>
        </w:rPr>
        <w:t xml:space="preserve"> 20</w:t>
      </w:r>
      <w:r w:rsidR="00DC5F08">
        <w:rPr>
          <w:b/>
        </w:rPr>
        <w:t>14</w:t>
      </w:r>
    </w:p>
    <w:p w14:paraId="279186E1" w14:textId="77777777" w:rsidR="004353EB" w:rsidRPr="00662F38" w:rsidRDefault="004353EB" w:rsidP="004E38AC">
      <w:pPr>
        <w:pStyle w:val="CMD"/>
      </w:pPr>
      <w:r w:rsidRPr="00662F38">
        <w:t>R2</w:t>
      </w:r>
      <w:r>
        <w:t>#</w:t>
      </w:r>
    </w:p>
    <w:p w14:paraId="14F02FB2" w14:textId="77777777" w:rsidR="004353EB" w:rsidRDefault="004353EB" w:rsidP="004E38AC">
      <w:pPr>
        <w:pStyle w:val="CMD"/>
      </w:pPr>
      <w:r>
        <w:t xml:space="preserve">*Dec 17 20:12:18.000: %SYS-6-CLOCKUPDATE: System clock has been updated from 01:20:26 UTC Mon Dec </w:t>
      </w:r>
      <w:proofErr w:type="gramStart"/>
      <w:r>
        <w:t>15</w:t>
      </w:r>
      <w:proofErr w:type="gramEnd"/>
      <w:r>
        <w:t xml:space="preserve"> 20</w:t>
      </w:r>
      <w:r w:rsidR="00DC5F08">
        <w:t>14</w:t>
      </w:r>
      <w:r>
        <w:t xml:space="preserve"> to 20:12:00 UTC Wed Dec 17 20</w:t>
      </w:r>
      <w:r w:rsidR="00DC5F08">
        <w:t>14</w:t>
      </w:r>
      <w:r>
        <w:t>, configured from console by admin on console.</w:t>
      </w:r>
    </w:p>
    <w:p w14:paraId="5D627DDA" w14:textId="77777777" w:rsidR="009B6D3D" w:rsidRDefault="009B6D3D" w:rsidP="004E38AC">
      <w:pPr>
        <w:pStyle w:val="SubStepAlpha"/>
      </w:pPr>
      <w:r>
        <w:t>Configure NTP a</w:t>
      </w:r>
      <w:r w:rsidR="00E76480">
        <w:t>uthentication by defining the authentication key num</w:t>
      </w:r>
      <w:r w:rsidR="00AF3C14">
        <w:t xml:space="preserve">ber, hashing type, and </w:t>
      </w:r>
      <w:r w:rsidR="00E76480">
        <w:t>password that will be used for authentication. The password is case sensitive.</w:t>
      </w:r>
    </w:p>
    <w:p w14:paraId="26830B42" w14:textId="77777777" w:rsidR="009B6D3D" w:rsidRDefault="009B6D3D" w:rsidP="00B579F5">
      <w:pPr>
        <w:pStyle w:val="CMD"/>
      </w:pPr>
      <w:r>
        <w:t xml:space="preserve">R2# </w:t>
      </w:r>
      <w:r w:rsidRPr="00B579F5">
        <w:rPr>
          <w:b/>
        </w:rPr>
        <w:t>config t</w:t>
      </w:r>
    </w:p>
    <w:p w14:paraId="0C53AE82" w14:textId="77777777" w:rsidR="009B6D3D" w:rsidRDefault="00F9228A" w:rsidP="00B579F5">
      <w:pPr>
        <w:pStyle w:val="CMD"/>
      </w:pPr>
      <w:r>
        <w:t>R2</w:t>
      </w:r>
      <w:r w:rsidR="00E76480">
        <w:t>(config)</w:t>
      </w:r>
      <w:r>
        <w:t>#</w:t>
      </w:r>
      <w:r w:rsidRPr="00DC640A">
        <w:rPr>
          <w:b/>
        </w:rPr>
        <w:t xml:space="preserve"> </w:t>
      </w:r>
      <w:proofErr w:type="spellStart"/>
      <w:r w:rsidR="00DC640A" w:rsidRPr="00DC640A">
        <w:rPr>
          <w:b/>
        </w:rPr>
        <w:t>ntp</w:t>
      </w:r>
      <w:proofErr w:type="spellEnd"/>
      <w:r w:rsidR="00DC640A">
        <w:t xml:space="preserve"> </w:t>
      </w:r>
      <w:r w:rsidRPr="00B579F5">
        <w:rPr>
          <w:b/>
        </w:rPr>
        <w:t xml:space="preserve">authentication-key 1 md5 </w:t>
      </w:r>
      <w:proofErr w:type="spellStart"/>
      <w:r w:rsidRPr="00B579F5">
        <w:rPr>
          <w:b/>
        </w:rPr>
        <w:t>NTPpassword</w:t>
      </w:r>
      <w:proofErr w:type="spellEnd"/>
    </w:p>
    <w:p w14:paraId="015A684E" w14:textId="77777777" w:rsidR="00D21905" w:rsidRDefault="00D21905" w:rsidP="00B579F5">
      <w:pPr>
        <w:pStyle w:val="SubStepAlpha"/>
      </w:pPr>
      <w:r>
        <w:t xml:space="preserve">Configure the trusted key that will be used for authentication on R2. </w:t>
      </w:r>
    </w:p>
    <w:p w14:paraId="046018DC" w14:textId="77777777" w:rsidR="00E76480" w:rsidRPr="00B579F5" w:rsidRDefault="00E76480" w:rsidP="00B579F5">
      <w:pPr>
        <w:pStyle w:val="CMD"/>
        <w:rPr>
          <w:b/>
        </w:rPr>
      </w:pPr>
      <w:r>
        <w:t xml:space="preserve">R2(config)# </w:t>
      </w:r>
      <w:proofErr w:type="spellStart"/>
      <w:r w:rsidR="00DC640A" w:rsidRPr="00DC640A">
        <w:rPr>
          <w:b/>
        </w:rPr>
        <w:t>ntp</w:t>
      </w:r>
      <w:proofErr w:type="spellEnd"/>
      <w:r w:rsidR="00DC640A" w:rsidRPr="00DC640A">
        <w:rPr>
          <w:b/>
        </w:rPr>
        <w:t xml:space="preserve"> </w:t>
      </w:r>
      <w:proofErr w:type="gramStart"/>
      <w:r w:rsidRPr="00B579F5">
        <w:rPr>
          <w:b/>
        </w:rPr>
        <w:t>trusted-key</w:t>
      </w:r>
      <w:proofErr w:type="gramEnd"/>
      <w:r w:rsidRPr="00B579F5">
        <w:rPr>
          <w:b/>
        </w:rPr>
        <w:t xml:space="preserve"> 1</w:t>
      </w:r>
    </w:p>
    <w:p w14:paraId="75A65CF4" w14:textId="77777777" w:rsidR="00D21905" w:rsidRDefault="00D21905" w:rsidP="00B579F5">
      <w:pPr>
        <w:pStyle w:val="SubStepAlpha"/>
      </w:pPr>
      <w:r>
        <w:t>Enable the NTP authentication feature on R2.</w:t>
      </w:r>
    </w:p>
    <w:p w14:paraId="0A48E859" w14:textId="77777777" w:rsidR="00D21905" w:rsidRDefault="00D21905" w:rsidP="00B579F5">
      <w:pPr>
        <w:pStyle w:val="CMD"/>
      </w:pPr>
      <w:r>
        <w:t xml:space="preserve">R2(config)# </w:t>
      </w:r>
      <w:proofErr w:type="spellStart"/>
      <w:r w:rsidR="00DC640A" w:rsidRPr="00DC640A">
        <w:rPr>
          <w:b/>
        </w:rPr>
        <w:t>ntp</w:t>
      </w:r>
      <w:proofErr w:type="spellEnd"/>
      <w:r w:rsidR="00DC640A">
        <w:t xml:space="preserve"> </w:t>
      </w:r>
      <w:r w:rsidRPr="00B579F5">
        <w:rPr>
          <w:b/>
        </w:rPr>
        <w:t>authenticate</w:t>
      </w:r>
    </w:p>
    <w:p w14:paraId="2A06618B" w14:textId="77777777" w:rsidR="004353EB" w:rsidRDefault="004353EB" w:rsidP="004E38AC">
      <w:pPr>
        <w:pStyle w:val="SubStepAlpha"/>
      </w:pPr>
      <w:r w:rsidRPr="004E38AC">
        <w:t xml:space="preserve">Configure R2 as the NTP master using the </w:t>
      </w:r>
      <w:proofErr w:type="spellStart"/>
      <w:r w:rsidRPr="009C1811">
        <w:rPr>
          <w:rFonts w:eastAsia="Arial" w:cs="Arial"/>
          <w:b/>
        </w:rPr>
        <w:t>ntp</w:t>
      </w:r>
      <w:proofErr w:type="spellEnd"/>
      <w:r w:rsidRPr="009C1811">
        <w:rPr>
          <w:rFonts w:eastAsia="Arial" w:cs="Arial"/>
          <w:b/>
        </w:rPr>
        <w:t xml:space="preserve">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00551E36" w:rsidRPr="001918DC">
        <w:rPr>
          <w:b/>
        </w:rPr>
        <w:t>3</w:t>
      </w:r>
      <w:r>
        <w:t xml:space="preserve"> on R2. When a device learns the time from an NTP source, its stratum number becomes one greater than the stratum number of its source.</w:t>
      </w:r>
    </w:p>
    <w:p w14:paraId="51D8E8B6" w14:textId="77777777" w:rsidR="00BC72B0" w:rsidRPr="00B579F5" w:rsidRDefault="004353EB" w:rsidP="005F1DB3">
      <w:pPr>
        <w:pStyle w:val="CMD"/>
        <w:rPr>
          <w:b/>
        </w:rPr>
      </w:pPr>
      <w:r>
        <w:t xml:space="preserve">R2(config)# </w:t>
      </w:r>
      <w:proofErr w:type="spellStart"/>
      <w:r w:rsidRPr="004E38AC">
        <w:rPr>
          <w:b/>
        </w:rPr>
        <w:t>ntp</w:t>
      </w:r>
      <w:proofErr w:type="spellEnd"/>
      <w:r w:rsidRPr="004E38AC">
        <w:rPr>
          <w:b/>
        </w:rPr>
        <w:t xml:space="preserve"> master 3</w:t>
      </w:r>
    </w:p>
    <w:p w14:paraId="09647872" w14:textId="77777777" w:rsidR="004353EB" w:rsidRDefault="004353EB" w:rsidP="004353EB">
      <w:pPr>
        <w:pStyle w:val="StepHead"/>
      </w:pPr>
      <w:r>
        <w:t>Configure R1 and R3 as NTP clients using the CLI.</w:t>
      </w:r>
    </w:p>
    <w:p w14:paraId="6E6D5739" w14:textId="77777777" w:rsidR="00D21905" w:rsidRDefault="00D21905" w:rsidP="00D21905">
      <w:pPr>
        <w:pStyle w:val="SubStepAlpha"/>
      </w:pPr>
      <w:r>
        <w:t>Configure NTP authentication by defining the authentication key number, hashing type, and password that will be used for authentication.</w:t>
      </w:r>
    </w:p>
    <w:p w14:paraId="73B80D2E" w14:textId="77777777" w:rsidR="00D21905" w:rsidRDefault="00D21905" w:rsidP="00D21905">
      <w:pPr>
        <w:pStyle w:val="CMD"/>
      </w:pPr>
      <w:r>
        <w:t xml:space="preserve">R1# </w:t>
      </w:r>
      <w:r w:rsidRPr="00F740DF">
        <w:rPr>
          <w:b/>
        </w:rPr>
        <w:t>config t</w:t>
      </w:r>
    </w:p>
    <w:p w14:paraId="76DE9811" w14:textId="77777777" w:rsidR="00D21905" w:rsidRDefault="00D21905" w:rsidP="00D21905">
      <w:pPr>
        <w:pStyle w:val="CMD"/>
        <w:rPr>
          <w:b/>
        </w:rPr>
      </w:pPr>
      <w:r>
        <w:t xml:space="preserve">R1(config)# </w:t>
      </w:r>
      <w:proofErr w:type="spellStart"/>
      <w:r w:rsidR="00DC640A">
        <w:rPr>
          <w:b/>
        </w:rPr>
        <w:t>ntp</w:t>
      </w:r>
      <w:proofErr w:type="spellEnd"/>
      <w:r w:rsidR="00DC640A">
        <w:rPr>
          <w:b/>
        </w:rPr>
        <w:t xml:space="preserve"> </w:t>
      </w:r>
      <w:r w:rsidRPr="00F740DF">
        <w:rPr>
          <w:b/>
        </w:rPr>
        <w:t xml:space="preserve">authentication-key 1 md5 </w:t>
      </w:r>
      <w:proofErr w:type="spellStart"/>
      <w:r w:rsidRPr="00F740DF">
        <w:rPr>
          <w:b/>
        </w:rPr>
        <w:t>NTPpassword</w:t>
      </w:r>
      <w:proofErr w:type="spellEnd"/>
    </w:p>
    <w:p w14:paraId="547CB5D7" w14:textId="77777777" w:rsidR="00D21905" w:rsidRDefault="00D21905" w:rsidP="00D21905">
      <w:pPr>
        <w:pStyle w:val="SubStepAlpha"/>
      </w:pPr>
      <w:r>
        <w:lastRenderedPageBreak/>
        <w:t>Configure the trusted key that will be used for authentication. This command provides protection against accidentally synchronizing the device to a time source that is not trusted.</w:t>
      </w:r>
    </w:p>
    <w:p w14:paraId="4F58E813" w14:textId="77777777" w:rsidR="00D21905" w:rsidRPr="00F740DF" w:rsidRDefault="00D21905" w:rsidP="00D21905">
      <w:pPr>
        <w:pStyle w:val="CMD"/>
        <w:rPr>
          <w:b/>
        </w:rPr>
      </w:pPr>
      <w:r>
        <w:t xml:space="preserve">R1(config)# </w:t>
      </w:r>
      <w:proofErr w:type="spellStart"/>
      <w:r w:rsidR="00DC640A">
        <w:rPr>
          <w:b/>
        </w:rPr>
        <w:t>ntp</w:t>
      </w:r>
      <w:proofErr w:type="spellEnd"/>
      <w:r w:rsidR="00DC640A">
        <w:rPr>
          <w:b/>
        </w:rPr>
        <w:t xml:space="preserve"> </w:t>
      </w:r>
      <w:proofErr w:type="gramStart"/>
      <w:r w:rsidRPr="00F740DF">
        <w:rPr>
          <w:b/>
        </w:rPr>
        <w:t>trusted-key</w:t>
      </w:r>
      <w:proofErr w:type="gramEnd"/>
      <w:r w:rsidRPr="00F740DF">
        <w:rPr>
          <w:b/>
        </w:rPr>
        <w:t xml:space="preserve"> 1</w:t>
      </w:r>
    </w:p>
    <w:p w14:paraId="20CBFB1E" w14:textId="77777777" w:rsidR="00D21905" w:rsidRDefault="00D21905" w:rsidP="00D21905">
      <w:pPr>
        <w:pStyle w:val="SubStepAlpha"/>
      </w:pPr>
      <w:r>
        <w:t xml:space="preserve">Enable the NTP authentication </w:t>
      </w:r>
      <w:r w:rsidR="00AF3C14">
        <w:t>feature.</w:t>
      </w:r>
    </w:p>
    <w:p w14:paraId="4C6D7C0C" w14:textId="77777777" w:rsidR="00D21905" w:rsidRDefault="00D21905" w:rsidP="005F1DB3">
      <w:pPr>
        <w:pStyle w:val="CMD"/>
      </w:pPr>
      <w:r>
        <w:t xml:space="preserve">R1(config)# </w:t>
      </w:r>
      <w:proofErr w:type="spellStart"/>
      <w:r w:rsidR="00DC640A">
        <w:rPr>
          <w:b/>
        </w:rPr>
        <w:t>ntp</w:t>
      </w:r>
      <w:proofErr w:type="spellEnd"/>
      <w:r w:rsidR="00DC640A">
        <w:rPr>
          <w:b/>
        </w:rPr>
        <w:t xml:space="preserve"> </w:t>
      </w:r>
      <w:r w:rsidRPr="00F740DF">
        <w:rPr>
          <w:b/>
        </w:rPr>
        <w:t>authenticate</w:t>
      </w:r>
    </w:p>
    <w:p w14:paraId="1F3CC382" w14:textId="77777777" w:rsidR="004353EB" w:rsidRDefault="004353EB" w:rsidP="004E38AC">
      <w:pPr>
        <w:pStyle w:val="SubStepAlpha"/>
      </w:pPr>
      <w:r>
        <w:t xml:space="preserve">R1 and R3 will become NTP clients of R2. </w:t>
      </w:r>
      <w:r w:rsidR="00AF3C14">
        <w:t>Use</w:t>
      </w:r>
      <w:r>
        <w:t xml:space="preserve"> the command </w:t>
      </w:r>
      <w:proofErr w:type="spellStart"/>
      <w:r w:rsidRPr="009C1811">
        <w:rPr>
          <w:rFonts w:cs="Arial"/>
          <w:b/>
        </w:rPr>
        <w:t>ntp</w:t>
      </w:r>
      <w:proofErr w:type="spellEnd"/>
      <w:r w:rsidRPr="009C1811">
        <w:rPr>
          <w:rFonts w:cs="Arial"/>
          <w:b/>
        </w:rPr>
        <w:t xml:space="preserve"> server </w:t>
      </w:r>
      <w:r w:rsidRPr="009C1811">
        <w:rPr>
          <w:rFonts w:cs="Arial"/>
          <w:i/>
        </w:rPr>
        <w:t>hostname</w:t>
      </w:r>
      <w:r w:rsidRPr="00662F38">
        <w:t xml:space="preserve">. </w:t>
      </w:r>
      <w:r>
        <w:t>The host name</w:t>
      </w:r>
      <w:r w:rsidRPr="00662F38">
        <w:t xml:space="preserve"> can also be an IP address. </w:t>
      </w:r>
    </w:p>
    <w:p w14:paraId="79252252" w14:textId="77777777" w:rsidR="004353EB" w:rsidRPr="0073046B" w:rsidRDefault="004353EB" w:rsidP="004E38AC">
      <w:pPr>
        <w:pStyle w:val="CMD"/>
        <w:rPr>
          <w:lang w:val="pt-BR"/>
        </w:rPr>
      </w:pPr>
      <w:r w:rsidRPr="0073046B">
        <w:rPr>
          <w:lang w:val="pt-BR"/>
        </w:rPr>
        <w:t>R1(config)</w:t>
      </w:r>
      <w:r>
        <w:rPr>
          <w:lang w:val="pt-BR"/>
        </w:rPr>
        <w:t xml:space="preserve"># </w:t>
      </w:r>
      <w:proofErr w:type="spellStart"/>
      <w:r w:rsidRPr="004E38AC">
        <w:rPr>
          <w:b/>
        </w:rPr>
        <w:t>ntp</w:t>
      </w:r>
      <w:proofErr w:type="spellEnd"/>
      <w:r w:rsidRPr="004E38AC">
        <w:rPr>
          <w:b/>
        </w:rPr>
        <w:t xml:space="preserve"> server 10.1.1.2</w:t>
      </w:r>
    </w:p>
    <w:p w14:paraId="20A2AAAA" w14:textId="77777777" w:rsidR="004353EB" w:rsidRDefault="00086525" w:rsidP="004E38AC">
      <w:pPr>
        <w:pStyle w:val="SubStepAlpha"/>
      </w:pPr>
      <w:proofErr w:type="spellStart"/>
      <w:r>
        <w:t>Sh</w:t>
      </w:r>
      <w:proofErr w:type="spellEnd"/>
      <w:r>
        <w:t xml:space="preserve"> </w:t>
      </w:r>
      <w:r w:rsidR="004353EB">
        <w:t xml:space="preserve">Verify that R1 has made an association with R2 with the </w:t>
      </w:r>
      <w:r w:rsidR="004353EB" w:rsidRPr="009C1811">
        <w:rPr>
          <w:b/>
        </w:rPr>
        <w:t xml:space="preserve">show </w:t>
      </w:r>
      <w:proofErr w:type="spellStart"/>
      <w:r w:rsidR="004353EB" w:rsidRPr="009C1811">
        <w:rPr>
          <w:b/>
        </w:rPr>
        <w:t>ntp</w:t>
      </w:r>
      <w:proofErr w:type="spellEnd"/>
      <w:r w:rsidR="004353EB" w:rsidRPr="009C1811">
        <w:rPr>
          <w:b/>
        </w:rPr>
        <w:t xml:space="preserve"> associations</w:t>
      </w:r>
      <w:r w:rsidR="004353EB" w:rsidRPr="00B02051">
        <w:t xml:space="preserve"> command. You can also use the more verbose version of the command by adding the </w:t>
      </w:r>
      <w:r w:rsidR="00551E36" w:rsidRPr="001918DC">
        <w:rPr>
          <w:b/>
        </w:rPr>
        <w:t>detail</w:t>
      </w:r>
      <w:r w:rsidR="004353EB" w:rsidRPr="00BC19B1">
        <w:rPr>
          <w:b/>
        </w:rPr>
        <w:t xml:space="preserve"> </w:t>
      </w:r>
      <w:r w:rsidR="004353EB">
        <w:t>argument. It might take some time f</w:t>
      </w:r>
      <w:r w:rsidR="009C1811">
        <w:t>or the NTP association to form.</w:t>
      </w:r>
    </w:p>
    <w:p w14:paraId="1B79ED70" w14:textId="77777777" w:rsidR="004353EB" w:rsidRPr="004E38AC" w:rsidRDefault="004353EB" w:rsidP="004E38AC">
      <w:pPr>
        <w:pStyle w:val="CMD"/>
        <w:rPr>
          <w:b/>
        </w:rPr>
      </w:pPr>
      <w:r>
        <w:t xml:space="preserve">R1# </w:t>
      </w:r>
      <w:r w:rsidRPr="004E38AC">
        <w:rPr>
          <w:b/>
        </w:rPr>
        <w:t xml:space="preserve">show </w:t>
      </w:r>
      <w:proofErr w:type="spellStart"/>
      <w:r w:rsidRPr="004E38AC">
        <w:rPr>
          <w:b/>
        </w:rPr>
        <w:t>ntp</w:t>
      </w:r>
      <w:proofErr w:type="spellEnd"/>
      <w:r w:rsidRPr="004E38AC">
        <w:rPr>
          <w:b/>
        </w:rPr>
        <w:t xml:space="preserve"> associations</w:t>
      </w:r>
    </w:p>
    <w:p w14:paraId="2F96A593" w14:textId="77777777" w:rsidR="009829FF" w:rsidRDefault="009829FF" w:rsidP="001918DC">
      <w:pPr>
        <w:pStyle w:val="CMDOutput"/>
      </w:pPr>
    </w:p>
    <w:p w14:paraId="415AC19C" w14:textId="77777777" w:rsidR="009829FF" w:rsidRDefault="004353EB" w:rsidP="001918DC">
      <w:pPr>
        <w:pStyle w:val="CMDOutput"/>
      </w:pPr>
      <w:r>
        <w:t xml:space="preserve">address    ref clock    </w:t>
      </w:r>
      <w:proofErr w:type="spellStart"/>
      <w:proofErr w:type="gramStart"/>
      <w:r>
        <w:t>st</w:t>
      </w:r>
      <w:proofErr w:type="spellEnd"/>
      <w:r>
        <w:t xml:space="preserve">  when</w:t>
      </w:r>
      <w:proofErr w:type="gramEnd"/>
      <w:r>
        <w:t xml:space="preserve">  poll reach  delay  offset   </w:t>
      </w:r>
      <w:proofErr w:type="spellStart"/>
      <w:r>
        <w:t>disp</w:t>
      </w:r>
      <w:proofErr w:type="spellEnd"/>
    </w:p>
    <w:p w14:paraId="51C242E8" w14:textId="77777777" w:rsidR="009829FF" w:rsidRDefault="004353EB" w:rsidP="001918DC">
      <w:pPr>
        <w:pStyle w:val="CMDOutput"/>
      </w:pPr>
      <w:r>
        <w:t>~10.1.1.</w:t>
      </w:r>
      <w:proofErr w:type="gramStart"/>
      <w:r>
        <w:t>2  127.127.1.1</w:t>
      </w:r>
      <w:proofErr w:type="gramEnd"/>
      <w:r>
        <w:t xml:space="preserve">   3    14    64     3  0.000  -280073  3939.7</w:t>
      </w:r>
    </w:p>
    <w:p w14:paraId="248D91D4" w14:textId="77777777" w:rsidR="009829FF" w:rsidRDefault="004353EB" w:rsidP="001918DC">
      <w:pPr>
        <w:pStyle w:val="CMDOutput"/>
      </w:pPr>
      <w:r w:rsidRPr="004E38AC">
        <w:t>*</w:t>
      </w:r>
      <w:proofErr w:type="spellStart"/>
      <w:proofErr w:type="gramStart"/>
      <w:r w:rsidRPr="004E38AC">
        <w:t>sys.peer</w:t>
      </w:r>
      <w:proofErr w:type="spellEnd"/>
      <w:proofErr w:type="gramEnd"/>
      <w:r w:rsidRPr="004E38AC">
        <w:t>, # selected, +candidate, -</w:t>
      </w:r>
      <w:proofErr w:type="spellStart"/>
      <w:r w:rsidRPr="004E38AC">
        <w:t>outlyer</w:t>
      </w:r>
      <w:proofErr w:type="spellEnd"/>
      <w:r w:rsidRPr="004E38AC">
        <w:t xml:space="preserve">, x </w:t>
      </w:r>
      <w:proofErr w:type="spellStart"/>
      <w:r w:rsidRPr="004E38AC">
        <w:t>falseticker</w:t>
      </w:r>
      <w:proofErr w:type="spellEnd"/>
      <w:r w:rsidRPr="004E38AC">
        <w:t>, ~ configured</w:t>
      </w:r>
    </w:p>
    <w:p w14:paraId="662039CC" w14:textId="77777777" w:rsidR="004353EB" w:rsidRDefault="004353EB" w:rsidP="004E38AC">
      <w:pPr>
        <w:pStyle w:val="SubStepAlpha"/>
      </w:pPr>
      <w:r>
        <w:t xml:space="preserve">Issue the </w:t>
      </w:r>
      <w:r w:rsidRPr="009C1811">
        <w:rPr>
          <w:b/>
        </w:rPr>
        <w:t xml:space="preserve">debug </w:t>
      </w:r>
      <w:proofErr w:type="spellStart"/>
      <w:r w:rsidRPr="009C1811">
        <w:rPr>
          <w:b/>
        </w:rPr>
        <w:t>ntp</w:t>
      </w:r>
      <w:proofErr w:type="spellEnd"/>
      <w:r w:rsidRPr="009C1811">
        <w:rPr>
          <w:b/>
        </w:rPr>
        <w:t xml:space="preserve"> all</w:t>
      </w:r>
      <w:r>
        <w:t xml:space="preserve"> command to see NTP activity on R1 as it synchronizes with R2.</w:t>
      </w:r>
    </w:p>
    <w:p w14:paraId="7D562165" w14:textId="77777777" w:rsidR="004353EB" w:rsidRDefault="004353EB" w:rsidP="004E38AC">
      <w:pPr>
        <w:pStyle w:val="CMD"/>
      </w:pPr>
      <w:r>
        <w:t xml:space="preserve">R1# </w:t>
      </w:r>
      <w:r w:rsidRPr="004E38AC">
        <w:rPr>
          <w:b/>
        </w:rPr>
        <w:t xml:space="preserve">debug </w:t>
      </w:r>
      <w:proofErr w:type="spellStart"/>
      <w:r w:rsidRPr="004E38AC">
        <w:rPr>
          <w:b/>
        </w:rPr>
        <w:t>ntp</w:t>
      </w:r>
      <w:proofErr w:type="spellEnd"/>
      <w:r w:rsidRPr="004E38AC">
        <w:rPr>
          <w:b/>
        </w:rPr>
        <w:t xml:space="preserve"> all</w:t>
      </w:r>
    </w:p>
    <w:p w14:paraId="6C4C1B2C" w14:textId="77777777" w:rsidR="009829FF" w:rsidRDefault="004353EB" w:rsidP="001918DC">
      <w:pPr>
        <w:pStyle w:val="CMDOutput"/>
      </w:pPr>
      <w:r>
        <w:t>NTP events debugging is on</w:t>
      </w:r>
    </w:p>
    <w:p w14:paraId="3EBB4E03" w14:textId="77777777" w:rsidR="009829FF" w:rsidRDefault="004353EB" w:rsidP="001918DC">
      <w:pPr>
        <w:pStyle w:val="CMDOutput"/>
      </w:pPr>
      <w:r>
        <w:t>NTP core messages debugging is on</w:t>
      </w:r>
    </w:p>
    <w:p w14:paraId="32AC99A4" w14:textId="77777777" w:rsidR="009829FF" w:rsidRDefault="004353EB" w:rsidP="001918DC">
      <w:pPr>
        <w:pStyle w:val="CMDOutput"/>
      </w:pPr>
      <w:r>
        <w:t>NTP clock adjustments debugging is on</w:t>
      </w:r>
    </w:p>
    <w:p w14:paraId="228EE62C" w14:textId="77777777" w:rsidR="009829FF" w:rsidRDefault="004353EB" w:rsidP="001918DC">
      <w:pPr>
        <w:pStyle w:val="CMDOutput"/>
      </w:pPr>
      <w:r>
        <w:t>NTP reference clocks debugging is on</w:t>
      </w:r>
    </w:p>
    <w:p w14:paraId="5F20E54C" w14:textId="77777777" w:rsidR="009829FF" w:rsidRDefault="004353EB" w:rsidP="001918DC">
      <w:pPr>
        <w:pStyle w:val="CMDOutput"/>
      </w:pPr>
      <w:r>
        <w:t>NTP packets debugging is on</w:t>
      </w:r>
    </w:p>
    <w:p w14:paraId="0C09811C" w14:textId="77777777" w:rsidR="009829FF" w:rsidRDefault="009829FF" w:rsidP="001918DC">
      <w:pPr>
        <w:pStyle w:val="CMDOutput"/>
      </w:pPr>
    </w:p>
    <w:p w14:paraId="63AAC33F" w14:textId="77777777" w:rsidR="009829FF" w:rsidRDefault="004353EB" w:rsidP="001918DC">
      <w:pPr>
        <w:pStyle w:val="CMDOutput"/>
      </w:pPr>
      <w:r w:rsidRPr="004E38AC">
        <w:t>Dec 17 20.12:18.554: NTP message sent to 10.1.1.2, from interface 'Serial0/0/0' (10.1.1.1).</w:t>
      </w:r>
    </w:p>
    <w:p w14:paraId="29112AF2" w14:textId="77777777" w:rsidR="009829FF" w:rsidRDefault="004353EB" w:rsidP="001918DC">
      <w:pPr>
        <w:pStyle w:val="CMDOutput"/>
      </w:pPr>
      <w:r w:rsidRPr="004E38AC">
        <w:t>Dec 17 20.12:18.574: NTP message received from 10.1.1.2 on interface 'Serial0/0/0' (10.1.1.1).</w:t>
      </w:r>
    </w:p>
    <w:p w14:paraId="12A93E57" w14:textId="77777777" w:rsidR="009829FF" w:rsidRDefault="004353EB" w:rsidP="001918DC">
      <w:pPr>
        <w:pStyle w:val="CMDOutput"/>
      </w:pPr>
      <w:r w:rsidRPr="004E38AC">
        <w:t xml:space="preserve">Dec 17 20:12:18.574: NTP </w:t>
      </w:r>
      <w:proofErr w:type="gramStart"/>
      <w:r w:rsidRPr="004E38AC">
        <w:t>Core(</w:t>
      </w:r>
      <w:proofErr w:type="gramEnd"/>
      <w:r w:rsidRPr="004E38AC">
        <w:t xml:space="preserve">DEBUG): </w:t>
      </w:r>
      <w:proofErr w:type="spellStart"/>
      <w:r w:rsidRPr="004E38AC">
        <w:t>ntp_receive</w:t>
      </w:r>
      <w:proofErr w:type="spellEnd"/>
      <w:r w:rsidRPr="004E38AC">
        <w:t>: message received</w:t>
      </w:r>
    </w:p>
    <w:p w14:paraId="01C93A78" w14:textId="77777777" w:rsidR="009829FF" w:rsidRDefault="004353EB" w:rsidP="001918DC">
      <w:pPr>
        <w:pStyle w:val="CMDOutput"/>
      </w:pPr>
      <w:r w:rsidRPr="004E38AC">
        <w:t xml:space="preserve">Dec 17 20:12:18.574: NTP </w:t>
      </w:r>
      <w:proofErr w:type="gramStart"/>
      <w:r w:rsidRPr="004E38AC">
        <w:t>Core(</w:t>
      </w:r>
      <w:proofErr w:type="gramEnd"/>
      <w:r w:rsidRPr="004E38AC">
        <w:t xml:space="preserve">DEBUG): </w:t>
      </w:r>
      <w:proofErr w:type="spellStart"/>
      <w:r w:rsidRPr="004E38AC">
        <w:t>ntp_receive</w:t>
      </w:r>
      <w:proofErr w:type="spellEnd"/>
      <w:r w:rsidRPr="004E38AC">
        <w:t>: peer is 0x645A3120, next action is 1.</w:t>
      </w:r>
    </w:p>
    <w:p w14:paraId="1FD4BD2D" w14:textId="77777777" w:rsidR="009829FF" w:rsidRDefault="004353EB" w:rsidP="001918DC">
      <w:pPr>
        <w:pStyle w:val="CMDOutput"/>
      </w:pPr>
      <w:r w:rsidRPr="004E38AC">
        <w:t xml:space="preserve">Dec 17 20:12:18.574: NTP </w:t>
      </w:r>
      <w:proofErr w:type="gramStart"/>
      <w:r w:rsidRPr="004E38AC">
        <w:t>Core(</w:t>
      </w:r>
      <w:proofErr w:type="gramEnd"/>
      <w:r w:rsidRPr="004E38AC">
        <w:t xml:space="preserve">DEBUG): receive: packet given to </w:t>
      </w:r>
      <w:proofErr w:type="spellStart"/>
      <w:r w:rsidRPr="004E38AC">
        <w:t>process_packet</w:t>
      </w:r>
      <w:proofErr w:type="spellEnd"/>
    </w:p>
    <w:p w14:paraId="3F6A27F0" w14:textId="77777777" w:rsidR="009829FF" w:rsidRDefault="004353EB" w:rsidP="001918DC">
      <w:pPr>
        <w:pStyle w:val="CMDOutput"/>
      </w:pPr>
      <w:r w:rsidRPr="004E38AC">
        <w:t xml:space="preserve">Dec 17 20:12:18.578: NTP </w:t>
      </w:r>
      <w:proofErr w:type="gramStart"/>
      <w:r w:rsidRPr="004E38AC">
        <w:t>Core(</w:t>
      </w:r>
      <w:proofErr w:type="gramEnd"/>
      <w:r w:rsidRPr="004E38AC">
        <w:t>INFO): system event '</w:t>
      </w:r>
      <w:proofErr w:type="spellStart"/>
      <w:r w:rsidRPr="004E38AC">
        <w:t>event_peer</w:t>
      </w:r>
      <w:proofErr w:type="spellEnd"/>
      <w:r w:rsidRPr="004E38AC">
        <w:t>/</w:t>
      </w:r>
      <w:proofErr w:type="spellStart"/>
      <w:r w:rsidRPr="004E38AC">
        <w:t>strat_chg</w:t>
      </w:r>
      <w:proofErr w:type="spellEnd"/>
      <w:r w:rsidRPr="004E38AC">
        <w:t>' (0x04)</w:t>
      </w:r>
    </w:p>
    <w:p w14:paraId="668B02B1" w14:textId="77777777" w:rsidR="009829FF" w:rsidRDefault="004353EB" w:rsidP="001918DC">
      <w:pPr>
        <w:pStyle w:val="CMDOutput"/>
      </w:pPr>
      <w:r w:rsidRPr="004E38AC">
        <w:t>status '</w:t>
      </w:r>
      <w:proofErr w:type="spellStart"/>
      <w:r w:rsidRPr="004E38AC">
        <w:t>sync_alarm</w:t>
      </w:r>
      <w:proofErr w:type="spellEnd"/>
      <w:r w:rsidRPr="004E38AC">
        <w:t xml:space="preserve">, </w:t>
      </w:r>
      <w:proofErr w:type="spellStart"/>
      <w:r w:rsidRPr="004E38AC">
        <w:t>sync_ntp</w:t>
      </w:r>
      <w:proofErr w:type="spellEnd"/>
      <w:r w:rsidRPr="004E38AC">
        <w:t xml:space="preserve">, 5 events, </w:t>
      </w:r>
      <w:proofErr w:type="spellStart"/>
      <w:r w:rsidRPr="004E38AC">
        <w:t>event_clock_reset</w:t>
      </w:r>
      <w:proofErr w:type="spellEnd"/>
      <w:r w:rsidRPr="004E38AC">
        <w:t>' (0xC655)</w:t>
      </w:r>
    </w:p>
    <w:p w14:paraId="7DF33EB4" w14:textId="77777777" w:rsidR="009829FF" w:rsidRDefault="004353EB" w:rsidP="001918DC">
      <w:pPr>
        <w:pStyle w:val="CMDOutput"/>
      </w:pPr>
      <w:r w:rsidRPr="004E38AC">
        <w:t xml:space="preserve">Dec 17 20:12:18.578: NTP </w:t>
      </w:r>
      <w:proofErr w:type="gramStart"/>
      <w:r w:rsidRPr="004E38AC">
        <w:t>Core(</w:t>
      </w:r>
      <w:proofErr w:type="gramEnd"/>
      <w:r w:rsidRPr="004E38AC">
        <w:t>INFO): synchronized to 10.1.1.2, stratum 3</w:t>
      </w:r>
    </w:p>
    <w:p w14:paraId="77B969A3" w14:textId="77777777" w:rsidR="009829FF" w:rsidRDefault="004353EB" w:rsidP="001918DC">
      <w:pPr>
        <w:pStyle w:val="CMDOutput"/>
      </w:pPr>
      <w:r w:rsidRPr="004E38AC">
        <w:t xml:space="preserve">Dec 17 20:12:18.578: NTP </w:t>
      </w:r>
      <w:proofErr w:type="gramStart"/>
      <w:r w:rsidRPr="004E38AC">
        <w:t>Core(</w:t>
      </w:r>
      <w:proofErr w:type="gramEnd"/>
      <w:r w:rsidRPr="004E38AC">
        <w:t>INFO): system event '</w:t>
      </w:r>
      <w:proofErr w:type="spellStart"/>
      <w:r w:rsidRPr="004E38AC">
        <w:t>event_sync_chg</w:t>
      </w:r>
      <w:proofErr w:type="spellEnd"/>
      <w:r w:rsidRPr="004E38AC">
        <w:t>' (0x03) status</w:t>
      </w:r>
    </w:p>
    <w:p w14:paraId="1F1681EF" w14:textId="77777777" w:rsidR="009829FF" w:rsidRDefault="004353EB" w:rsidP="001918DC">
      <w:pPr>
        <w:pStyle w:val="CMDOutput"/>
      </w:pPr>
      <w:r w:rsidRPr="004E38AC">
        <w:t xml:space="preserve"> '</w:t>
      </w:r>
      <w:proofErr w:type="spellStart"/>
      <w:r w:rsidRPr="004E38AC">
        <w:t>leap_none</w:t>
      </w:r>
      <w:proofErr w:type="spellEnd"/>
      <w:r w:rsidRPr="004E38AC">
        <w:t xml:space="preserve">, </w:t>
      </w:r>
      <w:proofErr w:type="spellStart"/>
      <w:r w:rsidRPr="004E38AC">
        <w:t>sync_ntp</w:t>
      </w:r>
      <w:proofErr w:type="spellEnd"/>
      <w:r w:rsidRPr="004E38AC">
        <w:t xml:space="preserve">, 6 events, </w:t>
      </w:r>
      <w:proofErr w:type="spellStart"/>
      <w:r w:rsidRPr="004E38AC">
        <w:t>event_peer</w:t>
      </w:r>
      <w:proofErr w:type="spellEnd"/>
      <w:r w:rsidRPr="004E38AC">
        <w:t>/</w:t>
      </w:r>
      <w:proofErr w:type="spellStart"/>
      <w:r w:rsidRPr="004E38AC">
        <w:t>strat_chg</w:t>
      </w:r>
      <w:proofErr w:type="spellEnd"/>
      <w:r w:rsidRPr="004E38AC">
        <w:t>' (0x664)</w:t>
      </w:r>
    </w:p>
    <w:p w14:paraId="3D838112" w14:textId="77777777" w:rsidR="009829FF" w:rsidRDefault="004353EB" w:rsidP="001918DC">
      <w:pPr>
        <w:pStyle w:val="CMDOutput"/>
      </w:pPr>
      <w:r w:rsidRPr="004E38AC">
        <w:t xml:space="preserve">Dec 17 20:12:18.578: NTP </w:t>
      </w:r>
      <w:proofErr w:type="gramStart"/>
      <w:r w:rsidRPr="004E38AC">
        <w:t>Core(</w:t>
      </w:r>
      <w:proofErr w:type="gramEnd"/>
      <w:r w:rsidRPr="004E38AC">
        <w:t>NOTICE): Clock is synchronized.</w:t>
      </w:r>
    </w:p>
    <w:p w14:paraId="78FB61CF" w14:textId="77777777" w:rsidR="009829FF" w:rsidRDefault="004353EB" w:rsidP="001918DC">
      <w:pPr>
        <w:pStyle w:val="CMDOutput"/>
      </w:pPr>
      <w:r w:rsidRPr="004E38AC">
        <w:t xml:space="preserve">Dec 17 20:12:18.578: NTP </w:t>
      </w:r>
      <w:proofErr w:type="gramStart"/>
      <w:r w:rsidRPr="004E38AC">
        <w:t>Core(</w:t>
      </w:r>
      <w:proofErr w:type="gramEnd"/>
      <w:r w:rsidRPr="004E38AC">
        <w:t>INFO): system event '</w:t>
      </w:r>
      <w:proofErr w:type="spellStart"/>
      <w:r w:rsidRPr="004E38AC">
        <w:t>event_peer</w:t>
      </w:r>
      <w:proofErr w:type="spellEnd"/>
      <w:r w:rsidRPr="004E38AC">
        <w:t>/</w:t>
      </w:r>
      <w:proofErr w:type="spellStart"/>
      <w:r w:rsidRPr="004E38AC">
        <w:t>strat_chg</w:t>
      </w:r>
      <w:proofErr w:type="spellEnd"/>
      <w:r w:rsidRPr="004E38AC">
        <w:t>' (0x04)</w:t>
      </w:r>
    </w:p>
    <w:p w14:paraId="5EE42CF8" w14:textId="77777777" w:rsidR="009829FF" w:rsidRDefault="004353EB" w:rsidP="001918DC">
      <w:pPr>
        <w:pStyle w:val="CMDOutput"/>
      </w:pPr>
      <w:r w:rsidRPr="004E38AC">
        <w:t>status '</w:t>
      </w:r>
      <w:proofErr w:type="spellStart"/>
      <w:r w:rsidRPr="004E38AC">
        <w:t>leap_none</w:t>
      </w:r>
      <w:proofErr w:type="spellEnd"/>
      <w:r w:rsidRPr="004E38AC">
        <w:t xml:space="preserve">, </w:t>
      </w:r>
      <w:proofErr w:type="spellStart"/>
      <w:r w:rsidRPr="004E38AC">
        <w:t>sync_ntp</w:t>
      </w:r>
      <w:proofErr w:type="spellEnd"/>
      <w:r w:rsidRPr="004E38AC">
        <w:t xml:space="preserve">, 7 events, </w:t>
      </w:r>
      <w:proofErr w:type="spellStart"/>
      <w:r w:rsidRPr="004E38AC">
        <w:t>event_sync_chg</w:t>
      </w:r>
      <w:proofErr w:type="spellEnd"/>
      <w:r w:rsidRPr="004E38AC">
        <w:t>' (0x673)</w:t>
      </w:r>
    </w:p>
    <w:p w14:paraId="729E2026" w14:textId="77777777" w:rsidR="009829FF" w:rsidRDefault="004353EB" w:rsidP="001918DC">
      <w:pPr>
        <w:pStyle w:val="CMDOutput"/>
      </w:pPr>
      <w:r w:rsidRPr="004E38AC">
        <w:t>Dec 17 20:12:23.554: NTP: Calendar updated.</w:t>
      </w:r>
    </w:p>
    <w:p w14:paraId="37444DE3" w14:textId="77777777" w:rsidR="004353EB" w:rsidRDefault="004353EB" w:rsidP="004E38AC">
      <w:pPr>
        <w:pStyle w:val="SubStepAlpha"/>
      </w:pPr>
      <w:r>
        <w:t xml:space="preserve">Issue the </w:t>
      </w:r>
      <w:proofErr w:type="spellStart"/>
      <w:r w:rsidRPr="009C1811">
        <w:rPr>
          <w:b/>
        </w:rPr>
        <w:t>undebug</w:t>
      </w:r>
      <w:proofErr w:type="spellEnd"/>
      <w:r w:rsidRPr="009C1811">
        <w:rPr>
          <w:b/>
        </w:rPr>
        <w:t xml:space="preserve"> all</w:t>
      </w:r>
      <w:r>
        <w:t xml:space="preserve"> or the </w:t>
      </w:r>
      <w:r w:rsidRPr="009C1811">
        <w:rPr>
          <w:b/>
        </w:rPr>
        <w:t xml:space="preserve">no debug </w:t>
      </w:r>
      <w:proofErr w:type="spellStart"/>
      <w:r w:rsidRPr="009C1811">
        <w:rPr>
          <w:b/>
        </w:rPr>
        <w:t>ntp</w:t>
      </w:r>
      <w:proofErr w:type="spellEnd"/>
      <w:r w:rsidRPr="009C1811">
        <w:rPr>
          <w:b/>
        </w:rPr>
        <w:t xml:space="preserve"> all</w:t>
      </w:r>
      <w:r>
        <w:t xml:space="preserve"> command to turn off debugging.</w:t>
      </w:r>
    </w:p>
    <w:p w14:paraId="526CCF83" w14:textId="77777777" w:rsidR="004353EB" w:rsidRDefault="004353EB" w:rsidP="004E38AC">
      <w:pPr>
        <w:pStyle w:val="CMD"/>
      </w:pPr>
      <w:r>
        <w:t xml:space="preserve">R1# </w:t>
      </w:r>
      <w:proofErr w:type="spellStart"/>
      <w:r w:rsidRPr="004E38AC">
        <w:rPr>
          <w:b/>
        </w:rPr>
        <w:t>undebug</w:t>
      </w:r>
      <w:proofErr w:type="spellEnd"/>
      <w:r w:rsidRPr="004E38AC">
        <w:rPr>
          <w:b/>
        </w:rPr>
        <w:t xml:space="preserve"> all</w:t>
      </w:r>
    </w:p>
    <w:p w14:paraId="3361AA75" w14:textId="77777777" w:rsidR="004353EB" w:rsidRPr="002B4677" w:rsidRDefault="004353EB" w:rsidP="004E38AC">
      <w:pPr>
        <w:pStyle w:val="SubStepAlpha"/>
      </w:pPr>
      <w:r w:rsidRPr="002B4677">
        <w:t>Verify the time on R1 after it has made an association with R2.</w:t>
      </w:r>
    </w:p>
    <w:p w14:paraId="44D52A7D" w14:textId="77777777" w:rsidR="004353EB" w:rsidRDefault="004353EB" w:rsidP="004E38AC">
      <w:pPr>
        <w:pStyle w:val="CMD"/>
      </w:pPr>
      <w:r>
        <w:t xml:space="preserve">R1# </w:t>
      </w:r>
      <w:r w:rsidRPr="004E38AC">
        <w:rPr>
          <w:b/>
        </w:rPr>
        <w:t>show clock</w:t>
      </w:r>
    </w:p>
    <w:p w14:paraId="40CBCB09" w14:textId="77777777" w:rsidR="004353EB" w:rsidRDefault="004353EB" w:rsidP="004E38AC">
      <w:pPr>
        <w:pStyle w:val="CMD"/>
      </w:pPr>
      <w:r>
        <w:t>*</w:t>
      </w:r>
      <w:r w:rsidR="00DC640A">
        <w:t xml:space="preserve">20:12:24.859 UTC Wed Dec </w:t>
      </w:r>
      <w:proofErr w:type="gramStart"/>
      <w:r w:rsidR="00DC640A">
        <w:t>17</w:t>
      </w:r>
      <w:proofErr w:type="gramEnd"/>
      <w:r w:rsidR="00DC640A">
        <w:t xml:space="preserve"> 2014</w:t>
      </w:r>
    </w:p>
    <w:p w14:paraId="6538F900" w14:textId="77777777" w:rsidR="004353EB" w:rsidRPr="009308D7" w:rsidRDefault="004353EB" w:rsidP="00236A7F">
      <w:pPr>
        <w:pStyle w:val="TaskHead"/>
      </w:pPr>
      <w:bookmarkStart w:id="15" w:name="OLE_LINK1"/>
      <w:r w:rsidRPr="00003FE9">
        <w:t xml:space="preserve">Configure </w:t>
      </w:r>
      <w:r w:rsidRPr="00236A7F">
        <w:t>syslog</w:t>
      </w:r>
      <w:r w:rsidRPr="00003FE9">
        <w:t xml:space="preserve"> Support on R1 and PC-A</w:t>
      </w:r>
      <w:r w:rsidR="0031598D">
        <w:t>.</w:t>
      </w:r>
    </w:p>
    <w:bookmarkEnd w:id="15"/>
    <w:p w14:paraId="55B561F2" w14:textId="77777777" w:rsidR="004353EB" w:rsidRDefault="004353EB" w:rsidP="004353EB">
      <w:pPr>
        <w:pStyle w:val="StepHead"/>
      </w:pPr>
      <w:r>
        <w:t>Install the syslog server.</w:t>
      </w:r>
    </w:p>
    <w:p w14:paraId="2A7B5ECD" w14:textId="77777777" w:rsidR="004353EB" w:rsidRDefault="00A66217" w:rsidP="004353EB">
      <w:pPr>
        <w:pStyle w:val="BodyTextL25"/>
      </w:pPr>
      <w:r>
        <w:t xml:space="preserve">Tftpd32 </w:t>
      </w:r>
      <w:r w:rsidRPr="002C2296">
        <w:t>includes a TFTP server, TFTP client, and a syslog server and viewer.</w:t>
      </w:r>
      <w:r>
        <w:t xml:space="preserve"> </w:t>
      </w:r>
      <w:r w:rsidR="004353EB" w:rsidRPr="002C2296">
        <w:t xml:space="preserve">The Kiwi Syslog </w:t>
      </w:r>
      <w:r w:rsidR="004353EB">
        <w:t>Daemon</w:t>
      </w:r>
      <w:r w:rsidR="004353EB" w:rsidRPr="002C2296">
        <w:t xml:space="preserve"> </w:t>
      </w:r>
      <w:r w:rsidR="004353EB">
        <w:t xml:space="preserve">is </w:t>
      </w:r>
      <w:r>
        <w:t xml:space="preserve">only </w:t>
      </w:r>
      <w:r w:rsidR="004353EB">
        <w:t>a dedicated syslog server</w:t>
      </w:r>
      <w:r>
        <w:t>.</w:t>
      </w:r>
      <w:r w:rsidR="004353EB">
        <w:t xml:space="preserve"> You can use either with this lab. Both are available as free version</w:t>
      </w:r>
      <w:r w:rsidR="00B62FB2">
        <w:t>s</w:t>
      </w:r>
      <w:r w:rsidR="004353EB">
        <w:t xml:space="preserve"> and </w:t>
      </w:r>
      <w:proofErr w:type="gramStart"/>
      <w:r w:rsidR="004353EB">
        <w:t xml:space="preserve">run </w:t>
      </w:r>
      <w:r w:rsidR="009E0097">
        <w:t>on</w:t>
      </w:r>
      <w:proofErr w:type="gramEnd"/>
      <w:r w:rsidR="009E0097" w:rsidRPr="00E23DF8">
        <w:t xml:space="preserve"> </w:t>
      </w:r>
      <w:r w:rsidR="004353EB" w:rsidRPr="00E23DF8">
        <w:t>Microsoft Windows.</w:t>
      </w:r>
    </w:p>
    <w:p w14:paraId="59F0A8CD" w14:textId="77777777" w:rsidR="004353EB" w:rsidRDefault="004353EB" w:rsidP="004353EB">
      <w:pPr>
        <w:pStyle w:val="BodyTextL25"/>
      </w:pPr>
      <w:r w:rsidRPr="00E23DF8">
        <w:lastRenderedPageBreak/>
        <w:t xml:space="preserve">If </w:t>
      </w:r>
      <w:r>
        <w:t xml:space="preserve">a syslog server </w:t>
      </w:r>
      <w:r w:rsidRPr="00E23DF8">
        <w:t xml:space="preserve">is not currently installed on the host, download </w:t>
      </w:r>
      <w:r>
        <w:t xml:space="preserve">the latest version of </w:t>
      </w:r>
      <w:r w:rsidR="00A66217">
        <w:t xml:space="preserve">Tftpd32 from </w:t>
      </w:r>
      <w:hyperlink r:id="rId14" w:history="1">
        <w:r w:rsidR="00A66217" w:rsidRPr="001357AA">
          <w:rPr>
            <w:rStyle w:val="Hyperlink"/>
          </w:rPr>
          <w:t>http://tftpd32.jounin.net</w:t>
        </w:r>
      </w:hyperlink>
      <w:r w:rsidR="00551E36" w:rsidRPr="001918DC">
        <w:t xml:space="preserve"> or </w:t>
      </w:r>
      <w:r>
        <w:t xml:space="preserve">Kiwi from </w:t>
      </w:r>
      <w:hyperlink r:id="rId15" w:history="1">
        <w:r w:rsidR="00551E36" w:rsidRPr="001918DC">
          <w:rPr>
            <w:rStyle w:val="Hyperlink"/>
          </w:rPr>
          <w:t>http://www.kiwisyslog.com</w:t>
        </w:r>
      </w:hyperlink>
      <w:r w:rsidRPr="000F29BF">
        <w:t xml:space="preserve"> </w:t>
      </w:r>
      <w:r w:rsidRPr="004353EB">
        <w:t>and install it on your desktop</w:t>
      </w:r>
      <w:r w:rsidRPr="00E23DF8">
        <w:t xml:space="preserve">. If it is </w:t>
      </w:r>
      <w:r>
        <w:t xml:space="preserve">already </w:t>
      </w:r>
      <w:r w:rsidRPr="00E23DF8">
        <w:t xml:space="preserve">installed, </w:t>
      </w:r>
      <w:r>
        <w:t xml:space="preserve">go </w:t>
      </w:r>
      <w:r w:rsidRPr="00E23DF8">
        <w:t xml:space="preserve">to </w:t>
      </w:r>
      <w:r>
        <w:t>S</w:t>
      </w:r>
      <w:r w:rsidRPr="00E23DF8">
        <w:t xml:space="preserve">tep </w:t>
      </w:r>
      <w:r>
        <w:t>2</w:t>
      </w:r>
      <w:r w:rsidRPr="00E23DF8">
        <w:t>.</w:t>
      </w:r>
    </w:p>
    <w:p w14:paraId="0088A182" w14:textId="77777777" w:rsidR="004353EB" w:rsidRPr="002C2296" w:rsidRDefault="004353EB" w:rsidP="004353EB">
      <w:pPr>
        <w:pStyle w:val="BodyTextL25"/>
      </w:pPr>
      <w:r w:rsidRPr="00B0651D">
        <w:rPr>
          <w:b/>
        </w:rPr>
        <w:t>Note</w:t>
      </w:r>
      <w:r w:rsidRPr="00236A7F">
        <w:t>:</w:t>
      </w:r>
      <w:r>
        <w:t xml:space="preserve"> This l</w:t>
      </w:r>
      <w:r w:rsidR="00236A7F">
        <w:t xml:space="preserve">ab uses the </w:t>
      </w:r>
      <w:r w:rsidR="00733DAF">
        <w:t>Ttftpd32 application for the syslog server functionality</w:t>
      </w:r>
      <w:r w:rsidR="00236A7F">
        <w:t>.</w:t>
      </w:r>
    </w:p>
    <w:p w14:paraId="14A8B452" w14:textId="77777777" w:rsidR="004353EB" w:rsidRPr="009308D7" w:rsidRDefault="004353EB" w:rsidP="004353EB">
      <w:pPr>
        <w:pStyle w:val="StepHead"/>
      </w:pPr>
      <w:r>
        <w:t>Configure R1 to log messages to the syslog server</w:t>
      </w:r>
      <w:r w:rsidRPr="00825939">
        <w:t xml:space="preserve"> </w:t>
      </w:r>
      <w:r>
        <w:t>using the CLI.</w:t>
      </w:r>
    </w:p>
    <w:p w14:paraId="271A7B31" w14:textId="77777777" w:rsidR="004353EB" w:rsidRDefault="004353EB" w:rsidP="004E38AC">
      <w:pPr>
        <w:pStyle w:val="SubStepAlpha"/>
      </w:pPr>
      <w:r w:rsidRPr="00DD02AB">
        <w:t xml:space="preserve">Verify that you have connectivity between R1 and </w:t>
      </w:r>
      <w:r w:rsidR="006D472C">
        <w:t xml:space="preserve">PC-A </w:t>
      </w:r>
      <w:r>
        <w:t xml:space="preserve">by pinging the R1 </w:t>
      </w:r>
      <w:r w:rsidR="00570E01">
        <w:t xml:space="preserve">G0/0/1 </w:t>
      </w:r>
      <w:r>
        <w:t>interface IP address 192.168.1.1. If it is not successful, troubleshoot as necessary before continuing.</w:t>
      </w:r>
    </w:p>
    <w:p w14:paraId="3DF4DE21" w14:textId="77777777" w:rsidR="004353EB" w:rsidRDefault="004353EB" w:rsidP="004E38AC">
      <w:pPr>
        <w:pStyle w:val="SubStepAlpha"/>
      </w:pPr>
      <w:r>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14:paraId="75FA7994" w14:textId="77777777" w:rsidR="004353EB" w:rsidRDefault="004353EB" w:rsidP="004E38AC">
      <w:pPr>
        <w:pStyle w:val="BodyTextL50"/>
      </w:pPr>
      <w:r>
        <w:t xml:space="preserve">Verify that the timestamp service for logging is enabled on the router using the </w:t>
      </w:r>
      <w:r w:rsidR="005E2E48" w:rsidRPr="005E2E48">
        <w:rPr>
          <w:b/>
        </w:rPr>
        <w:t>show run</w:t>
      </w:r>
      <w:r>
        <w:t xml:space="preserve"> command. Use the following command if the timestamp service is not enabled.</w:t>
      </w:r>
    </w:p>
    <w:p w14:paraId="25172657" w14:textId="77777777" w:rsidR="004353EB" w:rsidRDefault="004353EB" w:rsidP="004E38AC">
      <w:pPr>
        <w:pStyle w:val="CMD"/>
        <w:rPr>
          <w:szCs w:val="20"/>
        </w:rPr>
      </w:pPr>
      <w:r>
        <w:t xml:space="preserve">R1(config)# </w:t>
      </w:r>
      <w:r w:rsidRPr="004E38AC">
        <w:rPr>
          <w:b/>
        </w:rPr>
        <w:t>service timestamps log datetime msec</w:t>
      </w:r>
    </w:p>
    <w:p w14:paraId="0426AFF3" w14:textId="77777777" w:rsidR="004353EB" w:rsidRDefault="004353EB" w:rsidP="004E38AC">
      <w:pPr>
        <w:pStyle w:val="SubStepAlpha"/>
      </w:pPr>
      <w:r>
        <w:rPr>
          <w:rFonts w:cs="Arial"/>
          <w:szCs w:val="20"/>
        </w:rPr>
        <w:t xml:space="preserve"> </w:t>
      </w:r>
      <w:r>
        <w:t>Configure the syslog service on the router to send syslog messages to the syslog server.</w:t>
      </w:r>
    </w:p>
    <w:p w14:paraId="5B38B6AC" w14:textId="77777777" w:rsidR="004353EB" w:rsidRDefault="004353EB" w:rsidP="004E38AC">
      <w:pPr>
        <w:pStyle w:val="CMD"/>
      </w:pPr>
      <w:r>
        <w:t xml:space="preserve">R1(config)# </w:t>
      </w:r>
      <w:r w:rsidRPr="004E38AC">
        <w:rPr>
          <w:b/>
        </w:rPr>
        <w:t>logging host 192.168.1.3</w:t>
      </w:r>
    </w:p>
    <w:p w14:paraId="29C4C392" w14:textId="77777777" w:rsidR="004353EB" w:rsidRPr="00247736" w:rsidRDefault="004353EB" w:rsidP="004353EB">
      <w:pPr>
        <w:pStyle w:val="StepHead"/>
      </w:pPr>
      <w:r w:rsidRPr="00247736">
        <w:t>Configure the logging severity level on R1.</w:t>
      </w:r>
    </w:p>
    <w:p w14:paraId="7C8F7EC5" w14:textId="77777777" w:rsidR="004353EB" w:rsidRDefault="004353EB" w:rsidP="004353EB">
      <w:pPr>
        <w:pStyle w:val="BodyTextL25"/>
      </w:pPr>
      <w:r>
        <w:t>Logging t</w:t>
      </w:r>
      <w:r w:rsidRPr="006F67E0">
        <w:t>raps can be set to support the loggin</w:t>
      </w:r>
      <w:r>
        <w:t>g</w:t>
      </w:r>
      <w:r w:rsidRPr="006F67E0">
        <w:t xml:space="preserve"> function. </w:t>
      </w:r>
      <w:r>
        <w:t>A trap is a threshold that when reached</w:t>
      </w:r>
      <w:r w:rsidR="00E069B8">
        <w:t>,</w:t>
      </w:r>
      <w:r>
        <w:t xml:space="preserve">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Routers support different levels of logging. The eight levels range from 0 (emergencies), indicating that the system is unstable, to 7 (debugging), which sends messages that include router information.</w:t>
      </w:r>
    </w:p>
    <w:p w14:paraId="27FF3764" w14:textId="77777777" w:rsidR="004353EB" w:rsidRPr="00247736" w:rsidRDefault="004353EB" w:rsidP="004353EB">
      <w:pPr>
        <w:pStyle w:val="BodyTextL25"/>
      </w:pPr>
      <w:r w:rsidRPr="00247736">
        <w:rPr>
          <w:b/>
        </w:rPr>
        <w:t>Note</w:t>
      </w:r>
      <w:r w:rsidRPr="00236A7F">
        <w:t>:</w:t>
      </w:r>
      <w:r w:rsidRPr="00247736">
        <w:t xml:space="preserve"> The default level for </w:t>
      </w:r>
      <w:r>
        <w:t>s</w:t>
      </w:r>
      <w:r w:rsidRPr="00247736">
        <w:t>yslog is 6, informational logging. The default for console and monitor loggin</w:t>
      </w:r>
      <w:r>
        <w:t>g</w:t>
      </w:r>
      <w:r w:rsidRPr="00247736">
        <w:t xml:space="preserve"> is 7, debugging.</w:t>
      </w:r>
    </w:p>
    <w:p w14:paraId="04FCB97E" w14:textId="77777777" w:rsidR="004353EB" w:rsidRPr="006F67E0" w:rsidRDefault="004353EB" w:rsidP="004E38AC">
      <w:pPr>
        <w:pStyle w:val="SubStepAlpha"/>
      </w:pPr>
      <w:r>
        <w:t xml:space="preserve">Use the </w:t>
      </w:r>
      <w:r w:rsidRPr="00236A7F">
        <w:rPr>
          <w:b/>
        </w:rPr>
        <w:t>logging trap</w:t>
      </w:r>
      <w:r>
        <w:t xml:space="preserve"> command to determine </w:t>
      </w:r>
      <w:r w:rsidRPr="006F67E0">
        <w:t xml:space="preserve">the </w:t>
      </w:r>
      <w:r>
        <w:t xml:space="preserve">options for the command and the </w:t>
      </w:r>
      <w:r w:rsidRPr="006F67E0">
        <w:t xml:space="preserve">various </w:t>
      </w:r>
      <w:r>
        <w:t>t</w:t>
      </w:r>
      <w:r w:rsidRPr="006F67E0">
        <w:t>rap levels available</w:t>
      </w:r>
      <w:r>
        <w:t>.</w:t>
      </w:r>
    </w:p>
    <w:p w14:paraId="6E64D928" w14:textId="77777777" w:rsidR="004353EB" w:rsidRPr="006F67E0" w:rsidRDefault="004353EB" w:rsidP="004E38AC">
      <w:pPr>
        <w:pStyle w:val="CMD"/>
      </w:pPr>
      <w:r w:rsidRPr="006F67E0">
        <w:t>R1(config)</w:t>
      </w:r>
      <w:r>
        <w:t xml:space="preserve"># </w:t>
      </w:r>
      <w:r w:rsidRPr="004E38AC">
        <w:rPr>
          <w:b/>
        </w:rPr>
        <w:t xml:space="preserve">logging </w:t>
      </w:r>
      <w:proofErr w:type="gramStart"/>
      <w:r w:rsidRPr="004E38AC">
        <w:rPr>
          <w:b/>
        </w:rPr>
        <w:t>trap ?</w:t>
      </w:r>
      <w:proofErr w:type="gramEnd"/>
    </w:p>
    <w:p w14:paraId="2DEBD130" w14:textId="77777777" w:rsidR="002A27E9" w:rsidRDefault="004353EB">
      <w:pPr>
        <w:pStyle w:val="CMDOutput"/>
      </w:pPr>
      <w:r w:rsidRPr="006F67E0">
        <w:t>&lt;0-7&gt;          Logging severity level</w:t>
      </w:r>
    </w:p>
    <w:p w14:paraId="4AC4E971" w14:textId="77777777" w:rsidR="002A27E9" w:rsidRDefault="004353EB">
      <w:pPr>
        <w:pStyle w:val="CMDOutput"/>
      </w:pPr>
      <w:r w:rsidRPr="006F67E0">
        <w:t xml:space="preserve">alerts         Immediate action needed        </w:t>
      </w:r>
      <w:proofErr w:type="gramStart"/>
      <w:r w:rsidRPr="006F67E0">
        <w:t xml:space="preserve">   (</w:t>
      </w:r>
      <w:proofErr w:type="gramEnd"/>
      <w:r w:rsidRPr="006F67E0">
        <w:t>severity=1)</w:t>
      </w:r>
    </w:p>
    <w:p w14:paraId="7F3C6711" w14:textId="77777777" w:rsidR="002A27E9" w:rsidRDefault="004353EB">
      <w:pPr>
        <w:pStyle w:val="CMDOutput"/>
      </w:pPr>
      <w:r w:rsidRPr="006F67E0">
        <w:t xml:space="preserve">critical       </w:t>
      </w:r>
      <w:proofErr w:type="spellStart"/>
      <w:r w:rsidRPr="006F67E0">
        <w:t>Critical</w:t>
      </w:r>
      <w:proofErr w:type="spellEnd"/>
      <w:r w:rsidRPr="006F67E0">
        <w:t xml:space="preserve"> conditions            </w:t>
      </w:r>
      <w:proofErr w:type="gramStart"/>
      <w:r w:rsidRPr="006F67E0">
        <w:t xml:space="preserve">   (</w:t>
      </w:r>
      <w:proofErr w:type="gramEnd"/>
      <w:r w:rsidRPr="006F67E0">
        <w:t>severity=2)</w:t>
      </w:r>
    </w:p>
    <w:p w14:paraId="4B4B0145" w14:textId="77777777" w:rsidR="002A27E9" w:rsidRDefault="004353EB">
      <w:pPr>
        <w:pStyle w:val="CMDOutput"/>
      </w:pPr>
      <w:r w:rsidRPr="006F67E0">
        <w:t xml:space="preserve">debugging      </w:t>
      </w:r>
      <w:proofErr w:type="spellStart"/>
      <w:r w:rsidRPr="006F67E0">
        <w:t>Debugging</w:t>
      </w:r>
      <w:proofErr w:type="spellEnd"/>
      <w:r w:rsidRPr="006F67E0">
        <w:t xml:space="preserve"> messages             </w:t>
      </w:r>
      <w:proofErr w:type="gramStart"/>
      <w:r w:rsidRPr="006F67E0">
        <w:t xml:space="preserve">   (</w:t>
      </w:r>
      <w:proofErr w:type="gramEnd"/>
      <w:r w:rsidRPr="006F67E0">
        <w:t>severity=7)</w:t>
      </w:r>
    </w:p>
    <w:p w14:paraId="177C84EB" w14:textId="77777777" w:rsidR="002A27E9" w:rsidRDefault="004353EB">
      <w:pPr>
        <w:pStyle w:val="CMDOutput"/>
      </w:pPr>
      <w:r w:rsidRPr="006F67E0">
        <w:t xml:space="preserve">emergencies    System is unusable             </w:t>
      </w:r>
      <w:proofErr w:type="gramStart"/>
      <w:r w:rsidRPr="006F67E0">
        <w:t xml:space="preserve">   (</w:t>
      </w:r>
      <w:proofErr w:type="gramEnd"/>
      <w:r w:rsidRPr="006F67E0">
        <w:t>severity=0)</w:t>
      </w:r>
    </w:p>
    <w:p w14:paraId="1F03DE79" w14:textId="77777777" w:rsidR="002A27E9" w:rsidRDefault="004353EB">
      <w:pPr>
        <w:pStyle w:val="CMDOutput"/>
      </w:pPr>
      <w:r w:rsidRPr="006F67E0">
        <w:t xml:space="preserve">errors         Error conditions               </w:t>
      </w:r>
      <w:proofErr w:type="gramStart"/>
      <w:r w:rsidRPr="006F67E0">
        <w:t xml:space="preserve">   (</w:t>
      </w:r>
      <w:proofErr w:type="gramEnd"/>
      <w:r w:rsidRPr="006F67E0">
        <w:t>severity=3)</w:t>
      </w:r>
    </w:p>
    <w:p w14:paraId="727A9D26" w14:textId="77777777" w:rsidR="002A27E9" w:rsidRDefault="004353EB">
      <w:pPr>
        <w:pStyle w:val="CMDOutput"/>
      </w:pPr>
      <w:proofErr w:type="gramStart"/>
      <w:r w:rsidRPr="006F67E0">
        <w:t xml:space="preserve">informational  </w:t>
      </w:r>
      <w:proofErr w:type="spellStart"/>
      <w:r w:rsidRPr="006F67E0">
        <w:t>Informational</w:t>
      </w:r>
      <w:proofErr w:type="spellEnd"/>
      <w:proofErr w:type="gramEnd"/>
      <w:r w:rsidRPr="006F67E0">
        <w:t xml:space="preserve"> messages            (severity=6)</w:t>
      </w:r>
    </w:p>
    <w:p w14:paraId="64EBA8CC" w14:textId="77777777" w:rsidR="002A27E9" w:rsidRDefault="004353EB">
      <w:pPr>
        <w:pStyle w:val="CMDOutput"/>
      </w:pPr>
      <w:proofErr w:type="gramStart"/>
      <w:r w:rsidRPr="006F67E0">
        <w:t>notifications  Normal</w:t>
      </w:r>
      <w:proofErr w:type="gramEnd"/>
      <w:r w:rsidRPr="006F67E0">
        <w:t xml:space="preserve"> but significant conditions (severity=5)</w:t>
      </w:r>
    </w:p>
    <w:p w14:paraId="3FB78CD3" w14:textId="77777777" w:rsidR="002A27E9" w:rsidRDefault="004353EB">
      <w:pPr>
        <w:pStyle w:val="CMDOutput"/>
      </w:pPr>
      <w:r w:rsidRPr="006F67E0">
        <w:t xml:space="preserve">warnings       Warning conditions             </w:t>
      </w:r>
      <w:proofErr w:type="gramStart"/>
      <w:r w:rsidRPr="006F67E0">
        <w:t xml:space="preserve">   (</w:t>
      </w:r>
      <w:proofErr w:type="gramEnd"/>
      <w:r w:rsidRPr="006F67E0">
        <w:t>severity=4)</w:t>
      </w:r>
    </w:p>
    <w:p w14:paraId="7FA25802" w14:textId="77777777" w:rsidR="002A27E9" w:rsidRDefault="004353EB">
      <w:pPr>
        <w:pStyle w:val="CMDOutput"/>
      </w:pPr>
      <w:r w:rsidRPr="006F67E0">
        <w:t>&lt;</w:t>
      </w:r>
      <w:proofErr w:type="spellStart"/>
      <w:r w:rsidRPr="006F67E0">
        <w:t>cr</w:t>
      </w:r>
      <w:proofErr w:type="spellEnd"/>
      <w:r w:rsidRPr="006F67E0">
        <w:t>&gt;</w:t>
      </w:r>
    </w:p>
    <w:p w14:paraId="1217515F" w14:textId="77777777" w:rsidR="004353EB" w:rsidRDefault="004353EB" w:rsidP="004E38AC">
      <w:pPr>
        <w:pStyle w:val="SubStepAlpha"/>
        <w:rPr>
          <w:color w:val="000000"/>
        </w:rPr>
      </w:pPr>
      <w:r w:rsidRPr="006F67E0">
        <w:t>Define the level of severity for messages sent to the syslog server.</w:t>
      </w:r>
      <w:r>
        <w:t xml:space="preserve"> </w:t>
      </w:r>
      <w:r w:rsidRPr="006F67E0">
        <w:t>To configure the severity levels, use either the keyword</w:t>
      </w:r>
      <w:r>
        <w:t xml:space="preserve"> or the severity level number (0–7)</w:t>
      </w:r>
      <w:r w:rsidR="00BF7E67">
        <w:rPr>
          <w:color w:val="000000"/>
        </w:rPr>
        <w:t>.</w:t>
      </w:r>
    </w:p>
    <w:tbl>
      <w:tblPr>
        <w:tblW w:w="7405" w:type="dxa"/>
        <w:jc w:val="center"/>
        <w:tblCellMar>
          <w:top w:w="14" w:type="dxa"/>
          <w:left w:w="115" w:type="dxa"/>
          <w:bottom w:w="14" w:type="dxa"/>
          <w:right w:w="115" w:type="dxa"/>
        </w:tblCellMar>
        <w:tblLook w:val="04A0" w:firstRow="1" w:lastRow="0" w:firstColumn="1" w:lastColumn="0" w:noHBand="0" w:noVBand="1"/>
      </w:tblPr>
      <w:tblGrid>
        <w:gridCol w:w="1841"/>
        <w:gridCol w:w="2367"/>
        <w:gridCol w:w="3197"/>
      </w:tblGrid>
      <w:tr w:rsidR="00BF7E67" w:rsidRPr="005F43C0" w14:paraId="76674E75" w14:textId="77777777" w:rsidTr="005F43C0">
        <w:trPr>
          <w:cantSplit/>
          <w:trHeight w:val="144"/>
          <w:jc w:val="center"/>
        </w:trPr>
        <w:tc>
          <w:tcPr>
            <w:tcW w:w="1841" w:type="dxa"/>
            <w:shd w:val="clear" w:color="auto" w:fill="auto"/>
          </w:tcPr>
          <w:p w14:paraId="23995ABE" w14:textId="77777777" w:rsidR="00BF7E67" w:rsidRPr="005639B0" w:rsidRDefault="005639B0" w:rsidP="005F43C0">
            <w:pPr>
              <w:pStyle w:val="TableHeading"/>
              <w:spacing w:before="0" w:after="0" w:line="240" w:lineRule="auto"/>
              <w:jc w:val="left"/>
            </w:pPr>
            <w:r w:rsidRPr="005639B0">
              <w:t>Severity L</w:t>
            </w:r>
            <w:r w:rsidR="00BF7E67" w:rsidRPr="005639B0">
              <w:t>evel</w:t>
            </w:r>
          </w:p>
        </w:tc>
        <w:tc>
          <w:tcPr>
            <w:tcW w:w="2367" w:type="dxa"/>
            <w:shd w:val="clear" w:color="auto" w:fill="auto"/>
          </w:tcPr>
          <w:p w14:paraId="4D3AEB76" w14:textId="77777777" w:rsidR="00BF7E67" w:rsidRPr="005639B0" w:rsidRDefault="00BF7E67" w:rsidP="005F43C0">
            <w:pPr>
              <w:pStyle w:val="TableHeading"/>
              <w:spacing w:before="0" w:after="0" w:line="240" w:lineRule="auto"/>
              <w:jc w:val="left"/>
            </w:pPr>
            <w:r w:rsidRPr="005639B0">
              <w:t>Keyword</w:t>
            </w:r>
          </w:p>
        </w:tc>
        <w:tc>
          <w:tcPr>
            <w:tcW w:w="3197" w:type="dxa"/>
            <w:shd w:val="clear" w:color="auto" w:fill="auto"/>
          </w:tcPr>
          <w:p w14:paraId="6867EFCC" w14:textId="77777777" w:rsidR="00BF7E67" w:rsidRPr="005639B0" w:rsidRDefault="00BF7E67" w:rsidP="005F43C0">
            <w:pPr>
              <w:pStyle w:val="TableHeading"/>
              <w:spacing w:before="0" w:after="0" w:line="240" w:lineRule="auto"/>
              <w:jc w:val="left"/>
            </w:pPr>
            <w:r w:rsidRPr="005639B0">
              <w:t>Meaning</w:t>
            </w:r>
          </w:p>
        </w:tc>
      </w:tr>
      <w:tr w:rsidR="00BF7E67" w:rsidRPr="005F43C0" w14:paraId="3F29E73A" w14:textId="77777777" w:rsidTr="005F43C0">
        <w:trPr>
          <w:cantSplit/>
          <w:trHeight w:val="144"/>
          <w:jc w:val="center"/>
        </w:trPr>
        <w:tc>
          <w:tcPr>
            <w:tcW w:w="1841" w:type="dxa"/>
          </w:tcPr>
          <w:p w14:paraId="7439C72D" w14:textId="77777777" w:rsidR="00BF7E67" w:rsidRPr="005639B0" w:rsidRDefault="00BF7E67" w:rsidP="005F43C0">
            <w:pPr>
              <w:pStyle w:val="TableText"/>
              <w:spacing w:before="0" w:after="0"/>
            </w:pPr>
            <w:r w:rsidRPr="005639B0">
              <w:t>0</w:t>
            </w:r>
          </w:p>
        </w:tc>
        <w:tc>
          <w:tcPr>
            <w:tcW w:w="2367" w:type="dxa"/>
          </w:tcPr>
          <w:p w14:paraId="679B001B" w14:textId="77777777" w:rsidR="00BF7E67" w:rsidRPr="005639B0" w:rsidRDefault="00BF7E67" w:rsidP="005F43C0">
            <w:pPr>
              <w:pStyle w:val="TableText"/>
              <w:spacing w:before="0" w:after="0"/>
            </w:pPr>
            <w:r w:rsidRPr="005639B0">
              <w:t>emergencies</w:t>
            </w:r>
          </w:p>
        </w:tc>
        <w:tc>
          <w:tcPr>
            <w:tcW w:w="3197" w:type="dxa"/>
          </w:tcPr>
          <w:p w14:paraId="40600844" w14:textId="77777777" w:rsidR="00BF7E67" w:rsidRPr="005639B0" w:rsidRDefault="00BF7E67" w:rsidP="005F43C0">
            <w:pPr>
              <w:pStyle w:val="TableText"/>
              <w:spacing w:before="0" w:after="0"/>
            </w:pPr>
            <w:r w:rsidRPr="005639B0">
              <w:t xml:space="preserve">System </w:t>
            </w:r>
            <w:r w:rsidR="00AA517E">
              <w:t xml:space="preserve">is </w:t>
            </w:r>
            <w:r w:rsidRPr="005639B0">
              <w:t>unusable</w:t>
            </w:r>
          </w:p>
        </w:tc>
      </w:tr>
      <w:tr w:rsidR="00BF7E67" w:rsidRPr="005F43C0" w14:paraId="482A3676" w14:textId="77777777" w:rsidTr="005F43C0">
        <w:trPr>
          <w:cantSplit/>
          <w:trHeight w:val="144"/>
          <w:jc w:val="center"/>
        </w:trPr>
        <w:tc>
          <w:tcPr>
            <w:tcW w:w="1841" w:type="dxa"/>
          </w:tcPr>
          <w:p w14:paraId="459883B2" w14:textId="77777777" w:rsidR="00BF7E67" w:rsidRPr="005639B0" w:rsidRDefault="00BF7E67" w:rsidP="005F43C0">
            <w:pPr>
              <w:pStyle w:val="TableText"/>
              <w:spacing w:before="0" w:after="0"/>
            </w:pPr>
            <w:r w:rsidRPr="005639B0">
              <w:t>1</w:t>
            </w:r>
          </w:p>
        </w:tc>
        <w:tc>
          <w:tcPr>
            <w:tcW w:w="2367" w:type="dxa"/>
          </w:tcPr>
          <w:p w14:paraId="07012586" w14:textId="77777777" w:rsidR="00BF7E67" w:rsidRPr="005639B0" w:rsidRDefault="00BF7E67" w:rsidP="005F43C0">
            <w:pPr>
              <w:pStyle w:val="TableText"/>
              <w:spacing w:before="0" w:after="0"/>
            </w:pPr>
            <w:r w:rsidRPr="005639B0">
              <w:t>alerts</w:t>
            </w:r>
          </w:p>
        </w:tc>
        <w:tc>
          <w:tcPr>
            <w:tcW w:w="3197" w:type="dxa"/>
          </w:tcPr>
          <w:p w14:paraId="520941B2" w14:textId="77777777" w:rsidR="00BF7E67" w:rsidRPr="005639B0" w:rsidRDefault="00BF7E67" w:rsidP="005F43C0">
            <w:pPr>
              <w:pStyle w:val="TableText"/>
              <w:spacing w:before="0" w:after="0"/>
            </w:pPr>
            <w:r w:rsidRPr="005639B0">
              <w:t>Immediate action required</w:t>
            </w:r>
          </w:p>
        </w:tc>
      </w:tr>
      <w:tr w:rsidR="00BF7E67" w:rsidRPr="005F43C0" w14:paraId="54990A5F" w14:textId="77777777" w:rsidTr="005F43C0">
        <w:trPr>
          <w:cantSplit/>
          <w:trHeight w:val="144"/>
          <w:jc w:val="center"/>
        </w:trPr>
        <w:tc>
          <w:tcPr>
            <w:tcW w:w="1841" w:type="dxa"/>
          </w:tcPr>
          <w:p w14:paraId="16781CD2" w14:textId="77777777" w:rsidR="00BF7E67" w:rsidRPr="005639B0" w:rsidRDefault="00BF7E67" w:rsidP="005F43C0">
            <w:pPr>
              <w:pStyle w:val="TableText"/>
              <w:spacing w:before="0" w:after="0"/>
            </w:pPr>
            <w:r w:rsidRPr="005639B0">
              <w:t>2</w:t>
            </w:r>
          </w:p>
        </w:tc>
        <w:tc>
          <w:tcPr>
            <w:tcW w:w="2367" w:type="dxa"/>
          </w:tcPr>
          <w:p w14:paraId="18F65080" w14:textId="77777777" w:rsidR="00BF7E67" w:rsidRPr="005639B0" w:rsidRDefault="00BF7E67" w:rsidP="005F43C0">
            <w:pPr>
              <w:pStyle w:val="TableText"/>
              <w:spacing w:before="0" w:after="0"/>
            </w:pPr>
            <w:r w:rsidRPr="005639B0">
              <w:t>critical</w:t>
            </w:r>
          </w:p>
        </w:tc>
        <w:tc>
          <w:tcPr>
            <w:tcW w:w="3197" w:type="dxa"/>
          </w:tcPr>
          <w:p w14:paraId="3C7AF86C" w14:textId="77777777" w:rsidR="00BF7E67" w:rsidRPr="005639B0" w:rsidRDefault="00BF7E67" w:rsidP="005F43C0">
            <w:pPr>
              <w:pStyle w:val="TableText"/>
              <w:spacing w:before="0" w:after="0"/>
            </w:pPr>
            <w:r w:rsidRPr="005639B0">
              <w:t>Critical conditions</w:t>
            </w:r>
          </w:p>
        </w:tc>
      </w:tr>
      <w:tr w:rsidR="00BF7E67" w:rsidRPr="005F43C0" w14:paraId="69280B67" w14:textId="77777777" w:rsidTr="005F43C0">
        <w:trPr>
          <w:cantSplit/>
          <w:trHeight w:val="144"/>
          <w:jc w:val="center"/>
        </w:trPr>
        <w:tc>
          <w:tcPr>
            <w:tcW w:w="1841" w:type="dxa"/>
          </w:tcPr>
          <w:p w14:paraId="0E2FAEC3" w14:textId="77777777" w:rsidR="00BF7E67" w:rsidRPr="005639B0" w:rsidRDefault="00BF7E67" w:rsidP="005F43C0">
            <w:pPr>
              <w:pStyle w:val="TableText"/>
              <w:spacing w:before="0" w:after="0"/>
            </w:pPr>
            <w:r w:rsidRPr="005639B0">
              <w:t>3</w:t>
            </w:r>
          </w:p>
        </w:tc>
        <w:tc>
          <w:tcPr>
            <w:tcW w:w="2367" w:type="dxa"/>
          </w:tcPr>
          <w:p w14:paraId="565036EB" w14:textId="77777777" w:rsidR="00BF7E67" w:rsidRPr="005639B0" w:rsidRDefault="00BF7E67" w:rsidP="005F43C0">
            <w:pPr>
              <w:pStyle w:val="TableText"/>
              <w:spacing w:before="0" w:after="0"/>
            </w:pPr>
            <w:r w:rsidRPr="005639B0">
              <w:t>errors</w:t>
            </w:r>
          </w:p>
        </w:tc>
        <w:tc>
          <w:tcPr>
            <w:tcW w:w="3197" w:type="dxa"/>
          </w:tcPr>
          <w:p w14:paraId="5E57CB88" w14:textId="77777777" w:rsidR="00BF7E67" w:rsidRPr="005639B0" w:rsidRDefault="00BF7E67" w:rsidP="005F43C0">
            <w:pPr>
              <w:pStyle w:val="TableText"/>
              <w:spacing w:before="0" w:after="0"/>
            </w:pPr>
            <w:r w:rsidRPr="005639B0">
              <w:t>Error conditions</w:t>
            </w:r>
          </w:p>
        </w:tc>
      </w:tr>
      <w:tr w:rsidR="00BF7E67" w:rsidRPr="005F43C0" w14:paraId="4CE79CB5" w14:textId="77777777" w:rsidTr="005F43C0">
        <w:trPr>
          <w:cantSplit/>
          <w:trHeight w:val="144"/>
          <w:jc w:val="center"/>
        </w:trPr>
        <w:tc>
          <w:tcPr>
            <w:tcW w:w="1841" w:type="dxa"/>
          </w:tcPr>
          <w:p w14:paraId="404A56F1" w14:textId="77777777" w:rsidR="00BF7E67" w:rsidRPr="005639B0" w:rsidRDefault="00BF7E67" w:rsidP="005F43C0">
            <w:pPr>
              <w:pStyle w:val="TableText"/>
              <w:spacing w:before="0" w:after="0"/>
            </w:pPr>
            <w:r w:rsidRPr="005639B0">
              <w:t>4</w:t>
            </w:r>
          </w:p>
        </w:tc>
        <w:tc>
          <w:tcPr>
            <w:tcW w:w="2367" w:type="dxa"/>
          </w:tcPr>
          <w:p w14:paraId="7EF6444C" w14:textId="77777777" w:rsidR="00BF7E67" w:rsidRPr="005639B0" w:rsidRDefault="00BF7E67" w:rsidP="005F43C0">
            <w:pPr>
              <w:pStyle w:val="TableText"/>
              <w:spacing w:before="0" w:after="0"/>
            </w:pPr>
            <w:r w:rsidRPr="005639B0">
              <w:t>warnings</w:t>
            </w:r>
          </w:p>
        </w:tc>
        <w:tc>
          <w:tcPr>
            <w:tcW w:w="3197" w:type="dxa"/>
          </w:tcPr>
          <w:p w14:paraId="48A71544" w14:textId="77777777" w:rsidR="00BF7E67" w:rsidRPr="005639B0" w:rsidRDefault="00BF7E67" w:rsidP="005F43C0">
            <w:pPr>
              <w:pStyle w:val="TableText"/>
              <w:spacing w:before="0" w:after="0"/>
            </w:pPr>
            <w:r w:rsidRPr="005639B0">
              <w:t>Warning conditions</w:t>
            </w:r>
          </w:p>
        </w:tc>
      </w:tr>
      <w:tr w:rsidR="00BF7E67" w:rsidRPr="005F43C0" w14:paraId="3DF894FD" w14:textId="77777777" w:rsidTr="005F43C0">
        <w:trPr>
          <w:cantSplit/>
          <w:trHeight w:val="144"/>
          <w:jc w:val="center"/>
        </w:trPr>
        <w:tc>
          <w:tcPr>
            <w:tcW w:w="1841" w:type="dxa"/>
          </w:tcPr>
          <w:p w14:paraId="6C739EC6" w14:textId="77777777" w:rsidR="00BF7E67" w:rsidRPr="005639B0" w:rsidRDefault="00BF7E67" w:rsidP="005F43C0">
            <w:pPr>
              <w:pStyle w:val="TableText"/>
              <w:spacing w:before="0" w:after="0"/>
            </w:pPr>
            <w:r w:rsidRPr="005639B0">
              <w:t>5</w:t>
            </w:r>
          </w:p>
        </w:tc>
        <w:tc>
          <w:tcPr>
            <w:tcW w:w="2367" w:type="dxa"/>
          </w:tcPr>
          <w:p w14:paraId="2A9EF5A9" w14:textId="77777777" w:rsidR="00BF7E67" w:rsidRPr="005639B0" w:rsidRDefault="00BF7E67" w:rsidP="005F43C0">
            <w:pPr>
              <w:pStyle w:val="TableText"/>
              <w:spacing w:before="0" w:after="0"/>
            </w:pPr>
            <w:r w:rsidRPr="005639B0">
              <w:t>notifications</w:t>
            </w:r>
          </w:p>
        </w:tc>
        <w:tc>
          <w:tcPr>
            <w:tcW w:w="3197" w:type="dxa"/>
          </w:tcPr>
          <w:p w14:paraId="2F43253E" w14:textId="77777777" w:rsidR="00BF7E67" w:rsidRPr="005639B0" w:rsidRDefault="00BF7E67" w:rsidP="005F43C0">
            <w:pPr>
              <w:pStyle w:val="TableText"/>
              <w:spacing w:before="0" w:after="0"/>
            </w:pPr>
            <w:r w:rsidRPr="005639B0">
              <w:t>Normal but significant condition</w:t>
            </w:r>
          </w:p>
        </w:tc>
      </w:tr>
      <w:tr w:rsidR="00BF7E67" w:rsidRPr="005F43C0" w14:paraId="2D5A75C8" w14:textId="77777777" w:rsidTr="005F43C0">
        <w:trPr>
          <w:cantSplit/>
          <w:trHeight w:val="144"/>
          <w:jc w:val="center"/>
        </w:trPr>
        <w:tc>
          <w:tcPr>
            <w:tcW w:w="1841" w:type="dxa"/>
          </w:tcPr>
          <w:p w14:paraId="0478831C" w14:textId="77777777" w:rsidR="00BF7E67" w:rsidRPr="005639B0" w:rsidRDefault="00BF7E67" w:rsidP="005F43C0">
            <w:pPr>
              <w:pStyle w:val="TableText"/>
              <w:spacing w:before="0" w:after="0"/>
            </w:pPr>
            <w:r w:rsidRPr="005639B0">
              <w:t>6</w:t>
            </w:r>
          </w:p>
        </w:tc>
        <w:tc>
          <w:tcPr>
            <w:tcW w:w="2367" w:type="dxa"/>
          </w:tcPr>
          <w:p w14:paraId="1E4A6A71" w14:textId="77777777" w:rsidR="00BF7E67" w:rsidRPr="005639B0" w:rsidRDefault="00BF7E67" w:rsidP="005F43C0">
            <w:pPr>
              <w:pStyle w:val="TableText"/>
              <w:spacing w:before="0" w:after="0"/>
            </w:pPr>
            <w:r w:rsidRPr="005639B0">
              <w:t>informational</w:t>
            </w:r>
          </w:p>
        </w:tc>
        <w:tc>
          <w:tcPr>
            <w:tcW w:w="3197" w:type="dxa"/>
          </w:tcPr>
          <w:p w14:paraId="27E23D68" w14:textId="77777777" w:rsidR="00BF7E67" w:rsidRPr="005639B0" w:rsidRDefault="00BF7E67" w:rsidP="005F43C0">
            <w:pPr>
              <w:pStyle w:val="TableText"/>
              <w:spacing w:before="0" w:after="0"/>
            </w:pPr>
            <w:r w:rsidRPr="005639B0">
              <w:t>Informational messages</w:t>
            </w:r>
          </w:p>
        </w:tc>
      </w:tr>
      <w:tr w:rsidR="00BF7E67" w:rsidRPr="005F43C0" w14:paraId="5BEBC5EB" w14:textId="77777777" w:rsidTr="005F43C0">
        <w:trPr>
          <w:cantSplit/>
          <w:trHeight w:val="144"/>
          <w:jc w:val="center"/>
        </w:trPr>
        <w:tc>
          <w:tcPr>
            <w:tcW w:w="1841" w:type="dxa"/>
          </w:tcPr>
          <w:p w14:paraId="02653993" w14:textId="77777777" w:rsidR="00BF7E67" w:rsidRPr="005639B0" w:rsidRDefault="00BF7E67" w:rsidP="005F43C0">
            <w:pPr>
              <w:pStyle w:val="TableText"/>
              <w:spacing w:before="0" w:after="0"/>
            </w:pPr>
            <w:r w:rsidRPr="005639B0">
              <w:t>7</w:t>
            </w:r>
          </w:p>
        </w:tc>
        <w:tc>
          <w:tcPr>
            <w:tcW w:w="2367" w:type="dxa"/>
          </w:tcPr>
          <w:p w14:paraId="005E6D8F" w14:textId="77777777" w:rsidR="00BF7E67" w:rsidRPr="005639B0" w:rsidRDefault="00BF7E67" w:rsidP="005F43C0">
            <w:pPr>
              <w:pStyle w:val="TableText"/>
              <w:spacing w:before="0"/>
            </w:pPr>
            <w:r w:rsidRPr="005639B0">
              <w:t>debugging</w:t>
            </w:r>
          </w:p>
        </w:tc>
        <w:tc>
          <w:tcPr>
            <w:tcW w:w="3197" w:type="dxa"/>
          </w:tcPr>
          <w:p w14:paraId="419DC06C" w14:textId="77777777" w:rsidR="00BF7E67" w:rsidRPr="005639B0" w:rsidRDefault="00BF7E67" w:rsidP="005F43C0">
            <w:pPr>
              <w:pStyle w:val="TableText"/>
              <w:spacing w:before="0" w:after="0"/>
            </w:pPr>
            <w:r w:rsidRPr="005639B0">
              <w:t>Debugging messages</w:t>
            </w:r>
          </w:p>
        </w:tc>
      </w:tr>
    </w:tbl>
    <w:p w14:paraId="7F14BE61" w14:textId="77777777" w:rsidR="004353EB" w:rsidRDefault="004353EB" w:rsidP="0095279C">
      <w:pPr>
        <w:pStyle w:val="BodyTextL50"/>
        <w:spacing w:before="0" w:after="0"/>
      </w:pPr>
      <w:r w:rsidRPr="00247736">
        <w:rPr>
          <w:b/>
        </w:rPr>
        <w:t>Note</w:t>
      </w:r>
      <w:r w:rsidRPr="005639B0">
        <w:t>:</w:t>
      </w:r>
      <w:r>
        <w:t xml:space="preserve"> </w:t>
      </w:r>
      <w:r w:rsidRPr="006F67E0">
        <w:t>The severity level includes the level specified and</w:t>
      </w:r>
      <w:r>
        <w:t xml:space="preserve"> </w:t>
      </w:r>
      <w:r w:rsidRPr="006F67E0">
        <w:t xml:space="preserve">anything </w:t>
      </w:r>
      <w:r w:rsidRPr="00247736">
        <w:t>with a lower severity number.</w:t>
      </w:r>
      <w:r>
        <w:t xml:space="preserve"> </w:t>
      </w:r>
      <w:r w:rsidR="00E069B8">
        <w:t>For example, i</w:t>
      </w:r>
      <w:r>
        <w:t>f you s</w:t>
      </w:r>
      <w:r w:rsidRPr="006F67E0">
        <w:t xml:space="preserve">et </w:t>
      </w:r>
      <w:r>
        <w:t xml:space="preserve">the </w:t>
      </w:r>
      <w:r w:rsidRPr="006F67E0">
        <w:t xml:space="preserve">level </w:t>
      </w:r>
      <w:r>
        <w:t xml:space="preserve">to </w:t>
      </w:r>
      <w:r w:rsidRPr="006F67E0">
        <w:t>4</w:t>
      </w:r>
      <w:r w:rsidR="00E069B8">
        <w:t>,</w:t>
      </w:r>
      <w:r w:rsidRPr="006F67E0">
        <w:t xml:space="preserve"> </w:t>
      </w:r>
      <w:r>
        <w:t xml:space="preserve">or use the keyword </w:t>
      </w:r>
      <w:r w:rsidR="005E2E48" w:rsidRPr="005E2E48">
        <w:rPr>
          <w:b/>
        </w:rPr>
        <w:t>warnings</w:t>
      </w:r>
      <w:r>
        <w:t xml:space="preserve">, you </w:t>
      </w:r>
      <w:r w:rsidRPr="006F67E0">
        <w:t xml:space="preserve">capture messages with severity level 4, </w:t>
      </w:r>
      <w:r>
        <w:t>3, 2, 1, and 0</w:t>
      </w:r>
      <w:r w:rsidRPr="006F67E0">
        <w:t>.</w:t>
      </w:r>
    </w:p>
    <w:p w14:paraId="59D892A9" w14:textId="77777777" w:rsidR="004353EB" w:rsidRPr="006F67E0" w:rsidRDefault="004353EB" w:rsidP="004E38AC">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E40A27">
        <w:t xml:space="preserve"> for R1.</w:t>
      </w:r>
    </w:p>
    <w:p w14:paraId="647F4E4F" w14:textId="77777777" w:rsidR="004353EB" w:rsidRPr="006F67E0" w:rsidRDefault="004353EB" w:rsidP="004E38AC">
      <w:pPr>
        <w:pStyle w:val="CMD"/>
        <w:rPr>
          <w:bCs/>
        </w:rPr>
      </w:pPr>
      <w:r w:rsidRPr="006F67E0">
        <w:lastRenderedPageBreak/>
        <w:t>R1(config)</w:t>
      </w:r>
      <w:r>
        <w:t xml:space="preserve"># </w:t>
      </w:r>
      <w:r w:rsidRPr="004E38AC">
        <w:rPr>
          <w:b/>
        </w:rPr>
        <w:t>logging trap warnings</w:t>
      </w:r>
    </w:p>
    <w:p w14:paraId="02EC22A4" w14:textId="77777777" w:rsidR="00AA517E" w:rsidRDefault="004353EB" w:rsidP="004E38AC">
      <w:pPr>
        <w:pStyle w:val="SubStepAlpha"/>
      </w:pPr>
      <w:r w:rsidRPr="006F67E0">
        <w:t xml:space="preserve">What is the </w:t>
      </w:r>
      <w:r>
        <w:t xml:space="preserve">problem with </w:t>
      </w:r>
      <w:r w:rsidRPr="006F67E0">
        <w:t>setting the level of severity too high or too low?</w:t>
      </w:r>
    </w:p>
    <w:p w14:paraId="37F99D4F" w14:textId="77777777" w:rsidR="00AA517E" w:rsidRDefault="00AA517E" w:rsidP="00AA517E">
      <w:pPr>
        <w:pStyle w:val="BodyTextL50"/>
        <w:rPr>
          <w:lang w:eastAsia="ko-KR"/>
        </w:rPr>
      </w:pPr>
      <w:r>
        <w:rPr>
          <w:lang w:eastAsia="ko-KR"/>
        </w:rPr>
        <w:t>____________________________________________________________________________________</w:t>
      </w:r>
    </w:p>
    <w:p w14:paraId="7E14AE39" w14:textId="77777777" w:rsidR="002A27E9" w:rsidRDefault="00AA517E">
      <w:pPr>
        <w:pStyle w:val="BodyTextL50"/>
      </w:pPr>
      <w:r>
        <w:rPr>
          <w:lang w:eastAsia="ko-KR"/>
        </w:rPr>
        <w:t>____________________________________________________________________________________</w:t>
      </w:r>
    </w:p>
    <w:p w14:paraId="7A6CBF55" w14:textId="77777777" w:rsidR="00AA517E" w:rsidRPr="00AA517E" w:rsidRDefault="004353EB" w:rsidP="004E38AC">
      <w:pPr>
        <w:pStyle w:val="SubStepAlpha"/>
      </w:pPr>
      <w:r w:rsidRPr="004E38AC">
        <w:t xml:space="preserve">If the command </w:t>
      </w:r>
      <w:r w:rsidRPr="00E40A27">
        <w:rPr>
          <w:b/>
        </w:rPr>
        <w:t>logging trap critical</w:t>
      </w:r>
      <w:r w:rsidRPr="00E40A27">
        <w:rPr>
          <w:rFonts w:eastAsia="Arial"/>
        </w:rPr>
        <w:t xml:space="preserve"> </w:t>
      </w:r>
      <w:r w:rsidRPr="004E38AC">
        <w:t>were issued, which severity levels of messages would be logged?</w:t>
      </w:r>
    </w:p>
    <w:p w14:paraId="38F51F2F" w14:textId="77777777" w:rsidR="00AA517E" w:rsidRDefault="00AA517E" w:rsidP="00AA517E">
      <w:pPr>
        <w:pStyle w:val="BodyTextL50"/>
        <w:rPr>
          <w:lang w:eastAsia="ko-KR"/>
        </w:rPr>
      </w:pPr>
      <w:r>
        <w:rPr>
          <w:lang w:eastAsia="ko-KR"/>
        </w:rPr>
        <w:t>____________________________________________________________________________________</w:t>
      </w:r>
    </w:p>
    <w:p w14:paraId="2EBA18EE" w14:textId="77777777" w:rsidR="002A27E9" w:rsidRDefault="00AA517E">
      <w:pPr>
        <w:pStyle w:val="BodyTextL50"/>
      </w:pPr>
      <w:r>
        <w:rPr>
          <w:lang w:eastAsia="ko-KR"/>
        </w:rPr>
        <w:t>____________________________________________________________________________________</w:t>
      </w:r>
    </w:p>
    <w:p w14:paraId="345B278C" w14:textId="77777777" w:rsidR="004353EB" w:rsidRDefault="004353EB" w:rsidP="004353EB">
      <w:pPr>
        <w:pStyle w:val="StepHead"/>
      </w:pPr>
      <w:r>
        <w:t xml:space="preserve">Display the </w:t>
      </w:r>
      <w:proofErr w:type="gramStart"/>
      <w:r>
        <w:t>current status</w:t>
      </w:r>
      <w:proofErr w:type="gramEnd"/>
      <w:r>
        <w:t xml:space="preserve"> of logging for R1.</w:t>
      </w:r>
    </w:p>
    <w:p w14:paraId="2808EB78" w14:textId="77777777" w:rsidR="009829FF" w:rsidRDefault="004353EB" w:rsidP="001918DC">
      <w:pPr>
        <w:pStyle w:val="BodyTextL25"/>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w:t>
      </w:r>
      <w:r w:rsidR="0045744A">
        <w:t>e and level of logging enabled.</w:t>
      </w:r>
    </w:p>
    <w:p w14:paraId="793E2A9D" w14:textId="77777777" w:rsidR="004353EB" w:rsidRDefault="004353EB" w:rsidP="004E38AC">
      <w:pPr>
        <w:pStyle w:val="CMD"/>
      </w:pPr>
      <w:r>
        <w:t xml:space="preserve">R1# </w:t>
      </w:r>
      <w:r w:rsidRPr="004E38AC">
        <w:rPr>
          <w:b/>
        </w:rPr>
        <w:t>show logging</w:t>
      </w:r>
    </w:p>
    <w:p w14:paraId="60F5C8F0" w14:textId="77777777" w:rsidR="0089193A" w:rsidRPr="0089193A" w:rsidRDefault="0089193A" w:rsidP="0089193A">
      <w:pPr>
        <w:pStyle w:val="CMD"/>
        <w:rPr>
          <w:sz w:val="18"/>
        </w:rPr>
      </w:pPr>
      <w:r w:rsidRPr="0089193A">
        <w:rPr>
          <w:sz w:val="18"/>
        </w:rPr>
        <w:t>Syslog logging: enabled (0 messages dropped, 3 messages rate-limited, 0 flushes, 0 overruns, xml disabled, filtering disabled)</w:t>
      </w:r>
    </w:p>
    <w:p w14:paraId="502A7B6C" w14:textId="77777777" w:rsidR="0089193A" w:rsidRPr="0089193A" w:rsidRDefault="0089193A" w:rsidP="0089193A">
      <w:pPr>
        <w:pStyle w:val="CMD"/>
        <w:rPr>
          <w:sz w:val="18"/>
        </w:rPr>
      </w:pPr>
    </w:p>
    <w:p w14:paraId="08CDCF14" w14:textId="77777777" w:rsidR="0089193A" w:rsidRPr="0089193A" w:rsidRDefault="0089193A" w:rsidP="0089193A">
      <w:pPr>
        <w:pStyle w:val="CMD"/>
        <w:rPr>
          <w:sz w:val="18"/>
        </w:rPr>
      </w:pPr>
      <w:r w:rsidRPr="0089193A">
        <w:rPr>
          <w:sz w:val="18"/>
        </w:rPr>
        <w:t>No Active Message Discriminator.</w:t>
      </w:r>
    </w:p>
    <w:p w14:paraId="5A8DFADF" w14:textId="77777777" w:rsidR="0089193A" w:rsidRPr="0089193A" w:rsidRDefault="0089193A" w:rsidP="0089193A">
      <w:pPr>
        <w:pStyle w:val="CMD"/>
        <w:rPr>
          <w:sz w:val="18"/>
        </w:rPr>
      </w:pPr>
    </w:p>
    <w:p w14:paraId="13DE173A" w14:textId="77777777" w:rsidR="0089193A" w:rsidRPr="0089193A" w:rsidRDefault="0089193A" w:rsidP="0089193A">
      <w:pPr>
        <w:pStyle w:val="CMD"/>
        <w:rPr>
          <w:sz w:val="18"/>
        </w:rPr>
      </w:pPr>
    </w:p>
    <w:p w14:paraId="4A2DDA38" w14:textId="77777777" w:rsidR="0089193A" w:rsidRPr="0089193A" w:rsidRDefault="0089193A" w:rsidP="0089193A">
      <w:pPr>
        <w:pStyle w:val="CMD"/>
        <w:rPr>
          <w:sz w:val="18"/>
        </w:rPr>
      </w:pPr>
    </w:p>
    <w:p w14:paraId="5C19817D" w14:textId="77777777" w:rsidR="0089193A" w:rsidRPr="0089193A" w:rsidRDefault="0089193A" w:rsidP="0089193A">
      <w:pPr>
        <w:pStyle w:val="CMD"/>
        <w:rPr>
          <w:sz w:val="18"/>
        </w:rPr>
      </w:pPr>
      <w:r w:rsidRPr="0089193A">
        <w:rPr>
          <w:sz w:val="18"/>
        </w:rPr>
        <w:t>No Inactive Message Discriminator.</w:t>
      </w:r>
    </w:p>
    <w:p w14:paraId="59898EDF" w14:textId="77777777" w:rsidR="0089193A" w:rsidRPr="0089193A" w:rsidRDefault="0089193A" w:rsidP="0089193A">
      <w:pPr>
        <w:pStyle w:val="CMD"/>
        <w:rPr>
          <w:sz w:val="18"/>
        </w:rPr>
      </w:pPr>
    </w:p>
    <w:p w14:paraId="0D3AE186" w14:textId="77777777" w:rsidR="0089193A" w:rsidRPr="0089193A" w:rsidRDefault="0089193A" w:rsidP="0089193A">
      <w:pPr>
        <w:pStyle w:val="CMD"/>
        <w:rPr>
          <w:sz w:val="18"/>
        </w:rPr>
      </w:pPr>
    </w:p>
    <w:p w14:paraId="26EA835C" w14:textId="77777777" w:rsidR="0089193A" w:rsidRPr="0089193A" w:rsidRDefault="0089193A" w:rsidP="0089193A">
      <w:pPr>
        <w:pStyle w:val="CMD"/>
        <w:rPr>
          <w:sz w:val="18"/>
        </w:rPr>
      </w:pPr>
      <w:r w:rsidRPr="0089193A">
        <w:rPr>
          <w:sz w:val="18"/>
        </w:rPr>
        <w:t xml:space="preserve">    Console logging: level debugging, 72 messages logged, xml disabled,</w:t>
      </w:r>
    </w:p>
    <w:p w14:paraId="0DBE244F" w14:textId="77777777" w:rsidR="0089193A" w:rsidRPr="0089193A" w:rsidRDefault="0089193A" w:rsidP="0089193A">
      <w:pPr>
        <w:pStyle w:val="CMD"/>
        <w:rPr>
          <w:sz w:val="18"/>
        </w:rPr>
      </w:pPr>
      <w:r w:rsidRPr="0089193A">
        <w:rPr>
          <w:sz w:val="18"/>
        </w:rPr>
        <w:t xml:space="preserve">                     filtering disabled</w:t>
      </w:r>
    </w:p>
    <w:p w14:paraId="5283B3E7" w14:textId="77777777" w:rsidR="0089193A" w:rsidRPr="0089193A" w:rsidRDefault="0089193A" w:rsidP="0089193A">
      <w:pPr>
        <w:pStyle w:val="CMD"/>
        <w:rPr>
          <w:sz w:val="18"/>
        </w:rPr>
      </w:pPr>
      <w:r w:rsidRPr="0089193A">
        <w:rPr>
          <w:sz w:val="18"/>
        </w:rPr>
        <w:t xml:space="preserve">    Monitor logging: level debugging, 0 messages logged, xml disabled,</w:t>
      </w:r>
    </w:p>
    <w:p w14:paraId="21999084" w14:textId="77777777" w:rsidR="0089193A" w:rsidRPr="0089193A" w:rsidRDefault="0089193A" w:rsidP="0089193A">
      <w:pPr>
        <w:pStyle w:val="CMD"/>
        <w:rPr>
          <w:sz w:val="18"/>
        </w:rPr>
      </w:pPr>
      <w:r w:rsidRPr="0089193A">
        <w:rPr>
          <w:sz w:val="18"/>
        </w:rPr>
        <w:t xml:space="preserve">                     filtering disabled</w:t>
      </w:r>
    </w:p>
    <w:p w14:paraId="1B49EB80" w14:textId="77777777" w:rsidR="0089193A" w:rsidRPr="0089193A" w:rsidRDefault="0089193A" w:rsidP="0089193A">
      <w:pPr>
        <w:pStyle w:val="CMD"/>
        <w:rPr>
          <w:sz w:val="18"/>
        </w:rPr>
      </w:pPr>
      <w:r w:rsidRPr="0089193A">
        <w:rPr>
          <w:sz w:val="18"/>
        </w:rPr>
        <w:t xml:space="preserve">    Buffer logging:  level debugging, 72 messages logged, xml disabled,</w:t>
      </w:r>
    </w:p>
    <w:p w14:paraId="7DDC5547" w14:textId="77777777" w:rsidR="0089193A" w:rsidRPr="0089193A" w:rsidRDefault="0089193A" w:rsidP="0089193A">
      <w:pPr>
        <w:pStyle w:val="CMD"/>
        <w:rPr>
          <w:sz w:val="18"/>
        </w:rPr>
      </w:pPr>
      <w:r w:rsidRPr="0089193A">
        <w:rPr>
          <w:sz w:val="18"/>
        </w:rPr>
        <w:t xml:space="preserve">                    filtering disabled</w:t>
      </w:r>
    </w:p>
    <w:p w14:paraId="08C08573" w14:textId="77777777" w:rsidR="0089193A" w:rsidRPr="0089193A" w:rsidRDefault="0089193A" w:rsidP="0089193A">
      <w:pPr>
        <w:pStyle w:val="CMD"/>
        <w:rPr>
          <w:sz w:val="18"/>
        </w:rPr>
      </w:pPr>
      <w:r w:rsidRPr="0089193A">
        <w:rPr>
          <w:sz w:val="18"/>
        </w:rPr>
        <w:t xml:space="preserve">    Exception Logging: size (4096 bytes)</w:t>
      </w:r>
    </w:p>
    <w:p w14:paraId="5CCC3B9B" w14:textId="77777777" w:rsidR="0089193A" w:rsidRPr="0089193A" w:rsidRDefault="0089193A" w:rsidP="0089193A">
      <w:pPr>
        <w:pStyle w:val="CMD"/>
        <w:rPr>
          <w:sz w:val="18"/>
        </w:rPr>
      </w:pPr>
      <w:r w:rsidRPr="0089193A">
        <w:rPr>
          <w:sz w:val="18"/>
        </w:rPr>
        <w:t xml:space="preserve">    Count and timestamp logging messages: disabled</w:t>
      </w:r>
    </w:p>
    <w:p w14:paraId="2217974E" w14:textId="77777777" w:rsidR="0089193A" w:rsidRPr="0089193A" w:rsidRDefault="0089193A" w:rsidP="0089193A">
      <w:pPr>
        <w:pStyle w:val="CMD"/>
        <w:rPr>
          <w:sz w:val="18"/>
        </w:rPr>
      </w:pPr>
      <w:r w:rsidRPr="0089193A">
        <w:rPr>
          <w:sz w:val="18"/>
        </w:rPr>
        <w:t xml:space="preserve">    Persistent logging: disabled</w:t>
      </w:r>
    </w:p>
    <w:p w14:paraId="7E1457AF" w14:textId="77777777" w:rsidR="0089193A" w:rsidRPr="0089193A" w:rsidRDefault="0089193A" w:rsidP="0089193A">
      <w:pPr>
        <w:pStyle w:val="CMD"/>
        <w:rPr>
          <w:sz w:val="18"/>
        </w:rPr>
      </w:pPr>
    </w:p>
    <w:p w14:paraId="6D74D84C" w14:textId="77777777" w:rsidR="0089193A" w:rsidRPr="0089193A" w:rsidRDefault="0089193A" w:rsidP="0089193A">
      <w:pPr>
        <w:pStyle w:val="CMD"/>
        <w:rPr>
          <w:sz w:val="18"/>
        </w:rPr>
      </w:pPr>
      <w:r w:rsidRPr="0089193A">
        <w:rPr>
          <w:sz w:val="18"/>
        </w:rPr>
        <w:t>No active filter modules.</w:t>
      </w:r>
    </w:p>
    <w:p w14:paraId="369AC20A" w14:textId="77777777" w:rsidR="0089193A" w:rsidRPr="0089193A" w:rsidRDefault="0089193A" w:rsidP="0089193A">
      <w:pPr>
        <w:pStyle w:val="CMD"/>
        <w:rPr>
          <w:sz w:val="18"/>
        </w:rPr>
      </w:pPr>
    </w:p>
    <w:p w14:paraId="6A12B8CC" w14:textId="77777777" w:rsidR="0089193A" w:rsidRPr="0089193A" w:rsidRDefault="0089193A" w:rsidP="0089193A">
      <w:pPr>
        <w:pStyle w:val="CMD"/>
        <w:rPr>
          <w:sz w:val="18"/>
        </w:rPr>
      </w:pPr>
      <w:r w:rsidRPr="0089193A">
        <w:rPr>
          <w:sz w:val="18"/>
        </w:rPr>
        <w:t xml:space="preserve">    Trap logging: level warnings, 54 message lines logged</w:t>
      </w:r>
    </w:p>
    <w:p w14:paraId="6B4848AB" w14:textId="77777777" w:rsidR="0089193A" w:rsidRPr="0089193A" w:rsidRDefault="0089193A" w:rsidP="0089193A">
      <w:pPr>
        <w:pStyle w:val="CMD"/>
        <w:rPr>
          <w:sz w:val="18"/>
        </w:rPr>
      </w:pPr>
      <w:r w:rsidRPr="0089193A">
        <w:rPr>
          <w:sz w:val="18"/>
        </w:rPr>
        <w:t xml:space="preserve">        Logging to </w:t>
      </w:r>
      <w:proofErr w:type="gramStart"/>
      <w:r w:rsidRPr="0089193A">
        <w:rPr>
          <w:sz w:val="18"/>
        </w:rPr>
        <w:t>192.168.1.13  (</w:t>
      </w:r>
      <w:proofErr w:type="spellStart"/>
      <w:proofErr w:type="gramEnd"/>
      <w:r w:rsidRPr="0089193A">
        <w:rPr>
          <w:sz w:val="18"/>
        </w:rPr>
        <w:t>udp</w:t>
      </w:r>
      <w:proofErr w:type="spellEnd"/>
      <w:r w:rsidRPr="0089193A">
        <w:rPr>
          <w:sz w:val="18"/>
        </w:rPr>
        <w:t xml:space="preserve"> port 514, audit disabled,</w:t>
      </w:r>
    </w:p>
    <w:p w14:paraId="4F18AACD" w14:textId="77777777" w:rsidR="0089193A" w:rsidRPr="0089193A" w:rsidRDefault="0089193A" w:rsidP="0089193A">
      <w:pPr>
        <w:pStyle w:val="CMD"/>
        <w:rPr>
          <w:sz w:val="18"/>
        </w:rPr>
      </w:pPr>
      <w:r w:rsidRPr="0089193A">
        <w:rPr>
          <w:sz w:val="18"/>
        </w:rPr>
        <w:t xml:space="preserve">              link up),</w:t>
      </w:r>
    </w:p>
    <w:p w14:paraId="005D5CDC" w14:textId="77777777" w:rsidR="0089193A" w:rsidRPr="0089193A" w:rsidRDefault="0089193A" w:rsidP="0089193A">
      <w:pPr>
        <w:pStyle w:val="CMD"/>
        <w:rPr>
          <w:sz w:val="18"/>
        </w:rPr>
      </w:pPr>
      <w:r w:rsidRPr="0089193A">
        <w:rPr>
          <w:sz w:val="18"/>
        </w:rPr>
        <w:t xml:space="preserve">              3 message lines logged,</w:t>
      </w:r>
    </w:p>
    <w:p w14:paraId="18C003FE" w14:textId="77777777" w:rsidR="0089193A" w:rsidRPr="0089193A" w:rsidRDefault="0089193A" w:rsidP="0089193A">
      <w:pPr>
        <w:pStyle w:val="CMD"/>
        <w:rPr>
          <w:sz w:val="18"/>
        </w:rPr>
      </w:pPr>
      <w:r w:rsidRPr="0089193A">
        <w:rPr>
          <w:sz w:val="18"/>
        </w:rPr>
        <w:t xml:space="preserve">              0 message lines rate-limited,</w:t>
      </w:r>
    </w:p>
    <w:p w14:paraId="1965F73A" w14:textId="77777777" w:rsidR="0089193A" w:rsidRPr="0089193A" w:rsidRDefault="0089193A" w:rsidP="0089193A">
      <w:pPr>
        <w:pStyle w:val="CMD"/>
        <w:rPr>
          <w:sz w:val="18"/>
        </w:rPr>
      </w:pPr>
      <w:r w:rsidRPr="0089193A">
        <w:rPr>
          <w:sz w:val="18"/>
        </w:rPr>
        <w:t xml:space="preserve">              0 message lines dropped-by-MD,</w:t>
      </w:r>
    </w:p>
    <w:p w14:paraId="77CA26A4" w14:textId="77777777" w:rsidR="0089193A" w:rsidRPr="0089193A" w:rsidRDefault="0089193A" w:rsidP="0089193A">
      <w:pPr>
        <w:pStyle w:val="CMD"/>
        <w:rPr>
          <w:sz w:val="18"/>
        </w:rPr>
      </w:pPr>
      <w:r w:rsidRPr="0089193A">
        <w:rPr>
          <w:sz w:val="18"/>
        </w:rPr>
        <w:t xml:space="preserve">              xml disabled, sequence number disabled</w:t>
      </w:r>
    </w:p>
    <w:p w14:paraId="21396B48" w14:textId="77777777" w:rsidR="0089193A" w:rsidRPr="0089193A" w:rsidRDefault="0089193A" w:rsidP="0089193A">
      <w:pPr>
        <w:pStyle w:val="CMD"/>
        <w:rPr>
          <w:sz w:val="18"/>
        </w:rPr>
      </w:pPr>
      <w:r w:rsidRPr="0089193A">
        <w:rPr>
          <w:sz w:val="18"/>
        </w:rPr>
        <w:t xml:space="preserve">              filtering disabled</w:t>
      </w:r>
    </w:p>
    <w:p w14:paraId="32D55F08" w14:textId="77777777" w:rsidR="0089193A" w:rsidRPr="0089193A" w:rsidRDefault="0089193A" w:rsidP="0089193A">
      <w:pPr>
        <w:pStyle w:val="CMD"/>
        <w:rPr>
          <w:sz w:val="18"/>
        </w:rPr>
      </w:pPr>
      <w:r w:rsidRPr="0089193A">
        <w:rPr>
          <w:sz w:val="18"/>
        </w:rPr>
        <w:t xml:space="preserve">        Logging to </w:t>
      </w:r>
      <w:proofErr w:type="gramStart"/>
      <w:r w:rsidRPr="0089193A">
        <w:rPr>
          <w:sz w:val="18"/>
        </w:rPr>
        <w:t>192.168.1.3  (</w:t>
      </w:r>
      <w:proofErr w:type="spellStart"/>
      <w:proofErr w:type="gramEnd"/>
      <w:r w:rsidRPr="0089193A">
        <w:rPr>
          <w:sz w:val="18"/>
        </w:rPr>
        <w:t>udp</w:t>
      </w:r>
      <w:proofErr w:type="spellEnd"/>
      <w:r w:rsidRPr="0089193A">
        <w:rPr>
          <w:sz w:val="18"/>
        </w:rPr>
        <w:t xml:space="preserve"> port 514, audit disabled,</w:t>
      </w:r>
    </w:p>
    <w:p w14:paraId="3EAB8063" w14:textId="77777777" w:rsidR="0089193A" w:rsidRPr="0089193A" w:rsidRDefault="0089193A" w:rsidP="0089193A">
      <w:pPr>
        <w:pStyle w:val="CMD"/>
        <w:rPr>
          <w:sz w:val="18"/>
        </w:rPr>
      </w:pPr>
      <w:r w:rsidRPr="0089193A">
        <w:rPr>
          <w:sz w:val="18"/>
        </w:rPr>
        <w:t xml:space="preserve">              link up),</w:t>
      </w:r>
    </w:p>
    <w:p w14:paraId="54691E92" w14:textId="77777777" w:rsidR="0089193A" w:rsidRPr="0089193A" w:rsidRDefault="0089193A" w:rsidP="0089193A">
      <w:pPr>
        <w:pStyle w:val="CMD"/>
        <w:rPr>
          <w:sz w:val="18"/>
        </w:rPr>
      </w:pPr>
      <w:r w:rsidRPr="0089193A">
        <w:rPr>
          <w:sz w:val="18"/>
        </w:rPr>
        <w:t xml:space="preserve">              3 message lines logged,</w:t>
      </w:r>
    </w:p>
    <w:p w14:paraId="5FC6A140" w14:textId="77777777" w:rsidR="0089193A" w:rsidRPr="0089193A" w:rsidRDefault="0089193A" w:rsidP="0089193A">
      <w:pPr>
        <w:pStyle w:val="CMD"/>
        <w:rPr>
          <w:sz w:val="18"/>
        </w:rPr>
      </w:pPr>
      <w:r w:rsidRPr="0089193A">
        <w:rPr>
          <w:sz w:val="18"/>
        </w:rPr>
        <w:t xml:space="preserve">              0 message lines rate-limited,</w:t>
      </w:r>
    </w:p>
    <w:p w14:paraId="622508C3" w14:textId="77777777" w:rsidR="0089193A" w:rsidRPr="0089193A" w:rsidRDefault="0089193A" w:rsidP="0089193A">
      <w:pPr>
        <w:pStyle w:val="CMD"/>
        <w:rPr>
          <w:sz w:val="18"/>
        </w:rPr>
      </w:pPr>
      <w:r w:rsidRPr="0089193A">
        <w:rPr>
          <w:sz w:val="18"/>
        </w:rPr>
        <w:t xml:space="preserve">              0 message lines dropped-by-MD,</w:t>
      </w:r>
    </w:p>
    <w:p w14:paraId="41CE0BFD" w14:textId="77777777" w:rsidR="0089193A" w:rsidRPr="0089193A" w:rsidRDefault="0089193A" w:rsidP="0089193A">
      <w:pPr>
        <w:pStyle w:val="CMD"/>
        <w:rPr>
          <w:sz w:val="18"/>
        </w:rPr>
      </w:pPr>
      <w:r w:rsidRPr="0089193A">
        <w:rPr>
          <w:sz w:val="18"/>
        </w:rPr>
        <w:t xml:space="preserve">              xml disabled, sequence number disabled</w:t>
      </w:r>
    </w:p>
    <w:p w14:paraId="18AEB903" w14:textId="77777777" w:rsidR="0089193A" w:rsidRPr="0089193A" w:rsidRDefault="0089193A" w:rsidP="0089193A">
      <w:pPr>
        <w:pStyle w:val="CMD"/>
        <w:rPr>
          <w:sz w:val="18"/>
        </w:rPr>
      </w:pPr>
      <w:r w:rsidRPr="0089193A">
        <w:rPr>
          <w:sz w:val="18"/>
        </w:rPr>
        <w:t xml:space="preserve">              filtering disabled</w:t>
      </w:r>
    </w:p>
    <w:p w14:paraId="01FC623D" w14:textId="77777777" w:rsidR="009829FF" w:rsidRDefault="0089193A" w:rsidP="001918DC">
      <w:pPr>
        <w:pStyle w:val="CMDOutput"/>
      </w:pPr>
      <w:r w:rsidRPr="0089193A">
        <w:t xml:space="preserve">        Logging Source-Interface:       VRF Name:</w:t>
      </w:r>
      <w:r w:rsidRPr="0089193A" w:rsidDel="0089193A">
        <w:t xml:space="preserve"> </w:t>
      </w:r>
    </w:p>
    <w:p w14:paraId="4A516FD6" w14:textId="77777777" w:rsidR="009828DF" w:rsidRDefault="009828DF" w:rsidP="001918DC">
      <w:pPr>
        <w:pStyle w:val="CMDOutput"/>
      </w:pPr>
      <w:r>
        <w:t>&lt;output omitted&gt;</w:t>
      </w:r>
    </w:p>
    <w:p w14:paraId="313C4EFE" w14:textId="77777777" w:rsidR="009829FF" w:rsidRDefault="004353EB" w:rsidP="001918DC">
      <w:pPr>
        <w:pStyle w:val="BodyTextL50"/>
      </w:pPr>
      <w:r>
        <w:t>At w</w:t>
      </w:r>
      <w:r w:rsidRPr="001427D5">
        <w:t>hat level is console logging enabled?</w:t>
      </w:r>
    </w:p>
    <w:p w14:paraId="71AF467B" w14:textId="77777777" w:rsidR="002A27E9" w:rsidRDefault="0037205B">
      <w:pPr>
        <w:pStyle w:val="BodyTextL50"/>
      </w:pPr>
      <w:r>
        <w:t>____________________________________________________________________________________</w:t>
      </w:r>
    </w:p>
    <w:p w14:paraId="6C2FBF36" w14:textId="77777777" w:rsidR="009829FF" w:rsidRDefault="004353EB" w:rsidP="001918DC">
      <w:pPr>
        <w:pStyle w:val="BodyTextL50"/>
      </w:pPr>
      <w:r w:rsidRPr="001427D5">
        <w:lastRenderedPageBreak/>
        <w:t>At what level is trap logging enabled?</w:t>
      </w:r>
    </w:p>
    <w:p w14:paraId="7EC7756C" w14:textId="77777777" w:rsidR="002A27E9" w:rsidRDefault="0037205B">
      <w:pPr>
        <w:pStyle w:val="BodyTextL50"/>
      </w:pPr>
      <w:r>
        <w:t>____________________________________________________________________________________</w:t>
      </w:r>
    </w:p>
    <w:p w14:paraId="44F0A559" w14:textId="77777777" w:rsidR="009829FF" w:rsidRDefault="004353EB" w:rsidP="001918DC">
      <w:pPr>
        <w:pStyle w:val="BodyTextL50"/>
      </w:pPr>
      <w:r w:rsidRPr="001427D5">
        <w:t>What is the IP address of the syslog server?</w:t>
      </w:r>
    </w:p>
    <w:p w14:paraId="5F041D93" w14:textId="77777777" w:rsidR="002A27E9" w:rsidRDefault="0037205B">
      <w:pPr>
        <w:pStyle w:val="BodyTextL50"/>
      </w:pPr>
      <w:r>
        <w:t>____________________________________________________________________________________</w:t>
      </w:r>
    </w:p>
    <w:p w14:paraId="3BEF6CDD" w14:textId="77777777" w:rsidR="009829FF" w:rsidRDefault="004353EB" w:rsidP="001918DC">
      <w:pPr>
        <w:pStyle w:val="BodyTextL50"/>
      </w:pPr>
      <w:r w:rsidRPr="001427D5">
        <w:t>Wha</w:t>
      </w:r>
      <w:r>
        <w:t>t port is syslog using?</w:t>
      </w:r>
    </w:p>
    <w:p w14:paraId="6B3039AB" w14:textId="77777777" w:rsidR="0037205B" w:rsidRDefault="0037205B" w:rsidP="008534DC">
      <w:pPr>
        <w:pStyle w:val="BodyTextL50"/>
      </w:pPr>
      <w:r>
        <w:t>____________________________________________________________________________________</w:t>
      </w:r>
    </w:p>
    <w:p w14:paraId="342137BA" w14:textId="77777777" w:rsidR="00AF3C14" w:rsidRDefault="00AF3C14" w:rsidP="004353EB">
      <w:pPr>
        <w:pStyle w:val="PartHead"/>
        <w:rPr>
          <w:highlight w:val="cyan"/>
        </w:rPr>
      </w:pPr>
      <w:r w:rsidRPr="00B579F5">
        <w:rPr>
          <w:highlight w:val="cyan"/>
        </w:rPr>
        <w:t>Securing the Control Plane</w:t>
      </w:r>
    </w:p>
    <w:p w14:paraId="7963B5E8" w14:textId="77777777" w:rsidR="00AF3C14" w:rsidRDefault="00AF3C14" w:rsidP="00B579F5">
      <w:pPr>
        <w:pStyle w:val="BodyTextL25"/>
      </w:pPr>
      <w:r w:rsidRPr="00B579F5">
        <w:t xml:space="preserve">In </w:t>
      </w:r>
      <w:r>
        <w:t>Part 5 of this lab, you will do as follows:</w:t>
      </w:r>
    </w:p>
    <w:p w14:paraId="01466F3C" w14:textId="77777777" w:rsidR="00AF3C14" w:rsidRDefault="00AF3C14" w:rsidP="00D5571B">
      <w:pPr>
        <w:pStyle w:val="Bulletlevel1"/>
      </w:pPr>
      <w:r>
        <w:t>Configure OSPF routing protocol authentication using SHA256.</w:t>
      </w:r>
      <w:r w:rsidR="00056965">
        <w:t xml:space="preserve"> </w:t>
      </w:r>
      <w:r>
        <w:t>Verify that OSPF routing protocol authentication is working.</w:t>
      </w:r>
    </w:p>
    <w:p w14:paraId="0625FE48" w14:textId="77777777" w:rsidR="00CA6FB8" w:rsidRDefault="00CA6FB8" w:rsidP="00B579F5">
      <w:pPr>
        <w:pStyle w:val="TaskHead"/>
      </w:pPr>
      <w:r>
        <w:t>Configure OSPF Routing Protocol Authentication using SHA256 Hashing.</w:t>
      </w:r>
    </w:p>
    <w:p w14:paraId="7A98CD72" w14:textId="77777777" w:rsidR="00CA6FB8" w:rsidRDefault="00CA6FB8" w:rsidP="00B579F5">
      <w:pPr>
        <w:pStyle w:val="StepHead"/>
      </w:pPr>
      <w:r>
        <w:t>Configure a key chain on all three routers.</w:t>
      </w:r>
    </w:p>
    <w:p w14:paraId="530E8A14" w14:textId="77777777" w:rsidR="004C553A" w:rsidRDefault="004C553A">
      <w:pPr>
        <w:spacing w:before="0" w:after="0" w:line="240" w:lineRule="auto"/>
        <w:rPr>
          <w:sz w:val="20"/>
        </w:rPr>
      </w:pPr>
      <w:r>
        <w:br w:type="page"/>
      </w:r>
    </w:p>
    <w:p w14:paraId="6FD3FF00" w14:textId="77777777" w:rsidR="00CA6FB8" w:rsidRDefault="00CA6FB8" w:rsidP="00B579F5">
      <w:pPr>
        <w:pStyle w:val="SubStepAlpha"/>
      </w:pPr>
      <w:r>
        <w:lastRenderedPageBreak/>
        <w:t>Assign a key chain name and number.</w:t>
      </w:r>
    </w:p>
    <w:p w14:paraId="32EA85C2" w14:textId="77777777" w:rsidR="00CA6FB8" w:rsidRDefault="00CA6FB8" w:rsidP="00B579F5">
      <w:pPr>
        <w:pStyle w:val="CMD"/>
      </w:pPr>
      <w:r>
        <w:t xml:space="preserve">R1(config)# </w:t>
      </w:r>
      <w:r w:rsidRPr="00B579F5">
        <w:rPr>
          <w:b/>
        </w:rPr>
        <w:t xml:space="preserve">key chain </w:t>
      </w:r>
      <w:proofErr w:type="spellStart"/>
      <w:r w:rsidRPr="00B579F5">
        <w:rPr>
          <w:b/>
        </w:rPr>
        <w:t>NetAcad</w:t>
      </w:r>
      <w:proofErr w:type="spellEnd"/>
    </w:p>
    <w:p w14:paraId="6A1A2689" w14:textId="77777777" w:rsidR="00CA6FB8" w:rsidRPr="00B579F5" w:rsidRDefault="00CA6FB8" w:rsidP="00CA6FB8">
      <w:pPr>
        <w:pStyle w:val="CMD"/>
        <w:rPr>
          <w:b/>
        </w:rPr>
      </w:pPr>
      <w:r>
        <w:t>R1(config-</w:t>
      </w:r>
      <w:proofErr w:type="gramStart"/>
      <w:r>
        <w:t>keychain)#</w:t>
      </w:r>
      <w:proofErr w:type="gramEnd"/>
      <w:r w:rsidR="00DC1D58">
        <w:t xml:space="preserve"> </w:t>
      </w:r>
      <w:r w:rsidRPr="00B579F5">
        <w:rPr>
          <w:b/>
        </w:rPr>
        <w:t>key 1</w:t>
      </w:r>
    </w:p>
    <w:p w14:paraId="0845456B" w14:textId="77777777" w:rsidR="00CA6FB8" w:rsidRDefault="00CA6FB8" w:rsidP="00B579F5">
      <w:pPr>
        <w:pStyle w:val="SubStepAlpha"/>
      </w:pPr>
      <w:r>
        <w:t>Assign the authe</w:t>
      </w:r>
      <w:r w:rsidR="00DC1D58">
        <w:t>ntication key string.</w:t>
      </w:r>
    </w:p>
    <w:p w14:paraId="6484BFB5" w14:textId="77777777" w:rsidR="00CA6FB8" w:rsidRDefault="00CA6FB8" w:rsidP="00B579F5">
      <w:pPr>
        <w:pStyle w:val="CMD"/>
      </w:pPr>
      <w:r>
        <w:t>R1(config-keychain-</w:t>
      </w:r>
      <w:proofErr w:type="gramStart"/>
      <w:r>
        <w:t>key)#</w:t>
      </w:r>
      <w:proofErr w:type="gramEnd"/>
      <w:r>
        <w:t xml:space="preserve"> </w:t>
      </w:r>
      <w:r w:rsidRPr="00B579F5">
        <w:rPr>
          <w:b/>
        </w:rPr>
        <w:t xml:space="preserve">key-string </w:t>
      </w:r>
      <w:proofErr w:type="spellStart"/>
      <w:r w:rsidRPr="00B579F5">
        <w:rPr>
          <w:b/>
        </w:rPr>
        <w:t>CCNASkeystring</w:t>
      </w:r>
      <w:proofErr w:type="spellEnd"/>
    </w:p>
    <w:p w14:paraId="53BB788A" w14:textId="77777777" w:rsidR="00CA6FB8" w:rsidRDefault="00CA6FB8" w:rsidP="00B579F5">
      <w:pPr>
        <w:pStyle w:val="SubStepAlpha"/>
      </w:pPr>
      <w:r>
        <w:t>Configure the encryption algorithm to be used for authen</w:t>
      </w:r>
      <w:r w:rsidR="00DC1D58">
        <w:t>tication, u</w:t>
      </w:r>
      <w:r>
        <w:t>se SHA256 encryption.</w:t>
      </w:r>
    </w:p>
    <w:p w14:paraId="5A0C34A7" w14:textId="77777777" w:rsidR="00CA6FB8" w:rsidRDefault="00CA6FB8" w:rsidP="00B579F5">
      <w:pPr>
        <w:pStyle w:val="CMD"/>
        <w:rPr>
          <w:b/>
        </w:rPr>
      </w:pPr>
      <w:r w:rsidRPr="00CA6FB8">
        <w:t>R1(config-keychain-</w:t>
      </w:r>
      <w:proofErr w:type="gramStart"/>
      <w:r w:rsidRPr="00CA6FB8">
        <w:t>key)#</w:t>
      </w:r>
      <w:proofErr w:type="gramEnd"/>
      <w:r w:rsidRPr="00B579F5">
        <w:rPr>
          <w:b/>
        </w:rPr>
        <w:t>cryptographic-algorithm hmac-sha-256</w:t>
      </w:r>
    </w:p>
    <w:p w14:paraId="214CC170" w14:textId="77777777" w:rsidR="00DC1D58" w:rsidRDefault="00DC1D58" w:rsidP="00B579F5">
      <w:pPr>
        <w:pStyle w:val="StepHead"/>
      </w:pPr>
      <w:r>
        <w:t>Configure the serial interfaces to use OSPF authentication.</w:t>
      </w:r>
    </w:p>
    <w:p w14:paraId="18A5A634" w14:textId="77777777" w:rsidR="00DC1D58" w:rsidRDefault="00DC1D58" w:rsidP="00B579F5">
      <w:pPr>
        <w:pStyle w:val="SubStepAlpha"/>
      </w:pPr>
      <w:r>
        <w:t xml:space="preserve">Use the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authentication</w:t>
      </w:r>
      <w:r>
        <w:t xml:space="preserve"> command to assign the </w:t>
      </w:r>
      <w:proofErr w:type="gramStart"/>
      <w:r>
        <w:t>key-chain</w:t>
      </w:r>
      <w:proofErr w:type="gramEnd"/>
      <w:r>
        <w:t xml:space="preserve"> </w:t>
      </w:r>
      <w:r w:rsidR="001B2431">
        <w:t xml:space="preserve">to the serial interface </w:t>
      </w:r>
      <w:r>
        <w:t>on R1 and R3.</w:t>
      </w:r>
    </w:p>
    <w:p w14:paraId="25E5DB6E" w14:textId="77777777" w:rsidR="00DC1D58" w:rsidRDefault="00DC1D58" w:rsidP="00B579F5">
      <w:pPr>
        <w:pStyle w:val="CMD"/>
      </w:pPr>
      <w:r>
        <w:t xml:space="preserve">R1(config)# </w:t>
      </w:r>
      <w:r w:rsidR="009F352A" w:rsidRPr="00E45E08">
        <w:rPr>
          <w:b/>
        </w:rPr>
        <w:t xml:space="preserve">interface </w:t>
      </w:r>
      <w:r w:rsidR="00570E01">
        <w:t>S0/1/0</w:t>
      </w:r>
    </w:p>
    <w:p w14:paraId="7E1FC9D3" w14:textId="77777777" w:rsidR="00DC1D58" w:rsidRDefault="00DC1D58" w:rsidP="00B579F5">
      <w:pPr>
        <w:pStyle w:val="CMD"/>
      </w:pPr>
      <w:r>
        <w:t>R1(config-</w:t>
      </w:r>
      <w:proofErr w:type="gramStart"/>
      <w:r>
        <w:t>if)#</w:t>
      </w:r>
      <w:proofErr w:type="gramEnd"/>
      <w:r>
        <w:t xml:space="preserve">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authentication key-chain </w:t>
      </w:r>
      <w:proofErr w:type="spellStart"/>
      <w:r w:rsidRPr="00B579F5">
        <w:rPr>
          <w:b/>
        </w:rPr>
        <w:t>NetAcad</w:t>
      </w:r>
      <w:proofErr w:type="spellEnd"/>
    </w:p>
    <w:p w14:paraId="248E8CB4" w14:textId="77777777" w:rsidR="00034FCD" w:rsidRDefault="00034FCD" w:rsidP="00B579F5">
      <w:pPr>
        <w:pStyle w:val="CMD"/>
      </w:pPr>
      <w:r>
        <w:t>R1</w:t>
      </w:r>
      <w:r w:rsidR="001B2431">
        <w:t>(config)#</w:t>
      </w:r>
    </w:p>
    <w:p w14:paraId="0BB8A258" w14:textId="77777777" w:rsidR="001B2431" w:rsidRDefault="001B2431" w:rsidP="00B579F5">
      <w:pPr>
        <w:pStyle w:val="CMDOutput"/>
      </w:pPr>
      <w:r w:rsidRPr="001B2431">
        <w:t xml:space="preserve">Feb 17 21:24:45.309: %OSPF-5-ADJCHG: Process 1, </w:t>
      </w:r>
      <w:proofErr w:type="spellStart"/>
      <w:r w:rsidRPr="001B2431">
        <w:t>Nbr</w:t>
      </w:r>
      <w:proofErr w:type="spellEnd"/>
      <w:r w:rsidRPr="001B2431">
        <w:t xml:space="preserve"> 10.2.2.2 on Serial0/0/0 from FULL to DOWN, Ne</w:t>
      </w:r>
      <w:r>
        <w:t>ighbor Down: Dead timer expired</w:t>
      </w:r>
    </w:p>
    <w:p w14:paraId="4538D259" w14:textId="77777777" w:rsidR="00B3239A" w:rsidRDefault="00B3239A" w:rsidP="00DC1D58">
      <w:pPr>
        <w:pStyle w:val="CMD"/>
      </w:pPr>
    </w:p>
    <w:p w14:paraId="2FEA8C01" w14:textId="77777777" w:rsidR="00DC1D58" w:rsidRPr="00B579F5" w:rsidRDefault="00DC1D58" w:rsidP="00DC1D58">
      <w:pPr>
        <w:pStyle w:val="CMD"/>
        <w:rPr>
          <w:b/>
        </w:rPr>
      </w:pPr>
      <w:r>
        <w:t>R3(config)#</w:t>
      </w:r>
      <w:r w:rsidRPr="00E45E08">
        <w:rPr>
          <w:b/>
        </w:rPr>
        <w:t xml:space="preserve"> </w:t>
      </w:r>
      <w:r w:rsidR="009F352A" w:rsidRPr="00E45E08">
        <w:rPr>
          <w:b/>
        </w:rPr>
        <w:t>int</w:t>
      </w:r>
      <w:r w:rsidR="00B3239A">
        <w:rPr>
          <w:b/>
        </w:rPr>
        <w:t>erface</w:t>
      </w:r>
      <w:r w:rsidR="009F352A">
        <w:t xml:space="preserve"> </w:t>
      </w:r>
      <w:r w:rsidR="00E45E08">
        <w:rPr>
          <w:b/>
        </w:rPr>
        <w:t>s</w:t>
      </w:r>
      <w:r w:rsidR="00BC1681">
        <w:rPr>
          <w:b/>
        </w:rPr>
        <w:t>0/1</w:t>
      </w:r>
      <w:r w:rsidRPr="00B579F5">
        <w:rPr>
          <w:b/>
        </w:rPr>
        <w:t>/1</w:t>
      </w:r>
    </w:p>
    <w:p w14:paraId="5409DCE0" w14:textId="77777777" w:rsidR="00034FCD" w:rsidRPr="00B579F5" w:rsidRDefault="00DC1D58" w:rsidP="00034FCD">
      <w:pPr>
        <w:pStyle w:val="CMD"/>
        <w:rPr>
          <w:b/>
        </w:rPr>
      </w:pPr>
      <w:r>
        <w:t>R3(config-</w:t>
      </w:r>
      <w:proofErr w:type="gramStart"/>
      <w:r>
        <w:t>if)#</w:t>
      </w:r>
      <w:proofErr w:type="gramEnd"/>
      <w:r>
        <w:t xml:space="preserve">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authentication key-chain </w:t>
      </w:r>
      <w:proofErr w:type="spellStart"/>
      <w:r w:rsidRPr="00B579F5">
        <w:rPr>
          <w:b/>
        </w:rPr>
        <w:t>NetAcad</w:t>
      </w:r>
      <w:proofErr w:type="spellEnd"/>
    </w:p>
    <w:p w14:paraId="196B6767" w14:textId="77777777" w:rsidR="00034FCD" w:rsidRDefault="00034FCD" w:rsidP="00034FCD">
      <w:pPr>
        <w:pStyle w:val="CMD"/>
      </w:pPr>
      <w:r>
        <w:t>R3</w:t>
      </w:r>
      <w:r w:rsidR="001B2431">
        <w:t>(config)</w:t>
      </w:r>
      <w:r>
        <w:t>#</w:t>
      </w:r>
    </w:p>
    <w:p w14:paraId="486A8EB8" w14:textId="77777777" w:rsidR="00DC1D58" w:rsidRDefault="00034FCD" w:rsidP="00B579F5">
      <w:pPr>
        <w:pStyle w:val="CMDOutput"/>
      </w:pPr>
      <w:r>
        <w:t xml:space="preserve">*Feb 17 21:23:14.078: %OSPF-5-ADJCHG: Process 1, </w:t>
      </w:r>
      <w:proofErr w:type="spellStart"/>
      <w:r>
        <w:t>Nbr</w:t>
      </w:r>
      <w:proofErr w:type="spellEnd"/>
      <w:r>
        <w:t xml:space="preserve"> 10.2.2.2 on Serial0/0/1 from FULL to DOWN, Neighbor Down: Dead timer expired</w:t>
      </w:r>
    </w:p>
    <w:p w14:paraId="3AF1FA71" w14:textId="77777777" w:rsidR="00DC1D58" w:rsidRDefault="00034FCD" w:rsidP="00B579F5">
      <w:pPr>
        <w:pStyle w:val="SubStepAlpha"/>
      </w:pPr>
      <w:r>
        <w:t xml:space="preserve">Use the </w:t>
      </w:r>
      <w:proofErr w:type="spellStart"/>
      <w:r w:rsidRPr="00F740DF">
        <w:rPr>
          <w:b/>
        </w:rPr>
        <w:t>ip</w:t>
      </w:r>
      <w:proofErr w:type="spellEnd"/>
      <w:r w:rsidRPr="00F740DF">
        <w:rPr>
          <w:b/>
        </w:rPr>
        <w:t xml:space="preserve"> </w:t>
      </w:r>
      <w:proofErr w:type="spellStart"/>
      <w:r w:rsidRPr="00F740DF">
        <w:rPr>
          <w:b/>
        </w:rPr>
        <w:t>ospf</w:t>
      </w:r>
      <w:proofErr w:type="spellEnd"/>
      <w:r w:rsidRPr="00F740DF">
        <w:rPr>
          <w:b/>
        </w:rPr>
        <w:t xml:space="preserve"> authentication</w:t>
      </w:r>
      <w:r>
        <w:t xml:space="preserve"> command </w:t>
      </w:r>
      <w:r w:rsidR="001B2431">
        <w:t xml:space="preserve">to assign the </w:t>
      </w:r>
      <w:proofErr w:type="gramStart"/>
      <w:r w:rsidR="001B2431">
        <w:t>key-chain</w:t>
      </w:r>
      <w:proofErr w:type="gramEnd"/>
      <w:r>
        <w:t xml:space="preserve"> to both serial interfaces on R2.</w:t>
      </w:r>
    </w:p>
    <w:p w14:paraId="70219378" w14:textId="77777777" w:rsidR="00034FCD" w:rsidRPr="00E45E08" w:rsidRDefault="00034FCD" w:rsidP="00B579F5">
      <w:pPr>
        <w:pStyle w:val="CMD"/>
        <w:rPr>
          <w:b/>
        </w:rPr>
      </w:pPr>
      <w:r>
        <w:t xml:space="preserve">R2(config)# </w:t>
      </w:r>
      <w:r w:rsidR="00E45E08" w:rsidRPr="00E45E08">
        <w:rPr>
          <w:b/>
        </w:rPr>
        <w:t>int</w:t>
      </w:r>
      <w:r w:rsidR="00B3239A">
        <w:rPr>
          <w:b/>
        </w:rPr>
        <w:t>erface</w:t>
      </w:r>
      <w:r w:rsidR="00E45E08" w:rsidRPr="00E45E08">
        <w:rPr>
          <w:b/>
        </w:rPr>
        <w:t xml:space="preserve"> </w:t>
      </w:r>
      <w:r w:rsidR="00570E01">
        <w:rPr>
          <w:b/>
        </w:rPr>
        <w:t>S0/1/0</w:t>
      </w:r>
    </w:p>
    <w:p w14:paraId="53235B4D" w14:textId="77777777" w:rsidR="00034FCD" w:rsidRPr="00E45E08" w:rsidRDefault="00034FCD" w:rsidP="00B579F5">
      <w:pPr>
        <w:pStyle w:val="CMD"/>
        <w:rPr>
          <w:b/>
        </w:rPr>
      </w:pPr>
      <w:r>
        <w:t>R2(config-</w:t>
      </w:r>
      <w:proofErr w:type="gramStart"/>
      <w:r>
        <w:t>if)#</w:t>
      </w:r>
      <w:proofErr w:type="gramEnd"/>
      <w:r>
        <w:t xml:space="preserve"> </w:t>
      </w:r>
      <w:proofErr w:type="spellStart"/>
      <w:r w:rsidRPr="00E45E08">
        <w:rPr>
          <w:b/>
        </w:rPr>
        <w:t>ip</w:t>
      </w:r>
      <w:proofErr w:type="spellEnd"/>
      <w:r w:rsidRPr="00E45E08">
        <w:rPr>
          <w:b/>
        </w:rPr>
        <w:t xml:space="preserve"> </w:t>
      </w:r>
      <w:proofErr w:type="spellStart"/>
      <w:r w:rsidRPr="00E45E08">
        <w:rPr>
          <w:b/>
        </w:rPr>
        <w:t>ospf</w:t>
      </w:r>
      <w:proofErr w:type="spellEnd"/>
      <w:r w:rsidRPr="00E45E08">
        <w:rPr>
          <w:b/>
        </w:rPr>
        <w:t xml:space="preserve"> authentication key-chain </w:t>
      </w:r>
      <w:proofErr w:type="spellStart"/>
      <w:r w:rsidRPr="00E45E08">
        <w:rPr>
          <w:b/>
        </w:rPr>
        <w:t>NetAcad</w:t>
      </w:r>
      <w:proofErr w:type="spellEnd"/>
    </w:p>
    <w:p w14:paraId="0E728ACB" w14:textId="77777777" w:rsidR="00034FCD" w:rsidRDefault="00034FCD" w:rsidP="00B579F5">
      <w:pPr>
        <w:pStyle w:val="CMD"/>
      </w:pPr>
      <w:r>
        <w:t xml:space="preserve">R2(config)# </w:t>
      </w:r>
      <w:r w:rsidR="0076748E" w:rsidRPr="0076748E">
        <w:rPr>
          <w:b/>
        </w:rPr>
        <w:t xml:space="preserve">interface </w:t>
      </w:r>
      <w:r w:rsidR="00BC1681">
        <w:rPr>
          <w:b/>
        </w:rPr>
        <w:t>serial 0/1</w:t>
      </w:r>
      <w:r w:rsidRPr="00E45E08">
        <w:rPr>
          <w:b/>
        </w:rPr>
        <w:t>/1</w:t>
      </w:r>
    </w:p>
    <w:p w14:paraId="5B433DD9" w14:textId="77777777" w:rsidR="00034FCD" w:rsidRDefault="00034FCD" w:rsidP="00B579F5">
      <w:pPr>
        <w:pStyle w:val="CMD"/>
      </w:pPr>
      <w:r>
        <w:t>R2(config-</w:t>
      </w:r>
      <w:proofErr w:type="gramStart"/>
      <w:r>
        <w:t>if)#</w:t>
      </w:r>
      <w:proofErr w:type="gramEnd"/>
      <w:r>
        <w:t xml:space="preserve"> </w:t>
      </w:r>
      <w:proofErr w:type="spellStart"/>
      <w:r w:rsidRPr="00E45E08">
        <w:rPr>
          <w:b/>
        </w:rPr>
        <w:t>ip</w:t>
      </w:r>
      <w:proofErr w:type="spellEnd"/>
      <w:r w:rsidRPr="00E45E08">
        <w:rPr>
          <w:b/>
        </w:rPr>
        <w:t xml:space="preserve"> </w:t>
      </w:r>
      <w:proofErr w:type="spellStart"/>
      <w:r w:rsidRPr="00E45E08">
        <w:rPr>
          <w:b/>
        </w:rPr>
        <w:t>ospf</w:t>
      </w:r>
      <w:proofErr w:type="spellEnd"/>
      <w:r w:rsidRPr="00E45E08">
        <w:rPr>
          <w:b/>
        </w:rPr>
        <w:t xml:space="preserve"> authentication key-chain </w:t>
      </w:r>
      <w:proofErr w:type="spellStart"/>
      <w:r w:rsidRPr="00E45E08">
        <w:rPr>
          <w:b/>
        </w:rPr>
        <w:t>NetAcad</w:t>
      </w:r>
      <w:proofErr w:type="spellEnd"/>
    </w:p>
    <w:p w14:paraId="3DA89F33" w14:textId="77777777" w:rsidR="000E4A83" w:rsidRDefault="000E4A83" w:rsidP="000E4A83">
      <w:pPr>
        <w:pStyle w:val="CMD"/>
      </w:pPr>
      <w:r>
        <w:t>R2(config-</w:t>
      </w:r>
      <w:proofErr w:type="gramStart"/>
      <w:r>
        <w:t>if)#</w:t>
      </w:r>
      <w:proofErr w:type="gramEnd"/>
    </w:p>
    <w:p w14:paraId="08F03A8D" w14:textId="77777777" w:rsidR="000E4A83" w:rsidRDefault="000E4A83" w:rsidP="00B579F5">
      <w:pPr>
        <w:pStyle w:val="CMDOutput"/>
      </w:pPr>
      <w:r>
        <w:t>Feb 17 21:36</w:t>
      </w:r>
      <w:r w:rsidRPr="000E4A83">
        <w:t xml:space="preserve">:25.114: %OSPF-5-ADJCHG: Process 1, </w:t>
      </w:r>
      <w:proofErr w:type="spellStart"/>
      <w:r w:rsidRPr="000E4A83">
        <w:t>Nbr</w:t>
      </w:r>
      <w:proofErr w:type="spellEnd"/>
      <w:r w:rsidRPr="000E4A83">
        <w:t xml:space="preserve"> 192.168.1.1 on Serial0/0/0 from LOADING to FULL, Loading Done</w:t>
      </w:r>
    </w:p>
    <w:p w14:paraId="0302F098" w14:textId="77777777" w:rsidR="000E4A83" w:rsidRDefault="000E4A83" w:rsidP="00B579F5">
      <w:pPr>
        <w:pStyle w:val="CMDOutput"/>
      </w:pPr>
      <w:r>
        <w:t xml:space="preserve">Feb 17 21:36:30.686: %OSPF-5-ADJCHG: Process 1, </w:t>
      </w:r>
      <w:proofErr w:type="spellStart"/>
      <w:r>
        <w:t>Nbr</w:t>
      </w:r>
      <w:proofErr w:type="spellEnd"/>
      <w:r>
        <w:t xml:space="preserve"> 192.168.3.1 on Serial0/0/1 from LOADING to FULL, Loading Done</w:t>
      </w:r>
    </w:p>
    <w:p w14:paraId="22D4A1A1" w14:textId="77777777" w:rsidR="000E4A83" w:rsidRDefault="00034FCD" w:rsidP="00B579F5">
      <w:pPr>
        <w:pStyle w:val="StepHead"/>
      </w:pPr>
      <w:r>
        <w:t>Veri</w:t>
      </w:r>
      <w:r w:rsidR="000E4A83">
        <w:t>fy</w:t>
      </w:r>
      <w:r>
        <w:t xml:space="preserve"> OSPF</w:t>
      </w:r>
      <w:r w:rsidR="000E4A83">
        <w:t xml:space="preserve"> Routing and Authentication is Correct.</w:t>
      </w:r>
    </w:p>
    <w:p w14:paraId="52496FFC" w14:textId="77777777" w:rsidR="00DC1D58" w:rsidRDefault="000E4A83" w:rsidP="00B579F5">
      <w:pPr>
        <w:pStyle w:val="SubStepAlpha"/>
      </w:pPr>
      <w:r>
        <w:t xml:space="preserve">Issue the show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interface</w:t>
      </w:r>
      <w:r>
        <w:t xml:space="preserve"> command </w:t>
      </w:r>
      <w:r w:rsidR="00DD4A8E">
        <w:t>to verify that Authentication Key has been assigned to the serial interfaces on all routers.</w:t>
      </w:r>
    </w:p>
    <w:p w14:paraId="665A06DD" w14:textId="77777777" w:rsidR="00DD4A8E" w:rsidRPr="005F1DB3" w:rsidRDefault="00DD4A8E" w:rsidP="00B579F5">
      <w:pPr>
        <w:pStyle w:val="CMD"/>
      </w:pPr>
      <w:r w:rsidRPr="005F1DB3">
        <w:t>R1#</w:t>
      </w:r>
      <w:r>
        <w:t xml:space="preserve"> </w:t>
      </w:r>
      <w:r w:rsidRPr="00B579F5">
        <w:rPr>
          <w:b/>
        </w:rPr>
        <w:t xml:space="preserve">show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interface </w:t>
      </w:r>
      <w:r w:rsidR="00570E01">
        <w:rPr>
          <w:b/>
        </w:rPr>
        <w:t>S0/1/0</w:t>
      </w:r>
    </w:p>
    <w:p w14:paraId="26C630D7" w14:textId="77777777" w:rsidR="00DD4A8E" w:rsidRPr="005F1DB3" w:rsidRDefault="00DD4A8E" w:rsidP="00B579F5">
      <w:pPr>
        <w:pStyle w:val="CMDOutput"/>
      </w:pPr>
      <w:r w:rsidRPr="005F1DB3">
        <w:t xml:space="preserve">Serial0/0/0 is up, line protocol is up </w:t>
      </w:r>
    </w:p>
    <w:p w14:paraId="1C4C78CE" w14:textId="77777777" w:rsidR="00DD4A8E" w:rsidRPr="005F1DB3" w:rsidRDefault="00DD4A8E" w:rsidP="00B579F5">
      <w:pPr>
        <w:pStyle w:val="CMDOutput"/>
      </w:pPr>
      <w:r w:rsidRPr="005F1DB3">
        <w:t xml:space="preserve">  Internet Address 10.1.1.1/30, Area 0, Attached via Network Statement</w:t>
      </w:r>
    </w:p>
    <w:p w14:paraId="3CC3425D" w14:textId="77777777" w:rsidR="00DD4A8E" w:rsidRPr="005F1DB3" w:rsidRDefault="00DD4A8E" w:rsidP="00B579F5">
      <w:pPr>
        <w:pStyle w:val="CMDOutput"/>
      </w:pPr>
      <w:r w:rsidRPr="005F1DB3">
        <w:t xml:space="preserve">  Process ID 1, Router ID 192.168.1.1, Network Type POINT_TO_POINT, Cost: 64</w:t>
      </w:r>
    </w:p>
    <w:p w14:paraId="29D5C739" w14:textId="77777777" w:rsidR="00DD4A8E" w:rsidRPr="005F1DB3" w:rsidRDefault="00DD4A8E" w:rsidP="00B579F5">
      <w:pPr>
        <w:pStyle w:val="CMDOutput"/>
      </w:pPr>
      <w:r w:rsidRPr="005F1DB3">
        <w:t xml:space="preserve">  Topology-MTID    Cost    Disabled    Shutdown      Topology Name</w:t>
      </w:r>
    </w:p>
    <w:p w14:paraId="09489C98" w14:textId="77777777" w:rsidR="00DD4A8E" w:rsidRPr="005F1DB3" w:rsidRDefault="00DD4A8E" w:rsidP="00B579F5">
      <w:pPr>
        <w:pStyle w:val="CMDOutput"/>
      </w:pPr>
      <w:r w:rsidRPr="005F1DB3">
        <w:t xml:space="preserve">        0           64        no          </w:t>
      </w:r>
      <w:proofErr w:type="spellStart"/>
      <w:r w:rsidRPr="005F1DB3">
        <w:t>no</w:t>
      </w:r>
      <w:proofErr w:type="spellEnd"/>
      <w:r w:rsidRPr="005F1DB3">
        <w:t xml:space="preserve">            Base</w:t>
      </w:r>
    </w:p>
    <w:p w14:paraId="41AC2040" w14:textId="77777777" w:rsidR="00DD4A8E" w:rsidRPr="005F1DB3" w:rsidRDefault="00DD4A8E" w:rsidP="00B579F5">
      <w:pPr>
        <w:pStyle w:val="CMDOutput"/>
      </w:pPr>
      <w:r w:rsidRPr="005F1DB3">
        <w:t xml:space="preserve">  Transmit Delay is 1 sec, State POINT_TO_POINT</w:t>
      </w:r>
    </w:p>
    <w:p w14:paraId="035E1776" w14:textId="77777777" w:rsidR="00DD4A8E" w:rsidRPr="00B579F5" w:rsidRDefault="00DD4A8E" w:rsidP="00B579F5">
      <w:pPr>
        <w:pStyle w:val="CMDOutput"/>
      </w:pPr>
      <w:r w:rsidRPr="00B579F5">
        <w:t xml:space="preserve">  Timer intervals configured, Hello 10, Dead 40, Wait 40, Retransmit 5</w:t>
      </w:r>
    </w:p>
    <w:p w14:paraId="4BB6C609" w14:textId="77777777" w:rsidR="00DD4A8E" w:rsidRPr="00B579F5" w:rsidRDefault="00DD4A8E" w:rsidP="00B579F5">
      <w:pPr>
        <w:pStyle w:val="CMDOutput"/>
      </w:pPr>
      <w:r w:rsidRPr="00B579F5">
        <w:t xml:space="preserve">    </w:t>
      </w:r>
      <w:proofErr w:type="spellStart"/>
      <w:r w:rsidRPr="00B579F5">
        <w:t>oob</w:t>
      </w:r>
      <w:proofErr w:type="spellEnd"/>
      <w:r w:rsidRPr="00B579F5">
        <w:t>-resync timeout 40</w:t>
      </w:r>
    </w:p>
    <w:p w14:paraId="3DD81BA4" w14:textId="77777777" w:rsidR="00DD4A8E" w:rsidRPr="00B579F5" w:rsidRDefault="00DD4A8E" w:rsidP="00B579F5">
      <w:pPr>
        <w:pStyle w:val="CMDOutput"/>
      </w:pPr>
      <w:r w:rsidRPr="00B579F5">
        <w:t xml:space="preserve">    Hello due in 00:00:02</w:t>
      </w:r>
    </w:p>
    <w:p w14:paraId="26A92A49" w14:textId="77777777" w:rsidR="00DD4A8E" w:rsidRPr="00B579F5" w:rsidRDefault="00DD4A8E" w:rsidP="00B579F5">
      <w:pPr>
        <w:pStyle w:val="CMDOutput"/>
      </w:pPr>
      <w:r w:rsidRPr="00B579F5">
        <w:t xml:space="preserve">  Supports Link-local Signaling (LLS)</w:t>
      </w:r>
    </w:p>
    <w:p w14:paraId="42C805D7" w14:textId="77777777" w:rsidR="00DD4A8E" w:rsidRPr="00B579F5" w:rsidRDefault="00DD4A8E" w:rsidP="00B579F5">
      <w:pPr>
        <w:pStyle w:val="CMDOutput"/>
      </w:pPr>
      <w:r w:rsidRPr="00B579F5">
        <w:t xml:space="preserve">  Cisco NSF helper support enabled</w:t>
      </w:r>
    </w:p>
    <w:p w14:paraId="0E94E259" w14:textId="77777777" w:rsidR="00DD4A8E" w:rsidRPr="00B579F5" w:rsidRDefault="00DD4A8E" w:rsidP="00B579F5">
      <w:pPr>
        <w:pStyle w:val="CMDOutput"/>
      </w:pPr>
      <w:r w:rsidRPr="00B579F5">
        <w:t xml:space="preserve">  IETF NSF helper support enabled</w:t>
      </w:r>
    </w:p>
    <w:p w14:paraId="00BC30A0" w14:textId="77777777" w:rsidR="00DD4A8E" w:rsidRPr="00B579F5" w:rsidRDefault="00DD4A8E" w:rsidP="00B579F5">
      <w:pPr>
        <w:pStyle w:val="CMDOutput"/>
      </w:pPr>
      <w:r w:rsidRPr="00B579F5">
        <w:t xml:space="preserve">  Index 2/2, flood queue length 0</w:t>
      </w:r>
    </w:p>
    <w:p w14:paraId="4EA217C1" w14:textId="77777777" w:rsidR="00DD4A8E" w:rsidRPr="00B579F5" w:rsidRDefault="00DD4A8E" w:rsidP="00B579F5">
      <w:pPr>
        <w:pStyle w:val="CMDOutput"/>
      </w:pPr>
      <w:r w:rsidRPr="00B579F5">
        <w:t xml:space="preserve">  Next 0x0(0)/0x0(0)</w:t>
      </w:r>
    </w:p>
    <w:p w14:paraId="3B7638B5" w14:textId="77777777" w:rsidR="00DD4A8E" w:rsidRPr="00B579F5" w:rsidRDefault="00DD4A8E" w:rsidP="00B579F5">
      <w:pPr>
        <w:pStyle w:val="CMDOutput"/>
      </w:pPr>
      <w:r w:rsidRPr="00B579F5">
        <w:t xml:space="preserve">  Last flood scan length is 1, maximum is 1</w:t>
      </w:r>
    </w:p>
    <w:p w14:paraId="416A44C8" w14:textId="77777777" w:rsidR="00DD4A8E" w:rsidRPr="00B579F5" w:rsidRDefault="00DD4A8E" w:rsidP="00B579F5">
      <w:pPr>
        <w:pStyle w:val="CMDOutput"/>
      </w:pPr>
      <w:r w:rsidRPr="00B579F5">
        <w:t xml:space="preserve">  Last flood scan time is 0 msec, maximum is 0 msec</w:t>
      </w:r>
    </w:p>
    <w:p w14:paraId="24DD7C02" w14:textId="77777777" w:rsidR="00DD4A8E" w:rsidRPr="00B579F5" w:rsidRDefault="00DD4A8E" w:rsidP="00B579F5">
      <w:pPr>
        <w:pStyle w:val="CMDOutput"/>
      </w:pPr>
      <w:r w:rsidRPr="00B579F5">
        <w:lastRenderedPageBreak/>
        <w:t xml:space="preserve">  Neighbor Count is 1, Adjacent neighbor count is 1 </w:t>
      </w:r>
    </w:p>
    <w:p w14:paraId="5FEB19EA" w14:textId="77777777" w:rsidR="00DD4A8E" w:rsidRPr="00B579F5" w:rsidRDefault="00DD4A8E" w:rsidP="00B579F5">
      <w:pPr>
        <w:pStyle w:val="CMDOutput"/>
      </w:pPr>
      <w:r w:rsidRPr="00B579F5">
        <w:t xml:space="preserve">    Adjacent with neighbor 10.2.2.2</w:t>
      </w:r>
    </w:p>
    <w:p w14:paraId="594E00E5" w14:textId="77777777" w:rsidR="00DD4A8E" w:rsidRPr="00B579F5" w:rsidRDefault="00DD4A8E" w:rsidP="00B579F5">
      <w:pPr>
        <w:pStyle w:val="CMDOutput"/>
      </w:pPr>
      <w:r w:rsidRPr="00B579F5">
        <w:t xml:space="preserve">  Suppress hello for 0 neighbor(s)</w:t>
      </w:r>
    </w:p>
    <w:p w14:paraId="208537B2" w14:textId="77777777" w:rsidR="00DD4A8E" w:rsidRPr="00B579F5" w:rsidRDefault="00DD4A8E" w:rsidP="00B579F5">
      <w:pPr>
        <w:pStyle w:val="CMDOutput"/>
        <w:rPr>
          <w:highlight w:val="yellow"/>
        </w:rPr>
      </w:pPr>
      <w:r w:rsidRPr="00B579F5">
        <w:t xml:space="preserve">  </w:t>
      </w:r>
      <w:r w:rsidRPr="00B579F5">
        <w:rPr>
          <w:highlight w:val="yellow"/>
        </w:rPr>
        <w:t>Cryptographic authentication enabled</w:t>
      </w:r>
    </w:p>
    <w:p w14:paraId="31B66DB9" w14:textId="77777777" w:rsidR="00DD4A8E" w:rsidRPr="005F1DB3" w:rsidRDefault="00DD4A8E" w:rsidP="00B579F5">
      <w:pPr>
        <w:pStyle w:val="CMDOutput"/>
      </w:pPr>
      <w:r w:rsidRPr="00B579F5">
        <w:rPr>
          <w:highlight w:val="yellow"/>
        </w:rPr>
        <w:t xml:space="preserve">    Sending SA: Key 1, Algorithm HMAC-SHA-256 - key chain </w:t>
      </w:r>
      <w:proofErr w:type="spellStart"/>
      <w:r w:rsidRPr="00B579F5">
        <w:rPr>
          <w:highlight w:val="yellow"/>
        </w:rPr>
        <w:t>NetAcad</w:t>
      </w:r>
      <w:proofErr w:type="spellEnd"/>
    </w:p>
    <w:p w14:paraId="3E9C25AD" w14:textId="77777777" w:rsidR="00DD4A8E" w:rsidRDefault="00DD4A8E" w:rsidP="00B579F5">
      <w:pPr>
        <w:pStyle w:val="CMD"/>
      </w:pPr>
      <w:r w:rsidRPr="005F1DB3">
        <w:t>R1#</w:t>
      </w:r>
    </w:p>
    <w:p w14:paraId="075E4507" w14:textId="77777777" w:rsidR="00DD4A8E" w:rsidRDefault="00DD4A8E" w:rsidP="00B579F5">
      <w:pPr>
        <w:pStyle w:val="SubStepAlpha"/>
      </w:pPr>
      <w:r>
        <w:t xml:space="preserve">Issue the </w:t>
      </w:r>
      <w:r w:rsidRPr="00F740DF">
        <w:rPr>
          <w:b/>
        </w:rPr>
        <w:t xml:space="preserve">show </w:t>
      </w:r>
      <w:proofErr w:type="spellStart"/>
      <w:r w:rsidRPr="00F740DF">
        <w:rPr>
          <w:b/>
        </w:rPr>
        <w:t>ip</w:t>
      </w:r>
      <w:proofErr w:type="spellEnd"/>
      <w:r w:rsidRPr="00F740DF">
        <w:rPr>
          <w:b/>
        </w:rPr>
        <w:t xml:space="preserve"> </w:t>
      </w:r>
      <w:proofErr w:type="spellStart"/>
      <w:r w:rsidRPr="00F740DF">
        <w:rPr>
          <w:b/>
        </w:rPr>
        <w:t>ospf</w:t>
      </w:r>
      <w:proofErr w:type="spellEnd"/>
      <w:r>
        <w:t xml:space="preserve"> neighbor command to verify that each router lists the other routers in the network as neighbors.</w:t>
      </w:r>
    </w:p>
    <w:p w14:paraId="468AD597" w14:textId="77777777" w:rsidR="00DD4A8E" w:rsidRDefault="00DD4A8E" w:rsidP="00DD4A8E">
      <w:pPr>
        <w:pStyle w:val="CMD"/>
      </w:pPr>
      <w:r>
        <w:t xml:space="preserve">R2# </w:t>
      </w:r>
      <w:r w:rsidRPr="00B579F5">
        <w:rPr>
          <w:b/>
        </w:rPr>
        <w:t xml:space="preserve">show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neighbor</w:t>
      </w:r>
    </w:p>
    <w:p w14:paraId="5730D699" w14:textId="77777777" w:rsidR="00DD4A8E" w:rsidRDefault="00DD4A8E" w:rsidP="00DD4A8E">
      <w:pPr>
        <w:pStyle w:val="CMD"/>
      </w:pPr>
    </w:p>
    <w:p w14:paraId="07A59622" w14:textId="77777777" w:rsidR="00DD4A8E" w:rsidRDefault="00DD4A8E" w:rsidP="00B579F5">
      <w:pPr>
        <w:pStyle w:val="CMDOutput"/>
      </w:pPr>
      <w:r>
        <w:t xml:space="preserve">Neighbor ID     </w:t>
      </w:r>
      <w:proofErr w:type="spellStart"/>
      <w:r>
        <w:t>Pri</w:t>
      </w:r>
      <w:proofErr w:type="spellEnd"/>
      <w:r>
        <w:t xml:space="preserve">   State           Dead Time   Address         Interface</w:t>
      </w:r>
    </w:p>
    <w:p w14:paraId="767D5510" w14:textId="77777777" w:rsidR="00DD4A8E" w:rsidRDefault="00DD4A8E" w:rsidP="00B579F5">
      <w:pPr>
        <w:pStyle w:val="CMDOutput"/>
      </w:pPr>
      <w:r>
        <w:t>192.168.3.1       0   FULL</w:t>
      </w:r>
      <w:proofErr w:type="gramStart"/>
      <w:r>
        <w:t>/  -</w:t>
      </w:r>
      <w:proofErr w:type="gramEnd"/>
      <w:r>
        <w:t xml:space="preserve">        00:00:39    10.2.2.1        Serial0/</w:t>
      </w:r>
      <w:r w:rsidR="00373579">
        <w:t>1</w:t>
      </w:r>
      <w:r>
        <w:t>/1</w:t>
      </w:r>
    </w:p>
    <w:p w14:paraId="4135484A" w14:textId="77777777" w:rsidR="00DD4A8E" w:rsidRDefault="00DD4A8E" w:rsidP="00B579F5">
      <w:pPr>
        <w:pStyle w:val="CMDOutput"/>
      </w:pPr>
      <w:r>
        <w:t>192.168.1.1       0   FULL</w:t>
      </w:r>
      <w:proofErr w:type="gramStart"/>
      <w:r>
        <w:t>/  -</w:t>
      </w:r>
      <w:proofErr w:type="gramEnd"/>
      <w:r>
        <w:t xml:space="preserve">        00:00:37    10.1.1.1        Serial0/</w:t>
      </w:r>
      <w:r w:rsidR="00373579">
        <w:t>1</w:t>
      </w:r>
      <w:r>
        <w:t>/0</w:t>
      </w:r>
    </w:p>
    <w:p w14:paraId="342313ED" w14:textId="77777777" w:rsidR="00DD4A8E" w:rsidRDefault="00DD4A8E" w:rsidP="00B579F5">
      <w:pPr>
        <w:pStyle w:val="CMD"/>
      </w:pPr>
      <w:r>
        <w:t>R2#</w:t>
      </w:r>
    </w:p>
    <w:p w14:paraId="40C04B28" w14:textId="77777777" w:rsidR="00DD4A8E" w:rsidRDefault="00DD4A8E" w:rsidP="00DD4A8E">
      <w:pPr>
        <w:pStyle w:val="SubStepAlpha"/>
      </w:pPr>
      <w:r>
        <w:t xml:space="preserve">Issue the </w:t>
      </w:r>
      <w:r w:rsidRPr="00F740DF">
        <w:rPr>
          <w:b/>
        </w:rPr>
        <w:t xml:space="preserve">show </w:t>
      </w:r>
      <w:proofErr w:type="spellStart"/>
      <w:r w:rsidRPr="00F740DF">
        <w:rPr>
          <w:b/>
        </w:rPr>
        <w:t>ip</w:t>
      </w:r>
      <w:proofErr w:type="spellEnd"/>
      <w:r w:rsidRPr="00F740DF">
        <w:rPr>
          <w:b/>
        </w:rPr>
        <w:t xml:space="preserve"> route</w:t>
      </w:r>
      <w:r>
        <w:t xml:space="preserve"> command to verify that all networks display in the routing table on all routers.</w:t>
      </w:r>
    </w:p>
    <w:p w14:paraId="2C101220" w14:textId="77777777" w:rsidR="00DD4A8E" w:rsidRDefault="00DD4A8E" w:rsidP="00DD4A8E">
      <w:pPr>
        <w:pStyle w:val="CMD"/>
      </w:pPr>
      <w:r>
        <w:t xml:space="preserve">R3# </w:t>
      </w:r>
      <w:r w:rsidRPr="00B579F5">
        <w:rPr>
          <w:b/>
        </w:rPr>
        <w:t xml:space="preserve">show </w:t>
      </w:r>
      <w:proofErr w:type="spellStart"/>
      <w:r w:rsidRPr="00B579F5">
        <w:rPr>
          <w:b/>
        </w:rPr>
        <w:t>ip</w:t>
      </w:r>
      <w:proofErr w:type="spellEnd"/>
      <w:r w:rsidRPr="00B579F5">
        <w:rPr>
          <w:b/>
        </w:rPr>
        <w:t xml:space="preserve"> route</w:t>
      </w:r>
    </w:p>
    <w:p w14:paraId="7F94323C" w14:textId="77777777" w:rsidR="00DD4A8E" w:rsidRDefault="00DD4A8E" w:rsidP="00B579F5">
      <w:pPr>
        <w:pStyle w:val="CMDOutput"/>
      </w:pPr>
      <w:r>
        <w:t>Codes: L - local, C - connected, S - static, R - RIP, M - mobile, B - BGP</w:t>
      </w:r>
    </w:p>
    <w:p w14:paraId="7358151D" w14:textId="77777777" w:rsidR="00DD4A8E" w:rsidRDefault="00DD4A8E" w:rsidP="00B579F5">
      <w:pPr>
        <w:pStyle w:val="CMDOutput"/>
      </w:pPr>
      <w:r>
        <w:t xml:space="preserve">       D - EIGRP, EX - EIGRP external, O - OSPF, IA - OSPF inter area </w:t>
      </w:r>
    </w:p>
    <w:p w14:paraId="152EFA57" w14:textId="77777777" w:rsidR="00DD4A8E" w:rsidRDefault="00DD4A8E" w:rsidP="00B579F5">
      <w:pPr>
        <w:pStyle w:val="CMDOutput"/>
      </w:pPr>
      <w:r>
        <w:t xml:space="preserve">       N1 - OSPF NSSA external type 1, N2 - OSPF NSSA external type 2</w:t>
      </w:r>
    </w:p>
    <w:p w14:paraId="4646985F" w14:textId="77777777" w:rsidR="00DD4A8E" w:rsidRDefault="00DD4A8E" w:rsidP="00B579F5">
      <w:pPr>
        <w:pStyle w:val="CMDOutput"/>
      </w:pPr>
      <w:r>
        <w:t xml:space="preserve">       E1 - OSPF external type 1, E2 - OSPF external type 2</w:t>
      </w:r>
    </w:p>
    <w:p w14:paraId="1D505A44" w14:textId="77777777" w:rsidR="00DD4A8E" w:rsidRDefault="00DD4A8E" w:rsidP="00B579F5">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2EA3AFCE" w14:textId="77777777" w:rsidR="00DD4A8E" w:rsidRDefault="00DD4A8E" w:rsidP="00B579F5">
      <w:pPr>
        <w:pStyle w:val="CMDOutput"/>
      </w:pPr>
      <w:r>
        <w:t xml:space="preserve">       </w:t>
      </w:r>
      <w:proofErr w:type="spellStart"/>
      <w:r>
        <w:t>ia</w:t>
      </w:r>
      <w:proofErr w:type="spellEnd"/>
      <w:r>
        <w:t xml:space="preserve"> - IS-IS inter area, * - candidate default, U - per-user static route</w:t>
      </w:r>
    </w:p>
    <w:p w14:paraId="589C4827" w14:textId="77777777" w:rsidR="00DD4A8E" w:rsidRDefault="00DD4A8E" w:rsidP="00B579F5">
      <w:pPr>
        <w:pStyle w:val="CMDOutput"/>
      </w:pPr>
      <w:r>
        <w:t xml:space="preserve">       o - ODR, P - periodic downloaded static route, H - NHRP, l - LISP</w:t>
      </w:r>
    </w:p>
    <w:p w14:paraId="7E88E398" w14:textId="77777777" w:rsidR="00DD4A8E" w:rsidRDefault="00DD4A8E" w:rsidP="00B579F5">
      <w:pPr>
        <w:pStyle w:val="CMDOutput"/>
      </w:pPr>
      <w:r>
        <w:t xml:space="preserve">       a - application route</w:t>
      </w:r>
    </w:p>
    <w:p w14:paraId="64903FD8" w14:textId="77777777" w:rsidR="00DD4A8E" w:rsidRDefault="00DD4A8E" w:rsidP="00B579F5">
      <w:pPr>
        <w:pStyle w:val="CMDOutput"/>
      </w:pPr>
      <w:r>
        <w:t xml:space="preserve">       + - replicated route, % - next hop override</w:t>
      </w:r>
    </w:p>
    <w:p w14:paraId="0CEE249A" w14:textId="77777777" w:rsidR="00DD4A8E" w:rsidRDefault="00DD4A8E" w:rsidP="00B579F5">
      <w:pPr>
        <w:pStyle w:val="CMDOutput"/>
      </w:pPr>
    </w:p>
    <w:p w14:paraId="26FEE756" w14:textId="77777777" w:rsidR="00366A48" w:rsidRDefault="00BA0F04">
      <w:pPr>
        <w:pStyle w:val="CMDOutput"/>
      </w:pPr>
      <w:r>
        <w:t>Gateway of last resort is not set</w:t>
      </w:r>
    </w:p>
    <w:p w14:paraId="1BFD9B59" w14:textId="77777777" w:rsidR="00366A48" w:rsidRDefault="00366A48">
      <w:pPr>
        <w:pStyle w:val="CMDOutput"/>
      </w:pPr>
    </w:p>
    <w:p w14:paraId="6B3D5549" w14:textId="77777777" w:rsidR="00366A48" w:rsidRDefault="00BA0F04">
      <w:pPr>
        <w:pStyle w:val="CMDOutput"/>
      </w:pPr>
      <w:r>
        <w:t xml:space="preserve">      10.0.0.0/8 is variably </w:t>
      </w:r>
      <w:proofErr w:type="spellStart"/>
      <w:r>
        <w:t>subnetted</w:t>
      </w:r>
      <w:proofErr w:type="spellEnd"/>
      <w:r>
        <w:t>, 3 subnets, 2 masks</w:t>
      </w:r>
    </w:p>
    <w:p w14:paraId="2AFDB4F3" w14:textId="77777777" w:rsidR="00366A48" w:rsidRDefault="00BA0F04">
      <w:pPr>
        <w:pStyle w:val="CMDOutput"/>
      </w:pPr>
      <w:r>
        <w:t>O        10.1.1.0/30 [110/1562] via 10.2.2.2, 00:01:56, Serial0/0/1</w:t>
      </w:r>
    </w:p>
    <w:p w14:paraId="6213A99D" w14:textId="77777777" w:rsidR="00366A48" w:rsidRDefault="00BA0F04">
      <w:pPr>
        <w:pStyle w:val="CMDOutput"/>
      </w:pPr>
      <w:r>
        <w:t>C        10.2.2.0/30 is directly connected, Serial0/0/1</w:t>
      </w:r>
    </w:p>
    <w:p w14:paraId="275ED5FC" w14:textId="77777777" w:rsidR="00366A48" w:rsidRDefault="00BA0F04">
      <w:pPr>
        <w:pStyle w:val="CMDOutput"/>
      </w:pPr>
      <w:r>
        <w:t>L        10.2.2.1/32 is directly connected, Serial0/0/1</w:t>
      </w:r>
    </w:p>
    <w:p w14:paraId="7C43F83D" w14:textId="77777777" w:rsidR="00366A48" w:rsidRDefault="00BA0F04">
      <w:pPr>
        <w:pStyle w:val="CMDOutput"/>
      </w:pPr>
      <w:r>
        <w:t>O     192.168.1.0/24 [110/1563] via 10.2.2.2, 00:01:46, Serial0/0/1</w:t>
      </w:r>
    </w:p>
    <w:p w14:paraId="5697383E" w14:textId="77777777" w:rsidR="00366A48" w:rsidRDefault="00BA0F04">
      <w:pPr>
        <w:pStyle w:val="CMDOutput"/>
      </w:pPr>
      <w:r>
        <w:t xml:space="preserve">      192.168.3.0/24 is variably </w:t>
      </w:r>
      <w:proofErr w:type="spellStart"/>
      <w:r>
        <w:t>subnetted</w:t>
      </w:r>
      <w:proofErr w:type="spellEnd"/>
      <w:r>
        <w:t>, 2 subnets, 2 masks</w:t>
      </w:r>
    </w:p>
    <w:p w14:paraId="02557493" w14:textId="77777777" w:rsidR="00366A48" w:rsidRDefault="00BA0F04">
      <w:pPr>
        <w:pStyle w:val="CMDOutput"/>
      </w:pPr>
      <w:r>
        <w:t>C        192.168.3.0/24 is directly connected, GigabitEthernet0/1</w:t>
      </w:r>
    </w:p>
    <w:p w14:paraId="2365DAE9" w14:textId="77777777" w:rsidR="00366A48" w:rsidRDefault="00BA0F04">
      <w:pPr>
        <w:pStyle w:val="CMDOutput"/>
      </w:pPr>
      <w:r>
        <w:t>L        192.168.3.1/32 is directly connected, GigabitEthernet0/1</w:t>
      </w:r>
    </w:p>
    <w:p w14:paraId="158BD645" w14:textId="77777777" w:rsidR="00852937" w:rsidRDefault="00852937" w:rsidP="00B579F5">
      <w:pPr>
        <w:pStyle w:val="SubStepAlpha"/>
      </w:pPr>
      <w:r>
        <w:t xml:space="preserve">Use the </w:t>
      </w:r>
      <w:r w:rsidRPr="00B579F5">
        <w:rPr>
          <w:b/>
        </w:rPr>
        <w:t>ping</w:t>
      </w:r>
      <w:r>
        <w:t xml:space="preserve"> command to verify connectivity between PC-A and PC-C.</w:t>
      </w:r>
    </w:p>
    <w:p w14:paraId="30A7D355" w14:textId="77777777" w:rsidR="00852937" w:rsidRPr="005F1DB3" w:rsidRDefault="00852937" w:rsidP="00B579F5">
      <w:pPr>
        <w:pStyle w:val="BodyTextL50"/>
      </w:pPr>
      <w:r>
        <w:t>If the pings are not successful, troubleshoot before continuing.</w:t>
      </w:r>
    </w:p>
    <w:p w14:paraId="31633B8C" w14:textId="77777777" w:rsidR="004353EB" w:rsidRPr="008379A7" w:rsidRDefault="004353EB" w:rsidP="004353EB">
      <w:pPr>
        <w:pStyle w:val="PartHead"/>
        <w:rPr>
          <w:highlight w:val="cyan"/>
        </w:rPr>
      </w:pPr>
      <w:r w:rsidRPr="00AA318B">
        <w:rPr>
          <w:highlight w:val="cyan"/>
        </w:rPr>
        <w:t xml:space="preserve">Configure </w:t>
      </w:r>
      <w:r w:rsidRPr="008379A7">
        <w:rPr>
          <w:highlight w:val="cyan"/>
        </w:rPr>
        <w:t>Automated Security Features</w:t>
      </w:r>
    </w:p>
    <w:p w14:paraId="46F03144" w14:textId="77777777" w:rsidR="004353EB" w:rsidRDefault="004353EB" w:rsidP="004353EB">
      <w:pPr>
        <w:pStyle w:val="BodyTextL25"/>
      </w:pPr>
      <w:r w:rsidRPr="00292C0F">
        <w:t xml:space="preserve">In Part </w:t>
      </w:r>
      <w:r w:rsidR="00AF3C14">
        <w:t>6</w:t>
      </w:r>
      <w:r w:rsidRPr="00292C0F">
        <w:t xml:space="preserve"> of this lab, you will</w:t>
      </w:r>
      <w:r>
        <w:t xml:space="preserve"> do as follows:</w:t>
      </w:r>
    </w:p>
    <w:p w14:paraId="079EDB84" w14:textId="77777777" w:rsidR="004353EB" w:rsidRDefault="000424AF" w:rsidP="004E38AC">
      <w:pPr>
        <w:pStyle w:val="Bulletlevel1"/>
      </w:pPr>
      <w:r>
        <w:t xml:space="preserve">Use </w:t>
      </w:r>
      <w:proofErr w:type="spellStart"/>
      <w:r>
        <w:t>AutoSecure</w:t>
      </w:r>
      <w:proofErr w:type="spellEnd"/>
      <w:r>
        <w:t xml:space="preserve"> to secure</w:t>
      </w:r>
      <w:r w:rsidR="00852937">
        <w:t xml:space="preserve"> </w:t>
      </w:r>
      <w:r w:rsidR="004353EB">
        <w:t>R3.</w:t>
      </w:r>
    </w:p>
    <w:p w14:paraId="74581A50" w14:textId="77777777" w:rsidR="004353EB" w:rsidRPr="00461AB0" w:rsidRDefault="004353EB" w:rsidP="004E38AC">
      <w:pPr>
        <w:pStyle w:val="Bulletlevel1"/>
      </w:pPr>
      <w:r w:rsidRPr="00461AB0">
        <w:rPr>
          <w:lang w:eastAsia="ja-JP"/>
        </w:rPr>
        <w:t xml:space="preserve">Review router security configurations </w:t>
      </w:r>
      <w:r w:rsidR="00852937">
        <w:rPr>
          <w:lang w:eastAsia="ja-JP"/>
        </w:rPr>
        <w:t xml:space="preserve">with </w:t>
      </w:r>
      <w:r w:rsidRPr="00461AB0">
        <w:rPr>
          <w:lang w:eastAsia="ja-JP"/>
        </w:rPr>
        <w:t>CLI.</w:t>
      </w:r>
    </w:p>
    <w:p w14:paraId="72F65437" w14:textId="77777777" w:rsidR="004353EB" w:rsidRPr="00DB03DF" w:rsidRDefault="004353EB" w:rsidP="00461AA5">
      <w:pPr>
        <w:pStyle w:val="TaskHead"/>
      </w:pPr>
      <w:r>
        <w:t xml:space="preserve">Use </w:t>
      </w:r>
      <w:proofErr w:type="spellStart"/>
      <w:r>
        <w:t>AutoSecure</w:t>
      </w:r>
      <w:proofErr w:type="spellEnd"/>
      <w:r>
        <w:t xml:space="preserve"> to Secure R3</w:t>
      </w:r>
      <w:r w:rsidR="0031598D">
        <w:t>.</w:t>
      </w:r>
    </w:p>
    <w:p w14:paraId="6F09A435" w14:textId="77777777" w:rsidR="004353EB" w:rsidRPr="00AA5288" w:rsidRDefault="004353EB" w:rsidP="004353EB">
      <w:pPr>
        <w:pStyle w:val="BodyTextL25"/>
      </w:pPr>
      <w:r w:rsidRPr="00AA5288">
        <w:t xml:space="preserve">By using a single command in CLI mode, the </w:t>
      </w:r>
      <w:proofErr w:type="spellStart"/>
      <w:r w:rsidRPr="00AA5288">
        <w:t>AutoSecure</w:t>
      </w:r>
      <w:proofErr w:type="spellEnd"/>
      <w:r w:rsidRPr="00AA5288">
        <w:t xml:space="preserve"> feature allows you to disable common IP</w:t>
      </w:r>
      <w:r>
        <w:t xml:space="preserve"> </w:t>
      </w:r>
      <w:r w:rsidRPr="00AA5288">
        <w:t>services that can b</w:t>
      </w:r>
      <w:r w:rsidR="00E069B8">
        <w:t>e exploited for network attacks. It can also</w:t>
      </w:r>
      <w:r w:rsidRPr="00AA5288">
        <w:t xml:space="preserve"> enable IP services and features that can aid in the</w:t>
      </w:r>
      <w:r>
        <w:t xml:space="preserve"> </w:t>
      </w:r>
      <w:r w:rsidRPr="00AA5288">
        <w:t xml:space="preserve">defense of a network when under attack. </w:t>
      </w:r>
      <w:proofErr w:type="spellStart"/>
      <w:r w:rsidRPr="00AA5288">
        <w:t>AutoSecure</w:t>
      </w:r>
      <w:proofErr w:type="spellEnd"/>
      <w:r w:rsidRPr="00AA5288">
        <w:t xml:space="preserve"> simplifies the security configuration of a router and</w:t>
      </w:r>
      <w:r>
        <w:t xml:space="preserve"> </w:t>
      </w:r>
      <w:r w:rsidRPr="00AA5288">
        <w:t>hardens the router configuration.</w:t>
      </w:r>
    </w:p>
    <w:p w14:paraId="5FED8A8D" w14:textId="77777777" w:rsidR="004353EB" w:rsidRDefault="004353EB" w:rsidP="004353EB">
      <w:pPr>
        <w:pStyle w:val="StepHead"/>
      </w:pPr>
      <w:r>
        <w:rPr>
          <w:rFonts w:cs="Arial"/>
        </w:rPr>
        <w:t xml:space="preserve">Use the </w:t>
      </w:r>
      <w:proofErr w:type="spellStart"/>
      <w:r>
        <w:rPr>
          <w:rFonts w:cs="Arial"/>
        </w:rPr>
        <w:t>A</w:t>
      </w:r>
      <w:r>
        <w:t>utoSecure</w:t>
      </w:r>
      <w:proofErr w:type="spellEnd"/>
      <w:r>
        <w:t xml:space="preserve"> Cisco IOS feature.</w:t>
      </w:r>
    </w:p>
    <w:p w14:paraId="36E92275" w14:textId="77777777" w:rsidR="004353EB" w:rsidRDefault="004353EB" w:rsidP="004E38AC">
      <w:pPr>
        <w:pStyle w:val="SubStepAlpha"/>
      </w:pPr>
      <w:r>
        <w:t xml:space="preserve">Enter privileged EXEC mode using the </w:t>
      </w:r>
      <w:r w:rsidR="005E2E48" w:rsidRPr="005E2E48">
        <w:rPr>
          <w:b/>
        </w:rPr>
        <w:t>enable</w:t>
      </w:r>
      <w:r>
        <w:t xml:space="preserve"> command.</w:t>
      </w:r>
    </w:p>
    <w:p w14:paraId="28DBB72D" w14:textId="77777777" w:rsidR="004353EB" w:rsidRDefault="004353EB" w:rsidP="004E38AC">
      <w:pPr>
        <w:pStyle w:val="SubStepAlpha"/>
      </w:pPr>
      <w:r>
        <w:lastRenderedPageBreak/>
        <w:t xml:space="preserve">Issue the </w:t>
      </w:r>
      <w:r w:rsidR="005E2E48" w:rsidRPr="005E2E48">
        <w:rPr>
          <w:b/>
        </w:rPr>
        <w:t>auto secure</w:t>
      </w:r>
      <w:r>
        <w:t xml:space="preserve"> command on R3 to lock down the router. R2 represents an ISP router, so assume that R3 S0/0/1 is connected to the Internet when prompted by the </w:t>
      </w:r>
      <w:proofErr w:type="spellStart"/>
      <w:r>
        <w:t>AutoSecure</w:t>
      </w:r>
      <w:proofErr w:type="spellEnd"/>
      <w:r>
        <w:t xml:space="preserve"> questions. Respond</w:t>
      </w:r>
      <w:r w:rsidRPr="001427D5">
        <w:t xml:space="preserve"> </w:t>
      </w:r>
      <w:r>
        <w:t xml:space="preserve">to the </w:t>
      </w:r>
      <w:proofErr w:type="spellStart"/>
      <w:r>
        <w:t>AutoSecure</w:t>
      </w:r>
      <w:proofErr w:type="spellEnd"/>
      <w:r>
        <w:t xml:space="preserve"> questions as shown in the following output. The responses are bolded.</w:t>
      </w:r>
    </w:p>
    <w:p w14:paraId="100EF691" w14:textId="77777777" w:rsidR="00366A48" w:rsidRDefault="000424AF">
      <w:pPr>
        <w:pStyle w:val="CMD"/>
      </w:pPr>
      <w:r>
        <w:t>R3#</w:t>
      </w:r>
      <w:r w:rsidR="0051788E">
        <w:t xml:space="preserve"> </w:t>
      </w:r>
      <w:r w:rsidR="0076748E" w:rsidRPr="0076748E">
        <w:rPr>
          <w:b/>
        </w:rPr>
        <w:t>auto secure</w:t>
      </w:r>
    </w:p>
    <w:p w14:paraId="2915DB83" w14:textId="77777777" w:rsidR="000424AF" w:rsidRDefault="0051788E" w:rsidP="000424AF">
      <w:pPr>
        <w:pStyle w:val="CMDOutput"/>
      </w:pPr>
      <w:r>
        <w:t xml:space="preserve">                 </w:t>
      </w:r>
      <w:r w:rsidR="000424AF">
        <w:t xml:space="preserve">--- </w:t>
      </w:r>
      <w:proofErr w:type="spellStart"/>
      <w:r w:rsidR="000424AF">
        <w:t>AutoSecure</w:t>
      </w:r>
      <w:proofErr w:type="spellEnd"/>
      <w:r w:rsidR="000424AF">
        <w:t xml:space="preserve"> Configuration ---</w:t>
      </w:r>
    </w:p>
    <w:p w14:paraId="46930B54" w14:textId="77777777" w:rsidR="000424AF" w:rsidRDefault="000424AF" w:rsidP="000424AF">
      <w:pPr>
        <w:pStyle w:val="CMDOutput"/>
      </w:pPr>
    </w:p>
    <w:p w14:paraId="12266E16" w14:textId="77777777" w:rsidR="000424AF" w:rsidRDefault="000424AF" w:rsidP="000424AF">
      <w:pPr>
        <w:pStyle w:val="CMDOutput"/>
      </w:pPr>
      <w:r>
        <w:t xml:space="preserve">*** </w:t>
      </w:r>
      <w:proofErr w:type="spellStart"/>
      <w:r>
        <w:t>AutoSecure</w:t>
      </w:r>
      <w:proofErr w:type="spellEnd"/>
      <w:r>
        <w:t xml:space="preserve"> configuration enhances the security of</w:t>
      </w:r>
    </w:p>
    <w:p w14:paraId="6759E9ED" w14:textId="77777777" w:rsidR="000424AF" w:rsidRDefault="000424AF" w:rsidP="000424AF">
      <w:pPr>
        <w:pStyle w:val="CMDOutput"/>
      </w:pPr>
      <w:r>
        <w:t xml:space="preserve">the router, but it will not make it </w:t>
      </w:r>
      <w:proofErr w:type="gramStart"/>
      <w:r>
        <w:t>absolutely resistant</w:t>
      </w:r>
      <w:proofErr w:type="gramEnd"/>
    </w:p>
    <w:p w14:paraId="7F70222E" w14:textId="77777777" w:rsidR="000424AF" w:rsidRDefault="000424AF" w:rsidP="000424AF">
      <w:pPr>
        <w:pStyle w:val="CMDOutput"/>
      </w:pPr>
      <w:r>
        <w:t>to all security attacks ***</w:t>
      </w:r>
    </w:p>
    <w:p w14:paraId="0BDC2CEF" w14:textId="77777777" w:rsidR="000424AF" w:rsidRDefault="000424AF" w:rsidP="000424AF">
      <w:pPr>
        <w:pStyle w:val="CMDOutput"/>
      </w:pPr>
    </w:p>
    <w:p w14:paraId="18B487CC" w14:textId="77777777" w:rsidR="000424AF" w:rsidRDefault="000424AF" w:rsidP="000424AF">
      <w:pPr>
        <w:pStyle w:val="CMDOutput"/>
      </w:pPr>
      <w:proofErr w:type="spellStart"/>
      <w:r>
        <w:t>AutoSecure</w:t>
      </w:r>
      <w:proofErr w:type="spellEnd"/>
      <w:r>
        <w:t xml:space="preserve"> will modify the configuration of your device.</w:t>
      </w:r>
    </w:p>
    <w:p w14:paraId="60CA4EB6" w14:textId="77777777" w:rsidR="000424AF" w:rsidRDefault="000424AF" w:rsidP="000424AF">
      <w:pPr>
        <w:pStyle w:val="CMDOutput"/>
      </w:pPr>
      <w:r>
        <w:t>All configuration changes will be shown. For a detailed</w:t>
      </w:r>
    </w:p>
    <w:p w14:paraId="4C3A7F66" w14:textId="77777777" w:rsidR="000424AF" w:rsidRDefault="000424AF" w:rsidP="000424AF">
      <w:pPr>
        <w:pStyle w:val="CMDOutput"/>
      </w:pPr>
      <w:r>
        <w:t>explanation of how the configuration changes enhance security</w:t>
      </w:r>
    </w:p>
    <w:p w14:paraId="7B363961" w14:textId="77777777" w:rsidR="000424AF" w:rsidRDefault="000424AF" w:rsidP="000424AF">
      <w:pPr>
        <w:pStyle w:val="CMDOutput"/>
      </w:pPr>
      <w:r>
        <w:t>and any possible side effects, please refer to Cisco.com for</w:t>
      </w:r>
    </w:p>
    <w:p w14:paraId="6A442975" w14:textId="77777777" w:rsidR="000424AF" w:rsidRDefault="000424AF" w:rsidP="000424AF">
      <w:pPr>
        <w:pStyle w:val="CMDOutput"/>
      </w:pPr>
      <w:proofErr w:type="spellStart"/>
      <w:r>
        <w:t>Autosecure</w:t>
      </w:r>
      <w:proofErr w:type="spellEnd"/>
      <w:r>
        <w:t xml:space="preserve"> documentation.</w:t>
      </w:r>
    </w:p>
    <w:p w14:paraId="53F76B02" w14:textId="77777777" w:rsidR="000424AF" w:rsidRDefault="000424AF" w:rsidP="000424AF">
      <w:pPr>
        <w:pStyle w:val="CMDOutput"/>
      </w:pPr>
      <w:r>
        <w:t>At any prompt you may enter '?' for help.</w:t>
      </w:r>
    </w:p>
    <w:p w14:paraId="55D10F15" w14:textId="77777777" w:rsidR="000424AF" w:rsidRDefault="000424AF" w:rsidP="000424AF">
      <w:pPr>
        <w:pStyle w:val="CMDOutput"/>
      </w:pPr>
      <w:r>
        <w:t>Use ctrl-c to abort this session at any prompt.</w:t>
      </w:r>
    </w:p>
    <w:p w14:paraId="503C6CEC" w14:textId="77777777" w:rsidR="000424AF" w:rsidRDefault="000424AF" w:rsidP="000424AF">
      <w:pPr>
        <w:pStyle w:val="CMDOutput"/>
      </w:pPr>
    </w:p>
    <w:p w14:paraId="392B80D6" w14:textId="77777777" w:rsidR="000424AF" w:rsidRDefault="000424AF" w:rsidP="000424AF">
      <w:pPr>
        <w:pStyle w:val="CMDOutput"/>
      </w:pPr>
      <w:r>
        <w:t xml:space="preserve">Gathering information about the router for </w:t>
      </w:r>
      <w:proofErr w:type="spellStart"/>
      <w:r>
        <w:t>AutoSecure</w:t>
      </w:r>
      <w:proofErr w:type="spellEnd"/>
    </w:p>
    <w:p w14:paraId="54FA692F" w14:textId="77777777" w:rsidR="000424AF" w:rsidRDefault="000424AF" w:rsidP="000424AF">
      <w:pPr>
        <w:pStyle w:val="CMDOutput"/>
      </w:pPr>
    </w:p>
    <w:p w14:paraId="25A208F1" w14:textId="77777777" w:rsidR="000424AF" w:rsidRDefault="000424AF" w:rsidP="000424AF">
      <w:pPr>
        <w:pStyle w:val="CMD"/>
      </w:pPr>
      <w:r>
        <w:t xml:space="preserve">Is this router connected to internet? [no]: </w:t>
      </w:r>
      <w:r w:rsidRPr="000424AF">
        <w:rPr>
          <w:b/>
        </w:rPr>
        <w:t>yes</w:t>
      </w:r>
    </w:p>
    <w:p w14:paraId="543DC95C" w14:textId="77777777" w:rsidR="000424AF" w:rsidRDefault="000424AF" w:rsidP="000424AF">
      <w:pPr>
        <w:pStyle w:val="CMDOutput"/>
      </w:pPr>
      <w:r>
        <w:t xml:space="preserve">Enter the number of interfaces facing the internet [1]: </w:t>
      </w:r>
      <w:r w:rsidR="00A4583F" w:rsidRPr="00A4583F">
        <w:rPr>
          <w:b/>
        </w:rPr>
        <w:t>[Enter]</w:t>
      </w:r>
    </w:p>
    <w:p w14:paraId="6162B705" w14:textId="77777777" w:rsidR="000424AF" w:rsidRDefault="000424AF" w:rsidP="000424AF">
      <w:pPr>
        <w:pStyle w:val="CMDOutput"/>
      </w:pPr>
    </w:p>
    <w:p w14:paraId="23142A89" w14:textId="77777777" w:rsidR="000424AF" w:rsidRDefault="000424AF" w:rsidP="000424AF">
      <w:pPr>
        <w:pStyle w:val="CMDOutput"/>
      </w:pPr>
      <w:r>
        <w:t>Interface                  IP-Address      OK? Method Status                Protocol</w:t>
      </w:r>
    </w:p>
    <w:p w14:paraId="57B09CF0" w14:textId="77777777" w:rsidR="000424AF" w:rsidRDefault="000424AF" w:rsidP="000424AF">
      <w:pPr>
        <w:pStyle w:val="CMDOutput"/>
      </w:pPr>
      <w:r>
        <w:t xml:space="preserve">Embedded-Service-Engine0/0 unassigned      YES </w:t>
      </w:r>
      <w:proofErr w:type="gramStart"/>
      <w:r>
        <w:t>NVRAM  administratively</w:t>
      </w:r>
      <w:proofErr w:type="gramEnd"/>
      <w:r>
        <w:t xml:space="preserve"> down </w:t>
      </w:r>
      <w:proofErr w:type="spellStart"/>
      <w:r>
        <w:t>down</w:t>
      </w:r>
      <w:proofErr w:type="spellEnd"/>
      <w:r>
        <w:t xml:space="preserve">    </w:t>
      </w:r>
    </w:p>
    <w:p w14:paraId="2D8194DB" w14:textId="77777777" w:rsidR="000424AF" w:rsidRDefault="000424AF" w:rsidP="000424AF">
      <w:pPr>
        <w:pStyle w:val="CMDOutput"/>
      </w:pPr>
      <w:r>
        <w:t xml:space="preserve">GigabitEthernet0/0         unassigned      YES manual administratively down </w:t>
      </w:r>
      <w:proofErr w:type="spellStart"/>
      <w:r>
        <w:t>down</w:t>
      </w:r>
      <w:proofErr w:type="spellEnd"/>
      <w:r>
        <w:t xml:space="preserve">    </w:t>
      </w:r>
    </w:p>
    <w:p w14:paraId="5F385E16" w14:textId="77777777" w:rsidR="000424AF" w:rsidRDefault="000424AF" w:rsidP="000424AF">
      <w:pPr>
        <w:pStyle w:val="CMDOutput"/>
      </w:pPr>
      <w:r>
        <w:t xml:space="preserve">GigabitEthernet0/1         192.168.3.1     YES manual up                    </w:t>
      </w:r>
      <w:proofErr w:type="spellStart"/>
      <w:r>
        <w:t>up</w:t>
      </w:r>
      <w:proofErr w:type="spellEnd"/>
      <w:r>
        <w:t xml:space="preserve">      </w:t>
      </w:r>
    </w:p>
    <w:p w14:paraId="107E6B9B" w14:textId="77777777" w:rsidR="000424AF" w:rsidRDefault="000424AF" w:rsidP="000424AF">
      <w:pPr>
        <w:pStyle w:val="CMDOutput"/>
      </w:pPr>
      <w:r>
        <w:t xml:space="preserve">Serial0/0/0                unassigned      YES </w:t>
      </w:r>
      <w:proofErr w:type="gramStart"/>
      <w:r>
        <w:t>NVRAM  administratively</w:t>
      </w:r>
      <w:proofErr w:type="gramEnd"/>
      <w:r>
        <w:t xml:space="preserve"> down </w:t>
      </w:r>
      <w:proofErr w:type="spellStart"/>
      <w:r>
        <w:t>down</w:t>
      </w:r>
      <w:proofErr w:type="spellEnd"/>
      <w:r>
        <w:t xml:space="preserve">    </w:t>
      </w:r>
    </w:p>
    <w:p w14:paraId="5CF2C537" w14:textId="77777777" w:rsidR="000424AF" w:rsidRDefault="000424AF" w:rsidP="000424AF">
      <w:pPr>
        <w:pStyle w:val="CMDOutput"/>
      </w:pPr>
      <w:r>
        <w:t xml:space="preserve">Serial0/0/1                10.2.2.1        YES manual up                    </w:t>
      </w:r>
      <w:proofErr w:type="spellStart"/>
      <w:r>
        <w:t>up</w:t>
      </w:r>
      <w:proofErr w:type="spellEnd"/>
      <w:r>
        <w:t xml:space="preserve">      </w:t>
      </w:r>
    </w:p>
    <w:p w14:paraId="6884B9C0" w14:textId="77777777" w:rsidR="000424AF" w:rsidRDefault="000424AF" w:rsidP="00A4583F">
      <w:pPr>
        <w:pStyle w:val="CMD"/>
      </w:pPr>
      <w:r>
        <w:t xml:space="preserve">Enter the interface name that is facing the internet: </w:t>
      </w:r>
      <w:r w:rsidRPr="00A4583F">
        <w:rPr>
          <w:b/>
        </w:rPr>
        <w:t>Serial0/</w:t>
      </w:r>
      <w:r w:rsidR="00373579">
        <w:rPr>
          <w:b/>
        </w:rPr>
        <w:t>1</w:t>
      </w:r>
      <w:r w:rsidRPr="00A4583F">
        <w:rPr>
          <w:b/>
        </w:rPr>
        <w:t>/1</w:t>
      </w:r>
    </w:p>
    <w:p w14:paraId="46D6F4BC" w14:textId="77777777" w:rsidR="000424AF" w:rsidRDefault="000424AF" w:rsidP="000424AF">
      <w:pPr>
        <w:pStyle w:val="CMDOutput"/>
      </w:pPr>
    </w:p>
    <w:p w14:paraId="3F779F0C" w14:textId="77777777" w:rsidR="000424AF" w:rsidRDefault="000424AF" w:rsidP="000424AF">
      <w:pPr>
        <w:pStyle w:val="CMDOutput"/>
      </w:pPr>
      <w:r>
        <w:t>Securing Management plane services...</w:t>
      </w:r>
    </w:p>
    <w:p w14:paraId="6B1D6586" w14:textId="77777777" w:rsidR="000424AF" w:rsidRDefault="000424AF" w:rsidP="000424AF">
      <w:pPr>
        <w:pStyle w:val="CMDOutput"/>
      </w:pPr>
    </w:p>
    <w:p w14:paraId="61CCC189" w14:textId="77777777" w:rsidR="000424AF" w:rsidRDefault="000424AF" w:rsidP="000424AF">
      <w:pPr>
        <w:pStyle w:val="CMDOutput"/>
      </w:pPr>
      <w:r>
        <w:t>Disabling service finger</w:t>
      </w:r>
    </w:p>
    <w:p w14:paraId="0729885A" w14:textId="77777777" w:rsidR="000424AF" w:rsidRDefault="000424AF" w:rsidP="000424AF">
      <w:pPr>
        <w:pStyle w:val="CMDOutput"/>
      </w:pPr>
      <w:r>
        <w:t>Disabling service pad</w:t>
      </w:r>
    </w:p>
    <w:p w14:paraId="5F60A788" w14:textId="77777777" w:rsidR="000424AF" w:rsidRDefault="000424AF" w:rsidP="000424AF">
      <w:pPr>
        <w:pStyle w:val="CMDOutput"/>
      </w:pPr>
      <w:r>
        <w:t xml:space="preserve">Disabling </w:t>
      </w:r>
      <w:proofErr w:type="spellStart"/>
      <w:r>
        <w:t>udp</w:t>
      </w:r>
      <w:proofErr w:type="spellEnd"/>
      <w:r>
        <w:t xml:space="preserve"> &amp; </w:t>
      </w:r>
      <w:proofErr w:type="spellStart"/>
      <w:r>
        <w:t>tcp</w:t>
      </w:r>
      <w:proofErr w:type="spellEnd"/>
      <w:r>
        <w:t xml:space="preserve"> small servers</w:t>
      </w:r>
    </w:p>
    <w:p w14:paraId="1A07E726" w14:textId="77777777" w:rsidR="000424AF" w:rsidRDefault="000424AF" w:rsidP="000424AF">
      <w:pPr>
        <w:pStyle w:val="CMDOutput"/>
      </w:pPr>
      <w:r>
        <w:t>Enabling service password encryption</w:t>
      </w:r>
    </w:p>
    <w:p w14:paraId="3C3B4F02" w14:textId="77777777" w:rsidR="000424AF" w:rsidRDefault="000424AF" w:rsidP="000424AF">
      <w:pPr>
        <w:pStyle w:val="CMDOutput"/>
      </w:pPr>
      <w:r>
        <w:t xml:space="preserve">Enabling service </w:t>
      </w:r>
      <w:proofErr w:type="spellStart"/>
      <w:r>
        <w:t>tcp</w:t>
      </w:r>
      <w:proofErr w:type="spellEnd"/>
      <w:r>
        <w:t>-keepalives-in</w:t>
      </w:r>
    </w:p>
    <w:p w14:paraId="4A52CE07" w14:textId="77777777" w:rsidR="000424AF" w:rsidRDefault="000424AF" w:rsidP="000424AF">
      <w:pPr>
        <w:pStyle w:val="CMDOutput"/>
      </w:pPr>
      <w:r>
        <w:t xml:space="preserve">Enabling service </w:t>
      </w:r>
      <w:proofErr w:type="spellStart"/>
      <w:r>
        <w:t>tcp</w:t>
      </w:r>
      <w:proofErr w:type="spellEnd"/>
      <w:r>
        <w:t>-keepalives-out</w:t>
      </w:r>
    </w:p>
    <w:p w14:paraId="65B6B543" w14:textId="77777777" w:rsidR="000424AF" w:rsidRDefault="000424AF" w:rsidP="000424AF">
      <w:pPr>
        <w:pStyle w:val="CMDOutput"/>
      </w:pPr>
      <w:r>
        <w:t xml:space="preserve">Disabling the </w:t>
      </w:r>
      <w:proofErr w:type="spellStart"/>
      <w:r>
        <w:t>cdp</w:t>
      </w:r>
      <w:proofErr w:type="spellEnd"/>
      <w:r>
        <w:t xml:space="preserve"> protocol</w:t>
      </w:r>
    </w:p>
    <w:p w14:paraId="2D54B990" w14:textId="77777777" w:rsidR="000424AF" w:rsidRDefault="000424AF" w:rsidP="000424AF">
      <w:pPr>
        <w:pStyle w:val="CMDOutput"/>
      </w:pPr>
    </w:p>
    <w:p w14:paraId="265F8435" w14:textId="77777777" w:rsidR="000424AF" w:rsidRDefault="000424AF" w:rsidP="000424AF">
      <w:pPr>
        <w:pStyle w:val="CMDOutput"/>
      </w:pPr>
      <w:r>
        <w:t xml:space="preserve">Disabling the </w:t>
      </w:r>
      <w:proofErr w:type="spellStart"/>
      <w:r>
        <w:t>bootp</w:t>
      </w:r>
      <w:proofErr w:type="spellEnd"/>
      <w:r>
        <w:t xml:space="preserve"> server</w:t>
      </w:r>
    </w:p>
    <w:p w14:paraId="395FB641" w14:textId="77777777" w:rsidR="000424AF" w:rsidRDefault="000424AF" w:rsidP="000424AF">
      <w:pPr>
        <w:pStyle w:val="CMDOutput"/>
      </w:pPr>
      <w:r>
        <w:t>Disabling the http server</w:t>
      </w:r>
    </w:p>
    <w:p w14:paraId="27DF9CA7" w14:textId="77777777" w:rsidR="000424AF" w:rsidRDefault="000424AF" w:rsidP="000424AF">
      <w:pPr>
        <w:pStyle w:val="CMDOutput"/>
      </w:pPr>
      <w:r>
        <w:t>Disabling the finger service</w:t>
      </w:r>
    </w:p>
    <w:p w14:paraId="48897F9E" w14:textId="77777777" w:rsidR="000424AF" w:rsidRDefault="000424AF" w:rsidP="000424AF">
      <w:pPr>
        <w:pStyle w:val="CMDOutput"/>
      </w:pPr>
      <w:r>
        <w:t>Disabling source routing</w:t>
      </w:r>
    </w:p>
    <w:p w14:paraId="5DF1BF24" w14:textId="77777777" w:rsidR="000424AF" w:rsidRDefault="000424AF" w:rsidP="000424AF">
      <w:pPr>
        <w:pStyle w:val="CMDOutput"/>
      </w:pPr>
      <w:r>
        <w:t xml:space="preserve">Disabling gratuitous </w:t>
      </w:r>
      <w:proofErr w:type="spellStart"/>
      <w:r>
        <w:t>arp</w:t>
      </w:r>
      <w:proofErr w:type="spellEnd"/>
    </w:p>
    <w:p w14:paraId="1E3EB3C1" w14:textId="77777777" w:rsidR="000424AF" w:rsidRDefault="000424AF" w:rsidP="000424AF">
      <w:pPr>
        <w:pStyle w:val="CMDOutput"/>
      </w:pPr>
    </w:p>
    <w:p w14:paraId="6682A743" w14:textId="77777777" w:rsidR="000424AF" w:rsidRDefault="000424AF" w:rsidP="000424AF">
      <w:pPr>
        <w:pStyle w:val="CMDOutput"/>
      </w:pPr>
      <w:r>
        <w:t>Here is a sample Security Banner to be shown</w:t>
      </w:r>
    </w:p>
    <w:p w14:paraId="3D579F5D" w14:textId="77777777" w:rsidR="000424AF" w:rsidRDefault="000424AF" w:rsidP="000424AF">
      <w:pPr>
        <w:pStyle w:val="CMDOutput"/>
      </w:pPr>
      <w:r>
        <w:t>at every access to device. Modify it to suit your</w:t>
      </w:r>
    </w:p>
    <w:p w14:paraId="65898D72" w14:textId="77777777" w:rsidR="000424AF" w:rsidRDefault="000424AF" w:rsidP="000424AF">
      <w:pPr>
        <w:pStyle w:val="CMDOutput"/>
      </w:pPr>
      <w:r>
        <w:t>enterprise requirements.</w:t>
      </w:r>
    </w:p>
    <w:p w14:paraId="6904465F" w14:textId="77777777" w:rsidR="000424AF" w:rsidRDefault="000424AF" w:rsidP="000424AF">
      <w:pPr>
        <w:pStyle w:val="CMDOutput"/>
      </w:pPr>
    </w:p>
    <w:p w14:paraId="640CA34B" w14:textId="77777777" w:rsidR="000424AF" w:rsidRDefault="000424AF" w:rsidP="000424AF">
      <w:pPr>
        <w:pStyle w:val="CMDOutput"/>
      </w:pPr>
      <w:r>
        <w:t>Authorized Access only</w:t>
      </w:r>
    </w:p>
    <w:p w14:paraId="53E16CF4" w14:textId="77777777" w:rsidR="000424AF" w:rsidRDefault="000424AF" w:rsidP="000424AF">
      <w:pPr>
        <w:pStyle w:val="CMDOutput"/>
      </w:pPr>
      <w:r>
        <w:t xml:space="preserve">  This system is the property of So-&amp;-So-Enterprise.</w:t>
      </w:r>
    </w:p>
    <w:p w14:paraId="0A1DBE63" w14:textId="77777777" w:rsidR="000424AF" w:rsidRDefault="000424AF" w:rsidP="000424AF">
      <w:pPr>
        <w:pStyle w:val="CMDOutput"/>
      </w:pPr>
      <w:r>
        <w:t xml:space="preserve">  UNAUTHORIZED ACCESS TO THIS DEVICE IS PROHIBITED.</w:t>
      </w:r>
    </w:p>
    <w:p w14:paraId="321D851A" w14:textId="77777777" w:rsidR="000424AF" w:rsidRDefault="000424AF" w:rsidP="000424AF">
      <w:pPr>
        <w:pStyle w:val="CMDOutput"/>
      </w:pPr>
      <w:r>
        <w:t xml:space="preserve">  You must have explicit permission to access this</w:t>
      </w:r>
    </w:p>
    <w:p w14:paraId="31880592" w14:textId="77777777" w:rsidR="000424AF" w:rsidRDefault="000424AF" w:rsidP="000424AF">
      <w:pPr>
        <w:pStyle w:val="CMDOutput"/>
      </w:pPr>
      <w:r>
        <w:lastRenderedPageBreak/>
        <w:t xml:space="preserve">  device. All activities performed on this device</w:t>
      </w:r>
    </w:p>
    <w:p w14:paraId="4A4A84AF" w14:textId="77777777" w:rsidR="000424AF" w:rsidRDefault="000424AF" w:rsidP="000424AF">
      <w:pPr>
        <w:pStyle w:val="CMDOutput"/>
      </w:pPr>
      <w:r>
        <w:t xml:space="preserve">  are logged. Any violations of access policy will result</w:t>
      </w:r>
    </w:p>
    <w:p w14:paraId="27D114D4" w14:textId="77777777" w:rsidR="000424AF" w:rsidRDefault="000424AF" w:rsidP="000424AF">
      <w:pPr>
        <w:pStyle w:val="CMDOutput"/>
      </w:pPr>
      <w:r>
        <w:t xml:space="preserve">  in disciplinary action.</w:t>
      </w:r>
    </w:p>
    <w:p w14:paraId="1B18C808" w14:textId="77777777" w:rsidR="000424AF" w:rsidRDefault="000424AF" w:rsidP="000424AF">
      <w:pPr>
        <w:pStyle w:val="CMDOutput"/>
      </w:pPr>
    </w:p>
    <w:p w14:paraId="20BEAB88" w14:textId="77777777" w:rsidR="000424AF" w:rsidRDefault="000424AF" w:rsidP="000424AF">
      <w:pPr>
        <w:pStyle w:val="CMDOutput"/>
      </w:pPr>
      <w:r>
        <w:t>Enter the security banner {Put the banner between</w:t>
      </w:r>
    </w:p>
    <w:p w14:paraId="4DC744F7" w14:textId="77777777" w:rsidR="000424AF" w:rsidRDefault="000424AF" w:rsidP="000424AF">
      <w:pPr>
        <w:pStyle w:val="CMDOutput"/>
      </w:pPr>
      <w:r>
        <w:t>k and k, where k is any character}:</w:t>
      </w:r>
    </w:p>
    <w:p w14:paraId="70AD9949" w14:textId="77777777" w:rsidR="000424AF" w:rsidRPr="000424AF" w:rsidRDefault="000424AF" w:rsidP="000424AF">
      <w:pPr>
        <w:pStyle w:val="CMD"/>
        <w:rPr>
          <w:b/>
        </w:rPr>
      </w:pPr>
      <w:r w:rsidRPr="000424AF">
        <w:rPr>
          <w:b/>
        </w:rPr>
        <w:t>#  Unauthorized Access Prohibited #</w:t>
      </w:r>
    </w:p>
    <w:p w14:paraId="4EDE7264" w14:textId="77777777" w:rsidR="000424AF" w:rsidRDefault="000424AF" w:rsidP="000424AF">
      <w:pPr>
        <w:pStyle w:val="CMD"/>
      </w:pPr>
      <w:r>
        <w:t xml:space="preserve">Enter the new enable password: </w:t>
      </w:r>
      <w:r w:rsidRPr="000424AF">
        <w:rPr>
          <w:b/>
        </w:rPr>
        <w:t>cisco67890</w:t>
      </w:r>
    </w:p>
    <w:p w14:paraId="46D73D52" w14:textId="77777777" w:rsidR="000424AF" w:rsidRDefault="000424AF" w:rsidP="000424AF">
      <w:pPr>
        <w:pStyle w:val="CMD"/>
      </w:pPr>
      <w:r>
        <w:t xml:space="preserve">Confirm the enable password: </w:t>
      </w:r>
      <w:r w:rsidRPr="000424AF">
        <w:rPr>
          <w:b/>
        </w:rPr>
        <w:t>cisco67890</w:t>
      </w:r>
    </w:p>
    <w:p w14:paraId="4A584835" w14:textId="77777777" w:rsidR="000424AF" w:rsidRDefault="000424AF" w:rsidP="000424AF">
      <w:pPr>
        <w:pStyle w:val="CMDOutput"/>
      </w:pPr>
      <w:r>
        <w:t>Configuring AAA local authentication</w:t>
      </w:r>
    </w:p>
    <w:p w14:paraId="37D6F5CB" w14:textId="77777777" w:rsidR="000424AF" w:rsidRDefault="000424AF" w:rsidP="000424AF">
      <w:pPr>
        <w:pStyle w:val="CMDOutput"/>
      </w:pPr>
      <w:r>
        <w:t xml:space="preserve">Configuring console, Aux and </w:t>
      </w:r>
      <w:proofErr w:type="spellStart"/>
      <w:r>
        <w:t>vty</w:t>
      </w:r>
      <w:proofErr w:type="spellEnd"/>
      <w:r>
        <w:t xml:space="preserve"> lines for</w:t>
      </w:r>
    </w:p>
    <w:p w14:paraId="4CA02CBC" w14:textId="77777777" w:rsidR="000424AF" w:rsidRDefault="000424AF" w:rsidP="000424AF">
      <w:pPr>
        <w:pStyle w:val="CMDOutput"/>
      </w:pPr>
      <w:r>
        <w:t>local authentication, exec-timeout, transport</w:t>
      </w:r>
    </w:p>
    <w:p w14:paraId="37E106C8" w14:textId="77777777" w:rsidR="000424AF" w:rsidRDefault="000424AF" w:rsidP="000424AF">
      <w:pPr>
        <w:pStyle w:val="CMDOutput"/>
      </w:pPr>
      <w:r>
        <w:t>Securing device against Login Attacks</w:t>
      </w:r>
    </w:p>
    <w:p w14:paraId="4ECE025E" w14:textId="77777777" w:rsidR="000424AF" w:rsidRDefault="000424AF" w:rsidP="000424AF">
      <w:pPr>
        <w:pStyle w:val="CMDOutput"/>
      </w:pPr>
      <w:r>
        <w:t>Configure the following parameters</w:t>
      </w:r>
    </w:p>
    <w:p w14:paraId="503DB693" w14:textId="77777777" w:rsidR="000424AF" w:rsidRDefault="000424AF" w:rsidP="000424AF">
      <w:pPr>
        <w:pStyle w:val="CMDOutput"/>
      </w:pPr>
    </w:p>
    <w:p w14:paraId="6A920ADA" w14:textId="77777777" w:rsidR="000424AF" w:rsidRDefault="000424AF" w:rsidP="000424AF">
      <w:pPr>
        <w:pStyle w:val="CMD"/>
      </w:pPr>
      <w:r>
        <w:t xml:space="preserve">Blocking Period when Login Attack detected: </w:t>
      </w:r>
      <w:r w:rsidR="0076748E" w:rsidRPr="0076748E">
        <w:rPr>
          <w:b/>
        </w:rPr>
        <w:t>60</w:t>
      </w:r>
    </w:p>
    <w:p w14:paraId="7FB74B25" w14:textId="77777777" w:rsidR="000424AF" w:rsidRDefault="000424AF" w:rsidP="000424AF">
      <w:pPr>
        <w:pStyle w:val="CMDOutput"/>
      </w:pPr>
    </w:p>
    <w:p w14:paraId="35CAD79B" w14:textId="77777777" w:rsidR="000424AF" w:rsidRDefault="000424AF" w:rsidP="000424AF">
      <w:pPr>
        <w:pStyle w:val="CMD"/>
      </w:pPr>
      <w:r>
        <w:t xml:space="preserve">Maximum Login failures with the device: </w:t>
      </w:r>
      <w:r w:rsidRPr="000424AF">
        <w:rPr>
          <w:b/>
        </w:rPr>
        <w:t>2</w:t>
      </w:r>
    </w:p>
    <w:p w14:paraId="41BE373D" w14:textId="77777777" w:rsidR="000424AF" w:rsidRDefault="000424AF" w:rsidP="000424AF">
      <w:pPr>
        <w:pStyle w:val="CMDOutput"/>
      </w:pPr>
    </w:p>
    <w:p w14:paraId="395A0883" w14:textId="77777777" w:rsidR="000424AF" w:rsidRDefault="000424AF" w:rsidP="000424AF">
      <w:pPr>
        <w:pStyle w:val="CMD"/>
      </w:pPr>
      <w:r>
        <w:t xml:space="preserve">Maximum </w:t>
      </w:r>
      <w:proofErr w:type="gramStart"/>
      <w:r>
        <w:t>time period</w:t>
      </w:r>
      <w:proofErr w:type="gramEnd"/>
      <w:r>
        <w:t xml:space="preserve"> for crossing the failed login attempts: </w:t>
      </w:r>
      <w:r w:rsidRPr="000424AF">
        <w:rPr>
          <w:b/>
        </w:rPr>
        <w:t>30</w:t>
      </w:r>
    </w:p>
    <w:p w14:paraId="4E054BE7" w14:textId="77777777" w:rsidR="000424AF" w:rsidRDefault="000424AF" w:rsidP="000424AF">
      <w:pPr>
        <w:pStyle w:val="CMDOutput"/>
      </w:pPr>
    </w:p>
    <w:p w14:paraId="3C3DAD3E" w14:textId="77777777" w:rsidR="000424AF" w:rsidRDefault="000424AF" w:rsidP="000424AF">
      <w:pPr>
        <w:pStyle w:val="CMD"/>
      </w:pPr>
      <w:r>
        <w:t xml:space="preserve">Configure SSH server? [yes]: </w:t>
      </w:r>
      <w:r w:rsidRPr="000424AF">
        <w:rPr>
          <w:b/>
        </w:rPr>
        <w:t>[Enter]</w:t>
      </w:r>
    </w:p>
    <w:p w14:paraId="252BF293" w14:textId="77777777" w:rsidR="000424AF" w:rsidRDefault="000424AF" w:rsidP="000424AF">
      <w:pPr>
        <w:pStyle w:val="CMDOutput"/>
      </w:pPr>
    </w:p>
    <w:p w14:paraId="2205BD15" w14:textId="77777777" w:rsidR="000424AF" w:rsidRDefault="000424AF" w:rsidP="000424AF">
      <w:pPr>
        <w:pStyle w:val="CMDOutput"/>
      </w:pPr>
      <w:r>
        <w:t xml:space="preserve">Configuring interface specific </w:t>
      </w:r>
      <w:proofErr w:type="spellStart"/>
      <w:r>
        <w:t>AutoSecure</w:t>
      </w:r>
      <w:proofErr w:type="spellEnd"/>
      <w:r>
        <w:t xml:space="preserve"> services</w:t>
      </w:r>
    </w:p>
    <w:p w14:paraId="513393A3" w14:textId="77777777" w:rsidR="000424AF" w:rsidRDefault="000424AF" w:rsidP="000424AF">
      <w:pPr>
        <w:pStyle w:val="CMDOutput"/>
      </w:pPr>
      <w:r>
        <w:t xml:space="preserve">Disabling the following </w:t>
      </w:r>
      <w:proofErr w:type="spellStart"/>
      <w:r>
        <w:t>ip</w:t>
      </w:r>
      <w:proofErr w:type="spellEnd"/>
      <w:r>
        <w:t xml:space="preserve"> services on all interfaces:</w:t>
      </w:r>
    </w:p>
    <w:p w14:paraId="42B3B938" w14:textId="77777777" w:rsidR="000424AF" w:rsidRDefault="000424AF" w:rsidP="000424AF">
      <w:pPr>
        <w:pStyle w:val="CMDOutput"/>
      </w:pPr>
    </w:p>
    <w:p w14:paraId="03D56D7E" w14:textId="77777777" w:rsidR="000424AF" w:rsidRDefault="000424AF" w:rsidP="000424AF">
      <w:pPr>
        <w:pStyle w:val="CMDOutput"/>
      </w:pPr>
      <w:r>
        <w:t xml:space="preserve"> no </w:t>
      </w:r>
      <w:proofErr w:type="spellStart"/>
      <w:r>
        <w:t>ip</w:t>
      </w:r>
      <w:proofErr w:type="spellEnd"/>
      <w:r>
        <w:t xml:space="preserve"> redirects</w:t>
      </w:r>
    </w:p>
    <w:p w14:paraId="2DD62D94" w14:textId="77777777" w:rsidR="000424AF" w:rsidRDefault="000424AF" w:rsidP="000424AF">
      <w:pPr>
        <w:pStyle w:val="CMDOutput"/>
      </w:pPr>
      <w:r>
        <w:t xml:space="preserve"> no </w:t>
      </w:r>
      <w:proofErr w:type="spellStart"/>
      <w:r>
        <w:t>ip</w:t>
      </w:r>
      <w:proofErr w:type="spellEnd"/>
      <w:r>
        <w:t xml:space="preserve"> proxy-</w:t>
      </w:r>
      <w:proofErr w:type="spellStart"/>
      <w:r>
        <w:t>arp</w:t>
      </w:r>
      <w:proofErr w:type="spellEnd"/>
    </w:p>
    <w:p w14:paraId="0C9F4017" w14:textId="77777777" w:rsidR="000424AF" w:rsidRDefault="000424AF" w:rsidP="000424AF">
      <w:pPr>
        <w:pStyle w:val="CMDOutput"/>
      </w:pPr>
      <w:r>
        <w:t xml:space="preserve"> no </w:t>
      </w:r>
      <w:proofErr w:type="spellStart"/>
      <w:r>
        <w:t>ip</w:t>
      </w:r>
      <w:proofErr w:type="spellEnd"/>
      <w:r>
        <w:t xml:space="preserve"> </w:t>
      </w:r>
      <w:proofErr w:type="spellStart"/>
      <w:r>
        <w:t>unreachables</w:t>
      </w:r>
      <w:proofErr w:type="spellEnd"/>
    </w:p>
    <w:p w14:paraId="546A641B" w14:textId="77777777" w:rsidR="000424AF" w:rsidRDefault="000424AF" w:rsidP="000424AF">
      <w:pPr>
        <w:pStyle w:val="CMDOutput"/>
      </w:pPr>
      <w:r>
        <w:t xml:space="preserve"> no </w:t>
      </w:r>
      <w:proofErr w:type="spellStart"/>
      <w:r>
        <w:t>ip</w:t>
      </w:r>
      <w:proofErr w:type="spellEnd"/>
      <w:r>
        <w:t xml:space="preserve"> </w:t>
      </w:r>
      <w:proofErr w:type="gramStart"/>
      <w:r>
        <w:t>directed-broadcast</w:t>
      </w:r>
      <w:proofErr w:type="gramEnd"/>
    </w:p>
    <w:p w14:paraId="108F5107" w14:textId="77777777" w:rsidR="000424AF" w:rsidRDefault="000424AF" w:rsidP="000424AF">
      <w:pPr>
        <w:pStyle w:val="CMDOutput"/>
      </w:pPr>
      <w:r>
        <w:t xml:space="preserve"> no </w:t>
      </w:r>
      <w:proofErr w:type="spellStart"/>
      <w:r>
        <w:t>ip</w:t>
      </w:r>
      <w:proofErr w:type="spellEnd"/>
      <w:r>
        <w:t xml:space="preserve"> mask-reply</w:t>
      </w:r>
    </w:p>
    <w:p w14:paraId="65243EA0" w14:textId="77777777" w:rsidR="000424AF" w:rsidRDefault="000424AF" w:rsidP="000424AF">
      <w:pPr>
        <w:pStyle w:val="CMDOutput"/>
      </w:pPr>
      <w:r>
        <w:t>Disabling mop on Ethernet interfaces</w:t>
      </w:r>
    </w:p>
    <w:p w14:paraId="3A836C19" w14:textId="77777777" w:rsidR="000424AF" w:rsidRDefault="000424AF" w:rsidP="000424AF">
      <w:pPr>
        <w:pStyle w:val="CMDOutput"/>
      </w:pPr>
    </w:p>
    <w:p w14:paraId="5ED6CB1B" w14:textId="77777777" w:rsidR="000424AF" w:rsidRDefault="000424AF" w:rsidP="000424AF">
      <w:pPr>
        <w:pStyle w:val="CMDOutput"/>
      </w:pPr>
      <w:r>
        <w:t>Securing Forwarding plane services...</w:t>
      </w:r>
    </w:p>
    <w:p w14:paraId="713AA458" w14:textId="77777777" w:rsidR="000424AF" w:rsidRDefault="000424AF" w:rsidP="000424AF">
      <w:pPr>
        <w:pStyle w:val="CMDOutput"/>
      </w:pPr>
    </w:p>
    <w:p w14:paraId="71BFC67E" w14:textId="77777777" w:rsidR="000424AF" w:rsidRDefault="000424AF" w:rsidP="000424AF">
      <w:pPr>
        <w:pStyle w:val="CMDOutput"/>
      </w:pPr>
      <w:r>
        <w:t xml:space="preserve">Enabling unicast </w:t>
      </w:r>
      <w:proofErr w:type="spellStart"/>
      <w:r>
        <w:t>rpf</w:t>
      </w:r>
      <w:proofErr w:type="spellEnd"/>
      <w:r>
        <w:t xml:space="preserve"> on all interfaces connected</w:t>
      </w:r>
    </w:p>
    <w:p w14:paraId="652EB9CC" w14:textId="77777777" w:rsidR="000424AF" w:rsidRDefault="000424AF" w:rsidP="000424AF">
      <w:pPr>
        <w:pStyle w:val="CMDOutput"/>
      </w:pPr>
      <w:r>
        <w:t>to internet</w:t>
      </w:r>
    </w:p>
    <w:p w14:paraId="4C9AA1D9" w14:textId="77777777" w:rsidR="000424AF" w:rsidRDefault="000424AF" w:rsidP="000424AF">
      <w:pPr>
        <w:pStyle w:val="CMDOutput"/>
      </w:pPr>
    </w:p>
    <w:p w14:paraId="633FDA65" w14:textId="77777777" w:rsidR="000424AF" w:rsidRDefault="000424AF" w:rsidP="00A4583F">
      <w:pPr>
        <w:pStyle w:val="CMD"/>
      </w:pPr>
      <w:r>
        <w:t xml:space="preserve">Configure CBAC Firewall feature? [yes/no]: </w:t>
      </w:r>
      <w:r w:rsidRPr="000424AF">
        <w:rPr>
          <w:b/>
        </w:rPr>
        <w:t>no</w:t>
      </w:r>
    </w:p>
    <w:p w14:paraId="23AA495B" w14:textId="77777777" w:rsidR="000424AF" w:rsidRDefault="000424AF" w:rsidP="000424AF">
      <w:pPr>
        <w:pStyle w:val="CMDOutput"/>
      </w:pPr>
    </w:p>
    <w:p w14:paraId="56CCFAC7" w14:textId="77777777" w:rsidR="000424AF" w:rsidRDefault="000424AF" w:rsidP="000424AF">
      <w:pPr>
        <w:pStyle w:val="CMDOutput"/>
      </w:pPr>
      <w:r>
        <w:t>This is the configuration generated:</w:t>
      </w:r>
    </w:p>
    <w:p w14:paraId="10BD9284" w14:textId="77777777" w:rsidR="000424AF" w:rsidRDefault="000424AF" w:rsidP="000424AF">
      <w:pPr>
        <w:pStyle w:val="CMDOutput"/>
      </w:pPr>
    </w:p>
    <w:p w14:paraId="53AA8CD9" w14:textId="77777777" w:rsidR="000424AF" w:rsidRDefault="000424AF" w:rsidP="000424AF">
      <w:pPr>
        <w:pStyle w:val="CMDOutput"/>
      </w:pPr>
      <w:r>
        <w:t xml:space="preserve">no service </w:t>
      </w:r>
      <w:proofErr w:type="gramStart"/>
      <w:r>
        <w:t>finger</w:t>
      </w:r>
      <w:proofErr w:type="gramEnd"/>
    </w:p>
    <w:p w14:paraId="50EA31D4" w14:textId="77777777" w:rsidR="000424AF" w:rsidRDefault="000424AF" w:rsidP="000424AF">
      <w:pPr>
        <w:pStyle w:val="CMDOutput"/>
      </w:pPr>
      <w:r>
        <w:t xml:space="preserve">no service </w:t>
      </w:r>
      <w:proofErr w:type="gramStart"/>
      <w:r>
        <w:t>pad</w:t>
      </w:r>
      <w:proofErr w:type="gramEnd"/>
    </w:p>
    <w:p w14:paraId="4386796B" w14:textId="77777777" w:rsidR="000424AF" w:rsidRDefault="000424AF" w:rsidP="000424AF">
      <w:pPr>
        <w:pStyle w:val="CMDOutput"/>
      </w:pPr>
      <w:r>
        <w:t xml:space="preserve">no service </w:t>
      </w:r>
      <w:proofErr w:type="spellStart"/>
      <w:r>
        <w:t>udp</w:t>
      </w:r>
      <w:proofErr w:type="spellEnd"/>
      <w:r>
        <w:t>-small-servers</w:t>
      </w:r>
    </w:p>
    <w:p w14:paraId="18ECCAD3" w14:textId="77777777" w:rsidR="000424AF" w:rsidRDefault="000424AF" w:rsidP="000424AF">
      <w:pPr>
        <w:pStyle w:val="CMDOutput"/>
      </w:pPr>
      <w:r>
        <w:t xml:space="preserve">no service </w:t>
      </w:r>
      <w:proofErr w:type="spellStart"/>
      <w:r>
        <w:t>tcp</w:t>
      </w:r>
      <w:proofErr w:type="spellEnd"/>
      <w:r>
        <w:t>-small-servers</w:t>
      </w:r>
    </w:p>
    <w:p w14:paraId="4F2DC908" w14:textId="77777777" w:rsidR="000424AF" w:rsidRDefault="000424AF" w:rsidP="000424AF">
      <w:pPr>
        <w:pStyle w:val="CMDOutput"/>
      </w:pPr>
      <w:r>
        <w:t>service password-encryption</w:t>
      </w:r>
    </w:p>
    <w:p w14:paraId="2A862394" w14:textId="77777777" w:rsidR="000424AF" w:rsidRDefault="000424AF" w:rsidP="000424AF">
      <w:pPr>
        <w:pStyle w:val="CMDOutput"/>
      </w:pPr>
      <w:r>
        <w:t xml:space="preserve">service </w:t>
      </w:r>
      <w:proofErr w:type="spellStart"/>
      <w:r>
        <w:t>tcp</w:t>
      </w:r>
      <w:proofErr w:type="spellEnd"/>
      <w:r>
        <w:t>-keepalives-in</w:t>
      </w:r>
    </w:p>
    <w:p w14:paraId="770FBF47" w14:textId="77777777" w:rsidR="000424AF" w:rsidRDefault="000424AF" w:rsidP="000424AF">
      <w:pPr>
        <w:pStyle w:val="CMDOutput"/>
      </w:pPr>
      <w:r>
        <w:t xml:space="preserve">service </w:t>
      </w:r>
      <w:proofErr w:type="spellStart"/>
      <w:r>
        <w:t>tcp</w:t>
      </w:r>
      <w:proofErr w:type="spellEnd"/>
      <w:r>
        <w:t>-keepalives-out</w:t>
      </w:r>
    </w:p>
    <w:p w14:paraId="3229F0D1" w14:textId="77777777" w:rsidR="000424AF" w:rsidRDefault="000424AF" w:rsidP="000424AF">
      <w:pPr>
        <w:pStyle w:val="CMDOutput"/>
      </w:pPr>
      <w:r>
        <w:t xml:space="preserve">no </w:t>
      </w:r>
      <w:proofErr w:type="spellStart"/>
      <w:r>
        <w:t>cdp</w:t>
      </w:r>
      <w:proofErr w:type="spellEnd"/>
      <w:r>
        <w:t xml:space="preserve"> run</w:t>
      </w:r>
    </w:p>
    <w:p w14:paraId="0E085CAB" w14:textId="77777777" w:rsidR="000424AF" w:rsidRDefault="000424AF" w:rsidP="000424AF">
      <w:pPr>
        <w:pStyle w:val="CMDOutput"/>
      </w:pPr>
      <w:r>
        <w:t xml:space="preserve">no </w:t>
      </w:r>
      <w:proofErr w:type="spellStart"/>
      <w:r>
        <w:t>ip</w:t>
      </w:r>
      <w:proofErr w:type="spellEnd"/>
      <w:r>
        <w:t xml:space="preserve"> </w:t>
      </w:r>
      <w:proofErr w:type="spellStart"/>
      <w:r>
        <w:t>bootp</w:t>
      </w:r>
      <w:proofErr w:type="spellEnd"/>
      <w:r>
        <w:t xml:space="preserve"> server</w:t>
      </w:r>
    </w:p>
    <w:p w14:paraId="71D7BE52" w14:textId="77777777" w:rsidR="000424AF" w:rsidRDefault="000424AF" w:rsidP="000424AF">
      <w:pPr>
        <w:pStyle w:val="CMDOutput"/>
      </w:pPr>
      <w:r>
        <w:t xml:space="preserve">no </w:t>
      </w:r>
      <w:proofErr w:type="spellStart"/>
      <w:r>
        <w:t>ip</w:t>
      </w:r>
      <w:proofErr w:type="spellEnd"/>
      <w:r>
        <w:t xml:space="preserve"> http server</w:t>
      </w:r>
    </w:p>
    <w:p w14:paraId="7CAD4473" w14:textId="77777777" w:rsidR="000424AF" w:rsidRDefault="000424AF" w:rsidP="000424AF">
      <w:pPr>
        <w:pStyle w:val="CMDOutput"/>
      </w:pPr>
      <w:r>
        <w:t xml:space="preserve">no </w:t>
      </w:r>
      <w:proofErr w:type="spellStart"/>
      <w:r>
        <w:t>ip</w:t>
      </w:r>
      <w:proofErr w:type="spellEnd"/>
      <w:r>
        <w:t xml:space="preserve"> finger</w:t>
      </w:r>
    </w:p>
    <w:p w14:paraId="1E27E8F0" w14:textId="77777777" w:rsidR="000424AF" w:rsidRDefault="000424AF" w:rsidP="000424AF">
      <w:pPr>
        <w:pStyle w:val="CMDOutput"/>
      </w:pPr>
      <w:r>
        <w:t xml:space="preserve">no </w:t>
      </w:r>
      <w:proofErr w:type="spellStart"/>
      <w:r>
        <w:t>ip</w:t>
      </w:r>
      <w:proofErr w:type="spellEnd"/>
      <w:r>
        <w:t xml:space="preserve"> source-route</w:t>
      </w:r>
    </w:p>
    <w:p w14:paraId="7C200E15" w14:textId="77777777" w:rsidR="000424AF" w:rsidRDefault="000424AF" w:rsidP="000424AF">
      <w:pPr>
        <w:pStyle w:val="CMDOutput"/>
      </w:pPr>
      <w:r>
        <w:t xml:space="preserve">no </w:t>
      </w:r>
      <w:proofErr w:type="spellStart"/>
      <w:r>
        <w:t>ip</w:t>
      </w:r>
      <w:proofErr w:type="spellEnd"/>
      <w:r>
        <w:t xml:space="preserve"> gratuitous-</w:t>
      </w:r>
      <w:proofErr w:type="spellStart"/>
      <w:r>
        <w:t>arps</w:t>
      </w:r>
      <w:proofErr w:type="spellEnd"/>
    </w:p>
    <w:p w14:paraId="74C94618" w14:textId="77777777" w:rsidR="000424AF" w:rsidRDefault="000424AF" w:rsidP="000424AF">
      <w:pPr>
        <w:pStyle w:val="CMDOutput"/>
      </w:pPr>
      <w:r>
        <w:lastRenderedPageBreak/>
        <w:t xml:space="preserve">no </w:t>
      </w:r>
      <w:proofErr w:type="spellStart"/>
      <w:r>
        <w:t>ip</w:t>
      </w:r>
      <w:proofErr w:type="spellEnd"/>
      <w:r>
        <w:t xml:space="preserve"> </w:t>
      </w:r>
      <w:proofErr w:type="spellStart"/>
      <w:r>
        <w:t>identd</w:t>
      </w:r>
      <w:proofErr w:type="spellEnd"/>
    </w:p>
    <w:p w14:paraId="6892FA55" w14:textId="77777777" w:rsidR="000424AF" w:rsidRDefault="000424AF" w:rsidP="000424AF">
      <w:pPr>
        <w:pStyle w:val="CMDOutput"/>
      </w:pPr>
      <w:r>
        <w:t xml:space="preserve">banner </w:t>
      </w:r>
      <w:proofErr w:type="spellStart"/>
      <w:r>
        <w:t>motd</w:t>
      </w:r>
      <w:proofErr w:type="spellEnd"/>
      <w:r>
        <w:t xml:space="preserve"> ^</w:t>
      </w:r>
      <w:proofErr w:type="gramStart"/>
      <w:r>
        <w:t xml:space="preserve">C  </w:t>
      </w:r>
      <w:proofErr w:type="spellStart"/>
      <w:r>
        <w:t>Unaauthorized</w:t>
      </w:r>
      <w:proofErr w:type="spellEnd"/>
      <w:proofErr w:type="gramEnd"/>
      <w:r>
        <w:t xml:space="preserve"> Access Prohibited ^C</w:t>
      </w:r>
    </w:p>
    <w:p w14:paraId="699A7335" w14:textId="77777777" w:rsidR="000424AF" w:rsidRDefault="000424AF" w:rsidP="000424AF">
      <w:pPr>
        <w:pStyle w:val="CMDOutput"/>
      </w:pPr>
      <w:r>
        <w:t>security authentication failure rate 10 log</w:t>
      </w:r>
    </w:p>
    <w:p w14:paraId="65429A68" w14:textId="77777777" w:rsidR="000424AF" w:rsidRDefault="000424AF" w:rsidP="000424AF">
      <w:pPr>
        <w:pStyle w:val="CMDOutput"/>
      </w:pPr>
      <w:r>
        <w:t>enable password 7 121A0C0411045A53727274</w:t>
      </w:r>
    </w:p>
    <w:p w14:paraId="472A8609" w14:textId="77777777" w:rsidR="000424AF" w:rsidRDefault="000424AF" w:rsidP="000424AF">
      <w:pPr>
        <w:pStyle w:val="CMDOutput"/>
      </w:pPr>
      <w:proofErr w:type="spellStart"/>
      <w:r>
        <w:t>aaa</w:t>
      </w:r>
      <w:proofErr w:type="spellEnd"/>
      <w:r>
        <w:t xml:space="preserve"> </w:t>
      </w:r>
      <w:proofErr w:type="gramStart"/>
      <w:r>
        <w:t>new-model</w:t>
      </w:r>
      <w:proofErr w:type="gramEnd"/>
    </w:p>
    <w:p w14:paraId="4564E395" w14:textId="77777777" w:rsidR="000424AF" w:rsidRDefault="000424AF" w:rsidP="000424AF">
      <w:pPr>
        <w:pStyle w:val="CMDOutput"/>
      </w:pPr>
      <w:proofErr w:type="spellStart"/>
      <w:r>
        <w:t>aaa</w:t>
      </w:r>
      <w:proofErr w:type="spellEnd"/>
      <w:r>
        <w:t xml:space="preserve"> authentication login </w:t>
      </w:r>
      <w:proofErr w:type="spellStart"/>
      <w:r>
        <w:t>local_auth</w:t>
      </w:r>
      <w:proofErr w:type="spellEnd"/>
      <w:r>
        <w:t xml:space="preserve"> local</w:t>
      </w:r>
    </w:p>
    <w:p w14:paraId="4A7B9C93" w14:textId="77777777" w:rsidR="000424AF" w:rsidRDefault="000424AF" w:rsidP="000424AF">
      <w:pPr>
        <w:pStyle w:val="CMDOutput"/>
      </w:pPr>
      <w:r>
        <w:t>line console 0</w:t>
      </w:r>
    </w:p>
    <w:p w14:paraId="03329E41" w14:textId="77777777" w:rsidR="000424AF" w:rsidRDefault="000424AF" w:rsidP="000424AF">
      <w:pPr>
        <w:pStyle w:val="CMDOutput"/>
      </w:pPr>
      <w:r>
        <w:t xml:space="preserve"> login authentication </w:t>
      </w:r>
      <w:proofErr w:type="spellStart"/>
      <w:r>
        <w:t>local_auth</w:t>
      </w:r>
      <w:proofErr w:type="spellEnd"/>
    </w:p>
    <w:p w14:paraId="47EDD7D7" w14:textId="77777777" w:rsidR="000424AF" w:rsidRDefault="000424AF" w:rsidP="000424AF">
      <w:pPr>
        <w:pStyle w:val="CMDOutput"/>
      </w:pPr>
      <w:r>
        <w:t xml:space="preserve"> exec-timeout 5 0</w:t>
      </w:r>
    </w:p>
    <w:p w14:paraId="0A7E1DBD" w14:textId="77777777" w:rsidR="000424AF" w:rsidRDefault="000424AF" w:rsidP="000424AF">
      <w:pPr>
        <w:pStyle w:val="CMDOutput"/>
      </w:pPr>
      <w:r>
        <w:t xml:space="preserve"> transport output telnet</w:t>
      </w:r>
    </w:p>
    <w:p w14:paraId="2347A2D8" w14:textId="77777777" w:rsidR="000424AF" w:rsidRDefault="000424AF" w:rsidP="000424AF">
      <w:pPr>
        <w:pStyle w:val="CMDOutput"/>
      </w:pPr>
      <w:r>
        <w:t>line aux 0</w:t>
      </w:r>
    </w:p>
    <w:p w14:paraId="0E3F0161" w14:textId="77777777" w:rsidR="000424AF" w:rsidRDefault="000424AF" w:rsidP="000424AF">
      <w:pPr>
        <w:pStyle w:val="CMDOutput"/>
      </w:pPr>
      <w:r>
        <w:t xml:space="preserve"> login authentication </w:t>
      </w:r>
      <w:proofErr w:type="spellStart"/>
      <w:r>
        <w:t>local_auth</w:t>
      </w:r>
      <w:proofErr w:type="spellEnd"/>
    </w:p>
    <w:p w14:paraId="22248F9A" w14:textId="77777777" w:rsidR="000424AF" w:rsidRDefault="000424AF" w:rsidP="000424AF">
      <w:pPr>
        <w:pStyle w:val="CMDOutput"/>
      </w:pPr>
      <w:r>
        <w:t xml:space="preserve"> exec-timeout 10 0</w:t>
      </w:r>
    </w:p>
    <w:p w14:paraId="6FA5C49C" w14:textId="77777777" w:rsidR="000424AF" w:rsidRDefault="000424AF" w:rsidP="000424AF">
      <w:pPr>
        <w:pStyle w:val="CMDOutput"/>
      </w:pPr>
      <w:r>
        <w:t xml:space="preserve"> transport output telnet</w:t>
      </w:r>
    </w:p>
    <w:p w14:paraId="45748151" w14:textId="77777777" w:rsidR="000424AF" w:rsidRDefault="000424AF" w:rsidP="000424AF">
      <w:pPr>
        <w:pStyle w:val="CMDOutput"/>
      </w:pPr>
      <w:r>
        <w:t xml:space="preserve">line </w:t>
      </w:r>
      <w:proofErr w:type="spellStart"/>
      <w:r>
        <w:t>vty</w:t>
      </w:r>
      <w:proofErr w:type="spellEnd"/>
      <w:r>
        <w:t xml:space="preserve"> 0 4</w:t>
      </w:r>
    </w:p>
    <w:p w14:paraId="2191E8F4" w14:textId="77777777" w:rsidR="000424AF" w:rsidRDefault="000424AF" w:rsidP="000424AF">
      <w:pPr>
        <w:pStyle w:val="CMDOutput"/>
      </w:pPr>
      <w:r>
        <w:t xml:space="preserve"> login authentication </w:t>
      </w:r>
      <w:proofErr w:type="spellStart"/>
      <w:r>
        <w:t>local_auth</w:t>
      </w:r>
      <w:proofErr w:type="spellEnd"/>
    </w:p>
    <w:p w14:paraId="75A29B06" w14:textId="77777777" w:rsidR="000424AF" w:rsidRDefault="000424AF" w:rsidP="000424AF">
      <w:pPr>
        <w:pStyle w:val="CMDOutput"/>
      </w:pPr>
      <w:r>
        <w:t xml:space="preserve"> transport input telnet</w:t>
      </w:r>
    </w:p>
    <w:p w14:paraId="7A2232D5" w14:textId="77777777" w:rsidR="000424AF" w:rsidRDefault="000424AF" w:rsidP="000424AF">
      <w:pPr>
        <w:pStyle w:val="CMDOutput"/>
      </w:pPr>
      <w:r>
        <w:t xml:space="preserve">line </w:t>
      </w:r>
      <w:proofErr w:type="spellStart"/>
      <w:r>
        <w:t>tty</w:t>
      </w:r>
      <w:proofErr w:type="spellEnd"/>
      <w:r>
        <w:t xml:space="preserve"> 1 2</w:t>
      </w:r>
    </w:p>
    <w:p w14:paraId="0D0506C0" w14:textId="77777777" w:rsidR="000424AF" w:rsidRDefault="000424AF" w:rsidP="000424AF">
      <w:pPr>
        <w:pStyle w:val="CMDOutput"/>
      </w:pPr>
      <w:r>
        <w:t xml:space="preserve"> login authentication </w:t>
      </w:r>
      <w:proofErr w:type="spellStart"/>
      <w:r>
        <w:t>local_auth</w:t>
      </w:r>
      <w:proofErr w:type="spellEnd"/>
    </w:p>
    <w:p w14:paraId="14E0A07C" w14:textId="77777777" w:rsidR="000424AF" w:rsidRDefault="000424AF" w:rsidP="000424AF">
      <w:pPr>
        <w:pStyle w:val="CMDOutput"/>
      </w:pPr>
      <w:r>
        <w:t xml:space="preserve"> exec-timeout 15 0</w:t>
      </w:r>
    </w:p>
    <w:p w14:paraId="08797963" w14:textId="77777777" w:rsidR="000424AF" w:rsidRDefault="000424AF" w:rsidP="000424AF">
      <w:pPr>
        <w:pStyle w:val="CMDOutput"/>
      </w:pPr>
      <w:r>
        <w:t>login block-for 60 attempts 2 within 30</w:t>
      </w:r>
    </w:p>
    <w:p w14:paraId="37327141" w14:textId="77777777" w:rsidR="000424AF" w:rsidRDefault="000424AF" w:rsidP="000424AF">
      <w:pPr>
        <w:pStyle w:val="CMDOutput"/>
      </w:pPr>
      <w:r>
        <w:t xml:space="preserve">crypto </w:t>
      </w:r>
      <w:proofErr w:type="gramStart"/>
      <w:r>
        <w:t>key</w:t>
      </w:r>
      <w:proofErr w:type="gramEnd"/>
      <w:r>
        <w:t xml:space="preserve"> generate </w:t>
      </w:r>
      <w:proofErr w:type="spellStart"/>
      <w:r>
        <w:t>rsa</w:t>
      </w:r>
      <w:proofErr w:type="spellEnd"/>
      <w:r>
        <w:t xml:space="preserve"> general-keys modulus 1024</w:t>
      </w:r>
    </w:p>
    <w:p w14:paraId="252F9D7C" w14:textId="77777777" w:rsidR="000424AF" w:rsidRDefault="000424AF" w:rsidP="000424AF">
      <w:pPr>
        <w:pStyle w:val="CMDOutput"/>
      </w:pPr>
      <w:proofErr w:type="spellStart"/>
      <w:r>
        <w:t>ip</w:t>
      </w:r>
      <w:proofErr w:type="spellEnd"/>
      <w:r>
        <w:t xml:space="preserve"> </w:t>
      </w:r>
      <w:proofErr w:type="spellStart"/>
      <w:r>
        <w:t>ssh</w:t>
      </w:r>
      <w:proofErr w:type="spellEnd"/>
      <w:r>
        <w:t xml:space="preserve"> time-out 60</w:t>
      </w:r>
    </w:p>
    <w:p w14:paraId="2EB973D7" w14:textId="77777777" w:rsidR="000424AF" w:rsidRDefault="000424AF" w:rsidP="000424AF">
      <w:pPr>
        <w:pStyle w:val="CMDOutput"/>
      </w:pPr>
      <w:proofErr w:type="spellStart"/>
      <w:r>
        <w:t>ip</w:t>
      </w:r>
      <w:proofErr w:type="spellEnd"/>
      <w:r>
        <w:t xml:space="preserve"> </w:t>
      </w:r>
      <w:proofErr w:type="spellStart"/>
      <w:r>
        <w:t>ssh</w:t>
      </w:r>
      <w:proofErr w:type="spellEnd"/>
      <w:r>
        <w:t xml:space="preserve"> authentication-retries 2</w:t>
      </w:r>
    </w:p>
    <w:p w14:paraId="1B9DD81F" w14:textId="77777777" w:rsidR="000424AF" w:rsidRDefault="000424AF" w:rsidP="000424AF">
      <w:pPr>
        <w:pStyle w:val="CMDOutput"/>
      </w:pPr>
      <w:r>
        <w:t xml:space="preserve">line </w:t>
      </w:r>
      <w:proofErr w:type="spellStart"/>
      <w:r>
        <w:t>vty</w:t>
      </w:r>
      <w:proofErr w:type="spellEnd"/>
      <w:r>
        <w:t xml:space="preserve"> 0 4</w:t>
      </w:r>
    </w:p>
    <w:p w14:paraId="1178EF03" w14:textId="77777777" w:rsidR="000424AF" w:rsidRDefault="000424AF" w:rsidP="000424AF">
      <w:pPr>
        <w:pStyle w:val="CMDOutput"/>
      </w:pPr>
      <w:r>
        <w:t xml:space="preserve"> transport input </w:t>
      </w:r>
      <w:proofErr w:type="spellStart"/>
      <w:r>
        <w:t>ssh</w:t>
      </w:r>
      <w:proofErr w:type="spellEnd"/>
      <w:r>
        <w:t xml:space="preserve"> telnet</w:t>
      </w:r>
    </w:p>
    <w:p w14:paraId="67760015" w14:textId="77777777" w:rsidR="000424AF" w:rsidRDefault="000424AF" w:rsidP="000424AF">
      <w:pPr>
        <w:pStyle w:val="CMDOutput"/>
      </w:pPr>
      <w:r>
        <w:t xml:space="preserve">service timestamps debug datetime msec </w:t>
      </w:r>
      <w:proofErr w:type="spellStart"/>
      <w:r>
        <w:t>localtime</w:t>
      </w:r>
      <w:proofErr w:type="spellEnd"/>
      <w:r>
        <w:t xml:space="preserve"> show-</w:t>
      </w:r>
      <w:proofErr w:type="spellStart"/>
      <w:r>
        <w:t>timezone</w:t>
      </w:r>
      <w:proofErr w:type="spellEnd"/>
    </w:p>
    <w:p w14:paraId="34EE1619" w14:textId="77777777" w:rsidR="000424AF" w:rsidRDefault="000424AF" w:rsidP="000424AF">
      <w:pPr>
        <w:pStyle w:val="CMDOutput"/>
      </w:pPr>
      <w:r>
        <w:t xml:space="preserve">service timestamps log datetime msec </w:t>
      </w:r>
      <w:proofErr w:type="spellStart"/>
      <w:r>
        <w:t>localtime</w:t>
      </w:r>
      <w:proofErr w:type="spellEnd"/>
      <w:r>
        <w:t xml:space="preserve"> show-</w:t>
      </w:r>
      <w:proofErr w:type="spellStart"/>
      <w:r>
        <w:t>timezone</w:t>
      </w:r>
      <w:proofErr w:type="spellEnd"/>
    </w:p>
    <w:p w14:paraId="2CD28936" w14:textId="77777777" w:rsidR="000424AF" w:rsidRDefault="000424AF" w:rsidP="000424AF">
      <w:pPr>
        <w:pStyle w:val="CMDOutput"/>
      </w:pPr>
      <w:r>
        <w:t>logging facility local2</w:t>
      </w:r>
    </w:p>
    <w:p w14:paraId="23E6A513" w14:textId="77777777" w:rsidR="000424AF" w:rsidRDefault="000424AF" w:rsidP="000424AF">
      <w:pPr>
        <w:pStyle w:val="CMDOutput"/>
      </w:pPr>
      <w:r>
        <w:t>logging trap debugging</w:t>
      </w:r>
    </w:p>
    <w:p w14:paraId="6257962D" w14:textId="77777777" w:rsidR="000424AF" w:rsidRDefault="000424AF" w:rsidP="000424AF">
      <w:pPr>
        <w:pStyle w:val="CMDOutput"/>
      </w:pPr>
      <w:r>
        <w:t>service sequence-numbers</w:t>
      </w:r>
    </w:p>
    <w:p w14:paraId="5529391A" w14:textId="77777777" w:rsidR="000424AF" w:rsidRDefault="000424AF" w:rsidP="000424AF">
      <w:pPr>
        <w:pStyle w:val="CMDOutput"/>
      </w:pPr>
      <w:r>
        <w:t>logging console critical</w:t>
      </w:r>
    </w:p>
    <w:p w14:paraId="298084D8" w14:textId="77777777" w:rsidR="000424AF" w:rsidRDefault="000424AF" w:rsidP="000424AF">
      <w:pPr>
        <w:pStyle w:val="CMDOutput"/>
      </w:pPr>
      <w:r>
        <w:t>logging buffered</w:t>
      </w:r>
    </w:p>
    <w:p w14:paraId="4275299C" w14:textId="77777777" w:rsidR="000424AF" w:rsidRDefault="000424AF" w:rsidP="000424AF">
      <w:pPr>
        <w:pStyle w:val="CMDOutput"/>
      </w:pPr>
      <w:r>
        <w:t>interface Embedded-Service-Engine0/0</w:t>
      </w:r>
    </w:p>
    <w:p w14:paraId="23CA2907" w14:textId="77777777" w:rsidR="000424AF" w:rsidRDefault="000424AF" w:rsidP="000424AF">
      <w:pPr>
        <w:pStyle w:val="CMDOutput"/>
      </w:pPr>
      <w:r>
        <w:t xml:space="preserve"> no </w:t>
      </w:r>
      <w:proofErr w:type="spellStart"/>
      <w:r>
        <w:t>ip</w:t>
      </w:r>
      <w:proofErr w:type="spellEnd"/>
      <w:r>
        <w:t xml:space="preserve"> redirects</w:t>
      </w:r>
    </w:p>
    <w:p w14:paraId="1D94C5D7" w14:textId="77777777" w:rsidR="000424AF" w:rsidRDefault="000424AF" w:rsidP="000424AF">
      <w:pPr>
        <w:pStyle w:val="CMDOutput"/>
      </w:pPr>
      <w:r>
        <w:t xml:space="preserve"> no </w:t>
      </w:r>
      <w:proofErr w:type="spellStart"/>
      <w:r>
        <w:t>ip</w:t>
      </w:r>
      <w:proofErr w:type="spellEnd"/>
      <w:r>
        <w:t xml:space="preserve"> proxy-</w:t>
      </w:r>
      <w:proofErr w:type="spellStart"/>
      <w:r>
        <w:t>arp</w:t>
      </w:r>
      <w:proofErr w:type="spellEnd"/>
    </w:p>
    <w:p w14:paraId="6F7689D7" w14:textId="77777777" w:rsidR="000424AF" w:rsidRDefault="000424AF" w:rsidP="000424AF">
      <w:pPr>
        <w:pStyle w:val="CMDOutput"/>
      </w:pPr>
      <w:r>
        <w:t xml:space="preserve"> no </w:t>
      </w:r>
      <w:proofErr w:type="spellStart"/>
      <w:r>
        <w:t>ip</w:t>
      </w:r>
      <w:proofErr w:type="spellEnd"/>
      <w:r>
        <w:t xml:space="preserve"> </w:t>
      </w:r>
      <w:proofErr w:type="spellStart"/>
      <w:r>
        <w:t>unreachables</w:t>
      </w:r>
      <w:proofErr w:type="spellEnd"/>
    </w:p>
    <w:p w14:paraId="3192FAE9" w14:textId="77777777" w:rsidR="000424AF" w:rsidRDefault="000424AF" w:rsidP="000424AF">
      <w:pPr>
        <w:pStyle w:val="CMDOutput"/>
      </w:pPr>
      <w:r>
        <w:t xml:space="preserve"> no </w:t>
      </w:r>
      <w:proofErr w:type="spellStart"/>
      <w:r>
        <w:t>ip</w:t>
      </w:r>
      <w:proofErr w:type="spellEnd"/>
      <w:r>
        <w:t xml:space="preserve"> </w:t>
      </w:r>
      <w:proofErr w:type="gramStart"/>
      <w:r>
        <w:t>directed-broadcast</w:t>
      </w:r>
      <w:proofErr w:type="gramEnd"/>
    </w:p>
    <w:p w14:paraId="6EB09595" w14:textId="77777777" w:rsidR="000424AF" w:rsidRDefault="000424AF" w:rsidP="000424AF">
      <w:pPr>
        <w:pStyle w:val="CMDOutput"/>
      </w:pPr>
      <w:r>
        <w:t xml:space="preserve"> no </w:t>
      </w:r>
      <w:proofErr w:type="spellStart"/>
      <w:r>
        <w:t>ip</w:t>
      </w:r>
      <w:proofErr w:type="spellEnd"/>
      <w:r>
        <w:t xml:space="preserve"> mask-reply</w:t>
      </w:r>
    </w:p>
    <w:p w14:paraId="07676646" w14:textId="77777777" w:rsidR="000424AF" w:rsidRDefault="000424AF" w:rsidP="000424AF">
      <w:pPr>
        <w:pStyle w:val="CMDOutput"/>
      </w:pPr>
      <w:r>
        <w:t xml:space="preserve"> no mop enabled</w:t>
      </w:r>
    </w:p>
    <w:p w14:paraId="24CB49B2" w14:textId="77777777" w:rsidR="000424AF" w:rsidRDefault="000424AF" w:rsidP="000424AF">
      <w:pPr>
        <w:pStyle w:val="CMDOutput"/>
      </w:pPr>
      <w:r>
        <w:t>interface GigabitEthernet0/0</w:t>
      </w:r>
    </w:p>
    <w:p w14:paraId="25D70955" w14:textId="77777777" w:rsidR="000424AF" w:rsidRDefault="000424AF" w:rsidP="000424AF">
      <w:pPr>
        <w:pStyle w:val="CMDOutput"/>
      </w:pPr>
      <w:r>
        <w:t xml:space="preserve"> no </w:t>
      </w:r>
      <w:proofErr w:type="spellStart"/>
      <w:r>
        <w:t>ip</w:t>
      </w:r>
      <w:proofErr w:type="spellEnd"/>
      <w:r>
        <w:t xml:space="preserve"> redirects</w:t>
      </w:r>
    </w:p>
    <w:p w14:paraId="458DC949" w14:textId="77777777" w:rsidR="000424AF" w:rsidRDefault="000424AF" w:rsidP="000424AF">
      <w:pPr>
        <w:pStyle w:val="CMDOutput"/>
      </w:pPr>
      <w:r>
        <w:t xml:space="preserve"> no </w:t>
      </w:r>
      <w:proofErr w:type="spellStart"/>
      <w:r>
        <w:t>ip</w:t>
      </w:r>
      <w:proofErr w:type="spellEnd"/>
      <w:r>
        <w:t xml:space="preserve"> proxy-</w:t>
      </w:r>
      <w:proofErr w:type="spellStart"/>
      <w:r>
        <w:t>arp</w:t>
      </w:r>
      <w:proofErr w:type="spellEnd"/>
    </w:p>
    <w:p w14:paraId="6B6FD354" w14:textId="77777777" w:rsidR="000424AF" w:rsidRDefault="000424AF" w:rsidP="000424AF">
      <w:pPr>
        <w:pStyle w:val="CMDOutput"/>
      </w:pPr>
      <w:r>
        <w:t xml:space="preserve"> no </w:t>
      </w:r>
      <w:proofErr w:type="spellStart"/>
      <w:r>
        <w:t>ip</w:t>
      </w:r>
      <w:proofErr w:type="spellEnd"/>
      <w:r>
        <w:t xml:space="preserve"> </w:t>
      </w:r>
      <w:proofErr w:type="spellStart"/>
      <w:r>
        <w:t>unreachables</w:t>
      </w:r>
      <w:proofErr w:type="spellEnd"/>
    </w:p>
    <w:p w14:paraId="3C0B273D" w14:textId="77777777" w:rsidR="000424AF" w:rsidRDefault="000424AF" w:rsidP="000424AF">
      <w:pPr>
        <w:pStyle w:val="CMDOutput"/>
      </w:pPr>
      <w:r>
        <w:t xml:space="preserve"> no </w:t>
      </w:r>
      <w:proofErr w:type="spellStart"/>
      <w:r>
        <w:t>ip</w:t>
      </w:r>
      <w:proofErr w:type="spellEnd"/>
      <w:r>
        <w:t xml:space="preserve"> </w:t>
      </w:r>
      <w:proofErr w:type="gramStart"/>
      <w:r>
        <w:t>directed-broadcast</w:t>
      </w:r>
      <w:proofErr w:type="gramEnd"/>
    </w:p>
    <w:p w14:paraId="12ED3464" w14:textId="77777777" w:rsidR="000424AF" w:rsidRDefault="000424AF" w:rsidP="000424AF">
      <w:pPr>
        <w:pStyle w:val="CMDOutput"/>
      </w:pPr>
      <w:r>
        <w:t xml:space="preserve"> no </w:t>
      </w:r>
      <w:proofErr w:type="spellStart"/>
      <w:r>
        <w:t>ip</w:t>
      </w:r>
      <w:proofErr w:type="spellEnd"/>
      <w:r>
        <w:t xml:space="preserve"> mask-reply</w:t>
      </w:r>
    </w:p>
    <w:p w14:paraId="30FFA304" w14:textId="77777777" w:rsidR="000424AF" w:rsidRDefault="000424AF" w:rsidP="000424AF">
      <w:pPr>
        <w:pStyle w:val="CMDOutput"/>
      </w:pPr>
      <w:r>
        <w:t xml:space="preserve"> no mop enabled</w:t>
      </w:r>
    </w:p>
    <w:p w14:paraId="5A1D9D41" w14:textId="77777777" w:rsidR="000424AF" w:rsidRDefault="000424AF" w:rsidP="000424AF">
      <w:pPr>
        <w:pStyle w:val="CMDOutput"/>
      </w:pPr>
      <w:r>
        <w:t>interface GigabitEthernet0/1</w:t>
      </w:r>
    </w:p>
    <w:p w14:paraId="3D26A76C" w14:textId="77777777" w:rsidR="000424AF" w:rsidRDefault="000424AF" w:rsidP="000424AF">
      <w:pPr>
        <w:pStyle w:val="CMDOutput"/>
      </w:pPr>
      <w:r>
        <w:t xml:space="preserve"> no </w:t>
      </w:r>
      <w:proofErr w:type="spellStart"/>
      <w:r>
        <w:t>ip</w:t>
      </w:r>
      <w:proofErr w:type="spellEnd"/>
      <w:r>
        <w:t xml:space="preserve"> redirects</w:t>
      </w:r>
    </w:p>
    <w:p w14:paraId="0EF1A7CA" w14:textId="77777777" w:rsidR="000424AF" w:rsidRDefault="000424AF" w:rsidP="000424AF">
      <w:pPr>
        <w:pStyle w:val="CMDOutput"/>
      </w:pPr>
      <w:r>
        <w:t xml:space="preserve"> no </w:t>
      </w:r>
      <w:proofErr w:type="spellStart"/>
      <w:r>
        <w:t>ip</w:t>
      </w:r>
      <w:proofErr w:type="spellEnd"/>
      <w:r>
        <w:t xml:space="preserve"> proxy-</w:t>
      </w:r>
      <w:proofErr w:type="spellStart"/>
      <w:r>
        <w:t>arp</w:t>
      </w:r>
      <w:proofErr w:type="spellEnd"/>
    </w:p>
    <w:p w14:paraId="67BEA3C8" w14:textId="77777777" w:rsidR="000424AF" w:rsidRDefault="000424AF" w:rsidP="000424AF">
      <w:pPr>
        <w:pStyle w:val="CMDOutput"/>
      </w:pPr>
      <w:r>
        <w:t xml:space="preserve"> no </w:t>
      </w:r>
      <w:proofErr w:type="spellStart"/>
      <w:r>
        <w:t>ip</w:t>
      </w:r>
      <w:proofErr w:type="spellEnd"/>
      <w:r>
        <w:t xml:space="preserve"> </w:t>
      </w:r>
      <w:proofErr w:type="spellStart"/>
      <w:r>
        <w:t>unreachables</w:t>
      </w:r>
      <w:proofErr w:type="spellEnd"/>
    </w:p>
    <w:p w14:paraId="179E20BA" w14:textId="77777777" w:rsidR="000424AF" w:rsidRDefault="000424AF" w:rsidP="000424AF">
      <w:pPr>
        <w:pStyle w:val="CMDOutput"/>
      </w:pPr>
      <w:r>
        <w:t xml:space="preserve"> no </w:t>
      </w:r>
      <w:proofErr w:type="spellStart"/>
      <w:r>
        <w:t>ip</w:t>
      </w:r>
      <w:proofErr w:type="spellEnd"/>
      <w:r>
        <w:t xml:space="preserve"> </w:t>
      </w:r>
      <w:proofErr w:type="gramStart"/>
      <w:r>
        <w:t>directed-broadcast</w:t>
      </w:r>
      <w:proofErr w:type="gramEnd"/>
    </w:p>
    <w:p w14:paraId="285A36B8" w14:textId="77777777" w:rsidR="000424AF" w:rsidRDefault="000424AF" w:rsidP="000424AF">
      <w:pPr>
        <w:pStyle w:val="CMDOutput"/>
      </w:pPr>
      <w:r>
        <w:t xml:space="preserve"> no </w:t>
      </w:r>
      <w:proofErr w:type="spellStart"/>
      <w:r>
        <w:t>ip</w:t>
      </w:r>
      <w:proofErr w:type="spellEnd"/>
      <w:r>
        <w:t xml:space="preserve"> mask-reply</w:t>
      </w:r>
    </w:p>
    <w:p w14:paraId="27F1FEB2" w14:textId="77777777" w:rsidR="000424AF" w:rsidRDefault="000424AF" w:rsidP="000424AF">
      <w:pPr>
        <w:pStyle w:val="CMDOutput"/>
      </w:pPr>
      <w:r>
        <w:t xml:space="preserve"> no mop enabled</w:t>
      </w:r>
    </w:p>
    <w:p w14:paraId="09C4C1F1" w14:textId="77777777" w:rsidR="000424AF" w:rsidRDefault="000424AF" w:rsidP="000424AF">
      <w:pPr>
        <w:pStyle w:val="CMDOutput"/>
      </w:pPr>
      <w:r>
        <w:t>interface Serial0/0/0</w:t>
      </w:r>
    </w:p>
    <w:p w14:paraId="5C50F4C5" w14:textId="77777777" w:rsidR="000424AF" w:rsidRDefault="000424AF" w:rsidP="000424AF">
      <w:pPr>
        <w:pStyle w:val="CMDOutput"/>
      </w:pPr>
      <w:r>
        <w:lastRenderedPageBreak/>
        <w:t xml:space="preserve"> no </w:t>
      </w:r>
      <w:proofErr w:type="spellStart"/>
      <w:r>
        <w:t>ip</w:t>
      </w:r>
      <w:proofErr w:type="spellEnd"/>
      <w:r>
        <w:t xml:space="preserve"> redirects</w:t>
      </w:r>
    </w:p>
    <w:p w14:paraId="28CB0894" w14:textId="77777777" w:rsidR="000424AF" w:rsidRDefault="000424AF" w:rsidP="000424AF">
      <w:pPr>
        <w:pStyle w:val="CMDOutput"/>
      </w:pPr>
      <w:r>
        <w:t xml:space="preserve"> no </w:t>
      </w:r>
      <w:proofErr w:type="spellStart"/>
      <w:r>
        <w:t>ip</w:t>
      </w:r>
      <w:proofErr w:type="spellEnd"/>
      <w:r>
        <w:t xml:space="preserve"> proxy-</w:t>
      </w:r>
      <w:proofErr w:type="spellStart"/>
      <w:r>
        <w:t>arp</w:t>
      </w:r>
      <w:proofErr w:type="spellEnd"/>
    </w:p>
    <w:p w14:paraId="1014D588" w14:textId="77777777" w:rsidR="000424AF" w:rsidRDefault="000424AF" w:rsidP="000424AF">
      <w:pPr>
        <w:pStyle w:val="CMDOutput"/>
      </w:pPr>
      <w:r>
        <w:t xml:space="preserve"> no </w:t>
      </w:r>
      <w:proofErr w:type="spellStart"/>
      <w:r>
        <w:t>ip</w:t>
      </w:r>
      <w:proofErr w:type="spellEnd"/>
      <w:r>
        <w:t xml:space="preserve"> </w:t>
      </w:r>
      <w:proofErr w:type="spellStart"/>
      <w:r>
        <w:t>unreachables</w:t>
      </w:r>
      <w:proofErr w:type="spellEnd"/>
    </w:p>
    <w:p w14:paraId="0A508BFD" w14:textId="77777777" w:rsidR="000424AF" w:rsidRDefault="000424AF" w:rsidP="000424AF">
      <w:pPr>
        <w:pStyle w:val="CMDOutput"/>
      </w:pPr>
      <w:r>
        <w:t xml:space="preserve"> no </w:t>
      </w:r>
      <w:proofErr w:type="spellStart"/>
      <w:r>
        <w:t>ip</w:t>
      </w:r>
      <w:proofErr w:type="spellEnd"/>
      <w:r>
        <w:t xml:space="preserve"> </w:t>
      </w:r>
      <w:proofErr w:type="gramStart"/>
      <w:r>
        <w:t>directed-broadcast</w:t>
      </w:r>
      <w:proofErr w:type="gramEnd"/>
    </w:p>
    <w:p w14:paraId="4F172A9F" w14:textId="77777777" w:rsidR="000424AF" w:rsidRDefault="000424AF" w:rsidP="000424AF">
      <w:pPr>
        <w:pStyle w:val="CMDOutput"/>
      </w:pPr>
      <w:r>
        <w:t xml:space="preserve"> no </w:t>
      </w:r>
      <w:proofErr w:type="spellStart"/>
      <w:r>
        <w:t>ip</w:t>
      </w:r>
      <w:proofErr w:type="spellEnd"/>
      <w:r>
        <w:t xml:space="preserve"> mask-reply</w:t>
      </w:r>
    </w:p>
    <w:p w14:paraId="46CAFB11" w14:textId="77777777" w:rsidR="000424AF" w:rsidRDefault="000424AF" w:rsidP="000424AF">
      <w:pPr>
        <w:pStyle w:val="CMDOutput"/>
      </w:pPr>
      <w:r>
        <w:t>interface Serial0/0/1</w:t>
      </w:r>
    </w:p>
    <w:p w14:paraId="740E84D4" w14:textId="77777777" w:rsidR="000424AF" w:rsidRDefault="000424AF" w:rsidP="000424AF">
      <w:pPr>
        <w:pStyle w:val="CMDOutput"/>
      </w:pPr>
      <w:r>
        <w:t xml:space="preserve"> no </w:t>
      </w:r>
      <w:proofErr w:type="spellStart"/>
      <w:r>
        <w:t>ip</w:t>
      </w:r>
      <w:proofErr w:type="spellEnd"/>
      <w:r>
        <w:t xml:space="preserve"> redirects</w:t>
      </w:r>
    </w:p>
    <w:p w14:paraId="6C0AA80F" w14:textId="77777777" w:rsidR="000424AF" w:rsidRDefault="000424AF" w:rsidP="000424AF">
      <w:pPr>
        <w:pStyle w:val="CMDOutput"/>
      </w:pPr>
      <w:r>
        <w:t xml:space="preserve"> no </w:t>
      </w:r>
      <w:proofErr w:type="spellStart"/>
      <w:r>
        <w:t>ip</w:t>
      </w:r>
      <w:proofErr w:type="spellEnd"/>
      <w:r>
        <w:t xml:space="preserve"> proxy-</w:t>
      </w:r>
      <w:proofErr w:type="spellStart"/>
      <w:r>
        <w:t>arp</w:t>
      </w:r>
      <w:proofErr w:type="spellEnd"/>
    </w:p>
    <w:p w14:paraId="6FDE28C7" w14:textId="77777777" w:rsidR="000424AF" w:rsidRDefault="000424AF" w:rsidP="000424AF">
      <w:pPr>
        <w:pStyle w:val="CMDOutput"/>
      </w:pPr>
      <w:r>
        <w:t xml:space="preserve"> no </w:t>
      </w:r>
      <w:proofErr w:type="spellStart"/>
      <w:r>
        <w:t>ip</w:t>
      </w:r>
      <w:proofErr w:type="spellEnd"/>
      <w:r>
        <w:t xml:space="preserve"> </w:t>
      </w:r>
      <w:proofErr w:type="spellStart"/>
      <w:r>
        <w:t>unreachables</w:t>
      </w:r>
      <w:proofErr w:type="spellEnd"/>
    </w:p>
    <w:p w14:paraId="38CF58B3" w14:textId="77777777" w:rsidR="000424AF" w:rsidRDefault="000424AF" w:rsidP="000424AF">
      <w:pPr>
        <w:pStyle w:val="CMDOutput"/>
      </w:pPr>
      <w:r>
        <w:t xml:space="preserve"> no </w:t>
      </w:r>
      <w:proofErr w:type="spellStart"/>
      <w:r>
        <w:t>ip</w:t>
      </w:r>
      <w:proofErr w:type="spellEnd"/>
      <w:r>
        <w:t xml:space="preserve"> </w:t>
      </w:r>
      <w:proofErr w:type="gramStart"/>
      <w:r>
        <w:t>directed-broadcast</w:t>
      </w:r>
      <w:proofErr w:type="gramEnd"/>
    </w:p>
    <w:p w14:paraId="058A8EFE" w14:textId="77777777" w:rsidR="000424AF" w:rsidRDefault="000424AF" w:rsidP="000424AF">
      <w:pPr>
        <w:pStyle w:val="CMDOutput"/>
      </w:pPr>
      <w:r>
        <w:t xml:space="preserve"> no </w:t>
      </w:r>
      <w:proofErr w:type="spellStart"/>
      <w:r>
        <w:t>ip</w:t>
      </w:r>
      <w:proofErr w:type="spellEnd"/>
      <w:r>
        <w:t xml:space="preserve"> mask-reply</w:t>
      </w:r>
    </w:p>
    <w:p w14:paraId="2F9C5016" w14:textId="77777777" w:rsidR="000424AF" w:rsidRDefault="000424AF" w:rsidP="000424AF">
      <w:pPr>
        <w:pStyle w:val="CMDOutput"/>
      </w:pPr>
      <w:r>
        <w:t xml:space="preserve">access-list 100 permit </w:t>
      </w:r>
      <w:proofErr w:type="spellStart"/>
      <w:r>
        <w:t>udp</w:t>
      </w:r>
      <w:proofErr w:type="spellEnd"/>
      <w:r>
        <w:t xml:space="preserve"> any </w:t>
      </w:r>
      <w:proofErr w:type="spellStart"/>
      <w:r>
        <w:t>any</w:t>
      </w:r>
      <w:proofErr w:type="spellEnd"/>
      <w:r>
        <w:t xml:space="preserve"> eq </w:t>
      </w:r>
      <w:proofErr w:type="spellStart"/>
      <w:r>
        <w:t>bootpc</w:t>
      </w:r>
      <w:proofErr w:type="spellEnd"/>
    </w:p>
    <w:p w14:paraId="1AB91D1C" w14:textId="77777777" w:rsidR="000424AF" w:rsidRDefault="000424AF" w:rsidP="000424AF">
      <w:pPr>
        <w:pStyle w:val="CMDOutput"/>
      </w:pPr>
      <w:r>
        <w:t>interface Serial0/0/1</w:t>
      </w:r>
    </w:p>
    <w:p w14:paraId="4A9E68BA" w14:textId="77777777" w:rsidR="000424AF" w:rsidRDefault="000424AF" w:rsidP="000424AF">
      <w:pPr>
        <w:pStyle w:val="CMDOutput"/>
      </w:pPr>
      <w:r>
        <w:t xml:space="preserve"> </w:t>
      </w:r>
      <w:proofErr w:type="spellStart"/>
      <w:r>
        <w:t>ip</w:t>
      </w:r>
      <w:proofErr w:type="spellEnd"/>
      <w:r>
        <w:t xml:space="preserve"> verify unicast source reachable-via </w:t>
      </w:r>
      <w:proofErr w:type="spellStart"/>
      <w:r>
        <w:t>rx</w:t>
      </w:r>
      <w:proofErr w:type="spellEnd"/>
      <w:r>
        <w:t xml:space="preserve"> allow-default 100</w:t>
      </w:r>
    </w:p>
    <w:p w14:paraId="3A249232" w14:textId="77777777" w:rsidR="000424AF" w:rsidRDefault="000424AF" w:rsidP="000424AF">
      <w:pPr>
        <w:pStyle w:val="CMDOutput"/>
      </w:pPr>
      <w:r>
        <w:t>!</w:t>
      </w:r>
    </w:p>
    <w:p w14:paraId="28094DD9" w14:textId="77777777" w:rsidR="000424AF" w:rsidRDefault="000424AF" w:rsidP="000424AF">
      <w:pPr>
        <w:pStyle w:val="CMDOutput"/>
      </w:pPr>
      <w:r>
        <w:t>end</w:t>
      </w:r>
    </w:p>
    <w:p w14:paraId="07FC54D4" w14:textId="77777777" w:rsidR="000424AF" w:rsidRDefault="000424AF" w:rsidP="000424AF">
      <w:pPr>
        <w:pStyle w:val="CMDOutput"/>
      </w:pPr>
    </w:p>
    <w:p w14:paraId="764EF811" w14:textId="77777777" w:rsidR="000424AF" w:rsidRDefault="000424AF" w:rsidP="000424AF">
      <w:pPr>
        <w:pStyle w:val="CMDOutput"/>
      </w:pPr>
    </w:p>
    <w:p w14:paraId="4E8FA713" w14:textId="77777777" w:rsidR="000424AF" w:rsidRDefault="000424AF" w:rsidP="00A4583F">
      <w:pPr>
        <w:pStyle w:val="CMD"/>
      </w:pPr>
      <w:r>
        <w:t xml:space="preserve">Apply this configuration to </w:t>
      </w:r>
      <w:proofErr w:type="gramStart"/>
      <w:r>
        <w:t>running-config</w:t>
      </w:r>
      <w:proofErr w:type="gramEnd"/>
      <w:r>
        <w:t xml:space="preserve">? [yes]: </w:t>
      </w:r>
      <w:r w:rsidRPr="000424AF">
        <w:rPr>
          <w:b/>
        </w:rPr>
        <w:t>[Enter]</w:t>
      </w:r>
    </w:p>
    <w:p w14:paraId="78096A54" w14:textId="77777777" w:rsidR="000424AF" w:rsidRDefault="000424AF" w:rsidP="000424AF">
      <w:pPr>
        <w:pStyle w:val="CMDOutput"/>
      </w:pPr>
    </w:p>
    <w:p w14:paraId="1C40FDF9" w14:textId="77777777" w:rsidR="000424AF" w:rsidRDefault="000424AF" w:rsidP="000424AF">
      <w:pPr>
        <w:pStyle w:val="CMDOutput"/>
      </w:pPr>
      <w:r>
        <w:t xml:space="preserve">Applying the config generated to </w:t>
      </w:r>
      <w:proofErr w:type="gramStart"/>
      <w:r>
        <w:t>running-config</w:t>
      </w:r>
      <w:proofErr w:type="gramEnd"/>
    </w:p>
    <w:p w14:paraId="045BEAD7" w14:textId="77777777" w:rsidR="000424AF" w:rsidRDefault="000424AF" w:rsidP="000424AF">
      <w:pPr>
        <w:pStyle w:val="CMDOutput"/>
      </w:pPr>
      <w:r>
        <w:t>% You already have RSA keys defined named R3.ccnasecurity.com.</w:t>
      </w:r>
    </w:p>
    <w:p w14:paraId="554CE21E" w14:textId="77777777" w:rsidR="000424AF" w:rsidRDefault="000424AF" w:rsidP="000424AF">
      <w:pPr>
        <w:pStyle w:val="CMDOutput"/>
      </w:pPr>
      <w:r>
        <w:t>% They will be replaced.</w:t>
      </w:r>
    </w:p>
    <w:p w14:paraId="018B7297" w14:textId="77777777" w:rsidR="000424AF" w:rsidRDefault="000424AF" w:rsidP="000424AF">
      <w:pPr>
        <w:pStyle w:val="CMDOutput"/>
      </w:pPr>
    </w:p>
    <w:p w14:paraId="5DB7CE97" w14:textId="77777777" w:rsidR="000424AF" w:rsidRDefault="000424AF" w:rsidP="000424AF">
      <w:pPr>
        <w:pStyle w:val="CMDOutput"/>
      </w:pPr>
      <w:r>
        <w:t>% The key modulus size is 1024 bits</w:t>
      </w:r>
    </w:p>
    <w:p w14:paraId="6F7D587C" w14:textId="77777777" w:rsidR="000424AF" w:rsidRDefault="000424AF" w:rsidP="000424AF">
      <w:pPr>
        <w:pStyle w:val="CMDOutput"/>
      </w:pPr>
      <w:r>
        <w:t xml:space="preserve">% Generating </w:t>
      </w:r>
      <w:proofErr w:type="gramStart"/>
      <w:r>
        <w:t>1024 bit</w:t>
      </w:r>
      <w:proofErr w:type="gramEnd"/>
      <w:r>
        <w:t xml:space="preserve"> RSA keys, keys will be non-exportable...</w:t>
      </w:r>
    </w:p>
    <w:p w14:paraId="36B88C5A" w14:textId="77777777" w:rsidR="000424AF" w:rsidRDefault="000424AF" w:rsidP="000424AF">
      <w:pPr>
        <w:pStyle w:val="CMDOutput"/>
      </w:pPr>
      <w:r>
        <w:t>[OK] (elapsed time was 1 seconds)</w:t>
      </w:r>
    </w:p>
    <w:p w14:paraId="60ED238C" w14:textId="77777777" w:rsidR="000424AF" w:rsidRDefault="000424AF" w:rsidP="000424AF">
      <w:pPr>
        <w:pStyle w:val="CMDOutput"/>
      </w:pPr>
    </w:p>
    <w:p w14:paraId="04799D4F" w14:textId="77777777" w:rsidR="000424AF" w:rsidRDefault="000424AF" w:rsidP="000424AF">
      <w:pPr>
        <w:pStyle w:val="CMDOutput"/>
      </w:pPr>
      <w:r>
        <w:t>*Feb 18 20:29:18.159: %SSH-5-DISABLED: SSH 2.0 has been disabled</w:t>
      </w:r>
    </w:p>
    <w:p w14:paraId="4894A54F" w14:textId="77777777" w:rsidR="000424AF" w:rsidRDefault="000424AF" w:rsidP="000424AF">
      <w:pPr>
        <w:pStyle w:val="CMDOutput"/>
      </w:pPr>
      <w:r>
        <w:t>R3#</w:t>
      </w:r>
    </w:p>
    <w:p w14:paraId="099697BA" w14:textId="77777777" w:rsidR="000424AF" w:rsidRDefault="000424AF" w:rsidP="000424AF">
      <w:pPr>
        <w:pStyle w:val="CMDOutput"/>
      </w:pPr>
      <w:r>
        <w:t xml:space="preserve">000066: *Feb 18 20:29:21.023 UTC: %AUTOSEC-1-MODIFIED: </w:t>
      </w:r>
      <w:proofErr w:type="spellStart"/>
      <w:r>
        <w:t>AutoSecure</w:t>
      </w:r>
      <w:proofErr w:type="spellEnd"/>
      <w:r>
        <w:t xml:space="preserve"> configuration has been Modified on this device</w:t>
      </w:r>
    </w:p>
    <w:p w14:paraId="71476DBE" w14:textId="77777777" w:rsidR="000424AF" w:rsidRDefault="000424AF" w:rsidP="000424AF">
      <w:pPr>
        <w:pStyle w:val="CMDOutput"/>
      </w:pPr>
      <w:r>
        <w:t>R3#</w:t>
      </w:r>
    </w:p>
    <w:p w14:paraId="5C4A148C" w14:textId="77777777" w:rsidR="005D53A9" w:rsidRPr="00D21D16" w:rsidRDefault="005D53A9" w:rsidP="005D53A9">
      <w:pPr>
        <w:pStyle w:val="BodyTextL50"/>
      </w:pPr>
      <w:r w:rsidRPr="005D53A9">
        <w:rPr>
          <w:b/>
        </w:rPr>
        <w:t>Note</w:t>
      </w:r>
      <w:r>
        <w:t xml:space="preserve">: The questions </w:t>
      </w:r>
      <w:proofErr w:type="gramStart"/>
      <w:r>
        <w:t>asked</w:t>
      </w:r>
      <w:proofErr w:type="gramEnd"/>
      <w:r>
        <w:t xml:space="preserve"> and the output may vary depend on the features on the IOS image and device.</w:t>
      </w:r>
    </w:p>
    <w:p w14:paraId="210328E3" w14:textId="77777777" w:rsidR="004353EB" w:rsidRPr="00DB03DF" w:rsidRDefault="004353EB" w:rsidP="004353EB">
      <w:pPr>
        <w:pStyle w:val="StepHead"/>
      </w:pPr>
      <w:r w:rsidRPr="0030669B">
        <w:t>Establish an SSH connection from PC-C to R3.</w:t>
      </w:r>
    </w:p>
    <w:p w14:paraId="114440C5" w14:textId="77777777" w:rsidR="004353EB" w:rsidRDefault="004353EB" w:rsidP="004E38AC">
      <w:pPr>
        <w:pStyle w:val="SubStepAlpha"/>
      </w:pPr>
      <w:r>
        <w:t xml:space="preserve">Start </w:t>
      </w:r>
      <w:proofErr w:type="spellStart"/>
      <w:r>
        <w:t>PuTTy</w:t>
      </w:r>
      <w:proofErr w:type="spellEnd"/>
      <w:r>
        <w:t xml:space="preserve"> or another SSH </w:t>
      </w:r>
      <w:proofErr w:type="gramStart"/>
      <w:r>
        <w:t>client, and</w:t>
      </w:r>
      <w:proofErr w:type="gramEnd"/>
      <w:r>
        <w:t xml:space="preserve"> log in with the </w:t>
      </w:r>
      <w:r w:rsidRPr="00205BEF">
        <w:rPr>
          <w:b/>
        </w:rPr>
        <w:t>admin</w:t>
      </w:r>
      <w:r>
        <w:t xml:space="preserve"> account and password </w:t>
      </w:r>
      <w:r w:rsidRPr="00205BEF">
        <w:rPr>
          <w:b/>
        </w:rPr>
        <w:t>cisco12345</w:t>
      </w:r>
      <w:r>
        <w:t xml:space="preserve"> created when </w:t>
      </w:r>
      <w:proofErr w:type="spellStart"/>
      <w:r>
        <w:t>AutoSecure</w:t>
      </w:r>
      <w:proofErr w:type="spellEnd"/>
      <w:r>
        <w:t xml:space="preserve"> was run. Enter the IP address of the R3 </w:t>
      </w:r>
      <w:r w:rsidR="00570E01">
        <w:t xml:space="preserve">G0/0/1 </w:t>
      </w:r>
      <w:r>
        <w:t xml:space="preserve">interface </w:t>
      </w:r>
      <w:r w:rsidR="00551E36" w:rsidRPr="001918DC">
        <w:rPr>
          <w:b/>
        </w:rPr>
        <w:t>192.168.3.1</w:t>
      </w:r>
      <w:r>
        <w:t>.</w:t>
      </w:r>
    </w:p>
    <w:p w14:paraId="027570CE" w14:textId="77777777" w:rsidR="004353EB" w:rsidRDefault="004353EB" w:rsidP="004E38AC">
      <w:pPr>
        <w:pStyle w:val="SubStepAlpha"/>
      </w:pPr>
      <w:r>
        <w:t xml:space="preserve">Because </w:t>
      </w:r>
      <w:r w:rsidR="00C82C64">
        <w:t xml:space="preserve">SSH was configured using </w:t>
      </w:r>
      <w:proofErr w:type="spellStart"/>
      <w:r>
        <w:t>AutoSecure</w:t>
      </w:r>
      <w:proofErr w:type="spellEnd"/>
      <w:r>
        <w:t xml:space="preserve"> on R3, you will receive a PuTTY security warning. Click </w:t>
      </w:r>
      <w:r w:rsidRPr="00177ADD">
        <w:rPr>
          <w:b/>
        </w:rPr>
        <w:t>Yes</w:t>
      </w:r>
      <w:r>
        <w:t xml:space="preserve"> to connect anyway.</w:t>
      </w:r>
    </w:p>
    <w:p w14:paraId="6E753AE4" w14:textId="77777777" w:rsidR="004353EB" w:rsidRDefault="004353EB" w:rsidP="004E38AC">
      <w:pPr>
        <w:pStyle w:val="SubStepAlpha"/>
      </w:pPr>
      <w:r>
        <w:t xml:space="preserve">Enter privileged EXEC </w:t>
      </w:r>
      <w:proofErr w:type="gramStart"/>
      <w:r>
        <w:t>mode, and</w:t>
      </w:r>
      <w:proofErr w:type="gramEnd"/>
      <w:r>
        <w:t xml:space="preserve"> v</w:t>
      </w:r>
      <w:r w:rsidRPr="00DB03DF">
        <w:t xml:space="preserve">erify the </w:t>
      </w:r>
      <w:r>
        <w:t xml:space="preserve">R3 </w:t>
      </w:r>
      <w:r w:rsidRPr="00DB03DF">
        <w:t>configuration</w:t>
      </w:r>
      <w:r>
        <w:t xml:space="preserve"> using the </w:t>
      </w:r>
      <w:r w:rsidR="005E2E48" w:rsidRPr="005E2E48">
        <w:rPr>
          <w:b/>
        </w:rPr>
        <w:t>show run</w:t>
      </w:r>
      <w:r>
        <w:t xml:space="preserve"> command</w:t>
      </w:r>
      <w:r w:rsidRPr="00DB03DF">
        <w:t>.</w:t>
      </w:r>
    </w:p>
    <w:p w14:paraId="2261358B" w14:textId="77777777" w:rsidR="00260296" w:rsidRDefault="004353EB" w:rsidP="004E38AC">
      <w:pPr>
        <w:pStyle w:val="SubStepAlpha"/>
      </w:pPr>
      <w:r w:rsidRPr="00BA02D6">
        <w:t xml:space="preserve">Issue the </w:t>
      </w:r>
      <w:r w:rsidR="005E2E48" w:rsidRPr="005E2E48">
        <w:rPr>
          <w:b/>
        </w:rPr>
        <w:t>show flash</w:t>
      </w:r>
      <w:r w:rsidRPr="00BA02D6">
        <w:t xml:space="preserve"> command. Is there a file that might be related to </w:t>
      </w:r>
      <w:proofErr w:type="spellStart"/>
      <w:r w:rsidRPr="00BA02D6">
        <w:t>AutoSecure</w:t>
      </w:r>
      <w:proofErr w:type="spellEnd"/>
      <w:r w:rsidRPr="00BA02D6">
        <w:t xml:space="preserve">, and if </w:t>
      </w:r>
      <w:proofErr w:type="gramStart"/>
      <w:r w:rsidRPr="00BA02D6">
        <w:t>so</w:t>
      </w:r>
      <w:proofErr w:type="gramEnd"/>
      <w:r w:rsidRPr="00BA02D6">
        <w:t xml:space="preserve"> what is its name and when was it created?</w:t>
      </w:r>
    </w:p>
    <w:p w14:paraId="064FD184" w14:textId="77777777" w:rsidR="002A27E9" w:rsidRDefault="00260296">
      <w:pPr>
        <w:pStyle w:val="BodyTextL50"/>
      </w:pPr>
      <w:r>
        <w:t>____________________________________________________________________________________</w:t>
      </w:r>
    </w:p>
    <w:p w14:paraId="3F257B63" w14:textId="77777777" w:rsidR="002A27E9" w:rsidRDefault="00260296">
      <w:pPr>
        <w:pStyle w:val="BodyTextL50"/>
      </w:pPr>
      <w:r>
        <w:t>____________________________________________________________________________________</w:t>
      </w:r>
    </w:p>
    <w:p w14:paraId="1BFB54EA" w14:textId="77777777" w:rsidR="002A27E9" w:rsidRDefault="004353EB">
      <w:pPr>
        <w:pStyle w:val="SubStepAlpha"/>
      </w:pPr>
      <w:r w:rsidRPr="00BA02D6">
        <w:t xml:space="preserve">Issue the command </w:t>
      </w:r>
      <w:r w:rsidR="005E2E48" w:rsidRPr="005E2E48">
        <w:rPr>
          <w:b/>
        </w:rPr>
        <w:t xml:space="preserve">more </w:t>
      </w:r>
      <w:proofErr w:type="spellStart"/>
      <w:proofErr w:type="gramStart"/>
      <w:r w:rsidR="005E2E48" w:rsidRPr="005E2E48">
        <w:rPr>
          <w:b/>
        </w:rPr>
        <w:t>flash:pre_autosec.cfg</w:t>
      </w:r>
      <w:proofErr w:type="spellEnd"/>
      <w:proofErr w:type="gramEnd"/>
      <w:r w:rsidRPr="00BA02D6">
        <w:t xml:space="preserve">. What </w:t>
      </w:r>
      <w:r>
        <w:t>are</w:t>
      </w:r>
      <w:r w:rsidRPr="00BA02D6">
        <w:t xml:space="preserve"> the contents of this file, and what is its purpose?</w:t>
      </w:r>
    </w:p>
    <w:p w14:paraId="13F56795" w14:textId="77777777" w:rsidR="00260296" w:rsidRDefault="00260296" w:rsidP="00260296">
      <w:pPr>
        <w:pStyle w:val="BodyTextL50"/>
      </w:pPr>
      <w:r>
        <w:t>____________________________________________________________________________________</w:t>
      </w:r>
    </w:p>
    <w:p w14:paraId="4893790C" w14:textId="77777777" w:rsidR="00260296" w:rsidRDefault="00260296" w:rsidP="00260296">
      <w:pPr>
        <w:pStyle w:val="BodyTextL50"/>
      </w:pPr>
      <w:r>
        <w:t>____________________________________________________________________________________</w:t>
      </w:r>
    </w:p>
    <w:p w14:paraId="5C97AADB" w14:textId="77777777" w:rsidR="00260296" w:rsidRDefault="004353EB" w:rsidP="004E38AC">
      <w:pPr>
        <w:pStyle w:val="SubStepAlpha"/>
      </w:pPr>
      <w:r>
        <w:t xml:space="preserve">How would you restore this file if </w:t>
      </w:r>
      <w:proofErr w:type="spellStart"/>
      <w:r>
        <w:t>AutoSecure</w:t>
      </w:r>
      <w:proofErr w:type="spellEnd"/>
      <w:r>
        <w:t xml:space="preserve"> did not produce the desired results?</w:t>
      </w:r>
    </w:p>
    <w:p w14:paraId="41828A2C" w14:textId="77777777" w:rsidR="002A27E9" w:rsidRDefault="00260296">
      <w:pPr>
        <w:pStyle w:val="BodyTextL50"/>
      </w:pPr>
      <w:r>
        <w:t>____________________________________________________________________________________</w:t>
      </w:r>
    </w:p>
    <w:p w14:paraId="47FB8211" w14:textId="77777777" w:rsidR="002A27E9" w:rsidRDefault="00260296">
      <w:pPr>
        <w:pStyle w:val="BodyTextL50"/>
      </w:pPr>
      <w:r>
        <w:t>____________________________________________________________________________________</w:t>
      </w:r>
    </w:p>
    <w:p w14:paraId="16B995FA" w14:textId="77777777" w:rsidR="004C553A" w:rsidRDefault="004C553A">
      <w:pPr>
        <w:spacing w:before="0" w:after="0" w:line="240" w:lineRule="auto"/>
        <w:rPr>
          <w:rFonts w:eastAsia="Times New Roman"/>
          <w:b/>
          <w:bCs/>
          <w:szCs w:val="26"/>
        </w:rPr>
      </w:pPr>
      <w:r>
        <w:lastRenderedPageBreak/>
        <w:br w:type="page"/>
      </w:r>
    </w:p>
    <w:p w14:paraId="68BB5C74" w14:textId="77777777" w:rsidR="004353EB" w:rsidRPr="00DB03DF" w:rsidRDefault="004353EB" w:rsidP="004353EB">
      <w:pPr>
        <w:pStyle w:val="StepHead"/>
      </w:pPr>
      <w:r w:rsidRPr="00DB03DF">
        <w:lastRenderedPageBreak/>
        <w:t xml:space="preserve">Contrast the </w:t>
      </w:r>
      <w:proofErr w:type="spellStart"/>
      <w:r w:rsidRPr="00DB03DF">
        <w:t>AutoSecure</w:t>
      </w:r>
      <w:proofErr w:type="spellEnd"/>
      <w:r>
        <w:t>-</w:t>
      </w:r>
      <w:r w:rsidRPr="00DB03DF">
        <w:t>generated config</w:t>
      </w:r>
      <w:r>
        <w:t xml:space="preserve">uration </w:t>
      </w:r>
      <w:r w:rsidRPr="00DB03DF">
        <w:t>of R3</w:t>
      </w:r>
      <w:r>
        <w:t xml:space="preserve"> with the manual configuration of </w:t>
      </w:r>
      <w:r w:rsidRPr="00DB03DF">
        <w:t>R1.</w:t>
      </w:r>
    </w:p>
    <w:p w14:paraId="76D6B6AA" w14:textId="77777777" w:rsidR="004353EB" w:rsidRDefault="004353EB" w:rsidP="004E38AC">
      <w:pPr>
        <w:pStyle w:val="SubStepAlpha"/>
      </w:pPr>
      <w:r>
        <w:t xml:space="preserve">What security-related configuration changes were performed on R3 by </w:t>
      </w:r>
      <w:proofErr w:type="spellStart"/>
      <w:r>
        <w:t>AutoSecure</w:t>
      </w:r>
      <w:proofErr w:type="spellEnd"/>
      <w:r>
        <w:t xml:space="preserve"> that were not performed in previous sections of the lab on R1?</w:t>
      </w:r>
    </w:p>
    <w:p w14:paraId="262A8082" w14:textId="77777777" w:rsidR="002A27E9" w:rsidRDefault="00C57C23">
      <w:pPr>
        <w:pStyle w:val="BodyTextL50"/>
      </w:pPr>
      <w:r>
        <w:t>____________________________________________________________________________________</w:t>
      </w:r>
    </w:p>
    <w:p w14:paraId="4790D2AB" w14:textId="77777777" w:rsidR="002A27E9" w:rsidRDefault="00C57C23">
      <w:pPr>
        <w:pStyle w:val="BodyTextL50"/>
      </w:pPr>
      <w:r>
        <w:t>____________________________________________________________________________________</w:t>
      </w:r>
    </w:p>
    <w:p w14:paraId="19EEC2FD" w14:textId="77777777" w:rsidR="002A27E9" w:rsidRDefault="00C57C23">
      <w:pPr>
        <w:pStyle w:val="BodyTextL50"/>
      </w:pPr>
      <w:r>
        <w:t>____________________________________________________________________________________</w:t>
      </w:r>
    </w:p>
    <w:p w14:paraId="77BB27B8" w14:textId="77777777" w:rsidR="002A27E9" w:rsidRDefault="00C57C23">
      <w:pPr>
        <w:pStyle w:val="BodyTextL50"/>
      </w:pPr>
      <w:r>
        <w:t>____________________________________________________________________________________</w:t>
      </w:r>
    </w:p>
    <w:p w14:paraId="61EFA671" w14:textId="77777777" w:rsidR="002A27E9" w:rsidRDefault="00C57C23">
      <w:pPr>
        <w:pStyle w:val="BodyTextL50"/>
      </w:pPr>
      <w:r>
        <w:t>____________________________________________________________________________________</w:t>
      </w:r>
    </w:p>
    <w:p w14:paraId="41D12CC5" w14:textId="77777777" w:rsidR="002A27E9" w:rsidRDefault="00C57C23">
      <w:pPr>
        <w:pStyle w:val="BodyTextL50"/>
      </w:pPr>
      <w:r>
        <w:t>____________________________________________________________________________________</w:t>
      </w:r>
    </w:p>
    <w:p w14:paraId="10AF54BD" w14:textId="77777777" w:rsidR="002A27E9" w:rsidRDefault="00C57C23">
      <w:pPr>
        <w:pStyle w:val="BodyTextL50"/>
      </w:pPr>
      <w:r>
        <w:t>____________________________________________________________________________________</w:t>
      </w:r>
    </w:p>
    <w:p w14:paraId="3152A1F7" w14:textId="77777777" w:rsidR="002A27E9" w:rsidRDefault="00C57C23">
      <w:pPr>
        <w:pStyle w:val="BodyTextL50"/>
      </w:pPr>
      <w:r>
        <w:t>____________________________________________________________________________________</w:t>
      </w:r>
    </w:p>
    <w:p w14:paraId="4A1C4943" w14:textId="77777777" w:rsidR="00C57C23" w:rsidRDefault="004353EB" w:rsidP="004E38AC">
      <w:pPr>
        <w:pStyle w:val="SubStepAlpha"/>
      </w:pPr>
      <w:r w:rsidRPr="00AE0FE7">
        <w:t>What security</w:t>
      </w:r>
      <w:r>
        <w:t>-</w:t>
      </w:r>
      <w:r w:rsidRPr="00AE0FE7">
        <w:t>related configuration changes were performed in previous sections of the lab that were</w:t>
      </w:r>
      <w:r>
        <w:t xml:space="preserve"> not performed by </w:t>
      </w:r>
      <w:proofErr w:type="spellStart"/>
      <w:r>
        <w:t>AutoSecure</w:t>
      </w:r>
      <w:proofErr w:type="spellEnd"/>
      <w:r>
        <w:t>?</w:t>
      </w:r>
    </w:p>
    <w:p w14:paraId="3A336296" w14:textId="77777777" w:rsidR="002A27E9" w:rsidRDefault="00C57C23">
      <w:pPr>
        <w:pStyle w:val="BodyTextL50"/>
      </w:pPr>
      <w:r>
        <w:t>____________________________________________________________________________________</w:t>
      </w:r>
    </w:p>
    <w:p w14:paraId="6059E6C3" w14:textId="77777777" w:rsidR="002A27E9" w:rsidRDefault="00C57C23">
      <w:pPr>
        <w:pStyle w:val="BodyTextL50"/>
      </w:pPr>
      <w:r>
        <w:t>____________________________________________________________________________________</w:t>
      </w:r>
    </w:p>
    <w:p w14:paraId="73F6B19C" w14:textId="77777777" w:rsidR="002A27E9" w:rsidRDefault="00C57C23">
      <w:pPr>
        <w:pStyle w:val="BodyTextL50"/>
      </w:pPr>
      <w:r>
        <w:t>____________________________________________________________________________________</w:t>
      </w:r>
    </w:p>
    <w:p w14:paraId="5A08A7A7" w14:textId="77777777" w:rsidR="002A27E9" w:rsidRDefault="00C57C23">
      <w:pPr>
        <w:pStyle w:val="BodyTextL50"/>
      </w:pPr>
      <w:r>
        <w:t>____________________________________________________________________________________</w:t>
      </w:r>
    </w:p>
    <w:p w14:paraId="1914A6C9" w14:textId="77777777" w:rsidR="002A27E9" w:rsidRDefault="00C57C23">
      <w:pPr>
        <w:pStyle w:val="BodyTextL50"/>
      </w:pPr>
      <w:r>
        <w:t>____________________________________________________________________________________</w:t>
      </w:r>
    </w:p>
    <w:p w14:paraId="484F1CD3" w14:textId="77777777" w:rsidR="002A27E9" w:rsidRDefault="00C57C23">
      <w:pPr>
        <w:pStyle w:val="BodyTextL50"/>
      </w:pPr>
      <w:r>
        <w:t>____________________________________________________________________________________</w:t>
      </w:r>
    </w:p>
    <w:p w14:paraId="1E11A026" w14:textId="77777777" w:rsidR="004353EB" w:rsidRDefault="004353EB" w:rsidP="008B18E7">
      <w:pPr>
        <w:pStyle w:val="SubStepAlpha"/>
      </w:pPr>
      <w:r w:rsidRPr="00DB03DF">
        <w:t xml:space="preserve">Identify </w:t>
      </w:r>
      <w:r>
        <w:t xml:space="preserve">at least five unneeded services that were locked down by </w:t>
      </w:r>
      <w:proofErr w:type="spellStart"/>
      <w:r>
        <w:t>AutoSecure</w:t>
      </w:r>
      <w:proofErr w:type="spellEnd"/>
      <w:r>
        <w:t xml:space="preserve"> and at least three security measures applied to each interface.</w:t>
      </w:r>
    </w:p>
    <w:p w14:paraId="25398EF3" w14:textId="77777777" w:rsidR="004353EB" w:rsidRDefault="004353EB" w:rsidP="004E38AC">
      <w:pPr>
        <w:pStyle w:val="BodyTextL50"/>
      </w:pPr>
      <w:r w:rsidRPr="00377CC2">
        <w:rPr>
          <w:b/>
        </w:rPr>
        <w:t>Note</w:t>
      </w:r>
      <w:r w:rsidRPr="008B18E7">
        <w:t>:</w:t>
      </w:r>
      <w:r>
        <w:t xml:space="preserve"> Some of the services listed as being disabled in the </w:t>
      </w:r>
      <w:proofErr w:type="spellStart"/>
      <w:r>
        <w:t>AutoSecure</w:t>
      </w:r>
      <w:proofErr w:type="spellEnd"/>
      <w:r>
        <w:t xml:space="preserve"> output above might not appear in the </w:t>
      </w:r>
      <w:r w:rsidRPr="008B18E7">
        <w:rPr>
          <w:b/>
        </w:rPr>
        <w:t>show running-config</w:t>
      </w:r>
      <w:r w:rsidRPr="008B18E7">
        <w:t xml:space="preserve"> </w:t>
      </w:r>
      <w:r>
        <w:t>output because they are already disabled by default for this router and Cisco IOS version.</w:t>
      </w:r>
    </w:p>
    <w:p w14:paraId="2C2DBC26" w14:textId="77777777" w:rsidR="00B24B6B" w:rsidRDefault="004353EB" w:rsidP="00A17108">
      <w:pPr>
        <w:pStyle w:val="BodyTextL50"/>
      </w:pPr>
      <w:r w:rsidRPr="00205BEF">
        <w:t>Services disabled include:</w:t>
      </w:r>
    </w:p>
    <w:p w14:paraId="7197B64C" w14:textId="77777777" w:rsidR="00B24B6B" w:rsidRDefault="00B24B6B" w:rsidP="00B24B6B">
      <w:pPr>
        <w:pStyle w:val="BodyTextL50"/>
      </w:pPr>
      <w:r>
        <w:t>____________________________________________________________________________________</w:t>
      </w:r>
    </w:p>
    <w:p w14:paraId="64398029" w14:textId="77777777" w:rsidR="00B24B6B" w:rsidRDefault="00B24B6B" w:rsidP="00B24B6B">
      <w:pPr>
        <w:pStyle w:val="BodyTextL50"/>
      </w:pPr>
      <w:r>
        <w:t>____________________________________________________________________________________</w:t>
      </w:r>
    </w:p>
    <w:p w14:paraId="0CF69D28" w14:textId="77777777" w:rsidR="00B24B6B" w:rsidRDefault="00B24B6B" w:rsidP="00B24B6B">
      <w:pPr>
        <w:pStyle w:val="BodyTextL50"/>
      </w:pPr>
      <w:r>
        <w:t>____________________________________________________________________________________</w:t>
      </w:r>
    </w:p>
    <w:p w14:paraId="6BF7CF76" w14:textId="77777777" w:rsidR="00B24B6B" w:rsidRDefault="00B24B6B" w:rsidP="00B24B6B">
      <w:pPr>
        <w:pStyle w:val="BodyTextL50"/>
      </w:pPr>
      <w:r>
        <w:t>____________________________________________________________________________________</w:t>
      </w:r>
    </w:p>
    <w:p w14:paraId="1CDECA18" w14:textId="77777777" w:rsidR="00B24B6B" w:rsidRDefault="00B24B6B" w:rsidP="00B24B6B">
      <w:pPr>
        <w:pStyle w:val="BodyTextL50"/>
      </w:pPr>
      <w:r>
        <w:t>____________________________________________________________________________________</w:t>
      </w:r>
    </w:p>
    <w:p w14:paraId="29FBC7AC" w14:textId="77777777" w:rsidR="004353EB" w:rsidRPr="00205BEF" w:rsidRDefault="00B24B6B" w:rsidP="00B24B6B">
      <w:pPr>
        <w:pStyle w:val="BodyTextL50"/>
      </w:pPr>
      <w:r>
        <w:t>____________________________________________________________________________________</w:t>
      </w:r>
    </w:p>
    <w:p w14:paraId="3B27D9DE" w14:textId="77777777" w:rsidR="004353EB" w:rsidRDefault="004353EB" w:rsidP="00A17108">
      <w:pPr>
        <w:pStyle w:val="BodyTextL50"/>
      </w:pPr>
      <w:r w:rsidRPr="00205BEF">
        <w:t>For each interface, the following were disabled:</w:t>
      </w:r>
    </w:p>
    <w:p w14:paraId="02DDDEF6" w14:textId="77777777" w:rsidR="00B24B6B" w:rsidRDefault="00B24B6B" w:rsidP="00B24B6B">
      <w:pPr>
        <w:pStyle w:val="BodyTextL50"/>
      </w:pPr>
      <w:r>
        <w:t>____________________________________________________________________________________</w:t>
      </w:r>
    </w:p>
    <w:p w14:paraId="14BF3785" w14:textId="77777777" w:rsidR="00B24B6B" w:rsidRDefault="00B24B6B" w:rsidP="00B24B6B">
      <w:pPr>
        <w:pStyle w:val="BodyTextL50"/>
      </w:pPr>
      <w:r>
        <w:t>____________________________________________________________________________________</w:t>
      </w:r>
    </w:p>
    <w:p w14:paraId="06C1ACFC" w14:textId="77777777" w:rsidR="00B24B6B" w:rsidRDefault="00B24B6B" w:rsidP="00B24B6B">
      <w:pPr>
        <w:pStyle w:val="BodyTextL50"/>
      </w:pPr>
      <w:r>
        <w:t>____________________________________________________________________________________</w:t>
      </w:r>
    </w:p>
    <w:p w14:paraId="4F15E47C" w14:textId="77777777" w:rsidR="00B24B6B" w:rsidRDefault="00B24B6B" w:rsidP="00B24B6B">
      <w:pPr>
        <w:pStyle w:val="BodyTextL50"/>
      </w:pPr>
      <w:r>
        <w:t>____________________________________________________________________________________</w:t>
      </w:r>
    </w:p>
    <w:p w14:paraId="15EB57F2" w14:textId="77777777" w:rsidR="00B24B6B" w:rsidRDefault="00B24B6B" w:rsidP="00B24B6B">
      <w:pPr>
        <w:pStyle w:val="BodyTextL50"/>
      </w:pPr>
      <w:r>
        <w:t>____________________________________________________________________________________</w:t>
      </w:r>
    </w:p>
    <w:p w14:paraId="00998BCD" w14:textId="77777777" w:rsidR="00B24B6B" w:rsidRPr="00205BEF" w:rsidRDefault="00B24B6B" w:rsidP="00B24B6B">
      <w:pPr>
        <w:pStyle w:val="BodyTextL50"/>
      </w:pPr>
      <w:r>
        <w:t>____________________________________________________________________________________</w:t>
      </w:r>
    </w:p>
    <w:p w14:paraId="1D94E362" w14:textId="77777777" w:rsidR="004353EB" w:rsidRDefault="004353EB" w:rsidP="004353EB">
      <w:pPr>
        <w:pStyle w:val="StepHead"/>
      </w:pPr>
      <w:r>
        <w:t>Test connectivity.</w:t>
      </w:r>
    </w:p>
    <w:p w14:paraId="73E3EB02" w14:textId="77777777" w:rsidR="004353EB" w:rsidRPr="00003FE9" w:rsidRDefault="004353EB" w:rsidP="004353EB">
      <w:pPr>
        <w:pStyle w:val="BodyTextL25"/>
      </w:pPr>
      <w:r w:rsidRPr="00DC3F86">
        <w:t>Ping from PC-A on the R1 LAN to PC-C on the router R3 LAN.</w:t>
      </w:r>
      <w:r w:rsidR="005D431D">
        <w:t xml:space="preserve"> </w:t>
      </w:r>
      <w:r w:rsidRPr="00003FE9">
        <w:t>If pings from PC-A to PC-C are not successful, troubleshoot before continuing.</w:t>
      </w:r>
    </w:p>
    <w:p w14:paraId="09BBB137" w14:textId="77777777" w:rsidR="004353EB" w:rsidRPr="00AC3323" w:rsidRDefault="004353EB" w:rsidP="004353EB">
      <w:pPr>
        <w:pStyle w:val="LabSection"/>
      </w:pPr>
      <w:r>
        <w:t>Reflection</w:t>
      </w:r>
    </w:p>
    <w:p w14:paraId="008A420F" w14:textId="77777777" w:rsidR="0022025C" w:rsidRPr="0022025C" w:rsidRDefault="004D57F6" w:rsidP="00AB1F99">
      <w:pPr>
        <w:pStyle w:val="ReflectionQ"/>
        <w:rPr>
          <w:rFonts w:cs="Arial"/>
          <w:color w:val="000000"/>
        </w:rPr>
      </w:pPr>
      <w:r>
        <w:rPr>
          <w:rFonts w:cs="Arial"/>
          <w:color w:val="000000"/>
        </w:rPr>
        <w:t>Explain the importance of</w:t>
      </w:r>
      <w:r w:rsidR="004353EB">
        <w:t xml:space="preserve"> securing router access and monitoring network devices</w:t>
      </w:r>
      <w:r w:rsidR="00E87FFE">
        <w:t>.</w:t>
      </w:r>
    </w:p>
    <w:p w14:paraId="5314D9F8" w14:textId="77777777" w:rsidR="002A27E9" w:rsidRDefault="0022025C">
      <w:pPr>
        <w:pStyle w:val="BodyTextL25"/>
      </w:pPr>
      <w:r>
        <w:lastRenderedPageBreak/>
        <w:t>_______________________________________________________________________________________</w:t>
      </w:r>
    </w:p>
    <w:p w14:paraId="61FAD27D" w14:textId="77777777" w:rsidR="002A27E9" w:rsidRDefault="0022025C">
      <w:pPr>
        <w:pStyle w:val="BodyTextL25"/>
      </w:pPr>
      <w:r>
        <w:t>_______________________________________________________________________________________</w:t>
      </w:r>
    </w:p>
    <w:p w14:paraId="6E69F114" w14:textId="77777777" w:rsidR="002A27E9" w:rsidRDefault="0022025C">
      <w:pPr>
        <w:pStyle w:val="BodyTextL25"/>
      </w:pPr>
      <w:r>
        <w:t>_______________________________________________________________________________________</w:t>
      </w:r>
    </w:p>
    <w:p w14:paraId="71528D24" w14:textId="77777777" w:rsidR="002A27E9" w:rsidRDefault="0022025C">
      <w:pPr>
        <w:pStyle w:val="BodyTextL25"/>
      </w:pPr>
      <w:r>
        <w:t>_______________________________________________________________________________________</w:t>
      </w:r>
    </w:p>
    <w:p w14:paraId="06FD881B" w14:textId="77777777" w:rsidR="002A27E9" w:rsidRDefault="0022025C">
      <w:pPr>
        <w:pStyle w:val="BodyTextL25"/>
      </w:pPr>
      <w:r>
        <w:t>_______________________________________________________________________________________</w:t>
      </w:r>
    </w:p>
    <w:p w14:paraId="475B282F" w14:textId="77777777" w:rsidR="002A27E9" w:rsidRDefault="0022025C">
      <w:pPr>
        <w:pStyle w:val="BodyTextL25"/>
      </w:pPr>
      <w:r>
        <w:t>_______________________________________________________________________________________</w:t>
      </w:r>
    </w:p>
    <w:p w14:paraId="0F216BA5" w14:textId="77777777" w:rsidR="002A27E9" w:rsidRDefault="004353EB">
      <w:pPr>
        <w:pStyle w:val="ReflectionQ"/>
      </w:pPr>
      <w:r w:rsidRPr="001427D5">
        <w:t>What advantages does SSH have over Telnet?</w:t>
      </w:r>
    </w:p>
    <w:p w14:paraId="102B40E2" w14:textId="77777777" w:rsidR="0022025C" w:rsidRDefault="0022025C" w:rsidP="0022025C">
      <w:pPr>
        <w:pStyle w:val="BodyTextL25"/>
      </w:pPr>
      <w:r>
        <w:t>_______________________________________________________________________________________</w:t>
      </w:r>
    </w:p>
    <w:p w14:paraId="6664CA75" w14:textId="77777777" w:rsidR="002A27E9" w:rsidRDefault="0022025C">
      <w:pPr>
        <w:pStyle w:val="BodyTextL25"/>
      </w:pPr>
      <w:r>
        <w:t>_______________________________________________________________________________________</w:t>
      </w:r>
    </w:p>
    <w:p w14:paraId="43B7D8B9" w14:textId="77777777" w:rsidR="004D57F6" w:rsidRDefault="004353EB">
      <w:pPr>
        <w:pStyle w:val="ReflectionQ"/>
      </w:pPr>
      <w:r w:rsidRPr="001427D5">
        <w:t>How scalable is setting up usernames and using the local database for authentication?</w:t>
      </w:r>
    </w:p>
    <w:p w14:paraId="7F021276" w14:textId="77777777" w:rsidR="009829FF" w:rsidRDefault="0022025C" w:rsidP="001918DC">
      <w:pPr>
        <w:pStyle w:val="ReflectionQ"/>
        <w:numPr>
          <w:ilvl w:val="0"/>
          <w:numId w:val="0"/>
        </w:numPr>
        <w:ind w:left="360"/>
      </w:pPr>
      <w:r>
        <w:t>_______________________________________________________________________________________</w:t>
      </w:r>
    </w:p>
    <w:p w14:paraId="0D8B303B" w14:textId="77777777" w:rsidR="0022025C" w:rsidRDefault="0022025C" w:rsidP="0022025C">
      <w:pPr>
        <w:pStyle w:val="BodyTextL25"/>
      </w:pPr>
      <w:r>
        <w:t>_______________________________________________________________________________________</w:t>
      </w:r>
    </w:p>
    <w:p w14:paraId="2FC6088C" w14:textId="77777777" w:rsidR="0022025C" w:rsidRDefault="0022025C" w:rsidP="0022025C">
      <w:pPr>
        <w:pStyle w:val="BodyTextL25"/>
      </w:pPr>
      <w:r>
        <w:t>_______________________________________________________________________________________</w:t>
      </w:r>
    </w:p>
    <w:p w14:paraId="5B42B6C7" w14:textId="77777777" w:rsidR="0022025C" w:rsidRDefault="0022025C" w:rsidP="0022025C">
      <w:pPr>
        <w:pStyle w:val="BodyTextL25"/>
      </w:pPr>
      <w:r>
        <w:t>_______________________________________________________________________________________</w:t>
      </w:r>
    </w:p>
    <w:p w14:paraId="296ADAEB" w14:textId="77777777" w:rsidR="0022025C" w:rsidRDefault="0022025C" w:rsidP="0022025C">
      <w:pPr>
        <w:pStyle w:val="BodyTextL25"/>
      </w:pPr>
      <w:r>
        <w:t>_______________________________________________________________________________________</w:t>
      </w:r>
    </w:p>
    <w:p w14:paraId="035D2F0F" w14:textId="77777777" w:rsidR="0022025C" w:rsidRDefault="0022025C" w:rsidP="0022025C">
      <w:pPr>
        <w:pStyle w:val="BodyTextL25"/>
      </w:pPr>
      <w:r>
        <w:t>_______________________________________________________________________________________</w:t>
      </w:r>
    </w:p>
    <w:p w14:paraId="28E30314" w14:textId="77777777" w:rsidR="0022025C" w:rsidRDefault="004353EB" w:rsidP="00AB1F99">
      <w:pPr>
        <w:pStyle w:val="ReflectionQ"/>
      </w:pPr>
      <w:r w:rsidRPr="001427D5">
        <w:t>Wh</w:t>
      </w:r>
      <w:r w:rsidRPr="003733E6">
        <w:t xml:space="preserve">y it is better to have centralized logging servers rather than </w:t>
      </w:r>
      <w:r w:rsidR="00BC5AB1">
        <w:t xml:space="preserve">to </w:t>
      </w:r>
      <w:r w:rsidRPr="003733E6">
        <w:t>have the routers</w:t>
      </w:r>
      <w:r w:rsidR="00BC5AB1">
        <w:t xml:space="preserve"> only</w:t>
      </w:r>
      <w:r w:rsidRPr="003733E6">
        <w:t xml:space="preserve"> log locally?</w:t>
      </w:r>
    </w:p>
    <w:p w14:paraId="27F9EBB0" w14:textId="77777777" w:rsidR="002A27E9" w:rsidRDefault="0022025C">
      <w:pPr>
        <w:pStyle w:val="BodyTextL25"/>
      </w:pPr>
      <w:r>
        <w:t>_______________________________________________________________________________________</w:t>
      </w:r>
    </w:p>
    <w:p w14:paraId="39D3751D" w14:textId="77777777" w:rsidR="002A27E9" w:rsidRDefault="0022025C">
      <w:pPr>
        <w:pStyle w:val="BodyTextL25"/>
      </w:pPr>
      <w:r>
        <w:t>_______________________________________________________________________________________</w:t>
      </w:r>
    </w:p>
    <w:p w14:paraId="00409987" w14:textId="77777777" w:rsidR="002A27E9" w:rsidRDefault="0022025C">
      <w:pPr>
        <w:pStyle w:val="BodyTextL25"/>
      </w:pPr>
      <w:r>
        <w:t>_______________________________________________________________________________________</w:t>
      </w:r>
    </w:p>
    <w:p w14:paraId="494E882A" w14:textId="77777777" w:rsidR="002A27E9" w:rsidRDefault="0022025C">
      <w:pPr>
        <w:pStyle w:val="BodyTextL25"/>
      </w:pPr>
      <w:r>
        <w:t>_______________________________________________________________________________________</w:t>
      </w:r>
    </w:p>
    <w:p w14:paraId="64CA8EF8" w14:textId="77777777" w:rsidR="002A27E9" w:rsidRDefault="0022025C">
      <w:pPr>
        <w:pStyle w:val="BodyTextL25"/>
      </w:pPr>
      <w:r>
        <w:t>_______________________________________________________________________________________</w:t>
      </w:r>
    </w:p>
    <w:p w14:paraId="49DBB4E8" w14:textId="77777777" w:rsidR="002A27E9" w:rsidRDefault="0022025C">
      <w:pPr>
        <w:pStyle w:val="BodyTextL25"/>
      </w:pPr>
      <w:r>
        <w:t>_______________________________________________________________________________________</w:t>
      </w:r>
    </w:p>
    <w:p w14:paraId="0CB808F1" w14:textId="77777777" w:rsidR="0022025C" w:rsidRDefault="004353EB" w:rsidP="00AB1F99">
      <w:pPr>
        <w:pStyle w:val="ReflectionQ"/>
      </w:pPr>
      <w:r w:rsidRPr="00461AB0">
        <w:t xml:space="preserve">What are some advantages to using </w:t>
      </w:r>
      <w:proofErr w:type="spellStart"/>
      <w:r w:rsidRPr="00461AB0">
        <w:t>AutoSecure</w:t>
      </w:r>
      <w:proofErr w:type="spellEnd"/>
      <w:r w:rsidRPr="00461AB0">
        <w:t>?</w:t>
      </w:r>
    </w:p>
    <w:p w14:paraId="0B3BC52B" w14:textId="77777777" w:rsidR="002A27E9" w:rsidRDefault="0022025C">
      <w:pPr>
        <w:pStyle w:val="BodyTextL25"/>
      </w:pPr>
      <w:r>
        <w:t>_______________________________________________________________________________________</w:t>
      </w:r>
    </w:p>
    <w:p w14:paraId="0F07BE44" w14:textId="77777777" w:rsidR="002A27E9" w:rsidRDefault="0022025C">
      <w:pPr>
        <w:pStyle w:val="BodyTextL25"/>
      </w:pPr>
      <w:r>
        <w:t>_______________________________________________________________________________________</w:t>
      </w:r>
    </w:p>
    <w:p w14:paraId="371B00A9" w14:textId="77777777" w:rsidR="002A27E9" w:rsidRDefault="0022025C">
      <w:pPr>
        <w:pStyle w:val="BodyTextL25"/>
      </w:pPr>
      <w:r>
        <w:t>_______________________________________________________________________________________</w:t>
      </w:r>
    </w:p>
    <w:p w14:paraId="21F51196" w14:textId="77777777" w:rsidR="002A27E9" w:rsidRDefault="0022025C">
      <w:pPr>
        <w:pStyle w:val="BodyTextL25"/>
      </w:pPr>
      <w:r>
        <w:t>_______________________________________________________________________________________</w:t>
      </w:r>
    </w:p>
    <w:p w14:paraId="51B07830" w14:textId="77777777" w:rsidR="002A27E9" w:rsidRDefault="0022025C">
      <w:pPr>
        <w:pStyle w:val="BodyTextL25"/>
      </w:pPr>
      <w:r>
        <w:t>_______________________________________________________________________________________</w:t>
      </w:r>
    </w:p>
    <w:p w14:paraId="79FFBB53" w14:textId="77777777" w:rsidR="002A27E9" w:rsidRDefault="0022025C">
      <w:pPr>
        <w:pStyle w:val="BodyTextL25"/>
      </w:pPr>
      <w:r>
        <w:t>_______________________________________________________________________________________</w:t>
      </w:r>
    </w:p>
    <w:p w14:paraId="62C262F3"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79F354F1"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AF199" w14:textId="77777777" w:rsidR="00A47CC2" w:rsidRDefault="00A47CC2" w:rsidP="006D2C28">
            <w:pPr>
              <w:pStyle w:val="TableHeading"/>
            </w:pPr>
            <w:r>
              <w:t>Router Interface Summary</w:t>
            </w:r>
          </w:p>
        </w:tc>
      </w:tr>
      <w:tr w:rsidR="00A47CC2" w14:paraId="197C1F3F" w14:textId="77777777" w:rsidTr="00F4135D">
        <w:trPr>
          <w:cantSplit/>
          <w:jc w:val="center"/>
        </w:trPr>
        <w:tc>
          <w:tcPr>
            <w:tcW w:w="1530" w:type="dxa"/>
          </w:tcPr>
          <w:p w14:paraId="070EA401" w14:textId="77777777" w:rsidR="00A47CC2" w:rsidRPr="00763D8B" w:rsidRDefault="00A47CC2" w:rsidP="00745DCE">
            <w:pPr>
              <w:pStyle w:val="TableHeading"/>
            </w:pPr>
            <w:r w:rsidRPr="00763D8B">
              <w:t>Router Model</w:t>
            </w:r>
          </w:p>
        </w:tc>
        <w:tc>
          <w:tcPr>
            <w:tcW w:w="2250" w:type="dxa"/>
          </w:tcPr>
          <w:p w14:paraId="57B676FB" w14:textId="77777777" w:rsidR="00A47CC2" w:rsidRPr="00763D8B" w:rsidRDefault="00A47CC2" w:rsidP="00745DCE">
            <w:pPr>
              <w:pStyle w:val="TableHeading"/>
            </w:pPr>
            <w:r w:rsidRPr="00763D8B">
              <w:t>Ethernet Interface #1</w:t>
            </w:r>
          </w:p>
        </w:tc>
        <w:tc>
          <w:tcPr>
            <w:tcW w:w="2250" w:type="dxa"/>
          </w:tcPr>
          <w:p w14:paraId="0DFF5301" w14:textId="77777777" w:rsidR="00A47CC2" w:rsidRPr="00763D8B" w:rsidRDefault="00A47CC2" w:rsidP="00745DCE">
            <w:pPr>
              <w:pStyle w:val="TableHeading"/>
            </w:pPr>
            <w:r w:rsidRPr="00763D8B">
              <w:t>Ethernet Interface #2</w:t>
            </w:r>
          </w:p>
        </w:tc>
        <w:tc>
          <w:tcPr>
            <w:tcW w:w="2070" w:type="dxa"/>
          </w:tcPr>
          <w:p w14:paraId="171FFC59" w14:textId="77777777" w:rsidR="00A47CC2" w:rsidRPr="00763D8B" w:rsidRDefault="00A47CC2" w:rsidP="00745DCE">
            <w:pPr>
              <w:pStyle w:val="TableHeading"/>
            </w:pPr>
            <w:r w:rsidRPr="00763D8B">
              <w:t>Serial Interface #1</w:t>
            </w:r>
          </w:p>
        </w:tc>
        <w:tc>
          <w:tcPr>
            <w:tcW w:w="2160" w:type="dxa"/>
          </w:tcPr>
          <w:p w14:paraId="4120918A" w14:textId="77777777" w:rsidR="00A47CC2" w:rsidRPr="00763D8B" w:rsidRDefault="00A47CC2" w:rsidP="00745DCE">
            <w:pPr>
              <w:pStyle w:val="TableHeading"/>
            </w:pPr>
            <w:r w:rsidRPr="00763D8B">
              <w:t>Serial Interface #2</w:t>
            </w:r>
          </w:p>
        </w:tc>
      </w:tr>
      <w:tr w:rsidR="00A47CC2" w14:paraId="1B4C5012" w14:textId="77777777" w:rsidTr="00F4135D">
        <w:trPr>
          <w:cantSplit/>
          <w:jc w:val="center"/>
        </w:trPr>
        <w:tc>
          <w:tcPr>
            <w:tcW w:w="1530" w:type="dxa"/>
          </w:tcPr>
          <w:p w14:paraId="49C76BA2" w14:textId="77777777" w:rsidR="00A47CC2" w:rsidRPr="00763D8B" w:rsidRDefault="00A47CC2" w:rsidP="00097163">
            <w:pPr>
              <w:pStyle w:val="TableText"/>
            </w:pPr>
            <w:r w:rsidRPr="00763D8B">
              <w:t>1800</w:t>
            </w:r>
          </w:p>
        </w:tc>
        <w:tc>
          <w:tcPr>
            <w:tcW w:w="2250" w:type="dxa"/>
          </w:tcPr>
          <w:p w14:paraId="02790517" w14:textId="77777777" w:rsidR="00A47CC2" w:rsidRPr="00763D8B" w:rsidRDefault="00A47CC2" w:rsidP="00F10819">
            <w:pPr>
              <w:pStyle w:val="TableText"/>
            </w:pPr>
            <w:r w:rsidRPr="00763D8B">
              <w:t>Fast Ethernet 0/0 (</w:t>
            </w:r>
            <w:r w:rsidR="001F60E9">
              <w:t>F0</w:t>
            </w:r>
            <w:r w:rsidRPr="00763D8B">
              <w:t>/0)</w:t>
            </w:r>
          </w:p>
        </w:tc>
        <w:tc>
          <w:tcPr>
            <w:tcW w:w="2250" w:type="dxa"/>
          </w:tcPr>
          <w:p w14:paraId="77C4F1A8" w14:textId="77777777" w:rsidR="00A47CC2" w:rsidRPr="00763D8B" w:rsidRDefault="00A47CC2" w:rsidP="00F10819">
            <w:pPr>
              <w:pStyle w:val="TableText"/>
            </w:pPr>
            <w:r w:rsidRPr="00763D8B">
              <w:t>Fast Ethernet 0/1 (</w:t>
            </w:r>
            <w:r w:rsidR="001F60E9">
              <w:t>F0</w:t>
            </w:r>
            <w:r w:rsidRPr="00763D8B">
              <w:t>/1)</w:t>
            </w:r>
          </w:p>
        </w:tc>
        <w:tc>
          <w:tcPr>
            <w:tcW w:w="2070" w:type="dxa"/>
          </w:tcPr>
          <w:p w14:paraId="5977C3FA" w14:textId="77777777" w:rsidR="00A47CC2" w:rsidRPr="00763D8B" w:rsidRDefault="00A47CC2" w:rsidP="00097163">
            <w:pPr>
              <w:pStyle w:val="TableText"/>
            </w:pPr>
            <w:r w:rsidRPr="00763D8B">
              <w:t>Serial 0/0/0 (</w:t>
            </w:r>
            <w:r w:rsidR="00570E01">
              <w:t>S0/1/0</w:t>
            </w:r>
            <w:r w:rsidRPr="00763D8B">
              <w:t>)</w:t>
            </w:r>
          </w:p>
        </w:tc>
        <w:tc>
          <w:tcPr>
            <w:tcW w:w="2160" w:type="dxa"/>
          </w:tcPr>
          <w:p w14:paraId="62A627A8" w14:textId="77777777" w:rsidR="00A47CC2" w:rsidRPr="00763D8B" w:rsidRDefault="00A47CC2" w:rsidP="00097163">
            <w:pPr>
              <w:pStyle w:val="TableText"/>
            </w:pPr>
            <w:r w:rsidRPr="00763D8B">
              <w:t>Serial 0/0/1 (S0/0/1)</w:t>
            </w:r>
          </w:p>
        </w:tc>
      </w:tr>
      <w:tr w:rsidR="00A47CC2" w14:paraId="1D4E9546" w14:textId="77777777" w:rsidTr="00F4135D">
        <w:trPr>
          <w:cantSplit/>
          <w:jc w:val="center"/>
        </w:trPr>
        <w:tc>
          <w:tcPr>
            <w:tcW w:w="1530" w:type="dxa"/>
          </w:tcPr>
          <w:p w14:paraId="59A87590" w14:textId="77777777" w:rsidR="00A47CC2" w:rsidRPr="00763D8B" w:rsidRDefault="00A47CC2" w:rsidP="00097163">
            <w:pPr>
              <w:pStyle w:val="TableText"/>
            </w:pPr>
            <w:r w:rsidRPr="00763D8B">
              <w:t>1900</w:t>
            </w:r>
          </w:p>
        </w:tc>
        <w:tc>
          <w:tcPr>
            <w:tcW w:w="2250" w:type="dxa"/>
          </w:tcPr>
          <w:p w14:paraId="2EB309E7" w14:textId="77777777" w:rsidR="00A47CC2" w:rsidRPr="00763D8B" w:rsidRDefault="00A47CC2" w:rsidP="00097163">
            <w:pPr>
              <w:pStyle w:val="TableText"/>
            </w:pPr>
            <w:r w:rsidRPr="00763D8B">
              <w:t>Gigabit Ethernet 0/0 (G0/0)</w:t>
            </w:r>
          </w:p>
        </w:tc>
        <w:tc>
          <w:tcPr>
            <w:tcW w:w="2250" w:type="dxa"/>
          </w:tcPr>
          <w:p w14:paraId="258FAEAC" w14:textId="77777777" w:rsidR="00A47CC2" w:rsidRPr="00763D8B" w:rsidRDefault="00A47CC2" w:rsidP="00097163">
            <w:pPr>
              <w:pStyle w:val="TableText"/>
            </w:pPr>
            <w:r w:rsidRPr="00763D8B">
              <w:t>Gigabit Ethernet 0/1 (G0/1)</w:t>
            </w:r>
          </w:p>
        </w:tc>
        <w:tc>
          <w:tcPr>
            <w:tcW w:w="2070" w:type="dxa"/>
          </w:tcPr>
          <w:p w14:paraId="142CC877" w14:textId="77777777" w:rsidR="00A47CC2" w:rsidRPr="00763D8B" w:rsidRDefault="00A47CC2" w:rsidP="00097163">
            <w:pPr>
              <w:pStyle w:val="TableText"/>
            </w:pPr>
            <w:r w:rsidRPr="00763D8B">
              <w:t>Serial 0/0/0 (</w:t>
            </w:r>
            <w:r w:rsidR="00570E01">
              <w:t>S0/1/0</w:t>
            </w:r>
            <w:r w:rsidRPr="00763D8B">
              <w:t>)</w:t>
            </w:r>
          </w:p>
        </w:tc>
        <w:tc>
          <w:tcPr>
            <w:tcW w:w="2160" w:type="dxa"/>
          </w:tcPr>
          <w:p w14:paraId="151337C1" w14:textId="77777777" w:rsidR="00A47CC2" w:rsidRPr="00763D8B" w:rsidRDefault="00A47CC2" w:rsidP="00097163">
            <w:pPr>
              <w:pStyle w:val="TableText"/>
            </w:pPr>
            <w:r w:rsidRPr="00763D8B">
              <w:t>Serial 0/0/1 (S0/0/1)</w:t>
            </w:r>
          </w:p>
        </w:tc>
      </w:tr>
      <w:tr w:rsidR="00C07FD9" w14:paraId="67CC8606" w14:textId="77777777" w:rsidTr="00F4135D">
        <w:trPr>
          <w:cantSplit/>
          <w:jc w:val="center"/>
        </w:trPr>
        <w:tc>
          <w:tcPr>
            <w:tcW w:w="1530" w:type="dxa"/>
          </w:tcPr>
          <w:p w14:paraId="6AC14DB5" w14:textId="77777777" w:rsidR="00C07FD9" w:rsidRDefault="00C07FD9" w:rsidP="00097163">
            <w:pPr>
              <w:pStyle w:val="TableText"/>
            </w:pPr>
            <w:r>
              <w:t>2801</w:t>
            </w:r>
          </w:p>
        </w:tc>
        <w:tc>
          <w:tcPr>
            <w:tcW w:w="2250" w:type="dxa"/>
          </w:tcPr>
          <w:p w14:paraId="14CF0A33" w14:textId="77777777" w:rsidR="00C07FD9" w:rsidRPr="00763D8B" w:rsidRDefault="00C07FD9" w:rsidP="00F10819">
            <w:pPr>
              <w:pStyle w:val="TableText"/>
            </w:pPr>
            <w:r w:rsidRPr="00763D8B">
              <w:t>Fast Ethernet 0/0 (</w:t>
            </w:r>
            <w:r w:rsidR="001F60E9">
              <w:t>F0</w:t>
            </w:r>
            <w:r w:rsidRPr="00763D8B">
              <w:t>/0)</w:t>
            </w:r>
          </w:p>
        </w:tc>
        <w:tc>
          <w:tcPr>
            <w:tcW w:w="2250" w:type="dxa"/>
          </w:tcPr>
          <w:p w14:paraId="65C6FA27" w14:textId="77777777" w:rsidR="00C07FD9" w:rsidRPr="00763D8B" w:rsidRDefault="00C07FD9" w:rsidP="00F10819">
            <w:pPr>
              <w:pStyle w:val="TableText"/>
            </w:pPr>
            <w:r w:rsidRPr="00763D8B">
              <w:t>Fast Ethernet 0/1 (</w:t>
            </w:r>
            <w:r w:rsidR="001F60E9">
              <w:t>F0</w:t>
            </w:r>
            <w:r w:rsidRPr="00763D8B">
              <w:t>/1)</w:t>
            </w:r>
          </w:p>
        </w:tc>
        <w:tc>
          <w:tcPr>
            <w:tcW w:w="2070" w:type="dxa"/>
          </w:tcPr>
          <w:p w14:paraId="1D7789C7" w14:textId="77777777" w:rsidR="00C07FD9" w:rsidRPr="00763D8B" w:rsidRDefault="00C07FD9" w:rsidP="003233A3">
            <w:pPr>
              <w:pStyle w:val="TableText"/>
            </w:pPr>
            <w:r>
              <w:t>Serial 0/1</w:t>
            </w:r>
            <w:r w:rsidR="00191F00">
              <w:t>/0 (S0/1</w:t>
            </w:r>
            <w:r w:rsidRPr="00763D8B">
              <w:t>/0)</w:t>
            </w:r>
          </w:p>
        </w:tc>
        <w:tc>
          <w:tcPr>
            <w:tcW w:w="2160" w:type="dxa"/>
          </w:tcPr>
          <w:p w14:paraId="0DED6872" w14:textId="77777777" w:rsidR="00C07FD9" w:rsidRPr="00763D8B" w:rsidRDefault="00C07FD9" w:rsidP="003233A3">
            <w:pPr>
              <w:pStyle w:val="TableText"/>
            </w:pPr>
            <w:r>
              <w:t>Serial 0/1</w:t>
            </w:r>
            <w:r w:rsidR="00191F00">
              <w:t>/1 (S0/1</w:t>
            </w:r>
            <w:r w:rsidRPr="00763D8B">
              <w:t>/1)</w:t>
            </w:r>
          </w:p>
        </w:tc>
      </w:tr>
      <w:tr w:rsidR="00C07FD9" w14:paraId="3282E1E1" w14:textId="77777777" w:rsidTr="00F4135D">
        <w:trPr>
          <w:cantSplit/>
          <w:jc w:val="center"/>
        </w:trPr>
        <w:tc>
          <w:tcPr>
            <w:tcW w:w="1530" w:type="dxa"/>
          </w:tcPr>
          <w:p w14:paraId="2C3E7F41" w14:textId="77777777" w:rsidR="00C07FD9" w:rsidRPr="00763D8B" w:rsidRDefault="00C07FD9" w:rsidP="00097163">
            <w:pPr>
              <w:pStyle w:val="TableText"/>
            </w:pPr>
            <w:r>
              <w:t>2811</w:t>
            </w:r>
          </w:p>
        </w:tc>
        <w:tc>
          <w:tcPr>
            <w:tcW w:w="2250" w:type="dxa"/>
          </w:tcPr>
          <w:p w14:paraId="74A4A9BE" w14:textId="77777777" w:rsidR="00C07FD9" w:rsidRPr="00763D8B" w:rsidRDefault="00C07FD9" w:rsidP="00F10819">
            <w:pPr>
              <w:pStyle w:val="TableText"/>
            </w:pPr>
            <w:r w:rsidRPr="00763D8B">
              <w:t>Fast Ethernet 0/0 (</w:t>
            </w:r>
            <w:r w:rsidR="001F60E9">
              <w:t>F0</w:t>
            </w:r>
            <w:r w:rsidRPr="00763D8B">
              <w:t>/0)</w:t>
            </w:r>
          </w:p>
        </w:tc>
        <w:tc>
          <w:tcPr>
            <w:tcW w:w="2250" w:type="dxa"/>
          </w:tcPr>
          <w:p w14:paraId="6C10C2A6" w14:textId="77777777" w:rsidR="00C07FD9" w:rsidRPr="00763D8B" w:rsidRDefault="00C07FD9" w:rsidP="00F10819">
            <w:pPr>
              <w:pStyle w:val="TableText"/>
            </w:pPr>
            <w:r w:rsidRPr="00763D8B">
              <w:t>Fast Ethernet 0/1 (F0/1)</w:t>
            </w:r>
          </w:p>
        </w:tc>
        <w:tc>
          <w:tcPr>
            <w:tcW w:w="2070" w:type="dxa"/>
          </w:tcPr>
          <w:p w14:paraId="5A085868" w14:textId="77777777" w:rsidR="00C07FD9" w:rsidRPr="00763D8B" w:rsidRDefault="00C07FD9" w:rsidP="00097163">
            <w:pPr>
              <w:pStyle w:val="TableText"/>
            </w:pPr>
            <w:r w:rsidRPr="00763D8B">
              <w:t>Serial 0/0/0 (S0/0/0)</w:t>
            </w:r>
          </w:p>
        </w:tc>
        <w:tc>
          <w:tcPr>
            <w:tcW w:w="2160" w:type="dxa"/>
          </w:tcPr>
          <w:p w14:paraId="0D348299" w14:textId="77777777" w:rsidR="00C07FD9" w:rsidRPr="00763D8B" w:rsidRDefault="00C07FD9" w:rsidP="00097163">
            <w:pPr>
              <w:pStyle w:val="TableText"/>
            </w:pPr>
            <w:r w:rsidRPr="00763D8B">
              <w:t>Serial 0/0/1 (S0/0/1)</w:t>
            </w:r>
          </w:p>
        </w:tc>
      </w:tr>
      <w:tr w:rsidR="00C07FD9" w14:paraId="6FC7AA81" w14:textId="77777777" w:rsidTr="00F4135D">
        <w:trPr>
          <w:cantSplit/>
          <w:jc w:val="center"/>
        </w:trPr>
        <w:tc>
          <w:tcPr>
            <w:tcW w:w="1530" w:type="dxa"/>
          </w:tcPr>
          <w:p w14:paraId="6220345A" w14:textId="77777777" w:rsidR="00C07FD9" w:rsidRPr="00763D8B" w:rsidRDefault="00C07FD9" w:rsidP="00097163">
            <w:pPr>
              <w:pStyle w:val="TableText"/>
            </w:pPr>
            <w:r w:rsidRPr="00763D8B">
              <w:t>2900</w:t>
            </w:r>
          </w:p>
        </w:tc>
        <w:tc>
          <w:tcPr>
            <w:tcW w:w="2250" w:type="dxa"/>
          </w:tcPr>
          <w:p w14:paraId="088542B5" w14:textId="77777777" w:rsidR="00C07FD9" w:rsidRPr="00763D8B" w:rsidRDefault="00C07FD9" w:rsidP="00097163">
            <w:pPr>
              <w:pStyle w:val="TableText"/>
            </w:pPr>
            <w:r w:rsidRPr="00763D8B">
              <w:t>Gigabit Ethernet 0/0 (G0/0)</w:t>
            </w:r>
          </w:p>
        </w:tc>
        <w:tc>
          <w:tcPr>
            <w:tcW w:w="2250" w:type="dxa"/>
          </w:tcPr>
          <w:p w14:paraId="7B5CBD57" w14:textId="77777777" w:rsidR="00C07FD9" w:rsidRPr="00763D8B" w:rsidRDefault="00C07FD9" w:rsidP="00097163">
            <w:pPr>
              <w:pStyle w:val="TableText"/>
            </w:pPr>
            <w:r w:rsidRPr="00763D8B">
              <w:t>Gigabit Ethernet 0/1 (G0/1)</w:t>
            </w:r>
          </w:p>
        </w:tc>
        <w:tc>
          <w:tcPr>
            <w:tcW w:w="2070" w:type="dxa"/>
          </w:tcPr>
          <w:p w14:paraId="2FD8BD86" w14:textId="77777777" w:rsidR="00C07FD9" w:rsidRPr="00763D8B" w:rsidRDefault="00C07FD9" w:rsidP="00097163">
            <w:pPr>
              <w:pStyle w:val="TableText"/>
            </w:pPr>
            <w:r w:rsidRPr="00763D8B">
              <w:t>Serial 0/0/0 (</w:t>
            </w:r>
            <w:r w:rsidR="00570E01">
              <w:t>S0/1/0</w:t>
            </w:r>
            <w:r w:rsidRPr="00763D8B">
              <w:t>)</w:t>
            </w:r>
          </w:p>
        </w:tc>
        <w:tc>
          <w:tcPr>
            <w:tcW w:w="2160" w:type="dxa"/>
          </w:tcPr>
          <w:p w14:paraId="28EB8E87" w14:textId="77777777" w:rsidR="00C07FD9" w:rsidRPr="00763D8B" w:rsidRDefault="00C07FD9" w:rsidP="00097163">
            <w:pPr>
              <w:pStyle w:val="TableText"/>
            </w:pPr>
            <w:r w:rsidRPr="00763D8B">
              <w:t>Serial 0/0/1 (S0/0/1)</w:t>
            </w:r>
          </w:p>
        </w:tc>
      </w:tr>
      <w:tr w:rsidR="00C07FD9" w14:paraId="440080F1" w14:textId="77777777" w:rsidTr="00F4135D">
        <w:trPr>
          <w:cantSplit/>
          <w:jc w:val="center"/>
        </w:trPr>
        <w:tc>
          <w:tcPr>
            <w:tcW w:w="10260" w:type="dxa"/>
            <w:gridSpan w:val="5"/>
          </w:tcPr>
          <w:p w14:paraId="59E5126B"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625F70DF" w14:textId="77777777" w:rsidR="00932A58" w:rsidRPr="00932A58" w:rsidRDefault="00932A58" w:rsidP="00BE57EB">
      <w:pPr>
        <w:pStyle w:val="LabSection"/>
        <w:rPr>
          <w:color w:val="FF0000"/>
          <w:sz w:val="20"/>
          <w:szCs w:val="20"/>
        </w:rPr>
      </w:pPr>
    </w:p>
    <w:sectPr w:rsidR="00932A58" w:rsidRPr="00932A58" w:rsidSect="00A67FCE">
      <w:headerReference w:type="default" r:id="rId16"/>
      <w:footerReference w:type="default" r:id="rId17"/>
      <w:headerReference w:type="first" r:id="rId18"/>
      <w:footerReference w:type="first" r:id="rId1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8D71E" w14:textId="77777777" w:rsidR="00191047" w:rsidRDefault="00191047" w:rsidP="0090659A">
      <w:pPr>
        <w:spacing w:after="0" w:line="240" w:lineRule="auto"/>
      </w:pPr>
      <w:r>
        <w:separator/>
      </w:r>
    </w:p>
    <w:p w14:paraId="5C5140DC" w14:textId="77777777" w:rsidR="00191047" w:rsidRDefault="00191047"/>
    <w:p w14:paraId="34322325" w14:textId="77777777" w:rsidR="00191047" w:rsidRDefault="00191047"/>
    <w:p w14:paraId="027B1983" w14:textId="77777777" w:rsidR="00191047" w:rsidRDefault="00191047"/>
    <w:p w14:paraId="478E6C9D" w14:textId="77777777" w:rsidR="00191047" w:rsidRDefault="00191047"/>
    <w:p w14:paraId="3DE99B74" w14:textId="77777777" w:rsidR="00191047" w:rsidRDefault="00191047"/>
  </w:endnote>
  <w:endnote w:type="continuationSeparator" w:id="0">
    <w:p w14:paraId="2A6AB520" w14:textId="77777777" w:rsidR="00191047" w:rsidRDefault="00191047" w:rsidP="0090659A">
      <w:pPr>
        <w:spacing w:after="0" w:line="240" w:lineRule="auto"/>
      </w:pPr>
      <w:r>
        <w:continuationSeparator/>
      </w:r>
    </w:p>
    <w:p w14:paraId="5AB3548E" w14:textId="77777777" w:rsidR="00191047" w:rsidRDefault="00191047"/>
    <w:p w14:paraId="2CBFB3D0" w14:textId="77777777" w:rsidR="00191047" w:rsidRDefault="00191047"/>
    <w:p w14:paraId="5161FF70" w14:textId="77777777" w:rsidR="00191047" w:rsidRDefault="00191047"/>
    <w:p w14:paraId="37915377" w14:textId="77777777" w:rsidR="00191047" w:rsidRDefault="00191047"/>
    <w:p w14:paraId="5D3BC5A9" w14:textId="77777777" w:rsidR="00191047" w:rsidRDefault="001910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1F93A" w14:textId="40A20CD4" w:rsidR="00B044EA" w:rsidRPr="00F01FD5" w:rsidRDefault="00B044EA" w:rsidP="00F01FD5">
    <w:pPr>
      <w:pStyle w:val="Footer"/>
      <w:rPr>
        <w:szCs w:val="16"/>
      </w:rPr>
    </w:pPr>
    <w:r w:rsidRPr="002A244B">
      <w:t xml:space="preserve">© </w:t>
    </w:r>
    <w:r>
      <w:fldChar w:fldCharType="begin"/>
    </w:r>
    <w:r>
      <w:instrText xml:space="preserve"> DATE  \@ "yyyy"  \* MERGEFORMAT </w:instrText>
    </w:r>
    <w:r>
      <w:fldChar w:fldCharType="separate"/>
    </w:r>
    <w:r w:rsidR="006F5396">
      <w:rPr>
        <w:noProof/>
      </w:rPr>
      <w:t>2021</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15C62" w14:textId="3ED55864" w:rsidR="00B044EA" w:rsidRPr="00F80FE6" w:rsidRDefault="00B044EA" w:rsidP="00F80FE6">
    <w:pPr>
      <w:pStyle w:val="Footer"/>
      <w:rPr>
        <w:szCs w:val="16"/>
      </w:rPr>
    </w:pPr>
    <w:r w:rsidRPr="002A244B">
      <w:t xml:space="preserve">© </w:t>
    </w:r>
    <w:r>
      <w:fldChar w:fldCharType="begin"/>
    </w:r>
    <w:r>
      <w:instrText xml:space="preserve"> DATE  \@ "yyyy"  \* MERGEFORMAT </w:instrText>
    </w:r>
    <w:r>
      <w:fldChar w:fldCharType="separate"/>
    </w:r>
    <w:r w:rsidR="006F5396">
      <w:rPr>
        <w:noProof/>
      </w:rPr>
      <w:t>2021</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EB9DF" w14:textId="77777777" w:rsidR="00191047" w:rsidRDefault="00191047" w:rsidP="0090659A">
      <w:pPr>
        <w:spacing w:after="0" w:line="240" w:lineRule="auto"/>
      </w:pPr>
      <w:r>
        <w:separator/>
      </w:r>
    </w:p>
    <w:p w14:paraId="254D8158" w14:textId="77777777" w:rsidR="00191047" w:rsidRDefault="00191047"/>
    <w:p w14:paraId="2967E4F0" w14:textId="77777777" w:rsidR="00191047" w:rsidRDefault="00191047"/>
    <w:p w14:paraId="11C6881B" w14:textId="77777777" w:rsidR="00191047" w:rsidRDefault="00191047"/>
    <w:p w14:paraId="08604123" w14:textId="77777777" w:rsidR="00191047" w:rsidRDefault="00191047"/>
    <w:p w14:paraId="6FAFA092" w14:textId="77777777" w:rsidR="00191047" w:rsidRDefault="00191047"/>
  </w:footnote>
  <w:footnote w:type="continuationSeparator" w:id="0">
    <w:p w14:paraId="5DC21E21" w14:textId="77777777" w:rsidR="00191047" w:rsidRDefault="00191047" w:rsidP="0090659A">
      <w:pPr>
        <w:spacing w:after="0" w:line="240" w:lineRule="auto"/>
      </w:pPr>
      <w:r>
        <w:continuationSeparator/>
      </w:r>
    </w:p>
    <w:p w14:paraId="7B0ABE56" w14:textId="77777777" w:rsidR="00191047" w:rsidRDefault="00191047"/>
    <w:p w14:paraId="6634EE17" w14:textId="77777777" w:rsidR="00191047" w:rsidRDefault="00191047"/>
    <w:p w14:paraId="179EC425" w14:textId="77777777" w:rsidR="00191047" w:rsidRDefault="00191047"/>
    <w:p w14:paraId="40D78679" w14:textId="77777777" w:rsidR="00191047" w:rsidRDefault="00191047"/>
    <w:p w14:paraId="274EB14A" w14:textId="77777777" w:rsidR="00191047" w:rsidRDefault="001910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08B34" w14:textId="77777777" w:rsidR="00B044EA" w:rsidRDefault="00B044EA" w:rsidP="00C52BA6">
    <w:pPr>
      <w:pStyle w:val="PageHead"/>
    </w:pPr>
    <w:r w:rsidRPr="00476BA9">
      <w:t xml:space="preserve">Lab </w:t>
    </w:r>
    <w:r>
      <w:t>-</w:t>
    </w:r>
    <w:r w:rsidRPr="00FD4A68">
      <w:t xml:space="preserve"> </w:t>
    </w:r>
    <w:r w:rsidRPr="00627EE2">
      <w:t>Securing the Router for Administrative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54142" w14:textId="77777777" w:rsidR="00B044EA" w:rsidRDefault="00B044EA">
    <w:r>
      <w:rPr>
        <w:noProof/>
        <w:lang w:val="en-AU" w:eastAsia="en-AU"/>
      </w:rPr>
      <w:drawing>
        <wp:anchor distT="0" distB="0" distL="114300" distR="114300" simplePos="0" relativeHeight="251657728" behindDoc="0" locked="0" layoutInCell="1" allowOverlap="1" wp14:anchorId="512FD08B" wp14:editId="326040E2">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0B054B75" w14:textId="77777777" w:rsidR="00B044EA" w:rsidRDefault="00B044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7F12"/>
    <w:multiLevelType w:val="hybridMultilevel"/>
    <w:tmpl w:val="5E78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CABC322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3439B2"/>
    <w:multiLevelType w:val="hybridMultilevel"/>
    <w:tmpl w:val="2DF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0A3C3E26"/>
    <w:multiLevelType w:val="hybridMultilevel"/>
    <w:tmpl w:val="CC407008"/>
    <w:lvl w:ilvl="0" w:tplc="22103EA6">
      <w:start w:val="1"/>
      <w:numFmt w:val="decimal"/>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C910F1"/>
    <w:multiLevelType w:val="hybridMultilevel"/>
    <w:tmpl w:val="481E2D9C"/>
    <w:lvl w:ilvl="0" w:tplc="3CB6866C">
      <w:start w:val="1"/>
      <w:numFmt w:val="bullet"/>
      <w:lvlText w:val=""/>
      <w:lvlJc w:val="left"/>
      <w:pPr>
        <w:tabs>
          <w:tab w:val="num" w:pos="1555"/>
        </w:tabs>
        <w:ind w:left="1555"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6C2C68"/>
    <w:multiLevelType w:val="hybridMultilevel"/>
    <w:tmpl w:val="417A6418"/>
    <w:lvl w:ilvl="0" w:tplc="FFFFFFFF">
      <w:start w:val="1"/>
      <w:numFmt w:val="bullet"/>
      <w:lvlText w:val=""/>
      <w:lvlJc w:val="left"/>
      <w:pPr>
        <w:tabs>
          <w:tab w:val="num" w:pos="1555"/>
        </w:tabs>
        <w:ind w:left="1555" w:hanging="360"/>
      </w:pPr>
      <w:rPr>
        <w:rFonts w:ascii="Wingdings" w:hAnsi="Wingdings"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96360"/>
    <w:multiLevelType w:val="multilevel"/>
    <w:tmpl w:val="C060DE4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990"/>
        </w:tabs>
        <w:ind w:left="99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2111246"/>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B36AE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326C2977"/>
    <w:multiLevelType w:val="hybridMultilevel"/>
    <w:tmpl w:val="91EC8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C05B23"/>
    <w:multiLevelType w:val="hybridMultilevel"/>
    <w:tmpl w:val="2E7E1CE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9B497E"/>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15:restartNumberingAfterBreak="0">
    <w:nsid w:val="3D6042D0"/>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8" w15:restartNumberingAfterBreak="0">
    <w:nsid w:val="4051288D"/>
    <w:multiLevelType w:val="singleLevel"/>
    <w:tmpl w:val="3DFC433E"/>
    <w:lvl w:ilvl="0">
      <w:start w:val="1"/>
      <w:numFmt w:val="lowerLetter"/>
      <w:lvlRestart w:val="0"/>
      <w:lvlText w:val="%1."/>
      <w:lvlJc w:val="left"/>
      <w:pPr>
        <w:tabs>
          <w:tab w:val="num" w:pos="1440"/>
        </w:tabs>
        <w:ind w:left="1440" w:hanging="533"/>
      </w:pPr>
    </w:lvl>
  </w:abstractNum>
  <w:abstractNum w:abstractNumId="19" w15:restartNumberingAfterBreak="0">
    <w:nsid w:val="415170E0"/>
    <w:multiLevelType w:val="multilevel"/>
    <w:tmpl w:val="E1E25464"/>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0" w15:restartNumberingAfterBreak="0">
    <w:nsid w:val="416206D9"/>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42101077"/>
    <w:multiLevelType w:val="multilevel"/>
    <w:tmpl w:val="F96AE864"/>
    <w:lvl w:ilvl="0">
      <w:start w:val="2"/>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15:restartNumberingAfterBreak="0">
    <w:nsid w:val="435B3714"/>
    <w:multiLevelType w:val="multilevel"/>
    <w:tmpl w:val="245401E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4CFF1D63"/>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5" w15:restartNumberingAfterBreak="0">
    <w:nsid w:val="4D463E65"/>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6" w15:restartNumberingAfterBreak="0">
    <w:nsid w:val="4EE02C89"/>
    <w:multiLevelType w:val="hybridMultilevel"/>
    <w:tmpl w:val="98E03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513B18"/>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8" w15:restartNumberingAfterBreak="0">
    <w:nsid w:val="56E01FB7"/>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9" w15:restartNumberingAfterBreak="0">
    <w:nsid w:val="594C0534"/>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D541B7B"/>
    <w:multiLevelType w:val="multilevel"/>
    <w:tmpl w:val="81F4F47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F226D5B"/>
    <w:multiLevelType w:val="multilevel"/>
    <w:tmpl w:val="1EDC1F8E"/>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F807D28"/>
    <w:multiLevelType w:val="hybridMultilevel"/>
    <w:tmpl w:val="725A841E"/>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9F23DA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6B376A5D"/>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5" w15:restartNumberingAfterBreak="0">
    <w:nsid w:val="73514A5F"/>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6" w15:restartNumberingAfterBreak="0">
    <w:nsid w:val="73804F6C"/>
    <w:multiLevelType w:val="multilevel"/>
    <w:tmpl w:val="18724CDC"/>
    <w:lvl w:ilvl="0">
      <w:start w:val="1"/>
      <w:numFmt w:val="decimal"/>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37" w15:restartNumberingAfterBreak="0">
    <w:nsid w:val="7AE45F3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15:restartNumberingAfterBreak="0">
    <w:nsid w:val="7E9570B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9" w15:restartNumberingAfterBreak="0">
    <w:nsid w:val="7FEE2B87"/>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23"/>
  </w:num>
  <w:num w:numId="2">
    <w:abstractNumId w:val="8"/>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9"/>
  </w:num>
  <w:num w:numId="9">
    <w:abstractNumId w:val="31"/>
  </w:num>
  <w:num w:numId="10">
    <w:abstractNumId w:val="10"/>
  </w:num>
  <w:num w:numId="11">
    <w:abstractNumId w:val="24"/>
  </w:num>
  <w:num w:numId="12">
    <w:abstractNumId w:val="25"/>
  </w:num>
  <w:num w:numId="13">
    <w:abstractNumId w:val="38"/>
  </w:num>
  <w:num w:numId="14">
    <w:abstractNumId w:val="27"/>
  </w:num>
  <w:num w:numId="15">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17">
    <w:abstractNumId w:val="19"/>
  </w:num>
  <w:num w:numId="18">
    <w:abstractNumId w:val="18"/>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4"/>
  </w:num>
  <w:num w:numId="23">
    <w:abstractNumId w:val="5"/>
  </w:num>
  <w:num w:numId="24">
    <w:abstractNumId w:val="15"/>
  </w:num>
  <w:num w:numId="25">
    <w:abstractNumId w:val="39"/>
  </w:num>
  <w:num w:numId="26">
    <w:abstractNumId w:val="17"/>
  </w:num>
  <w:num w:numId="27">
    <w:abstractNumId w:val="37"/>
  </w:num>
  <w:num w:numId="28">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1"/>
  </w:num>
  <w:num w:numId="41">
    <w:abstractNumId w:val="34"/>
  </w:num>
  <w:num w:numId="42">
    <w:abstractNumId w:val="13"/>
  </w:num>
  <w:num w:numId="43">
    <w:abstractNumId w:val="16"/>
  </w:num>
  <w:num w:numId="44">
    <w:abstractNumId w:val="28"/>
  </w:num>
  <w:num w:numId="45">
    <w:abstractNumId w:val="14"/>
  </w:num>
  <w:num w:numId="46">
    <w:abstractNumId w:val="32"/>
  </w:num>
  <w:num w:numId="47">
    <w:abstractNumId w:val="11"/>
  </w:num>
  <w:num w:numId="48">
    <w:abstractNumId w:val="26"/>
  </w:num>
  <w:num w:numId="49">
    <w:abstractNumId w:val="0"/>
  </w:num>
  <w:num w:numId="50">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360" w:firstLine="0"/>
        </w:p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1">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ascii="Arial" w:hAnsi="Arial" w:cs="Arial" w:hint="default"/>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2">
    <w:abstractNumId w:val="8"/>
    <w:lvlOverride w:ilvl="0">
      <w:lvl w:ilvl="0">
        <w:start w:val="1"/>
        <w:numFmt w:val="decimal"/>
        <w:pStyle w:val="PartHead"/>
        <w:suff w:val="space"/>
        <w:lvlText w:val="Part %1:"/>
        <w:lvlJc w:val="left"/>
        <w:pPr>
          <w:ind w:left="0" w:firstLine="0"/>
        </w:pPr>
        <w:rPr>
          <w:rFonts w:hint="default"/>
        </w:rPr>
      </w:lvl>
    </w:lvlOverride>
    <w:lvlOverride w:ilvl="1">
      <w:lvl w:ilvl="1">
        <w:numFmt w:val="decimal"/>
        <w:pStyle w:val="TaskHead"/>
        <w:lvlText w:val=""/>
        <w:lvlJc w:val="left"/>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53">
    <w:abstractNumId w:val="8"/>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CzNDcztrCwtDQyMTRW0lEKTi0uzszPAykwrAUAULu9mCwAAAA="/>
    <w:docVar w:name="__grammarly61__i" w:val="H4sIAAAAAAAEAKtWckksSQxILCpxzi/NK1GyMqwFAAEhoTITAAAA"/>
    <w:docVar w:name="__grammarly61_1" w:val="H4sIAAAAAAAEAKtWcslPLs1NzSvxTFGyUko2MzRPNU801jVNS0rRNTFKNtO1TEtO0U02NjI3TrFMNTVMMlbSUQpOLS7OzM8DaTGsBQChJsi2QwAAAA=="/>
  </w:docVars>
  <w:rsids>
    <w:rsidRoot w:val="00BC4DD8"/>
    <w:rsid w:val="00001BDF"/>
    <w:rsid w:val="00004175"/>
    <w:rsid w:val="00004268"/>
    <w:rsid w:val="000059C9"/>
    <w:rsid w:val="00012C22"/>
    <w:rsid w:val="000160F7"/>
    <w:rsid w:val="00016D5B"/>
    <w:rsid w:val="00016F30"/>
    <w:rsid w:val="0002047C"/>
    <w:rsid w:val="000208A6"/>
    <w:rsid w:val="00021372"/>
    <w:rsid w:val="00021B9A"/>
    <w:rsid w:val="000242D6"/>
    <w:rsid w:val="00024EE5"/>
    <w:rsid w:val="00032511"/>
    <w:rsid w:val="0003452C"/>
    <w:rsid w:val="00034FCD"/>
    <w:rsid w:val="00037B2B"/>
    <w:rsid w:val="00041AF6"/>
    <w:rsid w:val="000424AF"/>
    <w:rsid w:val="000435D4"/>
    <w:rsid w:val="00044E62"/>
    <w:rsid w:val="00050BA4"/>
    <w:rsid w:val="00051738"/>
    <w:rsid w:val="00052548"/>
    <w:rsid w:val="00056965"/>
    <w:rsid w:val="00060696"/>
    <w:rsid w:val="000608D1"/>
    <w:rsid w:val="000616C0"/>
    <w:rsid w:val="00065F32"/>
    <w:rsid w:val="00067A67"/>
    <w:rsid w:val="00070B6A"/>
    <w:rsid w:val="000744A3"/>
    <w:rsid w:val="000769CF"/>
    <w:rsid w:val="00080E79"/>
    <w:rsid w:val="000815D8"/>
    <w:rsid w:val="000847DC"/>
    <w:rsid w:val="00084C99"/>
    <w:rsid w:val="00085CC6"/>
    <w:rsid w:val="00086525"/>
    <w:rsid w:val="00087187"/>
    <w:rsid w:val="00090C07"/>
    <w:rsid w:val="00091E8D"/>
    <w:rsid w:val="0009378D"/>
    <w:rsid w:val="00097163"/>
    <w:rsid w:val="000A22C8"/>
    <w:rsid w:val="000A578D"/>
    <w:rsid w:val="000A764D"/>
    <w:rsid w:val="000B2344"/>
    <w:rsid w:val="000B7DE5"/>
    <w:rsid w:val="000C360E"/>
    <w:rsid w:val="000C5682"/>
    <w:rsid w:val="000D0AD5"/>
    <w:rsid w:val="000D1043"/>
    <w:rsid w:val="000D53F1"/>
    <w:rsid w:val="000D55B4"/>
    <w:rsid w:val="000E09FD"/>
    <w:rsid w:val="000E365D"/>
    <w:rsid w:val="000E4A83"/>
    <w:rsid w:val="000E593B"/>
    <w:rsid w:val="000E65F0"/>
    <w:rsid w:val="000E72AA"/>
    <w:rsid w:val="000F072C"/>
    <w:rsid w:val="000F4490"/>
    <w:rsid w:val="000F6743"/>
    <w:rsid w:val="000F7327"/>
    <w:rsid w:val="001006C2"/>
    <w:rsid w:val="00101BE8"/>
    <w:rsid w:val="00104948"/>
    <w:rsid w:val="00107B2B"/>
    <w:rsid w:val="00112AC5"/>
    <w:rsid w:val="001133DD"/>
    <w:rsid w:val="00120CBE"/>
    <w:rsid w:val="001261C4"/>
    <w:rsid w:val="001314FB"/>
    <w:rsid w:val="00133307"/>
    <w:rsid w:val="001357AA"/>
    <w:rsid w:val="001366EC"/>
    <w:rsid w:val="0014219C"/>
    <w:rsid w:val="001425ED"/>
    <w:rsid w:val="00142D83"/>
    <w:rsid w:val="00143450"/>
    <w:rsid w:val="00144997"/>
    <w:rsid w:val="001464A4"/>
    <w:rsid w:val="00154E3A"/>
    <w:rsid w:val="001560AC"/>
    <w:rsid w:val="00157902"/>
    <w:rsid w:val="00163164"/>
    <w:rsid w:val="00166253"/>
    <w:rsid w:val="001704B7"/>
    <w:rsid w:val="001710C0"/>
    <w:rsid w:val="00171D43"/>
    <w:rsid w:val="00172AFB"/>
    <w:rsid w:val="00176689"/>
    <w:rsid w:val="001772B8"/>
    <w:rsid w:val="00180FBF"/>
    <w:rsid w:val="001820A3"/>
    <w:rsid w:val="00182CF4"/>
    <w:rsid w:val="001845D2"/>
    <w:rsid w:val="00186CE1"/>
    <w:rsid w:val="00187906"/>
    <w:rsid w:val="00190AB2"/>
    <w:rsid w:val="00191047"/>
    <w:rsid w:val="001918DC"/>
    <w:rsid w:val="00191F00"/>
    <w:rsid w:val="00192F12"/>
    <w:rsid w:val="00193A09"/>
    <w:rsid w:val="00193F14"/>
    <w:rsid w:val="001967B9"/>
    <w:rsid w:val="00197614"/>
    <w:rsid w:val="001A0312"/>
    <w:rsid w:val="001A15DA"/>
    <w:rsid w:val="001A2694"/>
    <w:rsid w:val="001A3CC7"/>
    <w:rsid w:val="001A5893"/>
    <w:rsid w:val="001A69AC"/>
    <w:rsid w:val="001B2431"/>
    <w:rsid w:val="001B67D8"/>
    <w:rsid w:val="001B6F95"/>
    <w:rsid w:val="001C05A1"/>
    <w:rsid w:val="001C1D9E"/>
    <w:rsid w:val="001C7121"/>
    <w:rsid w:val="001C7C3B"/>
    <w:rsid w:val="001C7F9C"/>
    <w:rsid w:val="001D37D3"/>
    <w:rsid w:val="001D5B6F"/>
    <w:rsid w:val="001D610D"/>
    <w:rsid w:val="001D6ACC"/>
    <w:rsid w:val="001D72F1"/>
    <w:rsid w:val="001E0AB8"/>
    <w:rsid w:val="001E38E0"/>
    <w:rsid w:val="001E4E72"/>
    <w:rsid w:val="001E62B3"/>
    <w:rsid w:val="001E6471"/>
    <w:rsid w:val="001E754D"/>
    <w:rsid w:val="001F0171"/>
    <w:rsid w:val="001F0271"/>
    <w:rsid w:val="001F0D77"/>
    <w:rsid w:val="001F60E9"/>
    <w:rsid w:val="001F7DD8"/>
    <w:rsid w:val="00201928"/>
    <w:rsid w:val="002027EE"/>
    <w:rsid w:val="00203D0B"/>
    <w:rsid w:val="00203E26"/>
    <w:rsid w:val="0020449C"/>
    <w:rsid w:val="002113B8"/>
    <w:rsid w:val="00215665"/>
    <w:rsid w:val="002163BB"/>
    <w:rsid w:val="0021792C"/>
    <w:rsid w:val="0022025C"/>
    <w:rsid w:val="00221650"/>
    <w:rsid w:val="00223552"/>
    <w:rsid w:val="002240AB"/>
    <w:rsid w:val="002242A0"/>
    <w:rsid w:val="00225E37"/>
    <w:rsid w:val="00233B28"/>
    <w:rsid w:val="00236A7F"/>
    <w:rsid w:val="00240615"/>
    <w:rsid w:val="00242E3A"/>
    <w:rsid w:val="00243D6B"/>
    <w:rsid w:val="00243F6A"/>
    <w:rsid w:val="002448D9"/>
    <w:rsid w:val="002506CF"/>
    <w:rsid w:val="0025107F"/>
    <w:rsid w:val="0025225B"/>
    <w:rsid w:val="00260296"/>
    <w:rsid w:val="00260891"/>
    <w:rsid w:val="00260CD4"/>
    <w:rsid w:val="002639D8"/>
    <w:rsid w:val="00265F77"/>
    <w:rsid w:val="00266C83"/>
    <w:rsid w:val="00272C59"/>
    <w:rsid w:val="00274279"/>
    <w:rsid w:val="002768DC"/>
    <w:rsid w:val="00280E1A"/>
    <w:rsid w:val="00280F63"/>
    <w:rsid w:val="00294C8F"/>
    <w:rsid w:val="00294F87"/>
    <w:rsid w:val="002979DE"/>
    <w:rsid w:val="002A27E9"/>
    <w:rsid w:val="002A5E1E"/>
    <w:rsid w:val="002A6C56"/>
    <w:rsid w:val="002B0868"/>
    <w:rsid w:val="002B2D65"/>
    <w:rsid w:val="002B57D1"/>
    <w:rsid w:val="002B7326"/>
    <w:rsid w:val="002C090C"/>
    <w:rsid w:val="002C1243"/>
    <w:rsid w:val="002C1815"/>
    <w:rsid w:val="002C4052"/>
    <w:rsid w:val="002C475E"/>
    <w:rsid w:val="002C6AD6"/>
    <w:rsid w:val="002C7642"/>
    <w:rsid w:val="002D0671"/>
    <w:rsid w:val="002D6C2A"/>
    <w:rsid w:val="002D7A86"/>
    <w:rsid w:val="002F45FF"/>
    <w:rsid w:val="002F6D17"/>
    <w:rsid w:val="00302887"/>
    <w:rsid w:val="003056EB"/>
    <w:rsid w:val="003071FF"/>
    <w:rsid w:val="00307ECA"/>
    <w:rsid w:val="00310652"/>
    <w:rsid w:val="00312F1B"/>
    <w:rsid w:val="0031371D"/>
    <w:rsid w:val="0031598D"/>
    <w:rsid w:val="0031789F"/>
    <w:rsid w:val="00320677"/>
    <w:rsid w:val="00320788"/>
    <w:rsid w:val="003233A3"/>
    <w:rsid w:val="00332A89"/>
    <w:rsid w:val="0034455D"/>
    <w:rsid w:val="0034604B"/>
    <w:rsid w:val="00346D17"/>
    <w:rsid w:val="00347972"/>
    <w:rsid w:val="0035042C"/>
    <w:rsid w:val="00352296"/>
    <w:rsid w:val="0035469B"/>
    <w:rsid w:val="003559CC"/>
    <w:rsid w:val="003562AE"/>
    <w:rsid w:val="003569D7"/>
    <w:rsid w:val="003608AC"/>
    <w:rsid w:val="00362098"/>
    <w:rsid w:val="00363551"/>
    <w:rsid w:val="0036465A"/>
    <w:rsid w:val="00366A48"/>
    <w:rsid w:val="0037205B"/>
    <w:rsid w:val="00373579"/>
    <w:rsid w:val="00374F15"/>
    <w:rsid w:val="00384249"/>
    <w:rsid w:val="00392C65"/>
    <w:rsid w:val="00392ED5"/>
    <w:rsid w:val="0039396C"/>
    <w:rsid w:val="003A0E2E"/>
    <w:rsid w:val="003A19DC"/>
    <w:rsid w:val="003A1B45"/>
    <w:rsid w:val="003A1C06"/>
    <w:rsid w:val="003A220C"/>
    <w:rsid w:val="003B46FC"/>
    <w:rsid w:val="003B5767"/>
    <w:rsid w:val="003B7605"/>
    <w:rsid w:val="003B774E"/>
    <w:rsid w:val="003C08AA"/>
    <w:rsid w:val="003C2A7B"/>
    <w:rsid w:val="003C6BCA"/>
    <w:rsid w:val="003C7902"/>
    <w:rsid w:val="003D0BFF"/>
    <w:rsid w:val="003D1685"/>
    <w:rsid w:val="003D6EF1"/>
    <w:rsid w:val="003E5BE5"/>
    <w:rsid w:val="003F18D1"/>
    <w:rsid w:val="003F4881"/>
    <w:rsid w:val="003F4F0E"/>
    <w:rsid w:val="003F6476"/>
    <w:rsid w:val="003F6E06"/>
    <w:rsid w:val="00403C7A"/>
    <w:rsid w:val="004047D2"/>
    <w:rsid w:val="004057A6"/>
    <w:rsid w:val="00406554"/>
    <w:rsid w:val="00410497"/>
    <w:rsid w:val="004112A4"/>
    <w:rsid w:val="004131B0"/>
    <w:rsid w:val="00416083"/>
    <w:rsid w:val="004161D0"/>
    <w:rsid w:val="00416B9F"/>
    <w:rsid w:val="00416C42"/>
    <w:rsid w:val="00421456"/>
    <w:rsid w:val="00422476"/>
    <w:rsid w:val="0042385C"/>
    <w:rsid w:val="00424571"/>
    <w:rsid w:val="00431654"/>
    <w:rsid w:val="0043432B"/>
    <w:rsid w:val="00434926"/>
    <w:rsid w:val="004353EB"/>
    <w:rsid w:val="00443ACE"/>
    <w:rsid w:val="00444217"/>
    <w:rsid w:val="00446FDD"/>
    <w:rsid w:val="004478F4"/>
    <w:rsid w:val="00450F7A"/>
    <w:rsid w:val="00452C6D"/>
    <w:rsid w:val="00455E0B"/>
    <w:rsid w:val="0045744A"/>
    <w:rsid w:val="00460AFB"/>
    <w:rsid w:val="00461AA5"/>
    <w:rsid w:val="00462B9F"/>
    <w:rsid w:val="004659EE"/>
    <w:rsid w:val="00476BA9"/>
    <w:rsid w:val="004822E5"/>
    <w:rsid w:val="00485A35"/>
    <w:rsid w:val="004908B2"/>
    <w:rsid w:val="00490CB8"/>
    <w:rsid w:val="004936C2"/>
    <w:rsid w:val="0049379C"/>
    <w:rsid w:val="004A1CA0"/>
    <w:rsid w:val="004A22E9"/>
    <w:rsid w:val="004A4ACD"/>
    <w:rsid w:val="004A5BC5"/>
    <w:rsid w:val="004B023D"/>
    <w:rsid w:val="004B10C1"/>
    <w:rsid w:val="004B65E7"/>
    <w:rsid w:val="004C0909"/>
    <w:rsid w:val="004C1D22"/>
    <w:rsid w:val="004C3F97"/>
    <w:rsid w:val="004C553A"/>
    <w:rsid w:val="004D01F2"/>
    <w:rsid w:val="004D246B"/>
    <w:rsid w:val="004D3339"/>
    <w:rsid w:val="004D353F"/>
    <w:rsid w:val="004D36D7"/>
    <w:rsid w:val="004D57F6"/>
    <w:rsid w:val="004D682B"/>
    <w:rsid w:val="004E2993"/>
    <w:rsid w:val="004E29DE"/>
    <w:rsid w:val="004E38AC"/>
    <w:rsid w:val="004E6133"/>
    <w:rsid w:val="004E6152"/>
    <w:rsid w:val="004F0465"/>
    <w:rsid w:val="004F344A"/>
    <w:rsid w:val="0050233A"/>
    <w:rsid w:val="00504ED4"/>
    <w:rsid w:val="00506909"/>
    <w:rsid w:val="00510051"/>
    <w:rsid w:val="00510639"/>
    <w:rsid w:val="00511E9E"/>
    <w:rsid w:val="005142B7"/>
    <w:rsid w:val="00516142"/>
    <w:rsid w:val="005163D6"/>
    <w:rsid w:val="0051788E"/>
    <w:rsid w:val="00520027"/>
    <w:rsid w:val="0052093C"/>
    <w:rsid w:val="00521B31"/>
    <w:rsid w:val="00522469"/>
    <w:rsid w:val="0052400A"/>
    <w:rsid w:val="00533101"/>
    <w:rsid w:val="00536F43"/>
    <w:rsid w:val="00542A2D"/>
    <w:rsid w:val="0054753C"/>
    <w:rsid w:val="0055097D"/>
    <w:rsid w:val="005510BA"/>
    <w:rsid w:val="00551E36"/>
    <w:rsid w:val="00553AC9"/>
    <w:rsid w:val="00554B4E"/>
    <w:rsid w:val="00555501"/>
    <w:rsid w:val="00556C02"/>
    <w:rsid w:val="00561BB2"/>
    <w:rsid w:val="005624F0"/>
    <w:rsid w:val="00563249"/>
    <w:rsid w:val="005639B0"/>
    <w:rsid w:val="005648AC"/>
    <w:rsid w:val="00570A65"/>
    <w:rsid w:val="00570AE6"/>
    <w:rsid w:val="00570E01"/>
    <w:rsid w:val="0057181A"/>
    <w:rsid w:val="00575211"/>
    <w:rsid w:val="00575ED2"/>
    <w:rsid w:val="005762B1"/>
    <w:rsid w:val="00580456"/>
    <w:rsid w:val="00580E73"/>
    <w:rsid w:val="00586479"/>
    <w:rsid w:val="00587B19"/>
    <w:rsid w:val="00593386"/>
    <w:rsid w:val="00595F2B"/>
    <w:rsid w:val="00596998"/>
    <w:rsid w:val="00597D32"/>
    <w:rsid w:val="005A6E30"/>
    <w:rsid w:val="005A6E62"/>
    <w:rsid w:val="005B19FC"/>
    <w:rsid w:val="005C4F68"/>
    <w:rsid w:val="005C698C"/>
    <w:rsid w:val="005D1B38"/>
    <w:rsid w:val="005D1FB9"/>
    <w:rsid w:val="005D247D"/>
    <w:rsid w:val="005D2B29"/>
    <w:rsid w:val="005D2ED0"/>
    <w:rsid w:val="005D354A"/>
    <w:rsid w:val="005D3D21"/>
    <w:rsid w:val="005D431D"/>
    <w:rsid w:val="005D53A9"/>
    <w:rsid w:val="005D5855"/>
    <w:rsid w:val="005E2E48"/>
    <w:rsid w:val="005E31DA"/>
    <w:rsid w:val="005E3235"/>
    <w:rsid w:val="005E4176"/>
    <w:rsid w:val="005E65B5"/>
    <w:rsid w:val="005E67F0"/>
    <w:rsid w:val="005F1DB3"/>
    <w:rsid w:val="005F3AE9"/>
    <w:rsid w:val="005F43C0"/>
    <w:rsid w:val="005F4F8A"/>
    <w:rsid w:val="005F7AC6"/>
    <w:rsid w:val="006007BB"/>
    <w:rsid w:val="00601DC0"/>
    <w:rsid w:val="00601F02"/>
    <w:rsid w:val="006034CB"/>
    <w:rsid w:val="00604EA4"/>
    <w:rsid w:val="006131CE"/>
    <w:rsid w:val="0061336B"/>
    <w:rsid w:val="00617930"/>
    <w:rsid w:val="00617D6E"/>
    <w:rsid w:val="0062179F"/>
    <w:rsid w:val="00622D61"/>
    <w:rsid w:val="00624198"/>
    <w:rsid w:val="00626B75"/>
    <w:rsid w:val="00631E20"/>
    <w:rsid w:val="00636C28"/>
    <w:rsid w:val="00636EF4"/>
    <w:rsid w:val="006428E5"/>
    <w:rsid w:val="00644958"/>
    <w:rsid w:val="0064570E"/>
    <w:rsid w:val="0065288A"/>
    <w:rsid w:val="006529D6"/>
    <w:rsid w:val="00662934"/>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46D2"/>
    <w:rsid w:val="006C57F2"/>
    <w:rsid w:val="006C5949"/>
    <w:rsid w:val="006C6832"/>
    <w:rsid w:val="006D1370"/>
    <w:rsid w:val="006D2C28"/>
    <w:rsid w:val="006D3FC1"/>
    <w:rsid w:val="006D472C"/>
    <w:rsid w:val="006E372B"/>
    <w:rsid w:val="006E6581"/>
    <w:rsid w:val="006E71DF"/>
    <w:rsid w:val="006F1CC4"/>
    <w:rsid w:val="006F2A86"/>
    <w:rsid w:val="006F2F94"/>
    <w:rsid w:val="006F3163"/>
    <w:rsid w:val="006F3244"/>
    <w:rsid w:val="006F5396"/>
    <w:rsid w:val="006F7421"/>
    <w:rsid w:val="0070080E"/>
    <w:rsid w:val="00705FEC"/>
    <w:rsid w:val="0071147A"/>
    <w:rsid w:val="0071185D"/>
    <w:rsid w:val="007141CC"/>
    <w:rsid w:val="00721E01"/>
    <w:rsid w:val="007222AD"/>
    <w:rsid w:val="007267CF"/>
    <w:rsid w:val="00731B7E"/>
    <w:rsid w:val="00731B85"/>
    <w:rsid w:val="00731F3F"/>
    <w:rsid w:val="0073353A"/>
    <w:rsid w:val="00733BAB"/>
    <w:rsid w:val="00733DAF"/>
    <w:rsid w:val="007436BF"/>
    <w:rsid w:val="00743AE2"/>
    <w:rsid w:val="00743DE9"/>
    <w:rsid w:val="007443E9"/>
    <w:rsid w:val="00745DCE"/>
    <w:rsid w:val="007525B0"/>
    <w:rsid w:val="00753D89"/>
    <w:rsid w:val="00755C9B"/>
    <w:rsid w:val="00760199"/>
    <w:rsid w:val="00760FE4"/>
    <w:rsid w:val="0076109E"/>
    <w:rsid w:val="00763D8B"/>
    <w:rsid w:val="007657F6"/>
    <w:rsid w:val="00765E47"/>
    <w:rsid w:val="0076748E"/>
    <w:rsid w:val="007676FF"/>
    <w:rsid w:val="0077125A"/>
    <w:rsid w:val="007752D8"/>
    <w:rsid w:val="0078405B"/>
    <w:rsid w:val="00785C5C"/>
    <w:rsid w:val="00786F58"/>
    <w:rsid w:val="007874CD"/>
    <w:rsid w:val="00787CC1"/>
    <w:rsid w:val="00790642"/>
    <w:rsid w:val="00792F4E"/>
    <w:rsid w:val="0079398D"/>
    <w:rsid w:val="00796C25"/>
    <w:rsid w:val="007A287C"/>
    <w:rsid w:val="007A3308"/>
    <w:rsid w:val="007A3B2A"/>
    <w:rsid w:val="007A5347"/>
    <w:rsid w:val="007B5522"/>
    <w:rsid w:val="007C0EE0"/>
    <w:rsid w:val="007C1B71"/>
    <w:rsid w:val="007C2FBB"/>
    <w:rsid w:val="007C39A8"/>
    <w:rsid w:val="007C7164"/>
    <w:rsid w:val="007D1984"/>
    <w:rsid w:val="007D2AFE"/>
    <w:rsid w:val="007D5B89"/>
    <w:rsid w:val="007E3264"/>
    <w:rsid w:val="007E3FEA"/>
    <w:rsid w:val="007E496E"/>
    <w:rsid w:val="007E649E"/>
    <w:rsid w:val="007F0A0B"/>
    <w:rsid w:val="007F3A60"/>
    <w:rsid w:val="007F3D0B"/>
    <w:rsid w:val="007F7C94"/>
    <w:rsid w:val="00802FFA"/>
    <w:rsid w:val="00803CD8"/>
    <w:rsid w:val="008041DB"/>
    <w:rsid w:val="0081002E"/>
    <w:rsid w:val="00810E4B"/>
    <w:rsid w:val="00813FD1"/>
    <w:rsid w:val="00814BAA"/>
    <w:rsid w:val="00822A30"/>
    <w:rsid w:val="00824295"/>
    <w:rsid w:val="00830473"/>
    <w:rsid w:val="008313F3"/>
    <w:rsid w:val="008379A7"/>
    <w:rsid w:val="008405BB"/>
    <w:rsid w:val="00841267"/>
    <w:rsid w:val="00846494"/>
    <w:rsid w:val="00847B20"/>
    <w:rsid w:val="008509D3"/>
    <w:rsid w:val="00852937"/>
    <w:rsid w:val="00853418"/>
    <w:rsid w:val="008534DC"/>
    <w:rsid w:val="0085610D"/>
    <w:rsid w:val="00857A22"/>
    <w:rsid w:val="00857CF6"/>
    <w:rsid w:val="008610ED"/>
    <w:rsid w:val="00861C6A"/>
    <w:rsid w:val="00865199"/>
    <w:rsid w:val="00865ABE"/>
    <w:rsid w:val="00866AB9"/>
    <w:rsid w:val="00867EAF"/>
    <w:rsid w:val="00870763"/>
    <w:rsid w:val="008713EA"/>
    <w:rsid w:val="00873C6B"/>
    <w:rsid w:val="0087680B"/>
    <w:rsid w:val="0088222E"/>
    <w:rsid w:val="008837EE"/>
    <w:rsid w:val="0088426A"/>
    <w:rsid w:val="008852BA"/>
    <w:rsid w:val="00890108"/>
    <w:rsid w:val="0089193A"/>
    <w:rsid w:val="00893877"/>
    <w:rsid w:val="00894F67"/>
    <w:rsid w:val="0089532C"/>
    <w:rsid w:val="00896165"/>
    <w:rsid w:val="00896681"/>
    <w:rsid w:val="008A2749"/>
    <w:rsid w:val="008A2F3D"/>
    <w:rsid w:val="008A3A90"/>
    <w:rsid w:val="008B06D4"/>
    <w:rsid w:val="008B18E7"/>
    <w:rsid w:val="008B4F20"/>
    <w:rsid w:val="008B7FFD"/>
    <w:rsid w:val="008C066B"/>
    <w:rsid w:val="008C2920"/>
    <w:rsid w:val="008C4307"/>
    <w:rsid w:val="008C51EC"/>
    <w:rsid w:val="008C5CA0"/>
    <w:rsid w:val="008D23DF"/>
    <w:rsid w:val="008D4BDE"/>
    <w:rsid w:val="008D5C79"/>
    <w:rsid w:val="008D73BF"/>
    <w:rsid w:val="008D7F09"/>
    <w:rsid w:val="008E5B64"/>
    <w:rsid w:val="008E7DAA"/>
    <w:rsid w:val="008F0094"/>
    <w:rsid w:val="008F1B4F"/>
    <w:rsid w:val="008F340F"/>
    <w:rsid w:val="008F5837"/>
    <w:rsid w:val="00903523"/>
    <w:rsid w:val="00905C3A"/>
    <w:rsid w:val="0090659A"/>
    <w:rsid w:val="00906DD0"/>
    <w:rsid w:val="00911080"/>
    <w:rsid w:val="00912474"/>
    <w:rsid w:val="0091350B"/>
    <w:rsid w:val="00915986"/>
    <w:rsid w:val="00917624"/>
    <w:rsid w:val="00920265"/>
    <w:rsid w:val="00924564"/>
    <w:rsid w:val="00930386"/>
    <w:rsid w:val="009309F5"/>
    <w:rsid w:val="00932A58"/>
    <w:rsid w:val="00933237"/>
    <w:rsid w:val="00933F28"/>
    <w:rsid w:val="00934084"/>
    <w:rsid w:val="00943BC7"/>
    <w:rsid w:val="0094511B"/>
    <w:rsid w:val="00946110"/>
    <w:rsid w:val="009476C0"/>
    <w:rsid w:val="0095279C"/>
    <w:rsid w:val="00963E34"/>
    <w:rsid w:val="00964DFA"/>
    <w:rsid w:val="00971C2A"/>
    <w:rsid w:val="009728C4"/>
    <w:rsid w:val="0098155C"/>
    <w:rsid w:val="009828DF"/>
    <w:rsid w:val="009829FF"/>
    <w:rsid w:val="00983B77"/>
    <w:rsid w:val="00995761"/>
    <w:rsid w:val="00996053"/>
    <w:rsid w:val="009A0793"/>
    <w:rsid w:val="009A0B2F"/>
    <w:rsid w:val="009A0E93"/>
    <w:rsid w:val="009A151B"/>
    <w:rsid w:val="009A170C"/>
    <w:rsid w:val="009A1CF4"/>
    <w:rsid w:val="009A37D7"/>
    <w:rsid w:val="009A4319"/>
    <w:rsid w:val="009A4C70"/>
    <w:rsid w:val="009A4E17"/>
    <w:rsid w:val="009A6955"/>
    <w:rsid w:val="009A6968"/>
    <w:rsid w:val="009B1759"/>
    <w:rsid w:val="009B341C"/>
    <w:rsid w:val="009B4618"/>
    <w:rsid w:val="009B5747"/>
    <w:rsid w:val="009B6D3D"/>
    <w:rsid w:val="009C1811"/>
    <w:rsid w:val="009C45B5"/>
    <w:rsid w:val="009C4B60"/>
    <w:rsid w:val="009D03D9"/>
    <w:rsid w:val="009D0650"/>
    <w:rsid w:val="009D1662"/>
    <w:rsid w:val="009D2C27"/>
    <w:rsid w:val="009D3672"/>
    <w:rsid w:val="009D4D9F"/>
    <w:rsid w:val="009E0097"/>
    <w:rsid w:val="009E0692"/>
    <w:rsid w:val="009E2309"/>
    <w:rsid w:val="009E42B9"/>
    <w:rsid w:val="009E4E17"/>
    <w:rsid w:val="009F19CA"/>
    <w:rsid w:val="009F24AE"/>
    <w:rsid w:val="009F352A"/>
    <w:rsid w:val="009F4C2E"/>
    <w:rsid w:val="00A002AB"/>
    <w:rsid w:val="00A014A3"/>
    <w:rsid w:val="00A0412D"/>
    <w:rsid w:val="00A049E6"/>
    <w:rsid w:val="00A17108"/>
    <w:rsid w:val="00A173A4"/>
    <w:rsid w:val="00A21211"/>
    <w:rsid w:val="00A34E7F"/>
    <w:rsid w:val="00A41206"/>
    <w:rsid w:val="00A438D0"/>
    <w:rsid w:val="00A4583F"/>
    <w:rsid w:val="00A46F0A"/>
    <w:rsid w:val="00A46F25"/>
    <w:rsid w:val="00A47A8E"/>
    <w:rsid w:val="00A47CC2"/>
    <w:rsid w:val="00A502BA"/>
    <w:rsid w:val="00A5741D"/>
    <w:rsid w:val="00A60146"/>
    <w:rsid w:val="00A60527"/>
    <w:rsid w:val="00A622C4"/>
    <w:rsid w:val="00A6283D"/>
    <w:rsid w:val="00A63342"/>
    <w:rsid w:val="00A63FB4"/>
    <w:rsid w:val="00A64778"/>
    <w:rsid w:val="00A65250"/>
    <w:rsid w:val="00A66217"/>
    <w:rsid w:val="00A67FCE"/>
    <w:rsid w:val="00A71A28"/>
    <w:rsid w:val="00A73EBA"/>
    <w:rsid w:val="00A74D4B"/>
    <w:rsid w:val="00A754B4"/>
    <w:rsid w:val="00A76DF5"/>
    <w:rsid w:val="00A80171"/>
    <w:rsid w:val="00A807C1"/>
    <w:rsid w:val="00A83374"/>
    <w:rsid w:val="00A859B1"/>
    <w:rsid w:val="00A91CC7"/>
    <w:rsid w:val="00A96172"/>
    <w:rsid w:val="00A977A2"/>
    <w:rsid w:val="00A97C5F"/>
    <w:rsid w:val="00AA517E"/>
    <w:rsid w:val="00AA5247"/>
    <w:rsid w:val="00AA5348"/>
    <w:rsid w:val="00AB0D6A"/>
    <w:rsid w:val="00AB1F99"/>
    <w:rsid w:val="00AB43B3"/>
    <w:rsid w:val="00AB49B9"/>
    <w:rsid w:val="00AB604B"/>
    <w:rsid w:val="00AB758A"/>
    <w:rsid w:val="00AC027E"/>
    <w:rsid w:val="00AC1E7E"/>
    <w:rsid w:val="00AC2124"/>
    <w:rsid w:val="00AC381E"/>
    <w:rsid w:val="00AC507D"/>
    <w:rsid w:val="00AC66E4"/>
    <w:rsid w:val="00AD04F2"/>
    <w:rsid w:val="00AD0563"/>
    <w:rsid w:val="00AD4578"/>
    <w:rsid w:val="00AD68E9"/>
    <w:rsid w:val="00AE42AB"/>
    <w:rsid w:val="00AE56C0"/>
    <w:rsid w:val="00AF3C14"/>
    <w:rsid w:val="00AF70B4"/>
    <w:rsid w:val="00B00914"/>
    <w:rsid w:val="00B00AC3"/>
    <w:rsid w:val="00B02A8E"/>
    <w:rsid w:val="00B044EA"/>
    <w:rsid w:val="00B052EE"/>
    <w:rsid w:val="00B1081F"/>
    <w:rsid w:val="00B2496B"/>
    <w:rsid w:val="00B24B6B"/>
    <w:rsid w:val="00B2724D"/>
    <w:rsid w:val="00B27499"/>
    <w:rsid w:val="00B3010D"/>
    <w:rsid w:val="00B3239A"/>
    <w:rsid w:val="00B346AA"/>
    <w:rsid w:val="00B34CB8"/>
    <w:rsid w:val="00B35151"/>
    <w:rsid w:val="00B433F2"/>
    <w:rsid w:val="00B43FFC"/>
    <w:rsid w:val="00B458E8"/>
    <w:rsid w:val="00B45C19"/>
    <w:rsid w:val="00B47C28"/>
    <w:rsid w:val="00B5397B"/>
    <w:rsid w:val="00B53EE9"/>
    <w:rsid w:val="00B579F5"/>
    <w:rsid w:val="00B57B8F"/>
    <w:rsid w:val="00B6183E"/>
    <w:rsid w:val="00B62809"/>
    <w:rsid w:val="00B62FB2"/>
    <w:rsid w:val="00B63264"/>
    <w:rsid w:val="00B63453"/>
    <w:rsid w:val="00B74C25"/>
    <w:rsid w:val="00B7675A"/>
    <w:rsid w:val="00B76EE8"/>
    <w:rsid w:val="00B81898"/>
    <w:rsid w:val="00B8606B"/>
    <w:rsid w:val="00B86413"/>
    <w:rsid w:val="00B86C8A"/>
    <w:rsid w:val="00B878E7"/>
    <w:rsid w:val="00B9165A"/>
    <w:rsid w:val="00B9311E"/>
    <w:rsid w:val="00B934CC"/>
    <w:rsid w:val="00B937C2"/>
    <w:rsid w:val="00B963F9"/>
    <w:rsid w:val="00B97278"/>
    <w:rsid w:val="00B97943"/>
    <w:rsid w:val="00BA0F04"/>
    <w:rsid w:val="00BA1D0B"/>
    <w:rsid w:val="00BA6972"/>
    <w:rsid w:val="00BB0EF4"/>
    <w:rsid w:val="00BB1914"/>
    <w:rsid w:val="00BB1E0D"/>
    <w:rsid w:val="00BB200D"/>
    <w:rsid w:val="00BB4D9B"/>
    <w:rsid w:val="00BB73FF"/>
    <w:rsid w:val="00BB7688"/>
    <w:rsid w:val="00BC1681"/>
    <w:rsid w:val="00BC19B1"/>
    <w:rsid w:val="00BC4DD8"/>
    <w:rsid w:val="00BC5AB1"/>
    <w:rsid w:val="00BC72B0"/>
    <w:rsid w:val="00BC7CAC"/>
    <w:rsid w:val="00BD36E3"/>
    <w:rsid w:val="00BD6D76"/>
    <w:rsid w:val="00BE56B3"/>
    <w:rsid w:val="00BE57EB"/>
    <w:rsid w:val="00BE676D"/>
    <w:rsid w:val="00BF04E8"/>
    <w:rsid w:val="00BF16BF"/>
    <w:rsid w:val="00BF2ECB"/>
    <w:rsid w:val="00BF4D1F"/>
    <w:rsid w:val="00BF6A55"/>
    <w:rsid w:val="00BF762B"/>
    <w:rsid w:val="00BF7E67"/>
    <w:rsid w:val="00C02A73"/>
    <w:rsid w:val="00C063D2"/>
    <w:rsid w:val="00C07FD9"/>
    <w:rsid w:val="00C10955"/>
    <w:rsid w:val="00C117E2"/>
    <w:rsid w:val="00C11C4D"/>
    <w:rsid w:val="00C123A1"/>
    <w:rsid w:val="00C127A8"/>
    <w:rsid w:val="00C1712C"/>
    <w:rsid w:val="00C22E2B"/>
    <w:rsid w:val="00C23E16"/>
    <w:rsid w:val="00C27E37"/>
    <w:rsid w:val="00C31459"/>
    <w:rsid w:val="00C32713"/>
    <w:rsid w:val="00C33C6A"/>
    <w:rsid w:val="00C351B8"/>
    <w:rsid w:val="00C37911"/>
    <w:rsid w:val="00C410D9"/>
    <w:rsid w:val="00C42433"/>
    <w:rsid w:val="00C44DB7"/>
    <w:rsid w:val="00C4510A"/>
    <w:rsid w:val="00C4626F"/>
    <w:rsid w:val="00C47F2E"/>
    <w:rsid w:val="00C5087B"/>
    <w:rsid w:val="00C515C6"/>
    <w:rsid w:val="00C52BA6"/>
    <w:rsid w:val="00C57A1A"/>
    <w:rsid w:val="00C57C23"/>
    <w:rsid w:val="00C614CD"/>
    <w:rsid w:val="00C6258F"/>
    <w:rsid w:val="00C627FE"/>
    <w:rsid w:val="00C63DF6"/>
    <w:rsid w:val="00C63E58"/>
    <w:rsid w:val="00C6495E"/>
    <w:rsid w:val="00C66FDA"/>
    <w:rsid w:val="00C670EE"/>
    <w:rsid w:val="00C6723F"/>
    <w:rsid w:val="00C67E3B"/>
    <w:rsid w:val="00C759B4"/>
    <w:rsid w:val="00C800E3"/>
    <w:rsid w:val="00C82C64"/>
    <w:rsid w:val="00C872E4"/>
    <w:rsid w:val="00C877E2"/>
    <w:rsid w:val="00C90311"/>
    <w:rsid w:val="00C91C26"/>
    <w:rsid w:val="00CA6CD1"/>
    <w:rsid w:val="00CA6FB8"/>
    <w:rsid w:val="00CA73D5"/>
    <w:rsid w:val="00CB235F"/>
    <w:rsid w:val="00CB283D"/>
    <w:rsid w:val="00CB6751"/>
    <w:rsid w:val="00CC14B5"/>
    <w:rsid w:val="00CC1C87"/>
    <w:rsid w:val="00CC3000"/>
    <w:rsid w:val="00CC4859"/>
    <w:rsid w:val="00CC5CF8"/>
    <w:rsid w:val="00CC7A35"/>
    <w:rsid w:val="00CD072A"/>
    <w:rsid w:val="00CD1410"/>
    <w:rsid w:val="00CD7F73"/>
    <w:rsid w:val="00CE187B"/>
    <w:rsid w:val="00CE23E4"/>
    <w:rsid w:val="00CE26C5"/>
    <w:rsid w:val="00CE36AF"/>
    <w:rsid w:val="00CE54DD"/>
    <w:rsid w:val="00CF0DA5"/>
    <w:rsid w:val="00CF5954"/>
    <w:rsid w:val="00CF5D31"/>
    <w:rsid w:val="00CF5F3B"/>
    <w:rsid w:val="00CF791A"/>
    <w:rsid w:val="00D00D7D"/>
    <w:rsid w:val="00D06A86"/>
    <w:rsid w:val="00D111AD"/>
    <w:rsid w:val="00D139C8"/>
    <w:rsid w:val="00D17F81"/>
    <w:rsid w:val="00D21905"/>
    <w:rsid w:val="00D2758C"/>
    <w:rsid w:val="00D275CA"/>
    <w:rsid w:val="00D2789B"/>
    <w:rsid w:val="00D345AB"/>
    <w:rsid w:val="00D41566"/>
    <w:rsid w:val="00D458EC"/>
    <w:rsid w:val="00D45F59"/>
    <w:rsid w:val="00D4666A"/>
    <w:rsid w:val="00D501B0"/>
    <w:rsid w:val="00D52582"/>
    <w:rsid w:val="00D5571B"/>
    <w:rsid w:val="00D56A0E"/>
    <w:rsid w:val="00D57AD3"/>
    <w:rsid w:val="00D62210"/>
    <w:rsid w:val="00D635FE"/>
    <w:rsid w:val="00D65AE2"/>
    <w:rsid w:val="00D67BB9"/>
    <w:rsid w:val="00D712BE"/>
    <w:rsid w:val="00D71E67"/>
    <w:rsid w:val="00D71FCA"/>
    <w:rsid w:val="00D729DE"/>
    <w:rsid w:val="00D72A0F"/>
    <w:rsid w:val="00D75B6A"/>
    <w:rsid w:val="00D84BDA"/>
    <w:rsid w:val="00D863EC"/>
    <w:rsid w:val="00D876A8"/>
    <w:rsid w:val="00D87D9D"/>
    <w:rsid w:val="00D87EA1"/>
    <w:rsid w:val="00D87F26"/>
    <w:rsid w:val="00D910D6"/>
    <w:rsid w:val="00D929E4"/>
    <w:rsid w:val="00D93063"/>
    <w:rsid w:val="00D933B0"/>
    <w:rsid w:val="00D9751B"/>
    <w:rsid w:val="00D977E8"/>
    <w:rsid w:val="00D97B16"/>
    <w:rsid w:val="00D97C18"/>
    <w:rsid w:val="00DA3937"/>
    <w:rsid w:val="00DA5FB1"/>
    <w:rsid w:val="00DB1C89"/>
    <w:rsid w:val="00DB3763"/>
    <w:rsid w:val="00DB4029"/>
    <w:rsid w:val="00DB5F4D"/>
    <w:rsid w:val="00DB6DA5"/>
    <w:rsid w:val="00DB7831"/>
    <w:rsid w:val="00DC076B"/>
    <w:rsid w:val="00DC186F"/>
    <w:rsid w:val="00DC1D58"/>
    <w:rsid w:val="00DC252F"/>
    <w:rsid w:val="00DC5F08"/>
    <w:rsid w:val="00DC6050"/>
    <w:rsid w:val="00DC640A"/>
    <w:rsid w:val="00DC68A5"/>
    <w:rsid w:val="00DD19EC"/>
    <w:rsid w:val="00DD1D05"/>
    <w:rsid w:val="00DD43EA"/>
    <w:rsid w:val="00DD4A8E"/>
    <w:rsid w:val="00DE0000"/>
    <w:rsid w:val="00DE6F44"/>
    <w:rsid w:val="00DF1B58"/>
    <w:rsid w:val="00E037D9"/>
    <w:rsid w:val="00E04927"/>
    <w:rsid w:val="00E069B8"/>
    <w:rsid w:val="00E10CD8"/>
    <w:rsid w:val="00E11A48"/>
    <w:rsid w:val="00E130EB"/>
    <w:rsid w:val="00E13919"/>
    <w:rsid w:val="00E14881"/>
    <w:rsid w:val="00E162CD"/>
    <w:rsid w:val="00E17F9B"/>
    <w:rsid w:val="00E17FA5"/>
    <w:rsid w:val="00E26930"/>
    <w:rsid w:val="00E27257"/>
    <w:rsid w:val="00E27DCF"/>
    <w:rsid w:val="00E40A27"/>
    <w:rsid w:val="00E41298"/>
    <w:rsid w:val="00E449D0"/>
    <w:rsid w:val="00E4506A"/>
    <w:rsid w:val="00E45E08"/>
    <w:rsid w:val="00E47B43"/>
    <w:rsid w:val="00E51BDD"/>
    <w:rsid w:val="00E53F99"/>
    <w:rsid w:val="00E56510"/>
    <w:rsid w:val="00E57C1F"/>
    <w:rsid w:val="00E611F7"/>
    <w:rsid w:val="00E62EA8"/>
    <w:rsid w:val="00E669F0"/>
    <w:rsid w:val="00E67A6E"/>
    <w:rsid w:val="00E71B43"/>
    <w:rsid w:val="00E72D2C"/>
    <w:rsid w:val="00E76480"/>
    <w:rsid w:val="00E81612"/>
    <w:rsid w:val="00E84905"/>
    <w:rsid w:val="00E87D18"/>
    <w:rsid w:val="00E87D62"/>
    <w:rsid w:val="00E87FFE"/>
    <w:rsid w:val="00E912AB"/>
    <w:rsid w:val="00E92194"/>
    <w:rsid w:val="00E957C3"/>
    <w:rsid w:val="00EA091C"/>
    <w:rsid w:val="00EA0AFF"/>
    <w:rsid w:val="00EA486E"/>
    <w:rsid w:val="00EA4FA3"/>
    <w:rsid w:val="00EB001B"/>
    <w:rsid w:val="00EB27CD"/>
    <w:rsid w:val="00EB3082"/>
    <w:rsid w:val="00EB4139"/>
    <w:rsid w:val="00EB52E5"/>
    <w:rsid w:val="00EB6C33"/>
    <w:rsid w:val="00EC021C"/>
    <w:rsid w:val="00EC06C5"/>
    <w:rsid w:val="00EC1822"/>
    <w:rsid w:val="00EC55C0"/>
    <w:rsid w:val="00ED44D4"/>
    <w:rsid w:val="00ED6019"/>
    <w:rsid w:val="00ED7679"/>
    <w:rsid w:val="00ED7830"/>
    <w:rsid w:val="00EE3909"/>
    <w:rsid w:val="00EF3C9B"/>
    <w:rsid w:val="00EF4205"/>
    <w:rsid w:val="00EF5939"/>
    <w:rsid w:val="00EF69C6"/>
    <w:rsid w:val="00EF78FF"/>
    <w:rsid w:val="00F01714"/>
    <w:rsid w:val="00F01FD5"/>
    <w:rsid w:val="00F0258F"/>
    <w:rsid w:val="00F02D06"/>
    <w:rsid w:val="00F056E5"/>
    <w:rsid w:val="00F06FDD"/>
    <w:rsid w:val="00F10819"/>
    <w:rsid w:val="00F13C6A"/>
    <w:rsid w:val="00F14355"/>
    <w:rsid w:val="00F150E5"/>
    <w:rsid w:val="00F1692F"/>
    <w:rsid w:val="00F16CBA"/>
    <w:rsid w:val="00F16F35"/>
    <w:rsid w:val="00F17559"/>
    <w:rsid w:val="00F2229D"/>
    <w:rsid w:val="00F25ABB"/>
    <w:rsid w:val="00F27963"/>
    <w:rsid w:val="00F30103"/>
    <w:rsid w:val="00F30446"/>
    <w:rsid w:val="00F34C43"/>
    <w:rsid w:val="00F410B1"/>
    <w:rsid w:val="00F4135D"/>
    <w:rsid w:val="00F41F1B"/>
    <w:rsid w:val="00F45545"/>
    <w:rsid w:val="00F45600"/>
    <w:rsid w:val="00F46BD9"/>
    <w:rsid w:val="00F5214F"/>
    <w:rsid w:val="00F5478D"/>
    <w:rsid w:val="00F54F27"/>
    <w:rsid w:val="00F56668"/>
    <w:rsid w:val="00F60BE0"/>
    <w:rsid w:val="00F6280E"/>
    <w:rsid w:val="00F67EB9"/>
    <w:rsid w:val="00F7050A"/>
    <w:rsid w:val="00F732BD"/>
    <w:rsid w:val="00F753E7"/>
    <w:rsid w:val="00F75533"/>
    <w:rsid w:val="00F7611E"/>
    <w:rsid w:val="00F76B29"/>
    <w:rsid w:val="00F8036D"/>
    <w:rsid w:val="00F809DC"/>
    <w:rsid w:val="00F80DBA"/>
    <w:rsid w:val="00F80FE6"/>
    <w:rsid w:val="00F8494F"/>
    <w:rsid w:val="00F86EB0"/>
    <w:rsid w:val="00F90A4B"/>
    <w:rsid w:val="00F9228A"/>
    <w:rsid w:val="00FA30C7"/>
    <w:rsid w:val="00FA3667"/>
    <w:rsid w:val="00FA3811"/>
    <w:rsid w:val="00FA3B9F"/>
    <w:rsid w:val="00FA3F06"/>
    <w:rsid w:val="00FA4A26"/>
    <w:rsid w:val="00FA7084"/>
    <w:rsid w:val="00FA7BEF"/>
    <w:rsid w:val="00FB1929"/>
    <w:rsid w:val="00FB5FD9"/>
    <w:rsid w:val="00FB6C2E"/>
    <w:rsid w:val="00FC064E"/>
    <w:rsid w:val="00FD33AB"/>
    <w:rsid w:val="00FD4724"/>
    <w:rsid w:val="00FD4A68"/>
    <w:rsid w:val="00FD68ED"/>
    <w:rsid w:val="00FD79BE"/>
    <w:rsid w:val="00FE2824"/>
    <w:rsid w:val="00FE55BC"/>
    <w:rsid w:val="00FE661F"/>
    <w:rsid w:val="00FF0400"/>
    <w:rsid w:val="00FF1321"/>
    <w:rsid w:val="00FF210C"/>
    <w:rsid w:val="00FF3274"/>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EF0CAE"/>
  <w15:docId w15:val="{5D16CB2C-1828-487C-9CBD-3706B18F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0465"/>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995761"/>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7D5B89"/>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4353E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353E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353E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353E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353E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07BB"/>
    <w:rPr>
      <w:rFonts w:ascii="Cambria" w:eastAsia="Times New Roman" w:hAnsi="Cambria" w:cs="Times New Roman"/>
      <w:b/>
      <w:bCs/>
      <w:color w:val="365F91"/>
      <w:sz w:val="28"/>
      <w:szCs w:val="28"/>
    </w:rPr>
  </w:style>
  <w:style w:type="character" w:customStyle="1" w:styleId="Heading2Char">
    <w:name w:val="Heading 2 Char"/>
    <w:link w:val="Heading2"/>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1967B9"/>
    <w:pPr>
      <w:numPr>
        <w:ilvl w:val="2"/>
        <w:numId w:val="53"/>
      </w:numPr>
      <w:spacing w:after="120"/>
    </w:pPr>
    <w:rPr>
      <w:sz w:val="22"/>
    </w:rPr>
  </w:style>
  <w:style w:type="paragraph" w:styleId="Header">
    <w:name w:val="header"/>
    <w:basedOn w:val="Normal"/>
    <w:link w:val="HeaderChar"/>
    <w:unhideWhenUsed/>
    <w:rsid w:val="00F01FD5"/>
    <w:pPr>
      <w:tabs>
        <w:tab w:val="center" w:pos="4680"/>
        <w:tab w:val="right" w:pos="9360"/>
      </w:tabs>
    </w:pPr>
  </w:style>
  <w:style w:type="character" w:customStyle="1" w:styleId="HeaderChar">
    <w:name w:val="Header Char"/>
    <w:basedOn w:val="DefaultParagraphFont"/>
    <w:link w:val="Header"/>
    <w:rsid w:val="00F01FD5"/>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C4DD8"/>
    <w:pPr>
      <w:spacing w:line="240" w:lineRule="auto"/>
    </w:pPr>
    <w:rPr>
      <w:color w:val="FF0000"/>
      <w:sz w:val="20"/>
    </w:rPr>
  </w:style>
  <w:style w:type="paragraph" w:customStyle="1" w:styleId="PartHead">
    <w:name w:val="Part Head"/>
    <w:basedOn w:val="Heading1"/>
    <w:next w:val="BodyTextL25"/>
    <w:qFormat/>
    <w:rsid w:val="001967B9"/>
    <w:pPr>
      <w:numPr>
        <w:numId w:val="53"/>
      </w:numPr>
      <w:spacing w:before="240"/>
    </w:pPr>
    <w:rPr>
      <w:rFonts w:ascii="Arial" w:hAnsi="Arial"/>
      <w:color w:val="auto"/>
    </w:rPr>
  </w:style>
  <w:style w:type="paragraph" w:customStyle="1" w:styleId="SubStepAlpha">
    <w:name w:val="SubStep Alpha"/>
    <w:basedOn w:val="Normal"/>
    <w:qFormat/>
    <w:rsid w:val="001967B9"/>
    <w:pPr>
      <w:numPr>
        <w:ilvl w:val="3"/>
        <w:numId w:val="53"/>
      </w:numPr>
      <w:tabs>
        <w:tab w:val="clear" w:pos="990"/>
        <w:tab w:val="num" w:pos="720"/>
      </w:tabs>
      <w:spacing w:before="120" w:after="120" w:line="240" w:lineRule="auto"/>
      <w:ind w:left="72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BC4DD8"/>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0C360E"/>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967B9"/>
    <w:pPr>
      <w:numPr>
        <w:numId w:val="5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link w:val="CommentSubjectChar"/>
    <w:semiHidden/>
    <w:unhideWhenUsed/>
    <w:rsid w:val="00021372"/>
    <w:rPr>
      <w:b/>
      <w:bCs/>
      <w:sz w:val="20"/>
      <w:szCs w:val="20"/>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rsid w:val="004F0465"/>
    <w:pPr>
      <w:numPr>
        <w:ilvl w:val="1"/>
        <w:numId w:val="53"/>
      </w:numPr>
    </w:pPr>
    <w:rPr>
      <w:rFonts w:ascii="Arial" w:hAnsi="Arial"/>
      <w:color w:val="auto"/>
      <w:sz w:val="24"/>
    </w:rPr>
  </w:style>
  <w:style w:type="character" w:customStyle="1" w:styleId="Heading3Char">
    <w:name w:val="Heading 3 Char"/>
    <w:link w:val="Heading3"/>
    <w:rsid w:val="00995761"/>
    <w:rPr>
      <w:rFonts w:eastAsia="Times New Roman" w:cs="Arial"/>
      <w:b/>
      <w:bCs/>
      <w:sz w:val="26"/>
      <w:szCs w:val="26"/>
    </w:rPr>
  </w:style>
  <w:style w:type="character" w:customStyle="1" w:styleId="Heading4Char">
    <w:name w:val="Heading 4 Char"/>
    <w:basedOn w:val="DefaultParagraphFont"/>
    <w:link w:val="Heading4"/>
    <w:semiHidden/>
    <w:rsid w:val="004F0465"/>
    <w:rPr>
      <w:rFonts w:eastAsia="Times New Roman"/>
      <w:b/>
      <w:bCs/>
      <w:sz w:val="28"/>
      <w:szCs w:val="28"/>
    </w:rPr>
  </w:style>
  <w:style w:type="character" w:customStyle="1" w:styleId="Heading5Char">
    <w:name w:val="Heading 5 Char"/>
    <w:basedOn w:val="DefaultParagraphFont"/>
    <w:link w:val="Heading5"/>
    <w:semiHidden/>
    <w:rsid w:val="004F0465"/>
    <w:rPr>
      <w:rFonts w:eastAsia="Times New Roman"/>
      <w:b/>
      <w:bCs/>
      <w:i/>
      <w:iCs/>
      <w:sz w:val="26"/>
      <w:szCs w:val="26"/>
    </w:rPr>
  </w:style>
  <w:style w:type="character" w:customStyle="1" w:styleId="Heading6Char">
    <w:name w:val="Heading 6 Char"/>
    <w:basedOn w:val="DefaultParagraphFont"/>
    <w:link w:val="Heading6"/>
    <w:semiHidden/>
    <w:rsid w:val="004F0465"/>
    <w:rPr>
      <w:rFonts w:eastAsia="Times New Roman"/>
      <w:b/>
      <w:bCs/>
      <w:sz w:val="22"/>
      <w:szCs w:val="22"/>
    </w:rPr>
  </w:style>
  <w:style w:type="character" w:customStyle="1" w:styleId="Heading7Char">
    <w:name w:val="Heading 7 Char"/>
    <w:basedOn w:val="DefaultParagraphFont"/>
    <w:link w:val="Heading7"/>
    <w:semiHidden/>
    <w:rsid w:val="004F0465"/>
    <w:rPr>
      <w:rFonts w:eastAsia="Times New Roman"/>
      <w:szCs w:val="24"/>
    </w:rPr>
  </w:style>
  <w:style w:type="character" w:customStyle="1" w:styleId="Heading8Char">
    <w:name w:val="Heading 8 Char"/>
    <w:basedOn w:val="DefaultParagraphFont"/>
    <w:link w:val="Heading8"/>
    <w:semiHidden/>
    <w:rsid w:val="004F0465"/>
    <w:rPr>
      <w:rFonts w:eastAsia="Times New Roman"/>
      <w:i/>
      <w:iCs/>
      <w:szCs w:val="24"/>
    </w:rPr>
  </w:style>
  <w:style w:type="character" w:customStyle="1" w:styleId="Heading9Char">
    <w:name w:val="Heading 9 Char"/>
    <w:basedOn w:val="DefaultParagraphFont"/>
    <w:link w:val="Heading9"/>
    <w:semiHidden/>
    <w:rsid w:val="004F0465"/>
    <w:rPr>
      <w:rFonts w:eastAsia="Times New Roman" w:cs="Arial"/>
      <w:sz w:val="22"/>
      <w:szCs w:val="22"/>
    </w:rPr>
  </w:style>
  <w:style w:type="paragraph" w:styleId="EndnoteText">
    <w:name w:val="endnote text"/>
    <w:basedOn w:val="Normal"/>
    <w:link w:val="EndnoteTextChar"/>
    <w:semiHidden/>
    <w:rsid w:val="004353E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353EB"/>
    <w:rPr>
      <w:rFonts w:eastAsia="Times New Roman"/>
    </w:rPr>
  </w:style>
  <w:style w:type="paragraph" w:styleId="FootnoteText">
    <w:name w:val="footnote text"/>
    <w:basedOn w:val="Normal"/>
    <w:link w:val="FootnoteTextChar"/>
    <w:semiHidden/>
    <w:rsid w:val="004353E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353EB"/>
    <w:rPr>
      <w:rFonts w:eastAsia="Times New Roman"/>
    </w:rPr>
  </w:style>
  <w:style w:type="paragraph" w:styleId="Index1">
    <w:name w:val="index 1"/>
    <w:basedOn w:val="Normal"/>
    <w:next w:val="Normal"/>
    <w:autoRedefine/>
    <w:semiHidden/>
    <w:rsid w:val="004353E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353E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353E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353E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353E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353E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353E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353E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353E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353EB"/>
    <w:pPr>
      <w:spacing w:before="0" w:after="0" w:line="240" w:lineRule="auto"/>
    </w:pPr>
    <w:rPr>
      <w:rFonts w:eastAsia="Times New Roman" w:cs="Arial"/>
      <w:b/>
      <w:bCs/>
      <w:sz w:val="20"/>
      <w:szCs w:val="24"/>
    </w:rPr>
  </w:style>
  <w:style w:type="paragraph" w:styleId="MacroText">
    <w:name w:val="macro"/>
    <w:link w:val="MacroTextChar"/>
    <w:semiHidden/>
    <w:rsid w:val="004353E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eastAsia="Times New Roman" w:hAnsi="Courier New" w:cs="Courier New"/>
    </w:rPr>
  </w:style>
  <w:style w:type="character" w:customStyle="1" w:styleId="MacroTextChar">
    <w:name w:val="Macro Text Char"/>
    <w:basedOn w:val="DefaultParagraphFont"/>
    <w:link w:val="MacroText"/>
    <w:semiHidden/>
    <w:rsid w:val="004353EB"/>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4353E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353E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353E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353EB"/>
    <w:pPr>
      <w:spacing w:before="0" w:after="0" w:line="240" w:lineRule="auto"/>
    </w:pPr>
    <w:rPr>
      <w:rFonts w:eastAsia="Times New Roman"/>
      <w:sz w:val="20"/>
      <w:szCs w:val="24"/>
    </w:rPr>
  </w:style>
  <w:style w:type="paragraph" w:styleId="TOC2">
    <w:name w:val="toc 2"/>
    <w:basedOn w:val="Normal"/>
    <w:next w:val="Normal"/>
    <w:autoRedefine/>
    <w:semiHidden/>
    <w:rsid w:val="004353EB"/>
    <w:pPr>
      <w:spacing w:before="0" w:after="0" w:line="240" w:lineRule="auto"/>
      <w:ind w:left="240"/>
    </w:pPr>
    <w:rPr>
      <w:rFonts w:eastAsia="Times New Roman"/>
      <w:sz w:val="20"/>
      <w:szCs w:val="24"/>
    </w:rPr>
  </w:style>
  <w:style w:type="paragraph" w:styleId="TOC3">
    <w:name w:val="toc 3"/>
    <w:basedOn w:val="Normal"/>
    <w:next w:val="Normal"/>
    <w:autoRedefine/>
    <w:semiHidden/>
    <w:rsid w:val="004353EB"/>
    <w:pPr>
      <w:spacing w:before="0" w:after="0" w:line="240" w:lineRule="auto"/>
      <w:ind w:left="480"/>
    </w:pPr>
    <w:rPr>
      <w:rFonts w:eastAsia="Times New Roman"/>
      <w:sz w:val="20"/>
      <w:szCs w:val="24"/>
    </w:rPr>
  </w:style>
  <w:style w:type="paragraph" w:styleId="TOC4">
    <w:name w:val="toc 4"/>
    <w:basedOn w:val="Normal"/>
    <w:next w:val="Normal"/>
    <w:autoRedefine/>
    <w:semiHidden/>
    <w:rsid w:val="004353EB"/>
    <w:pPr>
      <w:spacing w:before="0" w:after="0" w:line="240" w:lineRule="auto"/>
      <w:ind w:left="720"/>
    </w:pPr>
    <w:rPr>
      <w:rFonts w:eastAsia="Times New Roman"/>
      <w:sz w:val="20"/>
      <w:szCs w:val="24"/>
    </w:rPr>
  </w:style>
  <w:style w:type="paragraph" w:styleId="TOC5">
    <w:name w:val="toc 5"/>
    <w:basedOn w:val="Normal"/>
    <w:next w:val="Normal"/>
    <w:autoRedefine/>
    <w:semiHidden/>
    <w:rsid w:val="004353EB"/>
    <w:pPr>
      <w:spacing w:before="0" w:after="0" w:line="240" w:lineRule="auto"/>
      <w:ind w:left="960"/>
    </w:pPr>
    <w:rPr>
      <w:rFonts w:eastAsia="Times New Roman"/>
      <w:sz w:val="20"/>
      <w:szCs w:val="24"/>
    </w:rPr>
  </w:style>
  <w:style w:type="paragraph" w:styleId="TOC6">
    <w:name w:val="toc 6"/>
    <w:basedOn w:val="Normal"/>
    <w:next w:val="Normal"/>
    <w:autoRedefine/>
    <w:semiHidden/>
    <w:rsid w:val="004353EB"/>
    <w:pPr>
      <w:spacing w:before="0" w:after="0" w:line="240" w:lineRule="auto"/>
      <w:ind w:left="1200"/>
    </w:pPr>
    <w:rPr>
      <w:rFonts w:eastAsia="Times New Roman"/>
      <w:sz w:val="20"/>
      <w:szCs w:val="24"/>
    </w:rPr>
  </w:style>
  <w:style w:type="paragraph" w:styleId="TOC7">
    <w:name w:val="toc 7"/>
    <w:basedOn w:val="Normal"/>
    <w:next w:val="Normal"/>
    <w:autoRedefine/>
    <w:semiHidden/>
    <w:rsid w:val="004353EB"/>
    <w:pPr>
      <w:spacing w:before="0" w:after="0" w:line="240" w:lineRule="auto"/>
      <w:ind w:left="1440"/>
    </w:pPr>
    <w:rPr>
      <w:rFonts w:eastAsia="Times New Roman"/>
      <w:sz w:val="20"/>
      <w:szCs w:val="24"/>
    </w:rPr>
  </w:style>
  <w:style w:type="paragraph" w:styleId="TOC8">
    <w:name w:val="toc 8"/>
    <w:basedOn w:val="Normal"/>
    <w:next w:val="Normal"/>
    <w:autoRedefine/>
    <w:semiHidden/>
    <w:rsid w:val="004353EB"/>
    <w:pPr>
      <w:spacing w:before="0" w:after="0" w:line="240" w:lineRule="auto"/>
      <w:ind w:left="1680"/>
    </w:pPr>
    <w:rPr>
      <w:rFonts w:eastAsia="Times New Roman"/>
      <w:sz w:val="20"/>
      <w:szCs w:val="24"/>
    </w:rPr>
  </w:style>
  <w:style w:type="paragraph" w:styleId="TOC9">
    <w:name w:val="toc 9"/>
    <w:basedOn w:val="Normal"/>
    <w:next w:val="Normal"/>
    <w:autoRedefine/>
    <w:semiHidden/>
    <w:rsid w:val="004353EB"/>
    <w:pPr>
      <w:spacing w:before="0" w:after="0" w:line="240" w:lineRule="auto"/>
      <w:ind w:left="1920"/>
    </w:pPr>
    <w:rPr>
      <w:rFonts w:eastAsia="Times New Roman"/>
      <w:sz w:val="20"/>
      <w:szCs w:val="24"/>
    </w:rPr>
  </w:style>
  <w:style w:type="character" w:customStyle="1" w:styleId="LabTitleChar">
    <w:name w:val="Lab Title Char"/>
    <w:link w:val="LabTitle"/>
    <w:rsid w:val="004353EB"/>
    <w:rPr>
      <w:b/>
      <w:sz w:val="32"/>
      <w:szCs w:val="22"/>
    </w:rPr>
  </w:style>
  <w:style w:type="paragraph" w:styleId="BodyText">
    <w:name w:val="Body Text"/>
    <w:basedOn w:val="Normal"/>
    <w:link w:val="BodyTextChar1"/>
    <w:rsid w:val="00F01FD5"/>
    <w:pPr>
      <w:spacing w:before="0" w:after="120" w:line="240" w:lineRule="auto"/>
    </w:pPr>
    <w:rPr>
      <w:rFonts w:eastAsia="Times New Roman"/>
      <w:sz w:val="20"/>
      <w:szCs w:val="24"/>
    </w:rPr>
  </w:style>
  <w:style w:type="character" w:customStyle="1" w:styleId="BodyTextChar">
    <w:name w:val="Body Text Char"/>
    <w:basedOn w:val="DefaultParagraphFont"/>
    <w:semiHidden/>
    <w:rsid w:val="00F01FD5"/>
    <w:rPr>
      <w:sz w:val="22"/>
      <w:szCs w:val="22"/>
    </w:rPr>
  </w:style>
  <w:style w:type="character" w:customStyle="1" w:styleId="BodyTextChar1">
    <w:name w:val="Body Text Char1"/>
    <w:link w:val="BodyText"/>
    <w:rsid w:val="00F01FD5"/>
    <w:rPr>
      <w:rFonts w:eastAsia="Times New Roman" w:cs="Arial"/>
      <w:szCs w:val="24"/>
    </w:rPr>
  </w:style>
  <w:style w:type="paragraph" w:styleId="Revision">
    <w:name w:val="Revision"/>
    <w:hidden/>
    <w:uiPriority w:val="99"/>
    <w:semiHidden/>
    <w:rsid w:val="00C33C6A"/>
    <w:rPr>
      <w:sz w:val="22"/>
      <w:szCs w:val="22"/>
    </w:rPr>
  </w:style>
  <w:style w:type="character" w:styleId="Hyperlink">
    <w:name w:val="Hyperlink"/>
    <w:basedOn w:val="DefaultParagraphFont"/>
    <w:rsid w:val="001820A3"/>
    <w:rPr>
      <w:color w:val="0000FF" w:themeColor="hyperlink"/>
      <w:u w:val="single"/>
    </w:rPr>
  </w:style>
  <w:style w:type="character" w:styleId="FollowedHyperlink">
    <w:name w:val="FollowedHyperlink"/>
    <w:basedOn w:val="DefaultParagraphFont"/>
    <w:semiHidden/>
    <w:unhideWhenUsed/>
    <w:rsid w:val="003D1685"/>
    <w:rPr>
      <w:color w:val="800080" w:themeColor="followedHyperlink"/>
      <w:u w:val="single"/>
    </w:rPr>
  </w:style>
  <w:style w:type="paragraph" w:styleId="NormalWeb">
    <w:name w:val="Normal (Web)"/>
    <w:basedOn w:val="Normal"/>
    <w:uiPriority w:val="99"/>
    <w:semiHidden/>
    <w:unhideWhenUsed/>
    <w:rsid w:val="001D61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D610D"/>
  </w:style>
  <w:style w:type="paragraph" w:styleId="CommentText">
    <w:name w:val="annotation text"/>
    <w:basedOn w:val="Normal"/>
    <w:link w:val="CommentTextChar"/>
    <w:semiHidden/>
    <w:unhideWhenUsed/>
    <w:rsid w:val="0076748E"/>
    <w:pPr>
      <w:spacing w:line="240" w:lineRule="auto"/>
    </w:pPr>
    <w:rPr>
      <w:sz w:val="20"/>
      <w:szCs w:val="20"/>
    </w:rPr>
  </w:style>
  <w:style w:type="character" w:customStyle="1" w:styleId="CommentTextChar">
    <w:name w:val="Comment Text Char"/>
    <w:basedOn w:val="DefaultParagraphFont"/>
    <w:link w:val="CommentText"/>
    <w:semiHidden/>
    <w:rsid w:val="00767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65383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83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kiwisyslog.com"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ftpd32.jounin.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B5E2CA-5606-4AC3-88B9-9256575154E9}">
  <ds:schemaRefs>
    <ds:schemaRef ds:uri="http://schemas.openxmlformats.org/officeDocument/2006/bibliography"/>
  </ds:schemaRefs>
</ds:datastoreItem>
</file>

<file path=customXml/itemProps2.xml><?xml version="1.0" encoding="utf-8"?>
<ds:datastoreItem xmlns:ds="http://schemas.openxmlformats.org/officeDocument/2006/customXml" ds:itemID="{6A040F3A-A577-4366-A274-717C8CD48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EB09A5-7A1D-4E43-ACCE-CE820EC646F7}">
  <ds:schemaRefs>
    <ds:schemaRef ds:uri="http://schemas.microsoft.com/sharepoint/v3/contenttype/forms"/>
  </ds:schemaRefs>
</ds:datastoreItem>
</file>

<file path=customXml/itemProps4.xml><?xml version="1.0" encoding="utf-8"?>
<ds:datastoreItem xmlns:ds="http://schemas.openxmlformats.org/officeDocument/2006/customXml" ds:itemID="{0EF88084-E618-4A56-A144-85B8F291D6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52</TotalTime>
  <Pages>39</Pages>
  <Words>11833</Words>
  <Characters>67454</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Glyn Jones</cp:lastModifiedBy>
  <cp:revision>5</cp:revision>
  <cp:lastPrinted>2018-07-23T23:08:00Z</cp:lastPrinted>
  <dcterms:created xsi:type="dcterms:W3CDTF">2020-03-09T22:21:00Z</dcterms:created>
  <dcterms:modified xsi:type="dcterms:W3CDTF">2021-02-04T00:34:00Z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