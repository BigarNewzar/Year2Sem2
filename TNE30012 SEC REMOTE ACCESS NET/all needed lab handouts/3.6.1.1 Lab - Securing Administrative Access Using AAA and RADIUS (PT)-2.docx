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ACFB9" w14:textId="77777777" w:rsidR="003A19DC" w:rsidRPr="00476BA9" w:rsidRDefault="002D6C2A" w:rsidP="005510BA">
      <w:pPr>
        <w:pStyle w:val="LabSection"/>
      </w:pPr>
      <w:r w:rsidRPr="00476BA9">
        <w:t>CCNA</w:t>
      </w:r>
      <w:r w:rsidR="00476BA9">
        <w:t xml:space="preserve"> Security</w:t>
      </w:r>
    </w:p>
    <w:p w14:paraId="474FCB4A" w14:textId="46E93B6C" w:rsidR="004D36D7" w:rsidRPr="00FD4A68" w:rsidRDefault="006F1324" w:rsidP="00FD4A68">
      <w:pPr>
        <w:pStyle w:val="LabTitle"/>
        <w:rPr>
          <w:rStyle w:val="LabTitleInstVersred"/>
          <w:b/>
          <w:color w:val="auto"/>
        </w:rPr>
      </w:pPr>
      <w:r>
        <w:t>Lab</w:t>
      </w:r>
      <w:r w:rsidR="00B97943">
        <w:t xml:space="preserve"> -</w:t>
      </w:r>
      <w:r w:rsidR="002D6C2A" w:rsidRPr="00FD4A68">
        <w:t xml:space="preserve"> </w:t>
      </w:r>
      <w:r w:rsidR="00231DCA" w:rsidRPr="0047026E">
        <w:t>Securing Administrative Access Using AAA and RADIUS</w:t>
      </w:r>
      <w:r w:rsidR="004D36D7" w:rsidRPr="00FD4A68">
        <w:t xml:space="preserve"> </w:t>
      </w:r>
      <w:r w:rsidR="003D6AA6">
        <w:t>(PT)</w:t>
      </w:r>
    </w:p>
    <w:p w14:paraId="5B36C30D" w14:textId="77777777" w:rsidR="003C6BCA" w:rsidRDefault="001E38E0" w:rsidP="0014219C">
      <w:pPr>
        <w:pStyle w:val="LabSection"/>
      </w:pPr>
      <w:r>
        <w:t>Topology</w:t>
      </w:r>
    </w:p>
    <w:p w14:paraId="5EE5BC83" w14:textId="696A5A85" w:rsidR="008C4307" w:rsidRDefault="00D12A7A" w:rsidP="00A6283D">
      <w:pPr>
        <w:pStyle w:val="Visual"/>
      </w:pPr>
      <w:r>
        <w:rPr>
          <w:noProof/>
        </w:rPr>
        <w:drawing>
          <wp:inline distT="0" distB="0" distL="0" distR="0" wp14:anchorId="161BBBFA" wp14:editId="67D76A2E">
            <wp:extent cx="2543175" cy="35991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012" cy="3614510"/>
                    </a:xfrm>
                    <a:prstGeom prst="rect">
                      <a:avLst/>
                    </a:prstGeom>
                    <a:noFill/>
                  </pic:spPr>
                </pic:pic>
              </a:graphicData>
            </a:graphic>
          </wp:inline>
        </w:drawing>
      </w:r>
    </w:p>
    <w:p w14:paraId="2E7DD1EC" w14:textId="6106332F" w:rsidR="00AE56C0" w:rsidRDefault="00AE56C0" w:rsidP="0009147A">
      <w:pPr>
        <w:pStyle w:val="LabSection"/>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D12A7A" w14:paraId="20BE2F8B" w14:textId="77777777" w:rsidTr="00D12A7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6326" w14:textId="77777777" w:rsidR="00D12A7A" w:rsidRPr="00E87D62" w:rsidRDefault="00D12A7A" w:rsidP="00D12A7A">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D1A7A8" w14:textId="77777777" w:rsidR="00D12A7A" w:rsidRPr="00E87D62" w:rsidRDefault="00D12A7A" w:rsidP="00D12A7A">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19C5BB" w14:textId="77777777" w:rsidR="00D12A7A" w:rsidRPr="00E87D62" w:rsidRDefault="00D12A7A" w:rsidP="00D12A7A">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C3476A" w14:textId="77777777" w:rsidR="00D12A7A" w:rsidRPr="00E87D62" w:rsidRDefault="00D12A7A" w:rsidP="00D12A7A">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9774FE" w14:textId="77777777" w:rsidR="00D12A7A" w:rsidRPr="00E87D62" w:rsidRDefault="00D12A7A" w:rsidP="00D12A7A">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B6FF2B0" w14:textId="77777777" w:rsidR="00D12A7A" w:rsidRPr="00E87D62" w:rsidRDefault="00D12A7A" w:rsidP="00D12A7A">
            <w:pPr>
              <w:pStyle w:val="TableHeading"/>
            </w:pPr>
            <w:r>
              <w:t>Switch Port</w:t>
            </w:r>
          </w:p>
        </w:tc>
      </w:tr>
      <w:tr w:rsidR="00D12A7A" w14:paraId="01B37288" w14:textId="77777777" w:rsidTr="00D12A7A">
        <w:trPr>
          <w:cantSplit/>
          <w:jc w:val="center"/>
        </w:trPr>
        <w:tc>
          <w:tcPr>
            <w:tcW w:w="1260" w:type="dxa"/>
            <w:vMerge w:val="restart"/>
            <w:vAlign w:val="center"/>
          </w:tcPr>
          <w:p w14:paraId="3B32A6A9" w14:textId="77777777" w:rsidR="00D12A7A" w:rsidRPr="00AE42AB" w:rsidRDefault="00D12A7A" w:rsidP="00D12A7A">
            <w:pPr>
              <w:pStyle w:val="TableText"/>
            </w:pPr>
            <w:r w:rsidRPr="00AE42AB">
              <w:t>R1</w:t>
            </w:r>
          </w:p>
        </w:tc>
        <w:tc>
          <w:tcPr>
            <w:tcW w:w="1620" w:type="dxa"/>
            <w:vAlign w:val="bottom"/>
          </w:tcPr>
          <w:p w14:paraId="21307FF5" w14:textId="77777777" w:rsidR="00D12A7A" w:rsidRPr="00E87D62" w:rsidRDefault="00D12A7A" w:rsidP="00D12A7A">
            <w:pPr>
              <w:pStyle w:val="TableText"/>
            </w:pPr>
            <w:r>
              <w:t>G0/</w:t>
            </w:r>
            <w:r w:rsidRPr="00E87D62">
              <w:t>1</w:t>
            </w:r>
          </w:p>
        </w:tc>
        <w:tc>
          <w:tcPr>
            <w:tcW w:w="1710" w:type="dxa"/>
            <w:vAlign w:val="bottom"/>
          </w:tcPr>
          <w:p w14:paraId="5CA99652" w14:textId="77777777" w:rsidR="00D12A7A" w:rsidRPr="00E87D62" w:rsidRDefault="00D12A7A" w:rsidP="00D12A7A">
            <w:pPr>
              <w:pStyle w:val="TableText"/>
            </w:pPr>
            <w:r w:rsidRPr="00E87D62">
              <w:t>192.168.1.1</w:t>
            </w:r>
          </w:p>
        </w:tc>
        <w:tc>
          <w:tcPr>
            <w:tcW w:w="1800" w:type="dxa"/>
            <w:vAlign w:val="bottom"/>
          </w:tcPr>
          <w:p w14:paraId="70F8AA18" w14:textId="77777777" w:rsidR="00D12A7A" w:rsidRPr="00E87D62" w:rsidRDefault="00D12A7A" w:rsidP="00D12A7A">
            <w:pPr>
              <w:pStyle w:val="TableText"/>
            </w:pPr>
            <w:r w:rsidRPr="00E87D62">
              <w:t>255.255.255.0</w:t>
            </w:r>
          </w:p>
        </w:tc>
        <w:tc>
          <w:tcPr>
            <w:tcW w:w="1800" w:type="dxa"/>
            <w:vAlign w:val="bottom"/>
          </w:tcPr>
          <w:p w14:paraId="0EA2408D" w14:textId="77777777" w:rsidR="00D12A7A" w:rsidRPr="00E87D62" w:rsidRDefault="00D12A7A" w:rsidP="00D12A7A">
            <w:pPr>
              <w:pStyle w:val="TableText"/>
            </w:pPr>
            <w:r w:rsidRPr="00E87D62">
              <w:t>N/A</w:t>
            </w:r>
          </w:p>
        </w:tc>
        <w:tc>
          <w:tcPr>
            <w:tcW w:w="1800" w:type="dxa"/>
          </w:tcPr>
          <w:p w14:paraId="01930F02" w14:textId="77777777" w:rsidR="00D12A7A" w:rsidRPr="00E87D62" w:rsidRDefault="00D12A7A" w:rsidP="00D12A7A">
            <w:pPr>
              <w:pStyle w:val="TableText"/>
            </w:pPr>
            <w:r>
              <w:t>S1 F0/5</w:t>
            </w:r>
          </w:p>
        </w:tc>
      </w:tr>
      <w:tr w:rsidR="00D12A7A" w14:paraId="226D9BA6" w14:textId="77777777" w:rsidTr="00D12A7A">
        <w:trPr>
          <w:cantSplit/>
          <w:jc w:val="center"/>
        </w:trPr>
        <w:tc>
          <w:tcPr>
            <w:tcW w:w="1260" w:type="dxa"/>
            <w:vMerge/>
            <w:vAlign w:val="bottom"/>
          </w:tcPr>
          <w:p w14:paraId="5C3D84BA" w14:textId="77777777" w:rsidR="00D12A7A" w:rsidRPr="00E87D62" w:rsidRDefault="00D12A7A" w:rsidP="00D12A7A">
            <w:pPr>
              <w:pStyle w:val="TableText"/>
            </w:pPr>
          </w:p>
        </w:tc>
        <w:tc>
          <w:tcPr>
            <w:tcW w:w="1620" w:type="dxa"/>
            <w:vAlign w:val="bottom"/>
          </w:tcPr>
          <w:p w14:paraId="3F19B72F" w14:textId="77777777" w:rsidR="00D12A7A" w:rsidRPr="00E87D62" w:rsidRDefault="00D12A7A" w:rsidP="00D12A7A">
            <w:pPr>
              <w:pStyle w:val="TableText"/>
            </w:pPr>
            <w:r w:rsidRPr="00E87D62">
              <w:t>S0/</w:t>
            </w:r>
            <w:r>
              <w:t>1</w:t>
            </w:r>
            <w:r w:rsidRPr="00E87D62">
              <w:t>/0 (DCE)</w:t>
            </w:r>
          </w:p>
        </w:tc>
        <w:tc>
          <w:tcPr>
            <w:tcW w:w="1710" w:type="dxa"/>
            <w:vAlign w:val="bottom"/>
          </w:tcPr>
          <w:p w14:paraId="58956EF9" w14:textId="77777777" w:rsidR="00D12A7A" w:rsidRPr="00E87D62" w:rsidRDefault="00D12A7A" w:rsidP="00D12A7A">
            <w:pPr>
              <w:pStyle w:val="TableText"/>
            </w:pPr>
            <w:r w:rsidRPr="00E87D62">
              <w:t>10.1.1.1</w:t>
            </w:r>
          </w:p>
        </w:tc>
        <w:tc>
          <w:tcPr>
            <w:tcW w:w="1800" w:type="dxa"/>
            <w:vAlign w:val="bottom"/>
          </w:tcPr>
          <w:p w14:paraId="77CF2BAF" w14:textId="77777777" w:rsidR="00D12A7A" w:rsidRPr="00E87D62" w:rsidRDefault="00D12A7A" w:rsidP="00D12A7A">
            <w:pPr>
              <w:pStyle w:val="TableText"/>
            </w:pPr>
            <w:r w:rsidRPr="00E87D62">
              <w:t>255.255.255.252</w:t>
            </w:r>
          </w:p>
        </w:tc>
        <w:tc>
          <w:tcPr>
            <w:tcW w:w="1800" w:type="dxa"/>
            <w:vAlign w:val="bottom"/>
          </w:tcPr>
          <w:p w14:paraId="61CBC19F" w14:textId="77777777" w:rsidR="00D12A7A" w:rsidRPr="00E87D62" w:rsidRDefault="00D12A7A" w:rsidP="00D12A7A">
            <w:pPr>
              <w:pStyle w:val="TableText"/>
            </w:pPr>
            <w:r w:rsidRPr="00E87D62">
              <w:t>N/A</w:t>
            </w:r>
          </w:p>
        </w:tc>
        <w:tc>
          <w:tcPr>
            <w:tcW w:w="1800" w:type="dxa"/>
          </w:tcPr>
          <w:p w14:paraId="60CFE413" w14:textId="77777777" w:rsidR="00D12A7A" w:rsidRPr="00E87D62" w:rsidRDefault="00D12A7A" w:rsidP="00D12A7A">
            <w:pPr>
              <w:pStyle w:val="TableText"/>
            </w:pPr>
            <w:r>
              <w:t>N/A</w:t>
            </w:r>
          </w:p>
        </w:tc>
      </w:tr>
      <w:tr w:rsidR="00D12A7A" w14:paraId="1496528A" w14:textId="77777777" w:rsidTr="00D12A7A">
        <w:trPr>
          <w:cantSplit/>
          <w:jc w:val="center"/>
        </w:trPr>
        <w:tc>
          <w:tcPr>
            <w:tcW w:w="1260" w:type="dxa"/>
            <w:vMerge w:val="restart"/>
            <w:vAlign w:val="center"/>
          </w:tcPr>
          <w:p w14:paraId="61F8F49D" w14:textId="77777777" w:rsidR="00D12A7A" w:rsidRPr="00E87D62" w:rsidRDefault="00D12A7A" w:rsidP="00D12A7A">
            <w:pPr>
              <w:pStyle w:val="TableText"/>
            </w:pPr>
            <w:r w:rsidRPr="00E87D62">
              <w:t>R2</w:t>
            </w:r>
          </w:p>
        </w:tc>
        <w:tc>
          <w:tcPr>
            <w:tcW w:w="1620" w:type="dxa"/>
            <w:vAlign w:val="bottom"/>
          </w:tcPr>
          <w:p w14:paraId="26CD058D" w14:textId="77777777" w:rsidR="00D12A7A" w:rsidRPr="00E87D62" w:rsidRDefault="00D12A7A" w:rsidP="00D12A7A">
            <w:pPr>
              <w:pStyle w:val="TableText"/>
            </w:pPr>
            <w:r w:rsidRPr="00E87D62">
              <w:t>S0/</w:t>
            </w:r>
            <w:r>
              <w:t>1</w:t>
            </w:r>
            <w:r w:rsidRPr="00E87D62">
              <w:t>/0</w:t>
            </w:r>
          </w:p>
        </w:tc>
        <w:tc>
          <w:tcPr>
            <w:tcW w:w="1710" w:type="dxa"/>
            <w:vAlign w:val="bottom"/>
          </w:tcPr>
          <w:p w14:paraId="225AB5E3" w14:textId="77777777" w:rsidR="00D12A7A" w:rsidRPr="00E87D62" w:rsidRDefault="00D12A7A" w:rsidP="00D12A7A">
            <w:pPr>
              <w:pStyle w:val="TableText"/>
            </w:pPr>
            <w:r w:rsidRPr="00E87D62">
              <w:t>10.1.1.2</w:t>
            </w:r>
          </w:p>
        </w:tc>
        <w:tc>
          <w:tcPr>
            <w:tcW w:w="1800" w:type="dxa"/>
            <w:vAlign w:val="bottom"/>
          </w:tcPr>
          <w:p w14:paraId="0D0079C5" w14:textId="77777777" w:rsidR="00D12A7A" w:rsidRPr="00E87D62" w:rsidRDefault="00D12A7A" w:rsidP="00D12A7A">
            <w:pPr>
              <w:pStyle w:val="TableText"/>
            </w:pPr>
            <w:r w:rsidRPr="00E87D62">
              <w:t>255.255.255.252</w:t>
            </w:r>
          </w:p>
        </w:tc>
        <w:tc>
          <w:tcPr>
            <w:tcW w:w="1800" w:type="dxa"/>
            <w:vAlign w:val="bottom"/>
          </w:tcPr>
          <w:p w14:paraId="664C25CC" w14:textId="77777777" w:rsidR="00D12A7A" w:rsidRPr="00E87D62" w:rsidRDefault="00D12A7A" w:rsidP="00D12A7A">
            <w:pPr>
              <w:pStyle w:val="TableText"/>
            </w:pPr>
            <w:r w:rsidRPr="00E87D62">
              <w:t>N/A</w:t>
            </w:r>
          </w:p>
        </w:tc>
        <w:tc>
          <w:tcPr>
            <w:tcW w:w="1800" w:type="dxa"/>
          </w:tcPr>
          <w:p w14:paraId="1252FBE6" w14:textId="77777777" w:rsidR="00D12A7A" w:rsidRPr="00E87D62" w:rsidRDefault="00D12A7A" w:rsidP="00D12A7A">
            <w:pPr>
              <w:pStyle w:val="TableText"/>
            </w:pPr>
            <w:r>
              <w:t>N/A</w:t>
            </w:r>
          </w:p>
        </w:tc>
      </w:tr>
      <w:tr w:rsidR="00D12A7A" w14:paraId="5834E5A4" w14:textId="77777777" w:rsidTr="00D12A7A">
        <w:trPr>
          <w:cantSplit/>
          <w:jc w:val="center"/>
        </w:trPr>
        <w:tc>
          <w:tcPr>
            <w:tcW w:w="1260" w:type="dxa"/>
            <w:vMerge/>
            <w:vAlign w:val="bottom"/>
          </w:tcPr>
          <w:p w14:paraId="65E94382" w14:textId="77777777" w:rsidR="00D12A7A" w:rsidRPr="00E87D62" w:rsidRDefault="00D12A7A" w:rsidP="00D12A7A">
            <w:pPr>
              <w:pStyle w:val="TableText"/>
            </w:pPr>
          </w:p>
        </w:tc>
        <w:tc>
          <w:tcPr>
            <w:tcW w:w="1620" w:type="dxa"/>
            <w:vAlign w:val="bottom"/>
          </w:tcPr>
          <w:p w14:paraId="40CFC817" w14:textId="77777777" w:rsidR="00D12A7A" w:rsidRPr="00E87D62" w:rsidRDefault="00D12A7A" w:rsidP="00D12A7A">
            <w:pPr>
              <w:pStyle w:val="TableText"/>
            </w:pPr>
            <w:r w:rsidRPr="00E87D62">
              <w:t>S0/</w:t>
            </w:r>
            <w:r>
              <w:t>1</w:t>
            </w:r>
            <w:r w:rsidRPr="00E87D62">
              <w:t>/1 (DCE)</w:t>
            </w:r>
          </w:p>
        </w:tc>
        <w:tc>
          <w:tcPr>
            <w:tcW w:w="1710" w:type="dxa"/>
            <w:vAlign w:val="bottom"/>
          </w:tcPr>
          <w:p w14:paraId="7E3BE97A" w14:textId="77777777" w:rsidR="00D12A7A" w:rsidRPr="00E87D62" w:rsidRDefault="00D12A7A" w:rsidP="00D12A7A">
            <w:pPr>
              <w:pStyle w:val="TableText"/>
            </w:pPr>
            <w:r w:rsidRPr="00E87D62">
              <w:t>10.2.2.2</w:t>
            </w:r>
          </w:p>
        </w:tc>
        <w:tc>
          <w:tcPr>
            <w:tcW w:w="1800" w:type="dxa"/>
            <w:vAlign w:val="bottom"/>
          </w:tcPr>
          <w:p w14:paraId="5B78E654" w14:textId="77777777" w:rsidR="00D12A7A" w:rsidRPr="00E87D62" w:rsidRDefault="00D12A7A" w:rsidP="00D12A7A">
            <w:pPr>
              <w:pStyle w:val="TableText"/>
            </w:pPr>
            <w:r w:rsidRPr="00E87D62">
              <w:t>255.255.255.252</w:t>
            </w:r>
          </w:p>
        </w:tc>
        <w:tc>
          <w:tcPr>
            <w:tcW w:w="1800" w:type="dxa"/>
            <w:vAlign w:val="bottom"/>
          </w:tcPr>
          <w:p w14:paraId="48290BD7" w14:textId="77777777" w:rsidR="00D12A7A" w:rsidRPr="00E87D62" w:rsidRDefault="00D12A7A" w:rsidP="00D12A7A">
            <w:pPr>
              <w:pStyle w:val="TableText"/>
            </w:pPr>
            <w:r w:rsidRPr="00E87D62">
              <w:t>N/A</w:t>
            </w:r>
          </w:p>
        </w:tc>
        <w:tc>
          <w:tcPr>
            <w:tcW w:w="1800" w:type="dxa"/>
          </w:tcPr>
          <w:p w14:paraId="69B82373" w14:textId="77777777" w:rsidR="00D12A7A" w:rsidRPr="00E87D62" w:rsidRDefault="00D12A7A" w:rsidP="00D12A7A">
            <w:pPr>
              <w:pStyle w:val="TableText"/>
            </w:pPr>
            <w:r>
              <w:t>N/A</w:t>
            </w:r>
          </w:p>
        </w:tc>
      </w:tr>
      <w:tr w:rsidR="00D12A7A" w14:paraId="66197BB0" w14:textId="77777777" w:rsidTr="00D12A7A">
        <w:trPr>
          <w:cantSplit/>
          <w:jc w:val="center"/>
        </w:trPr>
        <w:tc>
          <w:tcPr>
            <w:tcW w:w="1260" w:type="dxa"/>
            <w:vMerge w:val="restart"/>
            <w:vAlign w:val="center"/>
          </w:tcPr>
          <w:p w14:paraId="005AAFE1" w14:textId="77777777" w:rsidR="00D12A7A" w:rsidRPr="00E87D62" w:rsidRDefault="00D12A7A" w:rsidP="00D12A7A">
            <w:pPr>
              <w:pStyle w:val="TableText"/>
            </w:pPr>
            <w:r>
              <w:t>R3</w:t>
            </w:r>
          </w:p>
        </w:tc>
        <w:tc>
          <w:tcPr>
            <w:tcW w:w="1620" w:type="dxa"/>
            <w:vAlign w:val="bottom"/>
          </w:tcPr>
          <w:p w14:paraId="321A0269" w14:textId="77777777" w:rsidR="00D12A7A" w:rsidRPr="00E87D62" w:rsidRDefault="00D12A7A" w:rsidP="00D12A7A">
            <w:pPr>
              <w:pStyle w:val="TableText"/>
            </w:pPr>
            <w:r>
              <w:t>G0/</w:t>
            </w:r>
            <w:r w:rsidRPr="00E87D62">
              <w:t>1</w:t>
            </w:r>
          </w:p>
        </w:tc>
        <w:tc>
          <w:tcPr>
            <w:tcW w:w="1710" w:type="dxa"/>
            <w:vAlign w:val="bottom"/>
          </w:tcPr>
          <w:p w14:paraId="2ADB4E6A" w14:textId="77777777" w:rsidR="00D12A7A" w:rsidRPr="00E87D62" w:rsidRDefault="00D12A7A" w:rsidP="00D12A7A">
            <w:pPr>
              <w:pStyle w:val="TableText"/>
            </w:pPr>
            <w:r w:rsidRPr="00E87D62">
              <w:t>192.168.3.1</w:t>
            </w:r>
          </w:p>
        </w:tc>
        <w:tc>
          <w:tcPr>
            <w:tcW w:w="1800" w:type="dxa"/>
            <w:vAlign w:val="bottom"/>
          </w:tcPr>
          <w:p w14:paraId="3A5BF952" w14:textId="77777777" w:rsidR="00D12A7A" w:rsidRPr="00E87D62" w:rsidRDefault="00D12A7A" w:rsidP="00D12A7A">
            <w:pPr>
              <w:pStyle w:val="TableText"/>
            </w:pPr>
            <w:r w:rsidRPr="00E87D62">
              <w:t>255.255.255.0</w:t>
            </w:r>
          </w:p>
        </w:tc>
        <w:tc>
          <w:tcPr>
            <w:tcW w:w="1800" w:type="dxa"/>
            <w:vAlign w:val="bottom"/>
          </w:tcPr>
          <w:p w14:paraId="75789D32" w14:textId="77777777" w:rsidR="00D12A7A" w:rsidRPr="00E87D62" w:rsidRDefault="00D12A7A" w:rsidP="00D12A7A">
            <w:pPr>
              <w:pStyle w:val="TableText"/>
            </w:pPr>
            <w:r w:rsidRPr="00E87D62">
              <w:t>N/A</w:t>
            </w:r>
          </w:p>
        </w:tc>
        <w:tc>
          <w:tcPr>
            <w:tcW w:w="1800" w:type="dxa"/>
          </w:tcPr>
          <w:p w14:paraId="2F338246" w14:textId="77777777" w:rsidR="00D12A7A" w:rsidRPr="00E87D62" w:rsidRDefault="00D12A7A" w:rsidP="00D12A7A">
            <w:pPr>
              <w:pStyle w:val="TableText"/>
            </w:pPr>
            <w:r>
              <w:t>S3 F0/5</w:t>
            </w:r>
          </w:p>
        </w:tc>
      </w:tr>
      <w:tr w:rsidR="00D12A7A" w14:paraId="625BB094" w14:textId="77777777" w:rsidTr="00D12A7A">
        <w:trPr>
          <w:cantSplit/>
          <w:jc w:val="center"/>
        </w:trPr>
        <w:tc>
          <w:tcPr>
            <w:tcW w:w="1260" w:type="dxa"/>
            <w:vMerge/>
            <w:vAlign w:val="bottom"/>
          </w:tcPr>
          <w:p w14:paraId="7AAAFAFB" w14:textId="77777777" w:rsidR="00D12A7A" w:rsidRPr="00E87D62" w:rsidRDefault="00D12A7A" w:rsidP="00D12A7A">
            <w:pPr>
              <w:pStyle w:val="TableText"/>
            </w:pPr>
          </w:p>
        </w:tc>
        <w:tc>
          <w:tcPr>
            <w:tcW w:w="1620" w:type="dxa"/>
            <w:vAlign w:val="bottom"/>
          </w:tcPr>
          <w:p w14:paraId="0C6B6C8B" w14:textId="77777777" w:rsidR="00D12A7A" w:rsidRPr="00E87D62" w:rsidRDefault="00D12A7A" w:rsidP="00D12A7A">
            <w:pPr>
              <w:pStyle w:val="TableText"/>
            </w:pPr>
            <w:r>
              <w:t>S0/1/1</w:t>
            </w:r>
          </w:p>
        </w:tc>
        <w:tc>
          <w:tcPr>
            <w:tcW w:w="1710" w:type="dxa"/>
            <w:vAlign w:val="bottom"/>
          </w:tcPr>
          <w:p w14:paraId="102FBFA1" w14:textId="77777777" w:rsidR="00D12A7A" w:rsidRPr="00E87D62" w:rsidRDefault="00D12A7A" w:rsidP="00D12A7A">
            <w:pPr>
              <w:pStyle w:val="TableText"/>
            </w:pPr>
            <w:r w:rsidRPr="00E87D62">
              <w:t>10.2.2.1</w:t>
            </w:r>
          </w:p>
        </w:tc>
        <w:tc>
          <w:tcPr>
            <w:tcW w:w="1800" w:type="dxa"/>
            <w:vAlign w:val="bottom"/>
          </w:tcPr>
          <w:p w14:paraId="12D740A2" w14:textId="77777777" w:rsidR="00D12A7A" w:rsidRPr="00E87D62" w:rsidRDefault="00D12A7A" w:rsidP="00D12A7A">
            <w:pPr>
              <w:pStyle w:val="TableText"/>
            </w:pPr>
            <w:r w:rsidRPr="00E87D62">
              <w:t>255.255.255.252</w:t>
            </w:r>
          </w:p>
        </w:tc>
        <w:tc>
          <w:tcPr>
            <w:tcW w:w="1800" w:type="dxa"/>
            <w:vAlign w:val="bottom"/>
          </w:tcPr>
          <w:p w14:paraId="66D742B8" w14:textId="77777777" w:rsidR="00D12A7A" w:rsidRPr="00E87D62" w:rsidRDefault="00D12A7A" w:rsidP="00D12A7A">
            <w:pPr>
              <w:pStyle w:val="TableText"/>
            </w:pPr>
            <w:r w:rsidRPr="00E87D62">
              <w:t>N/A</w:t>
            </w:r>
          </w:p>
        </w:tc>
        <w:tc>
          <w:tcPr>
            <w:tcW w:w="1800" w:type="dxa"/>
          </w:tcPr>
          <w:p w14:paraId="6B276BB3" w14:textId="77777777" w:rsidR="00D12A7A" w:rsidRPr="00E87D62" w:rsidRDefault="00D12A7A" w:rsidP="00D12A7A">
            <w:pPr>
              <w:pStyle w:val="TableText"/>
            </w:pPr>
            <w:r>
              <w:t>N/A</w:t>
            </w:r>
          </w:p>
        </w:tc>
      </w:tr>
      <w:tr w:rsidR="00D12A7A" w14:paraId="4FB1E517" w14:textId="77777777" w:rsidTr="00D12A7A">
        <w:trPr>
          <w:cantSplit/>
          <w:jc w:val="center"/>
        </w:trPr>
        <w:tc>
          <w:tcPr>
            <w:tcW w:w="1260" w:type="dxa"/>
            <w:vAlign w:val="bottom"/>
          </w:tcPr>
          <w:p w14:paraId="72921606" w14:textId="77777777" w:rsidR="00D12A7A" w:rsidRPr="00E87D62" w:rsidRDefault="00D12A7A" w:rsidP="00D12A7A">
            <w:pPr>
              <w:pStyle w:val="TableText"/>
            </w:pPr>
            <w:r w:rsidRPr="00E87D62">
              <w:t>PC-A</w:t>
            </w:r>
          </w:p>
        </w:tc>
        <w:tc>
          <w:tcPr>
            <w:tcW w:w="1620" w:type="dxa"/>
            <w:vAlign w:val="bottom"/>
          </w:tcPr>
          <w:p w14:paraId="6963D279" w14:textId="77777777" w:rsidR="00D12A7A" w:rsidRPr="00E87D62" w:rsidRDefault="00D12A7A" w:rsidP="00D12A7A">
            <w:pPr>
              <w:pStyle w:val="TableText"/>
            </w:pPr>
            <w:r w:rsidRPr="00E87D62">
              <w:t>NIC</w:t>
            </w:r>
          </w:p>
        </w:tc>
        <w:tc>
          <w:tcPr>
            <w:tcW w:w="1710" w:type="dxa"/>
            <w:vAlign w:val="bottom"/>
          </w:tcPr>
          <w:p w14:paraId="358E542F" w14:textId="77777777" w:rsidR="00D12A7A" w:rsidRPr="00E87D62" w:rsidRDefault="00D12A7A" w:rsidP="00D12A7A">
            <w:pPr>
              <w:pStyle w:val="TableText"/>
            </w:pPr>
            <w:r w:rsidRPr="00E87D62">
              <w:t>192.168.1.3</w:t>
            </w:r>
          </w:p>
        </w:tc>
        <w:tc>
          <w:tcPr>
            <w:tcW w:w="1800" w:type="dxa"/>
            <w:vAlign w:val="bottom"/>
          </w:tcPr>
          <w:p w14:paraId="30405BF4" w14:textId="77777777" w:rsidR="00D12A7A" w:rsidRPr="00E87D62" w:rsidRDefault="00D12A7A" w:rsidP="00D12A7A">
            <w:pPr>
              <w:pStyle w:val="TableText"/>
            </w:pPr>
            <w:r w:rsidRPr="00E87D62">
              <w:t>255.255.255.0</w:t>
            </w:r>
          </w:p>
        </w:tc>
        <w:tc>
          <w:tcPr>
            <w:tcW w:w="1800" w:type="dxa"/>
            <w:vAlign w:val="bottom"/>
          </w:tcPr>
          <w:p w14:paraId="3014610E" w14:textId="77777777" w:rsidR="00D12A7A" w:rsidRPr="00E87D62" w:rsidRDefault="00D12A7A" w:rsidP="00D12A7A">
            <w:pPr>
              <w:pStyle w:val="TableText"/>
            </w:pPr>
            <w:r w:rsidRPr="00E87D62">
              <w:t>192.168.1.1</w:t>
            </w:r>
          </w:p>
        </w:tc>
        <w:tc>
          <w:tcPr>
            <w:tcW w:w="1800" w:type="dxa"/>
          </w:tcPr>
          <w:p w14:paraId="18DC1F85" w14:textId="77777777" w:rsidR="00D12A7A" w:rsidRPr="00E87D62" w:rsidRDefault="00D12A7A" w:rsidP="00D12A7A">
            <w:pPr>
              <w:pStyle w:val="TableText"/>
            </w:pPr>
            <w:r>
              <w:t>S1 F0/6</w:t>
            </w:r>
          </w:p>
        </w:tc>
      </w:tr>
      <w:tr w:rsidR="00D12A7A" w14:paraId="6482221E" w14:textId="77777777" w:rsidTr="00D12A7A">
        <w:trPr>
          <w:cantSplit/>
          <w:jc w:val="center"/>
        </w:trPr>
        <w:tc>
          <w:tcPr>
            <w:tcW w:w="1260" w:type="dxa"/>
            <w:vAlign w:val="bottom"/>
          </w:tcPr>
          <w:p w14:paraId="76AE90E6" w14:textId="77777777" w:rsidR="00D12A7A" w:rsidRPr="00E87D62" w:rsidRDefault="00D12A7A" w:rsidP="00D12A7A">
            <w:pPr>
              <w:pStyle w:val="TableText"/>
            </w:pPr>
            <w:r w:rsidRPr="00E87D62">
              <w:t>PC-C</w:t>
            </w:r>
          </w:p>
        </w:tc>
        <w:tc>
          <w:tcPr>
            <w:tcW w:w="1620" w:type="dxa"/>
            <w:vAlign w:val="bottom"/>
          </w:tcPr>
          <w:p w14:paraId="21F9B6D3" w14:textId="77777777" w:rsidR="00D12A7A" w:rsidRPr="00E87D62" w:rsidRDefault="00D12A7A" w:rsidP="00D12A7A">
            <w:pPr>
              <w:pStyle w:val="TableText"/>
            </w:pPr>
            <w:r w:rsidRPr="00E87D62">
              <w:t>NIC</w:t>
            </w:r>
          </w:p>
        </w:tc>
        <w:tc>
          <w:tcPr>
            <w:tcW w:w="1710" w:type="dxa"/>
            <w:vAlign w:val="bottom"/>
          </w:tcPr>
          <w:p w14:paraId="03E78C74" w14:textId="77777777" w:rsidR="00D12A7A" w:rsidRPr="00E87D62" w:rsidRDefault="00D12A7A" w:rsidP="00D12A7A">
            <w:pPr>
              <w:pStyle w:val="TableText"/>
            </w:pPr>
            <w:r w:rsidRPr="00E87D62">
              <w:t>192.168.3.3</w:t>
            </w:r>
          </w:p>
        </w:tc>
        <w:tc>
          <w:tcPr>
            <w:tcW w:w="1800" w:type="dxa"/>
            <w:vAlign w:val="bottom"/>
          </w:tcPr>
          <w:p w14:paraId="650402C6" w14:textId="77777777" w:rsidR="00D12A7A" w:rsidRPr="00E87D62" w:rsidRDefault="00D12A7A" w:rsidP="00D12A7A">
            <w:pPr>
              <w:pStyle w:val="TableText"/>
            </w:pPr>
            <w:r w:rsidRPr="00E87D62">
              <w:t>255.255.255.0</w:t>
            </w:r>
          </w:p>
        </w:tc>
        <w:tc>
          <w:tcPr>
            <w:tcW w:w="1800" w:type="dxa"/>
            <w:vAlign w:val="bottom"/>
          </w:tcPr>
          <w:p w14:paraId="65EB4E74" w14:textId="77777777" w:rsidR="00D12A7A" w:rsidRPr="00E87D62" w:rsidRDefault="00D12A7A" w:rsidP="00D12A7A">
            <w:pPr>
              <w:pStyle w:val="TableText"/>
            </w:pPr>
            <w:r w:rsidRPr="00E87D62">
              <w:t>192.168.3.1</w:t>
            </w:r>
          </w:p>
        </w:tc>
        <w:tc>
          <w:tcPr>
            <w:tcW w:w="1800" w:type="dxa"/>
          </w:tcPr>
          <w:p w14:paraId="0F2DA0E5" w14:textId="77777777" w:rsidR="00D12A7A" w:rsidRPr="00E87D62" w:rsidRDefault="00D12A7A" w:rsidP="00D12A7A">
            <w:pPr>
              <w:pStyle w:val="TableText"/>
            </w:pPr>
            <w:r>
              <w:t>S3 F0/24</w:t>
            </w:r>
          </w:p>
        </w:tc>
      </w:tr>
    </w:tbl>
    <w:p w14:paraId="45E67641" w14:textId="77777777" w:rsidR="00D12A7A" w:rsidRPr="00D12A7A" w:rsidRDefault="00D12A7A" w:rsidP="00D12A7A"/>
    <w:p w14:paraId="35BAD26B" w14:textId="77777777" w:rsidR="009D2C27" w:rsidRPr="00BB73FF" w:rsidRDefault="009D2C27" w:rsidP="0014219C">
      <w:pPr>
        <w:pStyle w:val="LabSection"/>
      </w:pPr>
      <w:r w:rsidRPr="00BB73FF">
        <w:lastRenderedPageBreak/>
        <w:t>Objective</w:t>
      </w:r>
      <w:r w:rsidR="006E6581">
        <w:t>s</w:t>
      </w:r>
    </w:p>
    <w:p w14:paraId="5B2712EF" w14:textId="77777777" w:rsidR="00231DCA" w:rsidRPr="0047026E" w:rsidRDefault="00231DCA" w:rsidP="008402F2">
      <w:pPr>
        <w:pStyle w:val="BodyTextL25Bold"/>
      </w:pPr>
      <w:r w:rsidRPr="0047026E">
        <w:t xml:space="preserve">Part 1: </w:t>
      </w:r>
      <w:r w:rsidR="00750324">
        <w:t>Configure Basic Device Settings</w:t>
      </w:r>
    </w:p>
    <w:p w14:paraId="050E4048" w14:textId="77777777" w:rsidR="00231DCA" w:rsidRPr="0077461D" w:rsidRDefault="00231DCA" w:rsidP="00231DCA">
      <w:pPr>
        <w:pStyle w:val="Bulletlevel1"/>
      </w:pPr>
      <w:r w:rsidRPr="0077461D">
        <w:t>Configure basic settings such as host</w:t>
      </w:r>
      <w:r>
        <w:t xml:space="preserve"> </w:t>
      </w:r>
      <w:r w:rsidRPr="0077461D">
        <w:t>name, interface IP addresses</w:t>
      </w:r>
      <w:r>
        <w:t>,</w:t>
      </w:r>
      <w:r w:rsidRPr="0077461D">
        <w:t xml:space="preserve"> and access passwords.</w:t>
      </w:r>
    </w:p>
    <w:p w14:paraId="0EC4BB63" w14:textId="77777777" w:rsidR="00231DCA" w:rsidRPr="0077461D" w:rsidRDefault="00231DCA" w:rsidP="00231DCA">
      <w:pPr>
        <w:pStyle w:val="Bulletlevel1"/>
      </w:pPr>
      <w:r w:rsidRPr="0077461D">
        <w:t>Configure static routing.</w:t>
      </w:r>
    </w:p>
    <w:p w14:paraId="2C558568" w14:textId="77777777" w:rsidR="00231DCA" w:rsidRPr="0047026E" w:rsidRDefault="00231DCA" w:rsidP="008402F2">
      <w:pPr>
        <w:pStyle w:val="BodyTextL25Bold"/>
      </w:pPr>
      <w:r w:rsidRPr="0047026E">
        <w:t>Part 2: Configure Local Authentication</w:t>
      </w:r>
    </w:p>
    <w:p w14:paraId="67EBA259" w14:textId="77777777" w:rsidR="00231DCA" w:rsidRPr="0077461D" w:rsidRDefault="00231DCA" w:rsidP="00231DCA">
      <w:pPr>
        <w:pStyle w:val="Bulletlevel1"/>
      </w:pPr>
      <w:r w:rsidRPr="0077461D">
        <w:t xml:space="preserve">Configure a local database user and local access for the console, </w:t>
      </w:r>
      <w:proofErr w:type="spellStart"/>
      <w:r w:rsidRPr="0077461D">
        <w:t>vty</w:t>
      </w:r>
      <w:proofErr w:type="spellEnd"/>
      <w:r>
        <w:t>,</w:t>
      </w:r>
      <w:r w:rsidRPr="0077461D">
        <w:t xml:space="preserve"> and aux lines.</w:t>
      </w:r>
    </w:p>
    <w:p w14:paraId="55C019AE" w14:textId="77777777" w:rsidR="00231DCA" w:rsidRPr="0077461D" w:rsidRDefault="00231DCA" w:rsidP="00231DCA">
      <w:pPr>
        <w:pStyle w:val="Bulletlevel1"/>
      </w:pPr>
      <w:r w:rsidRPr="0077461D">
        <w:t>Test the configuration.</w:t>
      </w:r>
    </w:p>
    <w:p w14:paraId="45A610E3" w14:textId="77777777" w:rsidR="00231DCA" w:rsidRPr="0047026E" w:rsidRDefault="00231DCA" w:rsidP="008402F2">
      <w:pPr>
        <w:pStyle w:val="BodyTextL25Bold"/>
      </w:pPr>
      <w:r w:rsidRPr="0047026E">
        <w:t>Part 3: Configure Local Authentication Using AAA</w:t>
      </w:r>
    </w:p>
    <w:p w14:paraId="0EE2A4CB" w14:textId="77777777" w:rsidR="00231DCA" w:rsidRPr="0077461D" w:rsidRDefault="00231DCA" w:rsidP="00231DCA">
      <w:pPr>
        <w:pStyle w:val="Bulletlevel1"/>
      </w:pPr>
      <w:r w:rsidRPr="0077461D">
        <w:t>Configure the local user database using</w:t>
      </w:r>
      <w:r>
        <w:t xml:space="preserve"> Cisco</w:t>
      </w:r>
      <w:r w:rsidRPr="0077461D">
        <w:t xml:space="preserve"> IOS.</w:t>
      </w:r>
    </w:p>
    <w:p w14:paraId="27D8A86F" w14:textId="77777777" w:rsidR="00231DCA" w:rsidRPr="0077461D" w:rsidRDefault="00231DCA" w:rsidP="00231DCA">
      <w:pPr>
        <w:pStyle w:val="Bulletlevel1"/>
      </w:pPr>
      <w:r w:rsidRPr="0077461D">
        <w:t>Configure AAA local authentication u</w:t>
      </w:r>
      <w:r>
        <w:t>s</w:t>
      </w:r>
      <w:r w:rsidRPr="0077461D">
        <w:t xml:space="preserve">ing </w:t>
      </w:r>
      <w:r>
        <w:t xml:space="preserve">Cisco </w:t>
      </w:r>
      <w:r w:rsidRPr="0077461D">
        <w:t>IOS.</w:t>
      </w:r>
    </w:p>
    <w:p w14:paraId="3DC27601" w14:textId="77777777" w:rsidR="00231DCA" w:rsidRPr="0077461D" w:rsidRDefault="00231DCA" w:rsidP="00231DCA">
      <w:pPr>
        <w:pStyle w:val="Bulletlevel1"/>
      </w:pPr>
      <w:r w:rsidRPr="0077461D">
        <w:t>Test the configuration</w:t>
      </w:r>
      <w:r>
        <w:t>.</w:t>
      </w:r>
    </w:p>
    <w:p w14:paraId="6835C95F" w14:textId="77777777" w:rsidR="00231DCA" w:rsidRPr="0047026E" w:rsidRDefault="00231DCA" w:rsidP="008402F2">
      <w:pPr>
        <w:pStyle w:val="BodyTextL25Bold"/>
      </w:pPr>
      <w:r w:rsidRPr="0047026E">
        <w:t>Part 4: Configure Centralized Authentication Using AAA and RADIUS</w:t>
      </w:r>
    </w:p>
    <w:p w14:paraId="727B2683" w14:textId="77777777" w:rsidR="00231DCA" w:rsidRPr="0077461D" w:rsidRDefault="00231DCA" w:rsidP="00231DCA">
      <w:pPr>
        <w:pStyle w:val="Bulletlevel1"/>
      </w:pPr>
      <w:r w:rsidRPr="0077461D">
        <w:t xml:space="preserve">Install a RADIUS </w:t>
      </w:r>
      <w:r>
        <w:t>s</w:t>
      </w:r>
      <w:r w:rsidR="00926CB2">
        <w:t>erver on a computer.</w:t>
      </w:r>
    </w:p>
    <w:p w14:paraId="79816A18" w14:textId="77777777" w:rsidR="00231DCA" w:rsidRPr="0077461D" w:rsidRDefault="00231DCA" w:rsidP="00231DCA">
      <w:pPr>
        <w:pStyle w:val="Bulletlevel1"/>
      </w:pPr>
      <w:r w:rsidRPr="0077461D">
        <w:t xml:space="preserve">Configure users on the RADIUS </w:t>
      </w:r>
      <w:r>
        <w:t>s</w:t>
      </w:r>
      <w:r w:rsidRPr="0077461D">
        <w:t>erver.</w:t>
      </w:r>
    </w:p>
    <w:p w14:paraId="74D01A52" w14:textId="77777777" w:rsidR="00231DCA" w:rsidRPr="0077461D" w:rsidRDefault="00231DCA" w:rsidP="00231DCA">
      <w:pPr>
        <w:pStyle w:val="Bulletlevel1"/>
      </w:pPr>
      <w:r>
        <w:t>Use</w:t>
      </w:r>
      <w:r w:rsidRPr="0077461D">
        <w:t xml:space="preserve"> </w:t>
      </w:r>
      <w:r>
        <w:t xml:space="preserve">Cisco </w:t>
      </w:r>
      <w:r w:rsidRPr="0077461D">
        <w:t xml:space="preserve">IOS </w:t>
      </w:r>
      <w:r>
        <w:t>to c</w:t>
      </w:r>
      <w:r w:rsidRPr="0077461D">
        <w:t>onfigure AAA services on a router to access the RADIUS server for authentication.</w:t>
      </w:r>
    </w:p>
    <w:p w14:paraId="6E8EA283" w14:textId="77777777" w:rsidR="00231DCA" w:rsidRPr="0077461D" w:rsidRDefault="00231DCA" w:rsidP="00231DCA">
      <w:pPr>
        <w:pStyle w:val="Bulletlevel1"/>
      </w:pPr>
      <w:r w:rsidRPr="0077461D">
        <w:t>Test the AAA RADIUS configuration.</w:t>
      </w:r>
    </w:p>
    <w:p w14:paraId="70FD7CFD" w14:textId="77777777" w:rsidR="00231DCA" w:rsidRPr="008402F2" w:rsidRDefault="00231DCA" w:rsidP="008402F2">
      <w:pPr>
        <w:pStyle w:val="LabSection"/>
        <w:rPr>
          <w:rFonts w:eastAsia="Arial"/>
        </w:rPr>
      </w:pPr>
      <w:r w:rsidRPr="008402F2">
        <w:rPr>
          <w:rFonts w:eastAsia="Arial"/>
        </w:rPr>
        <w:t>Background</w:t>
      </w:r>
      <w:r w:rsidR="008402F2">
        <w:t xml:space="preserve"> / Scenario</w:t>
      </w:r>
    </w:p>
    <w:p w14:paraId="47B0EA6C" w14:textId="77777777" w:rsidR="00231DCA" w:rsidRPr="00A86660" w:rsidRDefault="00231DCA" w:rsidP="008402F2">
      <w:pPr>
        <w:pStyle w:val="BodyTextL25"/>
      </w:pPr>
      <w:bookmarkStart w:id="0" w:name="_Toc492961008"/>
      <w:bookmarkStart w:id="1" w:name="_Toc492974528"/>
      <w:bookmarkStart w:id="2" w:name="_Toc492974581"/>
      <w:bookmarkStart w:id="3" w:name="_Toc494171525"/>
      <w:r w:rsidRPr="00A86660">
        <w:t xml:space="preserve">The most basic form of router access security is to create passwords for the console, </w:t>
      </w:r>
      <w:proofErr w:type="spellStart"/>
      <w:r>
        <w:t>vty</w:t>
      </w:r>
      <w:proofErr w:type="spellEnd"/>
      <w:r>
        <w:t xml:space="preserve">, </w:t>
      </w:r>
      <w:r w:rsidRPr="00A86660">
        <w:t xml:space="preserve">and </w:t>
      </w:r>
      <w:r>
        <w:t>aux</w:t>
      </w:r>
      <w:r w:rsidRPr="00A86660">
        <w:t xml:space="preserve"> lines. A user is prompted for only a password when accessing the router. Configuring a privilege</w:t>
      </w:r>
      <w:r>
        <w:t>d</w:t>
      </w:r>
      <w:r w:rsidRPr="00A86660">
        <w:t xml:space="preserve"> EXEC mode enable secret password further improves security</w:t>
      </w:r>
      <w:r>
        <w:t>,</w:t>
      </w:r>
      <w:r w:rsidRPr="00A86660">
        <w:t xml:space="preserve"> but </w:t>
      </w:r>
      <w:r>
        <w:t xml:space="preserve">still only </w:t>
      </w:r>
      <w:r w:rsidRPr="00A86660">
        <w:t>a basic password is re</w:t>
      </w:r>
      <w:r w:rsidR="008402F2">
        <w:t>quired for each mode of access.</w:t>
      </w:r>
    </w:p>
    <w:p w14:paraId="691E1C74" w14:textId="77777777" w:rsidR="00231DCA" w:rsidRPr="00A86660" w:rsidRDefault="00231DCA" w:rsidP="00231DCA">
      <w:pPr>
        <w:pStyle w:val="BodyTextL25"/>
      </w:pPr>
      <w:r w:rsidRPr="00A86660">
        <w:t>In addition to basic passwords, specific usernames or accounts with varying privilege levels can be defined in the local router database that can apply to the router as a whole</w:t>
      </w:r>
      <w:r>
        <w:t>.</w:t>
      </w:r>
      <w:r w:rsidRPr="00A86660">
        <w:t xml:space="preserve"> When the console, </w:t>
      </w:r>
      <w:proofErr w:type="spellStart"/>
      <w:r>
        <w:t>vty</w:t>
      </w:r>
      <w:proofErr w:type="spellEnd"/>
      <w:r>
        <w:t>,</w:t>
      </w:r>
      <w:r w:rsidRPr="00A86660">
        <w:t xml:space="preserve"> </w:t>
      </w:r>
      <w:r>
        <w:t>or</w:t>
      </w:r>
      <w:r w:rsidRPr="00A86660">
        <w:t xml:space="preserve"> </w:t>
      </w:r>
      <w:r>
        <w:t>aux</w:t>
      </w:r>
      <w:r w:rsidRPr="00A86660">
        <w:t xml:space="preserve"> lines are configured to refer to this local database, the user is prompted for a username and a password when using any of these lines to access the router.</w:t>
      </w:r>
    </w:p>
    <w:p w14:paraId="43368B92" w14:textId="77777777" w:rsidR="00231DCA" w:rsidRPr="00A86660" w:rsidRDefault="00231DCA" w:rsidP="00231DCA">
      <w:pPr>
        <w:pStyle w:val="BodyTextL25"/>
      </w:pPr>
      <w:r w:rsidRPr="00A86660">
        <w:t xml:space="preserve">Additional control over the login process can be achieved using </w:t>
      </w:r>
      <w:r>
        <w:t>a</w:t>
      </w:r>
      <w:r w:rsidRPr="00A86660">
        <w:t xml:space="preserve">uthentication, </w:t>
      </w:r>
      <w:r>
        <w:t>a</w:t>
      </w:r>
      <w:r w:rsidRPr="00A86660">
        <w:t>uthorization</w:t>
      </w:r>
      <w:r>
        <w:t>,</w:t>
      </w:r>
      <w:r w:rsidRPr="00A86660">
        <w:t xml:space="preserve"> and </w:t>
      </w:r>
      <w:r>
        <w:t>a</w:t>
      </w:r>
      <w:r w:rsidRPr="00A86660">
        <w:t>ccounting (AAA). For basic authentication, AAA can be configured to access the local database for user logins</w:t>
      </w:r>
      <w:r>
        <w:t>,</w:t>
      </w:r>
      <w:r w:rsidRPr="00A86660">
        <w:t xml:space="preserve"> and fallback procedures can </w:t>
      </w:r>
      <w:r>
        <w:t xml:space="preserve">also </w:t>
      </w:r>
      <w:r w:rsidRPr="00A86660">
        <w:t xml:space="preserve">be defined. However, this approach is not very scalable </w:t>
      </w:r>
      <w:r>
        <w:t>because</w:t>
      </w:r>
      <w:r w:rsidRPr="00A86660">
        <w:t xml:space="preserve"> it must be configured on every router. To take full advantage of AAA and achieve maximum scalability, </w:t>
      </w:r>
      <w:r>
        <w:t>AAA</w:t>
      </w:r>
      <w:r w:rsidRPr="00A86660">
        <w:t xml:space="preserve"> is used in conjunction with an external TACACS+ or RADIUS server database. When a user attempts to log</w:t>
      </w:r>
      <w:r>
        <w:t xml:space="preserve"> </w:t>
      </w:r>
      <w:r w:rsidRPr="00A86660">
        <w:t xml:space="preserve">in, the router references the external server database to verify that the user is logging in with </w:t>
      </w:r>
      <w:r w:rsidR="008402F2">
        <w:t>a valid username and password.</w:t>
      </w:r>
    </w:p>
    <w:p w14:paraId="1E953C6E" w14:textId="77777777" w:rsidR="00231DCA" w:rsidRPr="00A86660" w:rsidRDefault="00231DCA" w:rsidP="00231DCA">
      <w:pPr>
        <w:pStyle w:val="BodyTextL25"/>
      </w:pPr>
      <w:r w:rsidRPr="0047026E">
        <w:t>In this lab, you build a multi-router network and configure the routers and hosts. You will then use CLI commands to configure routers with basic local authentication by means of</w:t>
      </w:r>
      <w:r w:rsidRPr="0047026E" w:rsidDel="00200E31">
        <w:t xml:space="preserve"> </w:t>
      </w:r>
      <w:r w:rsidRPr="0047026E">
        <w:t>AAA. You will</w:t>
      </w:r>
      <w:r>
        <w:t xml:space="preserve"> </w:t>
      </w:r>
      <w:r w:rsidRPr="00A86660">
        <w:t xml:space="preserve">install RADIUS software on an external computer and use AAA </w:t>
      </w:r>
      <w:r>
        <w:t xml:space="preserve">to </w:t>
      </w:r>
      <w:r w:rsidRPr="00A86660">
        <w:t>authenticate user</w:t>
      </w:r>
      <w:r>
        <w:t>s</w:t>
      </w:r>
      <w:r w:rsidRPr="00A86660">
        <w:t xml:space="preserve"> with the RADIUS server.</w:t>
      </w:r>
    </w:p>
    <w:p w14:paraId="5E3BFA03" w14:textId="77777777" w:rsidR="00CE246C" w:rsidRDefault="00CE246C" w:rsidP="00CE246C">
      <w:pPr>
        <w:pStyle w:val="BodyTextL25"/>
      </w:pPr>
      <w:r w:rsidRPr="00A86660">
        <w:rPr>
          <w:b/>
        </w:rPr>
        <w:t>Note</w:t>
      </w:r>
      <w:r w:rsidRPr="005D3E53">
        <w:t>:</w:t>
      </w:r>
      <w:r w:rsidRPr="00A86660">
        <w:t xml:space="preserve"> The router commands and output in this lab are from a Cisco 1</w:t>
      </w:r>
      <w:r w:rsidR="00ED7A19">
        <w:t>9</w:t>
      </w:r>
      <w:r w:rsidRPr="00A86660">
        <w:t>41</w:t>
      </w:r>
      <w:r w:rsidR="00750324">
        <w:t xml:space="preserve"> router</w:t>
      </w:r>
      <w:r w:rsidRPr="00A86660">
        <w:t xml:space="preserve"> with </w:t>
      </w:r>
      <w:r>
        <w:t xml:space="preserve">Cisco </w:t>
      </w:r>
      <w:r w:rsidRPr="00A86660">
        <w:t xml:space="preserve">IOS </w:t>
      </w:r>
      <w:r w:rsidR="0001114A">
        <w:t>Release 15.4(3)M2</w:t>
      </w:r>
      <w:r>
        <w:t xml:space="preserve"> </w:t>
      </w:r>
      <w:r w:rsidR="00ED7A19" w:rsidRPr="00003FE9">
        <w:t>(</w:t>
      </w:r>
      <w:r w:rsidR="00ED7A19">
        <w:t>with a Security Technology Package license</w:t>
      </w:r>
      <w:r w:rsidR="00ED7A19" w:rsidRPr="00003FE9">
        <w:t>)</w:t>
      </w:r>
      <w:r w:rsidRPr="00A86660">
        <w:t xml:space="preserve">. Other routers and </w:t>
      </w:r>
      <w:r>
        <w:t xml:space="preserve">Cisco </w:t>
      </w:r>
      <w:r w:rsidRPr="00A86660">
        <w:t>IOS versions can be used. Se</w:t>
      </w:r>
      <w:r>
        <w:t>e the Router Interface Summary T</w:t>
      </w:r>
      <w:r w:rsidRPr="00A86660">
        <w:t>able at the end of the lab to determine which interface identifiers to use based on the equipment in the lab. Depending on the router model</w:t>
      </w:r>
      <w:r>
        <w:t xml:space="preserve"> and Cisco IOS version</w:t>
      </w:r>
      <w:r w:rsidRPr="00A86660">
        <w:t>, the commands available and output produced might vary from what is shown in this lab.</w:t>
      </w:r>
    </w:p>
    <w:bookmarkEnd w:id="0"/>
    <w:bookmarkEnd w:id="1"/>
    <w:bookmarkEnd w:id="2"/>
    <w:bookmarkEnd w:id="3"/>
    <w:p w14:paraId="34E4CBE4" w14:textId="77777777" w:rsidR="00231DCA" w:rsidRPr="008402F2" w:rsidRDefault="008402F2" w:rsidP="008402F2">
      <w:pPr>
        <w:pStyle w:val="LabSection"/>
      </w:pPr>
      <w:r>
        <w:lastRenderedPageBreak/>
        <w:t>Required Resources</w:t>
      </w:r>
    </w:p>
    <w:p w14:paraId="486EB0EF" w14:textId="77777777" w:rsidR="00AE2E84" w:rsidRPr="00E63EF7" w:rsidRDefault="00AE2E84" w:rsidP="00AE2E84">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5986A920" w14:textId="77777777" w:rsidR="00231DCA" w:rsidRPr="00C06A88" w:rsidRDefault="001C0208" w:rsidP="008402F2">
      <w:pPr>
        <w:pStyle w:val="Bulletlevel1"/>
      </w:pPr>
      <w:r w:rsidRPr="00003FE9">
        <w:t xml:space="preserve">2 </w:t>
      </w:r>
      <w:r>
        <w:t>S</w:t>
      </w:r>
      <w:r w:rsidRPr="00003FE9">
        <w:t>witches (Cisco 2960 or comparable)</w:t>
      </w:r>
      <w:r>
        <w:t xml:space="preserve"> (Not Required)</w:t>
      </w:r>
    </w:p>
    <w:p w14:paraId="1E130479" w14:textId="77777777" w:rsidR="00CE246C" w:rsidRPr="00C06A88" w:rsidRDefault="00CE246C" w:rsidP="00CE246C">
      <w:pPr>
        <w:pStyle w:val="Bulletlevel1"/>
      </w:pPr>
      <w:r>
        <w:t>2 PCs (</w:t>
      </w:r>
      <w:r w:rsidRPr="003C4F15">
        <w:t>Windows 7</w:t>
      </w:r>
      <w:r w:rsidR="00294D89">
        <w:t xml:space="preserve"> or</w:t>
      </w:r>
      <w:r w:rsidRPr="003C4F15">
        <w:t xml:space="preserve"> </w:t>
      </w:r>
      <w:r w:rsidR="00AE2E84">
        <w:t>Windows 8.1, SSH Client</w:t>
      </w:r>
      <w:r w:rsidR="000D2B40">
        <w:t xml:space="preserve">, and </w:t>
      </w:r>
      <w:proofErr w:type="spellStart"/>
      <w:r w:rsidR="000D2B40">
        <w:t>WinRadius</w:t>
      </w:r>
      <w:proofErr w:type="spellEnd"/>
      <w:r>
        <w:rPr>
          <w:szCs w:val="20"/>
        </w:rPr>
        <w:t>)</w:t>
      </w:r>
    </w:p>
    <w:p w14:paraId="5A9F533F" w14:textId="77777777" w:rsidR="00CE246C" w:rsidRPr="00C06A88" w:rsidRDefault="00CE246C" w:rsidP="00CE246C">
      <w:pPr>
        <w:pStyle w:val="Bulletlevel1"/>
      </w:pPr>
      <w:r w:rsidRPr="00C06A88">
        <w:t>Serial and Ethernet cables</w:t>
      </w:r>
      <w:r>
        <w:t>,</w:t>
      </w:r>
      <w:r w:rsidRPr="00C06A88">
        <w:t xml:space="preserve"> as shown in the topology</w:t>
      </w:r>
    </w:p>
    <w:p w14:paraId="2D49880E" w14:textId="77777777" w:rsidR="00231DCA" w:rsidRDefault="00CE246C" w:rsidP="003A4AE8">
      <w:pPr>
        <w:pStyle w:val="Bulletlevel1"/>
      </w:pPr>
      <w:r>
        <w:t>Console cables to configure</w:t>
      </w:r>
      <w:r w:rsidRPr="00C06A88">
        <w:t xml:space="preserve"> </w:t>
      </w:r>
      <w:r>
        <w:t>Cisco networking devices</w:t>
      </w:r>
    </w:p>
    <w:p w14:paraId="78F557B3" w14:textId="77777777" w:rsidR="00231DCA" w:rsidRPr="008402F2" w:rsidRDefault="00750324" w:rsidP="0009147A">
      <w:pPr>
        <w:pStyle w:val="PartHead"/>
        <w:rPr>
          <w:highlight w:val="cyan"/>
        </w:rPr>
      </w:pPr>
      <w:r>
        <w:rPr>
          <w:highlight w:val="cyan"/>
        </w:rPr>
        <w:t>Configure Basic Device Settings</w:t>
      </w:r>
    </w:p>
    <w:p w14:paraId="77326D54" w14:textId="77777777" w:rsidR="00231DCA" w:rsidRDefault="00231DCA" w:rsidP="00231DCA">
      <w:pPr>
        <w:pStyle w:val="BodyTextL25"/>
      </w:pPr>
      <w:r>
        <w:t>In Part 1 of this lab, you set up the network topology and configure basic settings, such as the interface IP addresses, static routing, device access, and passwords.</w:t>
      </w:r>
    </w:p>
    <w:p w14:paraId="649920BB" w14:textId="77777777" w:rsidR="00231DCA" w:rsidRPr="00B8279D" w:rsidRDefault="00231DCA" w:rsidP="00231DCA">
      <w:pPr>
        <w:pStyle w:val="BodyTextL25"/>
      </w:pPr>
      <w:r>
        <w:t>All steps should be performed on routers R1 and R3. Only steps 1, 2, 3 and 6 need to be performed on R2. The procedure for R1 is shown here as an example.</w:t>
      </w:r>
    </w:p>
    <w:p w14:paraId="61899174" w14:textId="77777777" w:rsidR="00231DCA" w:rsidRPr="001F4F1B" w:rsidRDefault="00231DCA" w:rsidP="008402F2">
      <w:pPr>
        <w:pStyle w:val="StepHead"/>
      </w:pPr>
      <w:r w:rsidRPr="001F4F1B">
        <w:t>Cable the network as shown in the topology</w:t>
      </w:r>
      <w:r>
        <w:t>.</w:t>
      </w:r>
    </w:p>
    <w:p w14:paraId="759E0214" w14:textId="77777777" w:rsidR="00231DCA" w:rsidRPr="000A019D" w:rsidRDefault="00231DCA" w:rsidP="00231DCA">
      <w:pPr>
        <w:pStyle w:val="BodyTextL25"/>
      </w:pPr>
      <w:r w:rsidRPr="000A019D">
        <w:t xml:space="preserve">Attach the devices </w:t>
      </w:r>
      <w:r w:rsidR="008402F2">
        <w:t xml:space="preserve">as </w:t>
      </w:r>
      <w:r w:rsidRPr="000A019D">
        <w:t xml:space="preserve">shown in the topology diagram, and </w:t>
      </w:r>
      <w:r w:rsidR="00025157">
        <w:t xml:space="preserve">then </w:t>
      </w:r>
      <w:r w:rsidRPr="000A019D">
        <w:t>cable as necessary.</w:t>
      </w:r>
    </w:p>
    <w:p w14:paraId="49C2AB88" w14:textId="77777777" w:rsidR="00231DCA" w:rsidRDefault="00231DCA" w:rsidP="008402F2">
      <w:pPr>
        <w:pStyle w:val="StepHead"/>
      </w:pPr>
      <w:r>
        <w:t>C</w:t>
      </w:r>
      <w:r w:rsidRPr="001F4F1B">
        <w:t>onfigure basic settings for each router</w:t>
      </w:r>
      <w:r>
        <w:t>.</w:t>
      </w:r>
    </w:p>
    <w:p w14:paraId="4C3B5A65" w14:textId="77777777" w:rsidR="00231DCA" w:rsidRPr="000A019D" w:rsidRDefault="00231DCA" w:rsidP="008402F2">
      <w:pPr>
        <w:pStyle w:val="SubStepAlpha"/>
      </w:pPr>
      <w:r w:rsidRPr="000A019D">
        <w:t>Configure host names as shown in the topology.</w:t>
      </w:r>
    </w:p>
    <w:p w14:paraId="1C07B44D" w14:textId="77777777" w:rsidR="00231DCA" w:rsidRPr="000A019D" w:rsidRDefault="00231DCA" w:rsidP="008402F2">
      <w:pPr>
        <w:pStyle w:val="SubStepAlpha"/>
      </w:pPr>
      <w:r w:rsidRPr="000A019D">
        <w:t xml:space="preserve">Configure the interface IP addresses as shown in the IP </w:t>
      </w:r>
      <w:r>
        <w:t>a</w:t>
      </w:r>
      <w:r w:rsidRPr="000A019D">
        <w:t xml:space="preserve">ddressing </w:t>
      </w:r>
      <w:r>
        <w:t>t</w:t>
      </w:r>
      <w:r w:rsidRPr="000A019D">
        <w:t>able.</w:t>
      </w:r>
    </w:p>
    <w:p w14:paraId="6E9CBF1E" w14:textId="77777777" w:rsidR="00231DCA" w:rsidRPr="000A019D" w:rsidRDefault="00231DCA" w:rsidP="008402F2">
      <w:pPr>
        <w:pStyle w:val="SubStepAlpha"/>
      </w:pPr>
      <w:r w:rsidRPr="000A019D">
        <w:t>Configure a clock rate for the routers with a DCE serial cable atta</w:t>
      </w:r>
      <w:r w:rsidR="00D87013">
        <w:t>ched to their serial interface</w:t>
      </w:r>
      <w:r w:rsidR="00025157">
        <w:t>s</w:t>
      </w:r>
      <w:r w:rsidR="00D87013">
        <w:t>.</w:t>
      </w:r>
    </w:p>
    <w:p w14:paraId="0E5CD73D" w14:textId="77777777" w:rsidR="00231DCA" w:rsidRPr="00231DCA" w:rsidRDefault="00231DCA" w:rsidP="00231DCA">
      <w:pPr>
        <w:pStyle w:val="CMD"/>
        <w:rPr>
          <w:b/>
        </w:rPr>
      </w:pPr>
      <w:r w:rsidRPr="0057529C">
        <w:t>R1(config)#</w:t>
      </w:r>
      <w:r>
        <w:t xml:space="preserve"> </w:t>
      </w:r>
      <w:r w:rsidRPr="00231DCA">
        <w:rPr>
          <w:b/>
        </w:rPr>
        <w:t xml:space="preserve">interface </w:t>
      </w:r>
      <w:r w:rsidR="00C00B8B">
        <w:rPr>
          <w:b/>
        </w:rPr>
        <w:t>S0/1/0</w:t>
      </w:r>
    </w:p>
    <w:p w14:paraId="1ABA0406" w14:textId="77777777" w:rsidR="00231DCA" w:rsidRDefault="00231DCA" w:rsidP="00231DCA">
      <w:pPr>
        <w:pStyle w:val="CMD"/>
      </w:pPr>
      <w:r>
        <w:t>R</w:t>
      </w:r>
      <w:r w:rsidRPr="0057529C">
        <w:t>1(config</w:t>
      </w:r>
      <w:r>
        <w:t>-</w:t>
      </w:r>
      <w:proofErr w:type="gramStart"/>
      <w:r>
        <w:t>if</w:t>
      </w:r>
      <w:r w:rsidRPr="0057529C">
        <w:t>)#</w:t>
      </w:r>
      <w:proofErr w:type="gramEnd"/>
      <w:r>
        <w:t xml:space="preserve"> </w:t>
      </w:r>
      <w:r w:rsidRPr="00231DCA">
        <w:rPr>
          <w:b/>
        </w:rPr>
        <w:t>clock rate 64000</w:t>
      </w:r>
    </w:p>
    <w:p w14:paraId="6D390AE1" w14:textId="77777777" w:rsidR="00231DCA" w:rsidRPr="000A019D" w:rsidRDefault="00231DCA" w:rsidP="008402F2">
      <w:pPr>
        <w:pStyle w:val="SubStepAlpha"/>
      </w:pPr>
      <w:r w:rsidRPr="000A019D">
        <w:t>To prevent the router from attempting to translate incorrectly entered commands as though they were host names, disable DNS lookup.</w:t>
      </w:r>
    </w:p>
    <w:p w14:paraId="40635C7D" w14:textId="77777777" w:rsidR="00231DCA" w:rsidRPr="00231DCA" w:rsidRDefault="00231DCA" w:rsidP="00231DCA">
      <w:pPr>
        <w:pStyle w:val="CMD"/>
        <w:rPr>
          <w:b/>
        </w:rPr>
      </w:pPr>
      <w:r w:rsidRPr="0057529C">
        <w:t>R1(config)#</w:t>
      </w:r>
      <w:r>
        <w:t xml:space="preserve"> </w:t>
      </w:r>
      <w:r w:rsidRPr="00231DCA">
        <w:rPr>
          <w:b/>
        </w:rPr>
        <w:t xml:space="preserve">no </w:t>
      </w:r>
      <w:proofErr w:type="spellStart"/>
      <w:r w:rsidRPr="00231DCA">
        <w:rPr>
          <w:b/>
        </w:rPr>
        <w:t>ip</w:t>
      </w:r>
      <w:proofErr w:type="spellEnd"/>
      <w:r w:rsidRPr="00231DCA">
        <w:rPr>
          <w:b/>
        </w:rPr>
        <w:t xml:space="preserve"> domain-lookup</w:t>
      </w:r>
    </w:p>
    <w:p w14:paraId="3EDFFFE7" w14:textId="77777777" w:rsidR="00231DCA" w:rsidRPr="001F4F1B" w:rsidRDefault="00231DCA" w:rsidP="008402F2">
      <w:pPr>
        <w:pStyle w:val="StepHead"/>
      </w:pPr>
      <w:r>
        <w:t>C</w:t>
      </w:r>
      <w:r w:rsidRPr="001F4F1B">
        <w:t xml:space="preserve">onfigure </w:t>
      </w:r>
      <w:r>
        <w:t>static routing on the routers.</w:t>
      </w:r>
    </w:p>
    <w:p w14:paraId="32690840" w14:textId="77777777" w:rsidR="00231DCA" w:rsidRPr="00813F67" w:rsidRDefault="00231DCA" w:rsidP="008402F2">
      <w:pPr>
        <w:pStyle w:val="SubStepAlpha"/>
      </w:pPr>
      <w:r w:rsidRPr="00813F67">
        <w:t>Configure a static default route from R1 to R2 and from R3 to R2.</w:t>
      </w:r>
    </w:p>
    <w:p w14:paraId="026E5619" w14:textId="77777777" w:rsidR="00231DCA" w:rsidRPr="000A019D" w:rsidRDefault="00231DCA" w:rsidP="008402F2">
      <w:pPr>
        <w:pStyle w:val="SubStepAlpha"/>
      </w:pPr>
      <w:r w:rsidRPr="000A019D">
        <w:t>Configure a static route from R2 to the R1 LAN and from R2 to the R3 LAN.</w:t>
      </w:r>
    </w:p>
    <w:p w14:paraId="5DE99E33" w14:textId="77777777" w:rsidR="00231DCA" w:rsidRPr="001F4F1B" w:rsidRDefault="00231DCA" w:rsidP="008402F2">
      <w:pPr>
        <w:pStyle w:val="StepHead"/>
      </w:pPr>
      <w:r w:rsidRPr="001F4F1B">
        <w:t>Configure PC</w:t>
      </w:r>
      <w:r>
        <w:t xml:space="preserve"> host </w:t>
      </w:r>
      <w:r w:rsidRPr="001F4F1B">
        <w:t>IP settings.</w:t>
      </w:r>
    </w:p>
    <w:p w14:paraId="6666EF4E" w14:textId="77777777" w:rsidR="00231DCA" w:rsidRPr="00605B4B" w:rsidRDefault="00231DCA" w:rsidP="00231DCA">
      <w:pPr>
        <w:pStyle w:val="BodyTextL25"/>
      </w:pPr>
      <w:r w:rsidRPr="00605B4B">
        <w:t>Configure a static IP address, subnet mask</w:t>
      </w:r>
      <w:r>
        <w:t>,</w:t>
      </w:r>
      <w:r w:rsidRPr="00605B4B">
        <w:t xml:space="preserve"> and default gateway for PC-A</w:t>
      </w:r>
      <w:r>
        <w:t xml:space="preserve"> and PC-C, </w:t>
      </w:r>
      <w:r w:rsidRPr="00D15417">
        <w:t xml:space="preserve">as shown in the IP </w:t>
      </w:r>
      <w:r>
        <w:t>a</w:t>
      </w:r>
      <w:r w:rsidRPr="00D15417">
        <w:t xml:space="preserve">ddressing </w:t>
      </w:r>
      <w:r>
        <w:t>t</w:t>
      </w:r>
      <w:r w:rsidRPr="00D15417">
        <w:t>able</w:t>
      </w:r>
      <w:r w:rsidRPr="00605B4B">
        <w:t>.</w:t>
      </w:r>
    </w:p>
    <w:p w14:paraId="15F77FF2" w14:textId="77777777" w:rsidR="00231DCA" w:rsidRDefault="00231DCA" w:rsidP="008402F2">
      <w:pPr>
        <w:pStyle w:val="StepHead"/>
      </w:pPr>
      <w:r w:rsidRPr="001F4F1B">
        <w:t>Verify connectivity between PC-A and R3</w:t>
      </w:r>
      <w:r>
        <w:t>.</w:t>
      </w:r>
    </w:p>
    <w:p w14:paraId="52F41D03" w14:textId="77777777" w:rsidR="00231DCA" w:rsidRPr="00605B4B" w:rsidRDefault="00231DCA" w:rsidP="008402F2">
      <w:pPr>
        <w:pStyle w:val="SubStepAlpha"/>
      </w:pPr>
      <w:r w:rsidRPr="00605B4B">
        <w:t xml:space="preserve">Ping from </w:t>
      </w:r>
      <w:r>
        <w:t xml:space="preserve">R1 </w:t>
      </w:r>
      <w:r w:rsidRPr="00605B4B">
        <w:t>to R</w:t>
      </w:r>
      <w:r>
        <w:t>3</w:t>
      </w:r>
      <w:r w:rsidRPr="00605B4B">
        <w:t>.</w:t>
      </w:r>
    </w:p>
    <w:p w14:paraId="7A09DB78" w14:textId="77777777" w:rsidR="00231DCA" w:rsidRPr="000A019D" w:rsidRDefault="00231DCA" w:rsidP="00231DCA">
      <w:pPr>
        <w:pStyle w:val="BodyTextL50"/>
      </w:pPr>
      <w:r w:rsidRPr="000A019D">
        <w:t>If the pings are not successful, troubleshoot the basic device configurations before continuing.</w:t>
      </w:r>
    </w:p>
    <w:p w14:paraId="67359390" w14:textId="77777777" w:rsidR="00231DCA" w:rsidRPr="00605B4B" w:rsidRDefault="00231DCA" w:rsidP="008402F2">
      <w:pPr>
        <w:pStyle w:val="SubStepAlpha"/>
      </w:pPr>
      <w:r w:rsidRPr="00605B4B">
        <w:t xml:space="preserve">Ping from PC-A </w:t>
      </w:r>
      <w:r>
        <w:t xml:space="preserve">on the R1 LAN </w:t>
      </w:r>
      <w:r w:rsidRPr="00605B4B">
        <w:t xml:space="preserve">to </w:t>
      </w:r>
      <w:r>
        <w:t xml:space="preserve">PC-C on the </w:t>
      </w:r>
      <w:r w:rsidRPr="00605B4B">
        <w:t>R3</w:t>
      </w:r>
      <w:r>
        <w:t xml:space="preserve"> LAN</w:t>
      </w:r>
      <w:r w:rsidRPr="00605B4B">
        <w:t>.</w:t>
      </w:r>
    </w:p>
    <w:p w14:paraId="0D6AD6A7" w14:textId="77777777" w:rsidR="00231DCA" w:rsidRPr="000A019D" w:rsidRDefault="00231DCA" w:rsidP="00231DCA">
      <w:pPr>
        <w:pStyle w:val="BodyTextL50"/>
      </w:pPr>
      <w:r w:rsidRPr="000A019D">
        <w:t>If the pings are not successful, troubleshoot the basic device configurations before continuing.</w:t>
      </w:r>
    </w:p>
    <w:p w14:paraId="56B98841" w14:textId="77777777" w:rsidR="00615541" w:rsidRDefault="00231DCA" w:rsidP="00232FA7">
      <w:pPr>
        <w:pStyle w:val="BodyTextL50"/>
      </w:pPr>
      <w:r w:rsidRPr="000A019D">
        <w:rPr>
          <w:b/>
        </w:rPr>
        <w:lastRenderedPageBreak/>
        <w:t>Note</w:t>
      </w:r>
      <w:r w:rsidRPr="001C5998">
        <w:t>:</w:t>
      </w:r>
      <w:r w:rsidRPr="000A019D">
        <w:t xml:space="preserve"> If you can ping from PC-A to PC-C</w:t>
      </w:r>
      <w:r>
        <w:t>,</w:t>
      </w:r>
      <w:r w:rsidRPr="000A019D">
        <w:t xml:space="preserve"> you have demonstrated that static routing is configured and functioning correctly. If you cannot ping but the device interfaces are up and IP addresses are correct, use the </w:t>
      </w:r>
      <w:r w:rsidRPr="00231DCA">
        <w:rPr>
          <w:b/>
        </w:rPr>
        <w:t>show run</w:t>
      </w:r>
      <w:r w:rsidRPr="000A019D">
        <w:t xml:space="preserve"> and </w:t>
      </w:r>
      <w:r w:rsidRPr="00231DCA">
        <w:rPr>
          <w:b/>
        </w:rPr>
        <w:t xml:space="preserve">show </w:t>
      </w:r>
      <w:proofErr w:type="spellStart"/>
      <w:r w:rsidRPr="00231DCA">
        <w:rPr>
          <w:b/>
        </w:rPr>
        <w:t>ip</w:t>
      </w:r>
      <w:proofErr w:type="spellEnd"/>
      <w:r w:rsidRPr="00231DCA">
        <w:rPr>
          <w:b/>
        </w:rPr>
        <w:t xml:space="preserve"> route</w:t>
      </w:r>
      <w:r w:rsidRPr="000A019D">
        <w:t xml:space="preserve"> commands to help identify routing protocol</w:t>
      </w:r>
      <w:r>
        <w:t>-</w:t>
      </w:r>
      <w:r w:rsidRPr="000A019D">
        <w:t>related problems.</w:t>
      </w:r>
    </w:p>
    <w:p w14:paraId="26ACF94F" w14:textId="77777777" w:rsidR="00231DCA" w:rsidRPr="00605B4B" w:rsidRDefault="00231DCA" w:rsidP="008402F2">
      <w:pPr>
        <w:pStyle w:val="StepHead"/>
      </w:pPr>
      <w:r w:rsidRPr="00605B4B">
        <w:t>Save the basic running configuration for each router.</w:t>
      </w:r>
    </w:p>
    <w:p w14:paraId="54E5216B" w14:textId="77777777" w:rsidR="00231DCA" w:rsidRDefault="00231DCA" w:rsidP="008402F2">
      <w:pPr>
        <w:pStyle w:val="StepHead"/>
      </w:pPr>
      <w:r w:rsidRPr="008C6B03">
        <w:t>Configure and encrypt passwords on R1 and R3.</w:t>
      </w:r>
    </w:p>
    <w:p w14:paraId="753FD7EA" w14:textId="77777777" w:rsidR="00231DCA" w:rsidRDefault="00231DCA" w:rsidP="00A30F8A">
      <w:pPr>
        <w:pStyle w:val="BodyTextL25"/>
      </w:pPr>
      <w:r w:rsidRPr="002945D6">
        <w:rPr>
          <w:b/>
        </w:rPr>
        <w:t>Note</w:t>
      </w:r>
      <w:r w:rsidRPr="00A30F8A">
        <w:t>:</w:t>
      </w:r>
      <w:r>
        <w:t xml:space="preserve"> Passwords in this task are set to a minimum of 10 characters but are relatively simple for the benefit of performing the lab. More complex passwords are recommended in a production network.</w:t>
      </w:r>
    </w:p>
    <w:p w14:paraId="2D4B283E" w14:textId="77777777" w:rsidR="00615541" w:rsidRDefault="00231DCA" w:rsidP="00232FA7">
      <w:pPr>
        <w:pStyle w:val="BodyTextL25"/>
      </w:pPr>
      <w:r w:rsidRPr="002C3300">
        <w:t xml:space="preserve">For this </w:t>
      </w:r>
      <w:r>
        <w:t xml:space="preserve">step, </w:t>
      </w:r>
      <w:r w:rsidRPr="002C3300">
        <w:t>configure the same settings for R1 and R3. Router R1 is shown here as an example</w:t>
      </w:r>
      <w:r>
        <w:t>.</w:t>
      </w:r>
    </w:p>
    <w:p w14:paraId="37538C4B" w14:textId="77777777" w:rsidR="00231DCA" w:rsidRPr="00605B4B" w:rsidRDefault="00231DCA" w:rsidP="008402F2">
      <w:pPr>
        <w:pStyle w:val="SubStepAlpha"/>
      </w:pPr>
      <w:r w:rsidRPr="00605B4B">
        <w:t>Configure a minimum password length.</w:t>
      </w:r>
    </w:p>
    <w:p w14:paraId="1B39F4D0" w14:textId="77777777" w:rsidR="00231DCA" w:rsidRPr="002C3300" w:rsidRDefault="00231DCA" w:rsidP="00231DCA">
      <w:pPr>
        <w:pStyle w:val="BodyTextL50"/>
      </w:pPr>
      <w:r w:rsidRPr="002C3300">
        <w:t>Use the</w:t>
      </w:r>
      <w:r w:rsidRPr="002C3300">
        <w:rPr>
          <w:rFonts w:ascii="Courier New" w:hAnsi="Courier New" w:cs="Courier New"/>
        </w:rPr>
        <w:t xml:space="preserve"> </w:t>
      </w:r>
      <w:r w:rsidR="00311E21" w:rsidRPr="00232FA7">
        <w:rPr>
          <w:b/>
        </w:rPr>
        <w:t>security passwords</w:t>
      </w:r>
      <w:r w:rsidRPr="002C3300">
        <w:t xml:space="preserve"> command to set a minimum pa</w:t>
      </w:r>
      <w:r w:rsidR="00A30F8A">
        <w:t>ssword length of 10 characters.</w:t>
      </w:r>
    </w:p>
    <w:p w14:paraId="197181B1" w14:textId="77777777" w:rsidR="00231DCA" w:rsidRPr="003B3367" w:rsidRDefault="00231DCA" w:rsidP="00231DCA">
      <w:pPr>
        <w:pStyle w:val="CMD"/>
      </w:pPr>
      <w:r w:rsidRPr="0057529C">
        <w:t>R1(config)#</w:t>
      </w:r>
      <w:r>
        <w:t xml:space="preserve"> </w:t>
      </w:r>
      <w:r w:rsidRPr="00231DCA">
        <w:rPr>
          <w:b/>
        </w:rPr>
        <w:t>security passwords min-length 10</w:t>
      </w:r>
    </w:p>
    <w:p w14:paraId="32892AA2" w14:textId="77777777" w:rsidR="00231DCA" w:rsidRDefault="00231DCA" w:rsidP="0001114A">
      <w:pPr>
        <w:pStyle w:val="SubStepAlpha"/>
      </w:pPr>
      <w:r>
        <w:t xml:space="preserve">Configure the </w:t>
      </w:r>
      <w:r w:rsidRPr="0001114A">
        <w:rPr>
          <w:b/>
        </w:rPr>
        <w:t>enable secret</w:t>
      </w:r>
      <w:r>
        <w:t xml:space="preserve"> password on both routers.</w:t>
      </w:r>
      <w:r w:rsidR="0001114A">
        <w:t xml:space="preserve"> Use the type 9 (SCRYPT) hashing algorithm.</w:t>
      </w:r>
    </w:p>
    <w:p w14:paraId="53355FB1" w14:textId="77777777" w:rsidR="00231DCA" w:rsidRDefault="00231DCA" w:rsidP="00231DCA">
      <w:pPr>
        <w:pStyle w:val="CMD"/>
      </w:pPr>
      <w:r w:rsidRPr="0057529C">
        <w:t>R1(config)#</w:t>
      </w:r>
      <w:r>
        <w:t xml:space="preserve"> </w:t>
      </w:r>
      <w:r w:rsidR="0001114A" w:rsidRPr="00A41206">
        <w:rPr>
          <w:b/>
        </w:rPr>
        <w:t xml:space="preserve">enable algorithm-type </w:t>
      </w:r>
      <w:proofErr w:type="spellStart"/>
      <w:r w:rsidR="0001114A" w:rsidRPr="00A41206">
        <w:rPr>
          <w:b/>
        </w:rPr>
        <w:t>scrypt</w:t>
      </w:r>
      <w:proofErr w:type="spellEnd"/>
      <w:r w:rsidR="0001114A" w:rsidRPr="00A41206">
        <w:rPr>
          <w:b/>
        </w:rPr>
        <w:t xml:space="preserve"> secret cisco12345</w:t>
      </w:r>
    </w:p>
    <w:p w14:paraId="41A4F725" w14:textId="77777777" w:rsidR="00231DCA" w:rsidRDefault="00231DCA" w:rsidP="00E03985">
      <w:pPr>
        <w:pStyle w:val="StepHead"/>
      </w:pPr>
      <w:r>
        <w:t xml:space="preserve">Configure the basic console, auxiliary port, and </w:t>
      </w:r>
      <w:proofErr w:type="spellStart"/>
      <w:r>
        <w:t>vty</w:t>
      </w:r>
      <w:proofErr w:type="spellEnd"/>
      <w:r>
        <w:t xml:space="preserve"> lines.</w:t>
      </w:r>
    </w:p>
    <w:p w14:paraId="70AA2B38" w14:textId="77777777" w:rsidR="00231DCA" w:rsidRPr="002C3300" w:rsidRDefault="00231DCA" w:rsidP="008402F2">
      <w:pPr>
        <w:pStyle w:val="SubStepAlpha"/>
      </w:pPr>
      <w:r w:rsidRPr="002C3300">
        <w:t xml:space="preserve">Configure a console password and enable login for router R1. For additional security, the </w:t>
      </w:r>
      <w:r w:rsidRPr="00231DCA">
        <w:rPr>
          <w:b/>
        </w:rPr>
        <w:t>exec-timeout</w:t>
      </w:r>
      <w:r w:rsidRPr="002C3300">
        <w:t xml:space="preserve"> command causes the line to log out after </w:t>
      </w:r>
      <w:r w:rsidR="00311E21" w:rsidRPr="00232FA7">
        <w:rPr>
          <w:b/>
        </w:rPr>
        <w:t>5</w:t>
      </w:r>
      <w:r w:rsidRPr="002C3300">
        <w:t xml:space="preserve"> minutes of inactivity. The </w:t>
      </w:r>
      <w:r w:rsidRPr="00231DCA">
        <w:rPr>
          <w:b/>
        </w:rPr>
        <w:t>logging synchronous</w:t>
      </w:r>
      <w:r w:rsidRPr="002C3300">
        <w:t xml:space="preserve"> command prevents console messages from interrupting command entry.</w:t>
      </w:r>
    </w:p>
    <w:p w14:paraId="4B48E8F2" w14:textId="77777777" w:rsidR="00231DCA" w:rsidRDefault="00231DCA" w:rsidP="00231DCA">
      <w:pPr>
        <w:pStyle w:val="BodyTextL50"/>
      </w:pPr>
      <w:r w:rsidRPr="002945D6">
        <w:rPr>
          <w:b/>
        </w:rPr>
        <w:t>Note</w:t>
      </w:r>
      <w:r w:rsidRPr="001C5998">
        <w:t>:</w:t>
      </w:r>
      <w:r>
        <w:t xml:space="preserve"> T</w:t>
      </w:r>
      <w:r w:rsidRPr="002945D6">
        <w:t>o avoid repetitive logins during this lab</w:t>
      </w:r>
      <w:r>
        <w:t>,</w:t>
      </w:r>
      <w:r w:rsidRPr="002945D6">
        <w:t xml:space="preserve"> the exec</w:t>
      </w:r>
      <w:r>
        <w:t xml:space="preserve"> </w:t>
      </w:r>
      <w:r w:rsidRPr="002945D6">
        <w:t>timeout can be set to 0 0</w:t>
      </w:r>
      <w:r>
        <w:t>,</w:t>
      </w:r>
      <w:r w:rsidRPr="002945D6">
        <w:t xml:space="preserve"> </w:t>
      </w:r>
      <w:r>
        <w:t>which prevents it from expiring</w:t>
      </w:r>
      <w:r w:rsidRPr="002945D6">
        <w:t>.</w:t>
      </w:r>
      <w:r>
        <w:t xml:space="preserve"> However, this is not considered a good security practice.</w:t>
      </w:r>
    </w:p>
    <w:p w14:paraId="471D7171" w14:textId="77777777" w:rsidR="00231DCA" w:rsidRPr="0057529C" w:rsidRDefault="00231DCA" w:rsidP="00231DCA">
      <w:pPr>
        <w:pStyle w:val="CMD"/>
      </w:pPr>
      <w:r w:rsidRPr="0057529C">
        <w:t>R1(config)#</w:t>
      </w:r>
      <w:r>
        <w:t xml:space="preserve"> </w:t>
      </w:r>
      <w:r w:rsidRPr="00231DCA">
        <w:rPr>
          <w:b/>
        </w:rPr>
        <w:t>line console 0</w:t>
      </w:r>
    </w:p>
    <w:p w14:paraId="4F95DA9C" w14:textId="77777777" w:rsidR="00231DCA" w:rsidRPr="0057529C" w:rsidRDefault="00231DCA" w:rsidP="00231DCA">
      <w:pPr>
        <w:pStyle w:val="CMD"/>
      </w:pPr>
      <w:r w:rsidRPr="0057529C">
        <w:t>R1(config-</w:t>
      </w:r>
      <w:proofErr w:type="gramStart"/>
      <w:r w:rsidRPr="0057529C">
        <w:t>line)#</w:t>
      </w:r>
      <w:proofErr w:type="gramEnd"/>
      <w:r>
        <w:t xml:space="preserve"> </w:t>
      </w:r>
      <w:r w:rsidRPr="00231DCA">
        <w:rPr>
          <w:b/>
        </w:rPr>
        <w:t xml:space="preserve">password </w:t>
      </w:r>
      <w:proofErr w:type="spellStart"/>
      <w:r w:rsidRPr="00231DCA">
        <w:rPr>
          <w:b/>
        </w:rPr>
        <w:t>ciscoconpass</w:t>
      </w:r>
      <w:proofErr w:type="spellEnd"/>
    </w:p>
    <w:p w14:paraId="42F0755A" w14:textId="77777777" w:rsidR="00231DCA" w:rsidRPr="0057529C" w:rsidRDefault="00231DCA" w:rsidP="00BB26C8">
      <w:pPr>
        <w:pStyle w:val="CMD"/>
      </w:pPr>
      <w:r w:rsidRPr="0057529C">
        <w:t>R1(config-</w:t>
      </w:r>
      <w:proofErr w:type="gramStart"/>
      <w:r w:rsidRPr="0057529C">
        <w:t>line)#</w:t>
      </w:r>
      <w:proofErr w:type="gramEnd"/>
      <w:r>
        <w:t xml:space="preserve"> </w:t>
      </w:r>
      <w:r w:rsidRPr="00BB26C8">
        <w:rPr>
          <w:b/>
        </w:rPr>
        <w:t>exec-timeout 5 0</w:t>
      </w:r>
    </w:p>
    <w:p w14:paraId="1DD2E001" w14:textId="77777777" w:rsidR="00231DCA" w:rsidRPr="00231DCA" w:rsidRDefault="00231DCA" w:rsidP="00231DCA">
      <w:pPr>
        <w:pStyle w:val="CMD"/>
        <w:rPr>
          <w:b/>
        </w:rPr>
      </w:pPr>
      <w:r w:rsidRPr="0057529C">
        <w:t>R1(config-</w:t>
      </w:r>
      <w:proofErr w:type="gramStart"/>
      <w:r w:rsidRPr="0057529C">
        <w:t>line)#</w:t>
      </w:r>
      <w:proofErr w:type="gramEnd"/>
      <w:r>
        <w:t xml:space="preserve"> </w:t>
      </w:r>
      <w:r w:rsidRPr="00231DCA">
        <w:rPr>
          <w:b/>
        </w:rPr>
        <w:t>login</w:t>
      </w:r>
    </w:p>
    <w:p w14:paraId="3DE845D4" w14:textId="77777777" w:rsidR="00231DCA" w:rsidRDefault="00231DCA" w:rsidP="00231DCA">
      <w:pPr>
        <w:pStyle w:val="CMD"/>
      </w:pPr>
      <w:r w:rsidRPr="0057529C">
        <w:t>R1(config-</w:t>
      </w:r>
      <w:proofErr w:type="gramStart"/>
      <w:r w:rsidRPr="0057529C">
        <w:t>line)#</w:t>
      </w:r>
      <w:proofErr w:type="gramEnd"/>
      <w:r>
        <w:t xml:space="preserve"> </w:t>
      </w:r>
      <w:r w:rsidRPr="00231DCA">
        <w:rPr>
          <w:b/>
        </w:rPr>
        <w:t>logging synchronous</w:t>
      </w:r>
    </w:p>
    <w:p w14:paraId="12CBAA17" w14:textId="77777777" w:rsidR="003217D7" w:rsidRDefault="003217D7">
      <w:pPr>
        <w:spacing w:before="0" w:after="0" w:line="240" w:lineRule="auto"/>
        <w:rPr>
          <w:sz w:val="20"/>
        </w:rPr>
      </w:pPr>
      <w:r>
        <w:br w:type="page"/>
      </w:r>
    </w:p>
    <w:p w14:paraId="2A48E031" w14:textId="77777777" w:rsidR="00231DCA" w:rsidRPr="002C3300" w:rsidRDefault="00231DCA" w:rsidP="008402F2">
      <w:pPr>
        <w:pStyle w:val="SubStepAlpha"/>
      </w:pPr>
      <w:r w:rsidRPr="002C3300">
        <w:lastRenderedPageBreak/>
        <w:t xml:space="preserve">Configure a password for the </w:t>
      </w:r>
      <w:r>
        <w:t>aux</w:t>
      </w:r>
      <w:r w:rsidRPr="002C3300">
        <w:t xml:space="preserve"> port for router R1.</w:t>
      </w:r>
    </w:p>
    <w:p w14:paraId="48CD753E" w14:textId="77777777" w:rsidR="00231DCA" w:rsidRPr="0057529C" w:rsidRDefault="00231DCA" w:rsidP="00231DCA">
      <w:pPr>
        <w:pStyle w:val="CMD"/>
      </w:pPr>
      <w:r w:rsidRPr="0057529C">
        <w:t>R1(config)#</w:t>
      </w:r>
      <w:r>
        <w:t xml:space="preserve"> </w:t>
      </w:r>
      <w:r w:rsidRPr="00231DCA">
        <w:rPr>
          <w:b/>
        </w:rPr>
        <w:t>line aux 0</w:t>
      </w:r>
    </w:p>
    <w:p w14:paraId="0D17A345" w14:textId="77777777" w:rsidR="00231DCA" w:rsidRPr="0057529C" w:rsidRDefault="00231DCA" w:rsidP="00231DCA">
      <w:pPr>
        <w:pStyle w:val="CMD"/>
      </w:pPr>
      <w:r w:rsidRPr="0057529C">
        <w:t>R1(config-</w:t>
      </w:r>
      <w:proofErr w:type="gramStart"/>
      <w:r w:rsidRPr="0057529C">
        <w:t>line)#</w:t>
      </w:r>
      <w:proofErr w:type="gramEnd"/>
      <w:r>
        <w:t xml:space="preserve"> </w:t>
      </w:r>
      <w:r w:rsidRPr="00231DCA">
        <w:rPr>
          <w:b/>
        </w:rPr>
        <w:t xml:space="preserve">password </w:t>
      </w:r>
      <w:proofErr w:type="spellStart"/>
      <w:r w:rsidRPr="00231DCA">
        <w:rPr>
          <w:b/>
        </w:rPr>
        <w:t>ciscoauxpass</w:t>
      </w:r>
      <w:proofErr w:type="spellEnd"/>
    </w:p>
    <w:p w14:paraId="5EDF3614" w14:textId="77777777" w:rsidR="00615541" w:rsidRDefault="00231DCA" w:rsidP="00232FA7">
      <w:pPr>
        <w:pStyle w:val="CMD"/>
      </w:pPr>
      <w:r w:rsidRPr="0057529C">
        <w:t>R1(config-</w:t>
      </w:r>
      <w:proofErr w:type="gramStart"/>
      <w:r w:rsidRPr="0057529C">
        <w:t>line)#</w:t>
      </w:r>
      <w:proofErr w:type="gramEnd"/>
      <w:r>
        <w:t xml:space="preserve"> </w:t>
      </w:r>
      <w:r w:rsidR="00311E21" w:rsidRPr="00232FA7">
        <w:rPr>
          <w:b/>
        </w:rPr>
        <w:t>exec-timeout 5 0</w:t>
      </w:r>
    </w:p>
    <w:p w14:paraId="342A76F5" w14:textId="77777777" w:rsidR="00231DCA" w:rsidRPr="00B3524E" w:rsidRDefault="00231DCA" w:rsidP="00231DCA">
      <w:pPr>
        <w:pStyle w:val="CMD"/>
      </w:pPr>
      <w:r w:rsidRPr="0057529C">
        <w:t>R1(config-</w:t>
      </w:r>
      <w:proofErr w:type="gramStart"/>
      <w:r w:rsidRPr="0057529C">
        <w:t>line)#</w:t>
      </w:r>
      <w:proofErr w:type="gramEnd"/>
      <w:r>
        <w:t xml:space="preserve"> </w:t>
      </w:r>
      <w:r w:rsidRPr="00231DCA">
        <w:rPr>
          <w:b/>
        </w:rPr>
        <w:t>login</w:t>
      </w:r>
    </w:p>
    <w:p w14:paraId="5C2258BD" w14:textId="77777777" w:rsidR="00231DCA" w:rsidRPr="002C3300" w:rsidRDefault="00231DCA" w:rsidP="008402F2">
      <w:pPr>
        <w:pStyle w:val="SubStepAlpha"/>
      </w:pPr>
      <w:r w:rsidRPr="002C3300">
        <w:t xml:space="preserve">Configure the password on the </w:t>
      </w:r>
      <w:proofErr w:type="spellStart"/>
      <w:r w:rsidRPr="002C3300">
        <w:t>vty</w:t>
      </w:r>
      <w:proofErr w:type="spellEnd"/>
      <w:r w:rsidRPr="002C3300">
        <w:t xml:space="preserve"> lines for router R1.</w:t>
      </w:r>
    </w:p>
    <w:p w14:paraId="2CB32C4B" w14:textId="77777777" w:rsidR="00231DCA" w:rsidRPr="00FE6A40" w:rsidRDefault="00311E21" w:rsidP="00FE6A40">
      <w:pPr>
        <w:pStyle w:val="CMD"/>
      </w:pPr>
      <w:r w:rsidRPr="00232FA7">
        <w:t xml:space="preserve">R1(config)# </w:t>
      </w:r>
      <w:r w:rsidR="00231DCA" w:rsidRPr="00FE6A40">
        <w:rPr>
          <w:b/>
        </w:rPr>
        <w:t xml:space="preserve">line </w:t>
      </w:r>
      <w:proofErr w:type="spellStart"/>
      <w:r w:rsidR="00231DCA" w:rsidRPr="00FE6A40">
        <w:rPr>
          <w:b/>
        </w:rPr>
        <w:t>vty</w:t>
      </w:r>
      <w:proofErr w:type="spellEnd"/>
      <w:r w:rsidR="00231DCA" w:rsidRPr="00FE6A40">
        <w:rPr>
          <w:b/>
        </w:rPr>
        <w:t xml:space="preserve"> 0 4</w:t>
      </w:r>
    </w:p>
    <w:p w14:paraId="70B706B8" w14:textId="77777777" w:rsidR="00231DCA" w:rsidRPr="00FE6A40" w:rsidRDefault="00311E21" w:rsidP="00FE6A40">
      <w:pPr>
        <w:pStyle w:val="CMD"/>
      </w:pPr>
      <w:r w:rsidRPr="00232FA7">
        <w:t>R1(config-</w:t>
      </w:r>
      <w:proofErr w:type="gramStart"/>
      <w:r w:rsidRPr="00232FA7">
        <w:t>line)#</w:t>
      </w:r>
      <w:proofErr w:type="gramEnd"/>
      <w:r w:rsidRPr="00232FA7">
        <w:t xml:space="preserve"> </w:t>
      </w:r>
      <w:r w:rsidR="00231DCA" w:rsidRPr="00FE6A40">
        <w:rPr>
          <w:b/>
        </w:rPr>
        <w:t xml:space="preserve">password </w:t>
      </w:r>
      <w:proofErr w:type="spellStart"/>
      <w:r w:rsidR="00231DCA" w:rsidRPr="00FE6A40">
        <w:rPr>
          <w:b/>
        </w:rPr>
        <w:t>ciscovtypass</w:t>
      </w:r>
      <w:proofErr w:type="spellEnd"/>
    </w:p>
    <w:p w14:paraId="3889BA01" w14:textId="77777777" w:rsidR="00615541" w:rsidRDefault="00231DCA" w:rsidP="00232FA7">
      <w:pPr>
        <w:pStyle w:val="CMD"/>
      </w:pPr>
      <w:r w:rsidRPr="0057529C">
        <w:t>R1(config-</w:t>
      </w:r>
      <w:proofErr w:type="gramStart"/>
      <w:r w:rsidRPr="0057529C">
        <w:t>line)#</w:t>
      </w:r>
      <w:proofErr w:type="gramEnd"/>
      <w:r>
        <w:t xml:space="preserve"> </w:t>
      </w:r>
      <w:r w:rsidR="00311E21" w:rsidRPr="00232FA7">
        <w:rPr>
          <w:b/>
        </w:rPr>
        <w:t>exec-timeout 5 0</w:t>
      </w:r>
    </w:p>
    <w:p w14:paraId="16B18744" w14:textId="77777777" w:rsidR="00231DCA" w:rsidRPr="00D61813" w:rsidRDefault="00231DCA" w:rsidP="00231DCA">
      <w:pPr>
        <w:pStyle w:val="CMD"/>
      </w:pPr>
      <w:r w:rsidRPr="0057529C">
        <w:t>R1(config-</w:t>
      </w:r>
      <w:proofErr w:type="gramStart"/>
      <w:r w:rsidRPr="0057529C">
        <w:t>line)#</w:t>
      </w:r>
      <w:proofErr w:type="gramEnd"/>
      <w:r>
        <w:t xml:space="preserve"> </w:t>
      </w:r>
      <w:r w:rsidRPr="00231DCA">
        <w:rPr>
          <w:b/>
        </w:rPr>
        <w:t>login</w:t>
      </w:r>
    </w:p>
    <w:p w14:paraId="339EF972" w14:textId="77777777" w:rsidR="00231DCA" w:rsidRPr="002C3300" w:rsidRDefault="00231DCA" w:rsidP="008402F2">
      <w:pPr>
        <w:pStyle w:val="SubStepAlpha"/>
      </w:pPr>
      <w:r>
        <w:t>Encrypt</w:t>
      </w:r>
      <w:r w:rsidRPr="002C3300">
        <w:t xml:space="preserve"> the console, aux</w:t>
      </w:r>
      <w:r>
        <w:t>,</w:t>
      </w:r>
      <w:r w:rsidRPr="002C3300">
        <w:t xml:space="preserve"> and </w:t>
      </w:r>
      <w:proofErr w:type="spellStart"/>
      <w:r w:rsidRPr="002C3300">
        <w:t>vty</w:t>
      </w:r>
      <w:proofErr w:type="spellEnd"/>
      <w:r w:rsidRPr="002C3300">
        <w:t xml:space="preserve"> passwords.</w:t>
      </w:r>
    </w:p>
    <w:p w14:paraId="74D457AA" w14:textId="77777777" w:rsidR="00231DCA" w:rsidRDefault="00231DCA" w:rsidP="00231DCA">
      <w:pPr>
        <w:pStyle w:val="CMD"/>
      </w:pPr>
      <w:r w:rsidRPr="00231DCA">
        <w:t xml:space="preserve">R1(config)# </w:t>
      </w:r>
      <w:r w:rsidRPr="00231DCA">
        <w:rPr>
          <w:b/>
        </w:rPr>
        <w:t>service password-encryption</w:t>
      </w:r>
    </w:p>
    <w:p w14:paraId="1133F904" w14:textId="77777777" w:rsidR="00231DCA" w:rsidRDefault="00231DCA" w:rsidP="008402F2">
      <w:pPr>
        <w:pStyle w:val="SubStepAlpha"/>
      </w:pPr>
      <w:r w:rsidRPr="002C3300">
        <w:t xml:space="preserve">Issue the </w:t>
      </w:r>
      <w:r w:rsidRPr="00231DCA">
        <w:rPr>
          <w:b/>
        </w:rPr>
        <w:t>show run</w:t>
      </w:r>
      <w:r w:rsidRPr="002C3300">
        <w:t xml:space="preserve"> command. Can you read the console, aux</w:t>
      </w:r>
      <w:r>
        <w:t>,</w:t>
      </w:r>
      <w:r w:rsidRPr="002C3300">
        <w:t xml:space="preserve"> and </w:t>
      </w:r>
      <w:proofErr w:type="spellStart"/>
      <w:r w:rsidRPr="002C3300">
        <w:t>vty</w:t>
      </w:r>
      <w:proofErr w:type="spellEnd"/>
      <w:r w:rsidRPr="002C3300">
        <w:t xml:space="preserve"> passwords? </w:t>
      </w:r>
      <w:r w:rsidR="00427ADA">
        <w:t>Explain.</w:t>
      </w:r>
    </w:p>
    <w:p w14:paraId="11E4C36E" w14:textId="77777777" w:rsidR="00BB26C8" w:rsidRDefault="00BB26C8" w:rsidP="00BB26C8">
      <w:pPr>
        <w:pStyle w:val="BodyTextL50"/>
      </w:pPr>
      <w:r>
        <w:t>____________________________________________________________________________________</w:t>
      </w:r>
    </w:p>
    <w:p w14:paraId="102A168D" w14:textId="77777777" w:rsidR="00BB26C8" w:rsidRPr="002C3300" w:rsidRDefault="00BB26C8" w:rsidP="00BB26C8">
      <w:pPr>
        <w:pStyle w:val="BodyTextL50"/>
      </w:pPr>
      <w:r>
        <w:t>____________________________________________________________________________________</w:t>
      </w:r>
    </w:p>
    <w:p w14:paraId="39AFCC8E" w14:textId="77777777" w:rsidR="00231DCA" w:rsidRPr="001F4F1B" w:rsidRDefault="00231DCA" w:rsidP="008402F2">
      <w:pPr>
        <w:pStyle w:val="StepHead"/>
      </w:pPr>
      <w:r w:rsidRPr="001F4F1B">
        <w:t>Configure</w:t>
      </w:r>
      <w:r>
        <w:t xml:space="preserve"> a</w:t>
      </w:r>
      <w:r w:rsidRPr="001F4F1B">
        <w:t xml:space="preserve"> </w:t>
      </w:r>
      <w:r>
        <w:t xml:space="preserve">login warning banner </w:t>
      </w:r>
      <w:r w:rsidRPr="00372789">
        <w:t>on routers R1 and R3.</w:t>
      </w:r>
    </w:p>
    <w:p w14:paraId="2847394E" w14:textId="77777777" w:rsidR="00231DCA" w:rsidRPr="006849AC" w:rsidRDefault="00231DCA" w:rsidP="008402F2">
      <w:pPr>
        <w:pStyle w:val="SubStepAlpha"/>
        <w:rPr>
          <w:sz w:val="18"/>
          <w:szCs w:val="18"/>
        </w:rPr>
      </w:pPr>
      <w:r w:rsidRPr="002C3300">
        <w:t>Configure a warning to unauthorized use</w:t>
      </w:r>
      <w:r>
        <w:t>r</w:t>
      </w:r>
      <w:r w:rsidRPr="002C3300">
        <w:t xml:space="preserve">s using a message-of-the-day (MOTD) banner with the </w:t>
      </w:r>
      <w:r w:rsidRPr="00BB26C8">
        <w:rPr>
          <w:b/>
        </w:rPr>
        <w:t xml:space="preserve">banner </w:t>
      </w:r>
      <w:proofErr w:type="spellStart"/>
      <w:r w:rsidRPr="00BB26C8">
        <w:rPr>
          <w:b/>
        </w:rPr>
        <w:t>motd</w:t>
      </w:r>
      <w:proofErr w:type="spellEnd"/>
      <w:r w:rsidRPr="002C3300">
        <w:t xml:space="preserve"> command. When a user connects to the router, the MOTD banner appears before the </w:t>
      </w:r>
      <w:r w:rsidRPr="006849AC">
        <w:rPr>
          <w:szCs w:val="18"/>
        </w:rPr>
        <w:t xml:space="preserve">login prompt. In this example, the </w:t>
      </w:r>
      <w:r>
        <w:rPr>
          <w:szCs w:val="18"/>
        </w:rPr>
        <w:t>dollar</w:t>
      </w:r>
      <w:r w:rsidRPr="006849AC">
        <w:rPr>
          <w:szCs w:val="18"/>
        </w:rPr>
        <w:t xml:space="preserve"> sign ($) is used to start and end the message.</w:t>
      </w:r>
    </w:p>
    <w:p w14:paraId="4F6E3762" w14:textId="77777777" w:rsidR="00231DCA" w:rsidRPr="00FE6A40" w:rsidRDefault="00311E21" w:rsidP="00FE6A40">
      <w:pPr>
        <w:pStyle w:val="CMD"/>
        <w:rPr>
          <w:b/>
        </w:rPr>
      </w:pPr>
      <w:r w:rsidRPr="00232FA7">
        <w:t xml:space="preserve">R1(config)# </w:t>
      </w:r>
      <w:r w:rsidR="00231DCA" w:rsidRPr="00FE6A40">
        <w:rPr>
          <w:b/>
        </w:rPr>
        <w:t xml:space="preserve">banner </w:t>
      </w:r>
      <w:proofErr w:type="spellStart"/>
      <w:r w:rsidR="00231DCA" w:rsidRPr="00FE6A40">
        <w:rPr>
          <w:b/>
        </w:rPr>
        <w:t>motd</w:t>
      </w:r>
      <w:proofErr w:type="spellEnd"/>
      <w:r w:rsidR="00231DCA" w:rsidRPr="00FE6A40">
        <w:rPr>
          <w:b/>
        </w:rPr>
        <w:t xml:space="preserve"> $Unauthorized access strictly </w:t>
      </w:r>
      <w:proofErr w:type="gramStart"/>
      <w:r w:rsidR="00231DCA" w:rsidRPr="00FE6A40">
        <w:rPr>
          <w:b/>
        </w:rPr>
        <w:t>prohibited</w:t>
      </w:r>
      <w:r w:rsidR="00FE6A40" w:rsidRPr="00FE6A40">
        <w:rPr>
          <w:b/>
        </w:rPr>
        <w:t>!</w:t>
      </w:r>
      <w:r w:rsidR="00231DCA" w:rsidRPr="00FE6A40">
        <w:rPr>
          <w:b/>
        </w:rPr>
        <w:t>$</w:t>
      </w:r>
      <w:proofErr w:type="gramEnd"/>
    </w:p>
    <w:p w14:paraId="524F8078" w14:textId="77777777" w:rsidR="00231DCA" w:rsidRDefault="00231DCA" w:rsidP="00231DCA">
      <w:pPr>
        <w:pStyle w:val="CMD"/>
      </w:pPr>
      <w:r w:rsidRPr="0057529C">
        <w:t>R1(config)#</w:t>
      </w:r>
      <w:r>
        <w:t xml:space="preserve"> </w:t>
      </w:r>
      <w:r w:rsidRPr="00231DCA">
        <w:rPr>
          <w:b/>
        </w:rPr>
        <w:t>exit</w:t>
      </w:r>
    </w:p>
    <w:p w14:paraId="4F005B94" w14:textId="77777777" w:rsidR="00231DCA" w:rsidRPr="002C3300" w:rsidRDefault="00231DCA" w:rsidP="008402F2">
      <w:pPr>
        <w:pStyle w:val="SubStepAlpha"/>
      </w:pPr>
      <w:r w:rsidRPr="002C3300">
        <w:t xml:space="preserve">Exit privileged EXEC mode </w:t>
      </w:r>
      <w:r>
        <w:t xml:space="preserve">by </w:t>
      </w:r>
      <w:r w:rsidRPr="002C3300">
        <w:t xml:space="preserve">using the </w:t>
      </w:r>
      <w:r w:rsidRPr="00231DCA">
        <w:rPr>
          <w:b/>
        </w:rPr>
        <w:t>disable</w:t>
      </w:r>
      <w:r w:rsidRPr="002C3300">
        <w:t xml:space="preserve"> or </w:t>
      </w:r>
      <w:r w:rsidRPr="00231DCA">
        <w:rPr>
          <w:b/>
        </w:rPr>
        <w:t>exit</w:t>
      </w:r>
      <w:r w:rsidRPr="002C3300">
        <w:t xml:space="preserve"> command and press </w:t>
      </w:r>
      <w:r w:rsidRPr="002C3300">
        <w:rPr>
          <w:b/>
        </w:rPr>
        <w:t>Enter</w:t>
      </w:r>
      <w:r w:rsidRPr="002C3300">
        <w:t xml:space="preserve"> to get started</w:t>
      </w:r>
      <w:r w:rsidR="001A67A4">
        <w:t>.</w:t>
      </w:r>
    </w:p>
    <w:p w14:paraId="5BC60A64" w14:textId="77777777" w:rsidR="00231DCA" w:rsidRPr="002C3300" w:rsidRDefault="00231DCA" w:rsidP="001A67A4">
      <w:pPr>
        <w:pStyle w:val="BodyTextL50"/>
      </w:pPr>
      <w:r w:rsidRPr="002C3300">
        <w:t xml:space="preserve">If </w:t>
      </w:r>
      <w:r w:rsidR="001A67A4">
        <w:t>the banner does not appear correctly</w:t>
      </w:r>
      <w:r w:rsidRPr="002C3300">
        <w:t>, re</w:t>
      </w:r>
      <w:r>
        <w:t>-</w:t>
      </w:r>
      <w:r w:rsidRPr="002C3300">
        <w:t xml:space="preserve">create it using the </w:t>
      </w:r>
      <w:r w:rsidRPr="00231DCA">
        <w:rPr>
          <w:b/>
        </w:rPr>
        <w:t xml:space="preserve">banner </w:t>
      </w:r>
      <w:proofErr w:type="spellStart"/>
      <w:r w:rsidRPr="00231DCA">
        <w:rPr>
          <w:b/>
        </w:rPr>
        <w:t>motd</w:t>
      </w:r>
      <w:proofErr w:type="spellEnd"/>
      <w:r w:rsidRPr="001A67A4">
        <w:t xml:space="preserve"> </w:t>
      </w:r>
      <w:r w:rsidRPr="002C3300">
        <w:t>command.</w:t>
      </w:r>
    </w:p>
    <w:p w14:paraId="57897F0F" w14:textId="77777777" w:rsidR="00231DCA" w:rsidRPr="002428B2" w:rsidRDefault="00231DCA" w:rsidP="008402F2">
      <w:pPr>
        <w:pStyle w:val="StepHead"/>
      </w:pPr>
      <w:r w:rsidRPr="002428B2">
        <w:t>Save the basic config</w:t>
      </w:r>
      <w:r>
        <w:t>urations</w:t>
      </w:r>
      <w:r w:rsidR="003337BF">
        <w:t xml:space="preserve"> on all routers</w:t>
      </w:r>
      <w:r w:rsidRPr="002428B2">
        <w:t>.</w:t>
      </w:r>
    </w:p>
    <w:p w14:paraId="50DC4F65" w14:textId="77777777" w:rsidR="00231DCA" w:rsidRPr="001F7151" w:rsidRDefault="00231DCA" w:rsidP="00231DCA">
      <w:pPr>
        <w:pStyle w:val="BodyTextL25"/>
      </w:pPr>
      <w:r w:rsidRPr="001F7151">
        <w:t>Save the running configuration to the startup configuration from the privileged EXEC prompt.</w:t>
      </w:r>
      <w:r>
        <w:t xml:space="preserve"> </w:t>
      </w:r>
    </w:p>
    <w:p w14:paraId="2EDEB394" w14:textId="77777777" w:rsidR="00231DCA" w:rsidRDefault="00231DCA" w:rsidP="001A67A4">
      <w:pPr>
        <w:pStyle w:val="CMD"/>
      </w:pPr>
      <w:r w:rsidRPr="001A67A4">
        <w:t xml:space="preserve">R1# </w:t>
      </w:r>
      <w:r w:rsidRPr="001A67A4">
        <w:rPr>
          <w:b/>
        </w:rPr>
        <w:t>copy running-config startup-config</w:t>
      </w:r>
    </w:p>
    <w:p w14:paraId="309BFF19" w14:textId="77777777" w:rsidR="00231DCA" w:rsidRPr="001A67A4" w:rsidRDefault="00231DCA" w:rsidP="00231DCA">
      <w:pPr>
        <w:pStyle w:val="PartHead"/>
        <w:rPr>
          <w:highlight w:val="cyan"/>
        </w:rPr>
      </w:pPr>
      <w:r w:rsidRPr="001A67A4">
        <w:rPr>
          <w:highlight w:val="cyan"/>
        </w:rPr>
        <w:t>Configure Local Authentication</w:t>
      </w:r>
    </w:p>
    <w:p w14:paraId="6B961CC0" w14:textId="77777777" w:rsidR="00231DCA" w:rsidRDefault="00231DCA" w:rsidP="001A67A4">
      <w:pPr>
        <w:pStyle w:val="BodyTextL25"/>
      </w:pPr>
      <w:r>
        <w:t xml:space="preserve">In Part 2 of this lab, you configure a local username and password and change the access for the console, aux, and </w:t>
      </w:r>
      <w:proofErr w:type="spellStart"/>
      <w:r>
        <w:t>vty</w:t>
      </w:r>
      <w:proofErr w:type="spellEnd"/>
      <w:r>
        <w:t xml:space="preserve"> lines to reference the router’s local database for valid usernames and passwords. Perform all steps on R1 and R3. The procedure for R1 is shown here.</w:t>
      </w:r>
    </w:p>
    <w:p w14:paraId="78D9D434" w14:textId="77777777" w:rsidR="00231DCA" w:rsidRPr="00BA5235" w:rsidRDefault="00231DCA" w:rsidP="008402F2">
      <w:pPr>
        <w:pStyle w:val="StepHead"/>
      </w:pPr>
      <w:r>
        <w:t>Configure the local user database</w:t>
      </w:r>
      <w:r w:rsidRPr="00BA5235">
        <w:t>.</w:t>
      </w:r>
    </w:p>
    <w:p w14:paraId="57AEC2CE" w14:textId="77777777" w:rsidR="00231DCA" w:rsidRPr="00E264EC" w:rsidRDefault="00231DCA" w:rsidP="008402F2">
      <w:pPr>
        <w:pStyle w:val="SubStepAlpha"/>
      </w:pPr>
      <w:r w:rsidRPr="00E264EC">
        <w:t>Create a local user account with MD5 hashing to encrypt the password.</w:t>
      </w:r>
      <w:r w:rsidR="004349EE">
        <w:t xml:space="preserve"> Use the type 9 (SCRYPT) hashing algorithm.</w:t>
      </w:r>
    </w:p>
    <w:p w14:paraId="667432AC" w14:textId="77777777" w:rsidR="00231DCA" w:rsidRPr="008F3464" w:rsidRDefault="00231DCA" w:rsidP="00231DCA">
      <w:pPr>
        <w:pStyle w:val="CMD"/>
        <w:rPr>
          <w:lang w:val="pt-BR"/>
        </w:rPr>
      </w:pPr>
      <w:r w:rsidRPr="008F3464">
        <w:rPr>
          <w:lang w:val="pt-BR"/>
        </w:rPr>
        <w:t>R1(config)#</w:t>
      </w:r>
      <w:r>
        <w:rPr>
          <w:lang w:val="pt-BR"/>
        </w:rPr>
        <w:t xml:space="preserve"> </w:t>
      </w:r>
      <w:r w:rsidR="004349EE" w:rsidRPr="004349EE">
        <w:rPr>
          <w:b/>
          <w:lang w:val="pt-BR"/>
        </w:rPr>
        <w:t>username user01 algorithm-type scrypt secret user01pass</w:t>
      </w:r>
    </w:p>
    <w:p w14:paraId="12C8E886" w14:textId="77777777" w:rsidR="001A67A4" w:rsidRDefault="00231DCA" w:rsidP="008402F2">
      <w:pPr>
        <w:pStyle w:val="SubStepAlpha"/>
      </w:pPr>
      <w:r w:rsidRPr="00E264EC">
        <w:t>Exit global configuration mode and display the running configuration. Can you read th</w:t>
      </w:r>
      <w:r w:rsidR="001A67A4">
        <w:t>e user’s password?</w:t>
      </w:r>
    </w:p>
    <w:p w14:paraId="408D0FB5" w14:textId="77777777" w:rsidR="001A67A4" w:rsidRDefault="001A67A4" w:rsidP="001A67A4">
      <w:pPr>
        <w:pStyle w:val="BodyTextL50"/>
      </w:pPr>
      <w:r>
        <w:t>____________________________________________________________________________________</w:t>
      </w:r>
    </w:p>
    <w:p w14:paraId="7EA060FA" w14:textId="77777777" w:rsidR="001A67A4" w:rsidRDefault="001A67A4" w:rsidP="001A67A4">
      <w:pPr>
        <w:pStyle w:val="BodyTextL50"/>
      </w:pPr>
      <w:r>
        <w:t>____________________________________________________________________________________</w:t>
      </w:r>
    </w:p>
    <w:p w14:paraId="69B548EF" w14:textId="77777777" w:rsidR="00231DCA" w:rsidRPr="00BA5235" w:rsidRDefault="00231DCA" w:rsidP="008402F2">
      <w:pPr>
        <w:pStyle w:val="StepHead"/>
      </w:pPr>
      <w:r>
        <w:lastRenderedPageBreak/>
        <w:t>Configure local authentication for the console line and login</w:t>
      </w:r>
      <w:r w:rsidRPr="00BA5235">
        <w:t>.</w:t>
      </w:r>
    </w:p>
    <w:p w14:paraId="6ABBEB3D" w14:textId="77777777" w:rsidR="00231DCA" w:rsidRPr="00E264EC" w:rsidRDefault="00231DCA" w:rsidP="008402F2">
      <w:pPr>
        <w:pStyle w:val="SubStepAlpha"/>
      </w:pPr>
      <w:r w:rsidRPr="00E264EC">
        <w:t>Set the console line to use the locally defined</w:t>
      </w:r>
      <w:r w:rsidR="00D951FC">
        <w:t xml:space="preserve"> login usernames and passwords.</w:t>
      </w:r>
    </w:p>
    <w:p w14:paraId="463C6B03" w14:textId="77777777" w:rsidR="00231DCA" w:rsidRPr="00B3524E" w:rsidRDefault="00231DCA" w:rsidP="00231DCA">
      <w:pPr>
        <w:pStyle w:val="CMD"/>
      </w:pPr>
      <w:r w:rsidRPr="00B3524E">
        <w:t>R1(config)#</w:t>
      </w:r>
      <w:r>
        <w:t xml:space="preserve"> </w:t>
      </w:r>
      <w:r w:rsidRPr="00231DCA">
        <w:rPr>
          <w:b/>
        </w:rPr>
        <w:t>line console 0</w:t>
      </w:r>
    </w:p>
    <w:p w14:paraId="16E2227E" w14:textId="77777777" w:rsidR="00231DCA" w:rsidRP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7C51EB6D" w14:textId="77777777" w:rsidR="00231DCA" w:rsidRPr="006D37A8" w:rsidRDefault="00231DCA" w:rsidP="008402F2">
      <w:pPr>
        <w:pStyle w:val="SubStepAlpha"/>
      </w:pPr>
      <w:r w:rsidRPr="006D37A8">
        <w:t>Exit to the initial router screen that displays:</w:t>
      </w:r>
    </w:p>
    <w:p w14:paraId="6DC1A284" w14:textId="77777777" w:rsidR="00231DCA" w:rsidRPr="00FE2580" w:rsidRDefault="00231DCA" w:rsidP="00D951FC">
      <w:pPr>
        <w:pStyle w:val="CMD"/>
      </w:pPr>
      <w:r w:rsidRPr="00FE2580">
        <w:t>R1 con0 is now available. Press RETURN to get started</w:t>
      </w:r>
      <w:r w:rsidR="00D951FC">
        <w:t>.</w:t>
      </w:r>
    </w:p>
    <w:p w14:paraId="38848DC7" w14:textId="77777777" w:rsidR="00231DCA" w:rsidRPr="00E264EC" w:rsidRDefault="00231DCA" w:rsidP="008402F2">
      <w:pPr>
        <w:pStyle w:val="SubStepAlpha"/>
      </w:pPr>
      <w:r w:rsidRPr="00E264EC">
        <w:t>Log</w:t>
      </w:r>
      <w:r>
        <w:t xml:space="preserve"> </w:t>
      </w:r>
      <w:r w:rsidRPr="00E264EC">
        <w:t xml:space="preserve">in using the </w:t>
      </w:r>
      <w:r w:rsidR="00311E21" w:rsidRPr="00232FA7">
        <w:rPr>
          <w:b/>
        </w:rPr>
        <w:t>user01</w:t>
      </w:r>
      <w:r w:rsidR="00311E21" w:rsidRPr="00232FA7">
        <w:t xml:space="preserve"> </w:t>
      </w:r>
      <w:r w:rsidRPr="00E264EC">
        <w:t>account and password previously defined.</w:t>
      </w:r>
    </w:p>
    <w:p w14:paraId="503FCD74" w14:textId="77777777" w:rsidR="00231DCA" w:rsidRDefault="00231DCA" w:rsidP="00D951FC">
      <w:pPr>
        <w:pStyle w:val="BodyTextL50"/>
      </w:pPr>
      <w:r w:rsidRPr="00E264EC">
        <w:t>What is the difference between logging in at the console now and previously?</w:t>
      </w:r>
    </w:p>
    <w:p w14:paraId="3AB9C3E4" w14:textId="77777777" w:rsidR="00D951FC" w:rsidRDefault="00D951FC" w:rsidP="00D951FC">
      <w:pPr>
        <w:pStyle w:val="BodyTextL50"/>
      </w:pPr>
      <w:r>
        <w:t>____________________________________________________________________________________</w:t>
      </w:r>
    </w:p>
    <w:p w14:paraId="039CD920" w14:textId="77777777" w:rsidR="00D951FC" w:rsidRPr="00E264EC" w:rsidRDefault="00D951FC" w:rsidP="00D951FC">
      <w:pPr>
        <w:pStyle w:val="BodyTextL50"/>
      </w:pPr>
      <w:r>
        <w:t>____________________________________________________________________________________</w:t>
      </w:r>
    </w:p>
    <w:p w14:paraId="33424531" w14:textId="77777777" w:rsidR="00D951FC" w:rsidRDefault="00231DCA" w:rsidP="008402F2">
      <w:pPr>
        <w:pStyle w:val="SubStepAlpha"/>
      </w:pPr>
      <w:r w:rsidRPr="00E264EC">
        <w:t xml:space="preserve">After logging in, issue the </w:t>
      </w:r>
      <w:r w:rsidRPr="00231DCA">
        <w:rPr>
          <w:b/>
        </w:rPr>
        <w:t>show run</w:t>
      </w:r>
      <w:r w:rsidRPr="00E264EC">
        <w:t xml:space="preserve"> command.</w:t>
      </w:r>
      <w:r>
        <w:t xml:space="preserve"> </w:t>
      </w:r>
      <w:r w:rsidRPr="00E264EC">
        <w:t>Were you able to iss</w:t>
      </w:r>
      <w:r w:rsidR="00D951FC">
        <w:t xml:space="preserve">ue the command? </w:t>
      </w:r>
      <w:r w:rsidR="00FE6A40">
        <w:t>Explain.</w:t>
      </w:r>
    </w:p>
    <w:p w14:paraId="106534DB" w14:textId="77777777" w:rsidR="00D951FC" w:rsidRDefault="00D951FC" w:rsidP="00D951FC">
      <w:pPr>
        <w:pStyle w:val="BodyTextL50"/>
      </w:pPr>
      <w:r>
        <w:t>____________________________________________________________________________________</w:t>
      </w:r>
    </w:p>
    <w:p w14:paraId="15A9770D" w14:textId="77777777" w:rsidR="00D951FC" w:rsidRDefault="00D951FC" w:rsidP="00D951FC">
      <w:pPr>
        <w:pStyle w:val="BodyTextL50"/>
      </w:pPr>
      <w:r>
        <w:t>____________________________________________________________________________________</w:t>
      </w:r>
    </w:p>
    <w:p w14:paraId="2148D7C2" w14:textId="77777777" w:rsidR="00D951FC" w:rsidRDefault="00231DCA" w:rsidP="00D951FC">
      <w:pPr>
        <w:pStyle w:val="BodyTextL50"/>
      </w:pPr>
      <w:r w:rsidRPr="00E264EC">
        <w:t xml:space="preserve">Enter </w:t>
      </w:r>
      <w:r>
        <w:t>p</w:t>
      </w:r>
      <w:r w:rsidRPr="00E264EC">
        <w:t xml:space="preserve">rivileged EXEC mode using the </w:t>
      </w:r>
      <w:r w:rsidRPr="00231DCA">
        <w:rPr>
          <w:b/>
        </w:rPr>
        <w:t>enable</w:t>
      </w:r>
      <w:r w:rsidRPr="00E264EC">
        <w:t xml:space="preserve"> command. Were you prompted for a password</w:t>
      </w:r>
      <w:r w:rsidR="00FE6A40">
        <w:t>? Explain.</w:t>
      </w:r>
    </w:p>
    <w:p w14:paraId="028A0380" w14:textId="77777777" w:rsidR="00D951FC" w:rsidRDefault="00D951FC" w:rsidP="00D951FC">
      <w:pPr>
        <w:pStyle w:val="BodyTextL50"/>
      </w:pPr>
      <w:r>
        <w:t>____________________________________________________________________________________</w:t>
      </w:r>
    </w:p>
    <w:p w14:paraId="03B4E6B2" w14:textId="77777777" w:rsidR="00D951FC" w:rsidRDefault="00D951FC" w:rsidP="00D951FC">
      <w:pPr>
        <w:pStyle w:val="BodyTextL50"/>
      </w:pPr>
      <w:r>
        <w:t>____________________________________________________________________________________</w:t>
      </w:r>
    </w:p>
    <w:p w14:paraId="4E03000D" w14:textId="77777777" w:rsidR="00231DCA" w:rsidRPr="00BA5235" w:rsidRDefault="00231DCA" w:rsidP="008402F2">
      <w:pPr>
        <w:pStyle w:val="StepHead"/>
      </w:pPr>
      <w:r>
        <w:t>Test the new account by logging in from a Telnet session</w:t>
      </w:r>
      <w:r w:rsidRPr="00BA5235">
        <w:t>.</w:t>
      </w:r>
    </w:p>
    <w:p w14:paraId="6425C4D5" w14:textId="77777777" w:rsidR="00231DCA" w:rsidRPr="00E264EC" w:rsidRDefault="00231DCA" w:rsidP="008402F2">
      <w:pPr>
        <w:pStyle w:val="SubStepAlpha"/>
      </w:pPr>
      <w:r w:rsidRPr="00E264EC">
        <w:t>From PC-A, establish a Telnet session with R1.</w:t>
      </w:r>
    </w:p>
    <w:p w14:paraId="17FD134C" w14:textId="77777777" w:rsidR="00231DCA" w:rsidRDefault="00231DCA" w:rsidP="00231DCA">
      <w:pPr>
        <w:pStyle w:val="CMD"/>
      </w:pPr>
      <w:r>
        <w:t xml:space="preserve">PC-A&gt; </w:t>
      </w:r>
      <w:r w:rsidRPr="00231DCA">
        <w:rPr>
          <w:b/>
        </w:rPr>
        <w:t>telnet 192.168.1.1</w:t>
      </w:r>
    </w:p>
    <w:p w14:paraId="62D9FE02" w14:textId="77777777" w:rsidR="00A676FF" w:rsidRDefault="00231DCA" w:rsidP="008402F2">
      <w:pPr>
        <w:pStyle w:val="SubStepAlpha"/>
      </w:pPr>
      <w:r w:rsidRPr="00E264EC">
        <w:t xml:space="preserve">Were you prompted for a user account? </w:t>
      </w:r>
      <w:r w:rsidR="00FE6A40">
        <w:t>Explain.</w:t>
      </w:r>
    </w:p>
    <w:p w14:paraId="5FF283CB" w14:textId="77777777" w:rsidR="00A676FF" w:rsidRDefault="00A676FF" w:rsidP="00A676FF">
      <w:pPr>
        <w:pStyle w:val="BodyTextL50"/>
      </w:pPr>
      <w:r>
        <w:t>____________________________________________________________________________________</w:t>
      </w:r>
    </w:p>
    <w:p w14:paraId="75B6E041" w14:textId="77777777" w:rsidR="00A676FF" w:rsidRDefault="00A676FF" w:rsidP="00A676FF">
      <w:pPr>
        <w:pStyle w:val="BodyTextL50"/>
      </w:pPr>
      <w:r>
        <w:t>____________________________________________________________________________________</w:t>
      </w:r>
    </w:p>
    <w:p w14:paraId="03C611D5" w14:textId="77777777" w:rsidR="00231DCA" w:rsidRPr="00E264EC" w:rsidRDefault="00231DCA" w:rsidP="00E03985">
      <w:pPr>
        <w:pStyle w:val="BodyTextL50"/>
        <w:ind w:left="0"/>
      </w:pPr>
    </w:p>
    <w:p w14:paraId="60A6C15D" w14:textId="77777777" w:rsidR="00231DCA" w:rsidRPr="00E264EC" w:rsidRDefault="00231DCA" w:rsidP="008402F2">
      <w:pPr>
        <w:pStyle w:val="SubStepAlpha"/>
      </w:pPr>
      <w:r w:rsidRPr="00E264EC">
        <w:t xml:space="preserve">Set the </w:t>
      </w:r>
      <w:proofErr w:type="spellStart"/>
      <w:r w:rsidRPr="00E264EC">
        <w:t>vty</w:t>
      </w:r>
      <w:proofErr w:type="spellEnd"/>
      <w:r w:rsidRPr="00E264EC">
        <w:t xml:space="preserve"> lines to use the </w:t>
      </w:r>
      <w:r w:rsidR="00E97333">
        <w:t>locally defined login accounts</w:t>
      </w:r>
      <w:r w:rsidR="00D16A6C">
        <w:t xml:space="preserve"> and </w:t>
      </w:r>
      <w:r w:rsidR="00EB466E">
        <w:t xml:space="preserve">configure the </w:t>
      </w:r>
      <w:r w:rsidR="00EB466E" w:rsidRPr="00EB466E">
        <w:rPr>
          <w:b/>
        </w:rPr>
        <w:t xml:space="preserve">transport input </w:t>
      </w:r>
      <w:r w:rsidR="00EB466E">
        <w:t>command to allow Telnet</w:t>
      </w:r>
      <w:r w:rsidR="00E97333">
        <w:t>.</w:t>
      </w:r>
    </w:p>
    <w:p w14:paraId="7854F455" w14:textId="77777777" w:rsidR="00231DCA" w:rsidRPr="00B3524E" w:rsidRDefault="00231DCA" w:rsidP="00231DCA">
      <w:pPr>
        <w:pStyle w:val="CMD"/>
      </w:pPr>
      <w:r w:rsidRPr="00B3524E">
        <w:t>R1(config)#</w:t>
      </w:r>
      <w:r>
        <w:t xml:space="preserve"> </w:t>
      </w:r>
      <w:r w:rsidRPr="00231DCA">
        <w:rPr>
          <w:b/>
        </w:rPr>
        <w:t xml:space="preserve">line </w:t>
      </w:r>
      <w:proofErr w:type="spellStart"/>
      <w:r w:rsidRPr="00231DCA">
        <w:rPr>
          <w:b/>
        </w:rPr>
        <w:t>vty</w:t>
      </w:r>
      <w:proofErr w:type="spellEnd"/>
      <w:r w:rsidRPr="00231DCA">
        <w:rPr>
          <w:b/>
        </w:rPr>
        <w:t xml:space="preserve"> 0 4</w:t>
      </w:r>
    </w:p>
    <w:p w14:paraId="6E2E6221" w14:textId="77777777" w:rsid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04777292" w14:textId="77777777" w:rsidR="00F74999" w:rsidRDefault="00F74999" w:rsidP="00231DCA">
      <w:pPr>
        <w:pStyle w:val="CMD"/>
        <w:rPr>
          <w:b/>
        </w:rPr>
      </w:pPr>
      <w:r>
        <w:t>R1(config-</w:t>
      </w:r>
      <w:proofErr w:type="gramStart"/>
      <w:r>
        <w:t>line)#</w:t>
      </w:r>
      <w:proofErr w:type="gramEnd"/>
      <w:r>
        <w:t xml:space="preserve"> </w:t>
      </w:r>
      <w:r w:rsidRPr="00F74999">
        <w:rPr>
          <w:b/>
        </w:rPr>
        <w:t>transport input telnet</w:t>
      </w:r>
    </w:p>
    <w:p w14:paraId="7572F1C6" w14:textId="77777777" w:rsidR="00F74999" w:rsidRPr="00F74999" w:rsidRDefault="00F74999" w:rsidP="00231DCA">
      <w:pPr>
        <w:pStyle w:val="CMD"/>
        <w:rPr>
          <w:b/>
        </w:rPr>
      </w:pPr>
      <w:r>
        <w:t>R1(config-</w:t>
      </w:r>
      <w:proofErr w:type="gramStart"/>
      <w:r>
        <w:t>line)#</w:t>
      </w:r>
      <w:proofErr w:type="gramEnd"/>
      <w:r>
        <w:t xml:space="preserve"> </w:t>
      </w:r>
      <w:r>
        <w:rPr>
          <w:b/>
        </w:rPr>
        <w:t>exit</w:t>
      </w:r>
    </w:p>
    <w:p w14:paraId="55B2359C" w14:textId="77777777" w:rsidR="00231DCA" w:rsidRPr="00E264EC" w:rsidRDefault="00231DCA" w:rsidP="008402F2">
      <w:pPr>
        <w:pStyle w:val="SubStepAlpha"/>
      </w:pPr>
      <w:r w:rsidRPr="00E264EC">
        <w:t xml:space="preserve">From PC-A, </w:t>
      </w:r>
      <w:r>
        <w:t>t</w:t>
      </w:r>
      <w:r w:rsidRPr="00E264EC">
        <w:t>elnet R1 to R1 again.</w:t>
      </w:r>
    </w:p>
    <w:p w14:paraId="30BF851A" w14:textId="77777777" w:rsidR="00231DCA" w:rsidRDefault="00231DCA" w:rsidP="00231DCA">
      <w:pPr>
        <w:pStyle w:val="CMD"/>
      </w:pPr>
      <w:r>
        <w:t xml:space="preserve">PC-A&gt; </w:t>
      </w:r>
      <w:r w:rsidRPr="00231DCA">
        <w:rPr>
          <w:b/>
        </w:rPr>
        <w:t>telnet 192.168.1.1</w:t>
      </w:r>
    </w:p>
    <w:p w14:paraId="3E6211B5" w14:textId="77777777" w:rsidR="00FE6A40" w:rsidRDefault="00231DCA" w:rsidP="00E27F4F">
      <w:pPr>
        <w:pStyle w:val="BodyTextL50"/>
      </w:pPr>
      <w:r w:rsidRPr="00E264EC">
        <w:t xml:space="preserve">Were you prompted for </w:t>
      </w:r>
      <w:r w:rsidR="00E27F4F">
        <w:t xml:space="preserve">a user account? </w:t>
      </w:r>
      <w:r w:rsidR="00FE6A40">
        <w:t>Explain.</w:t>
      </w:r>
    </w:p>
    <w:p w14:paraId="534E2FBC" w14:textId="77777777" w:rsidR="00E27F4F" w:rsidRDefault="00E27F4F" w:rsidP="00E27F4F">
      <w:pPr>
        <w:pStyle w:val="BodyTextL50"/>
      </w:pPr>
      <w:r>
        <w:t>____________________________________________________________________________________</w:t>
      </w:r>
    </w:p>
    <w:p w14:paraId="798A171C" w14:textId="77777777" w:rsidR="00231DCA" w:rsidRPr="00E264EC" w:rsidRDefault="00231DCA" w:rsidP="008402F2">
      <w:pPr>
        <w:pStyle w:val="SubStepAlpha"/>
      </w:pPr>
      <w:r w:rsidRPr="00E264EC">
        <w:t>Log</w:t>
      </w:r>
      <w:r>
        <w:t xml:space="preserve"> </w:t>
      </w:r>
      <w:r w:rsidRPr="00E264EC">
        <w:t xml:space="preserve">in as </w:t>
      </w:r>
      <w:r w:rsidRPr="00FE2580">
        <w:rPr>
          <w:b/>
        </w:rPr>
        <w:t>user01</w:t>
      </w:r>
      <w:r w:rsidRPr="00E264EC">
        <w:t xml:space="preserve"> with a password of </w:t>
      </w:r>
      <w:r w:rsidRPr="00FE2580">
        <w:rPr>
          <w:b/>
        </w:rPr>
        <w:t>user01pass</w:t>
      </w:r>
      <w:r w:rsidRPr="00E264EC">
        <w:t>.</w:t>
      </w:r>
    </w:p>
    <w:p w14:paraId="41A588E1" w14:textId="77777777" w:rsidR="00231DCA" w:rsidRPr="00E264EC" w:rsidRDefault="00231DCA" w:rsidP="008402F2">
      <w:pPr>
        <w:pStyle w:val="SubStepAlpha"/>
      </w:pPr>
      <w:r w:rsidRPr="00E264EC">
        <w:t xml:space="preserve">While connected to R1 via Telnet, access </w:t>
      </w:r>
      <w:r>
        <w:t>p</w:t>
      </w:r>
      <w:r w:rsidRPr="00E264EC">
        <w:t xml:space="preserve">rivileged EXEC mode with the </w:t>
      </w:r>
      <w:r w:rsidR="00311E21" w:rsidRPr="00232FA7">
        <w:rPr>
          <w:b/>
        </w:rPr>
        <w:t>enable</w:t>
      </w:r>
      <w:r w:rsidRPr="00E264EC">
        <w:t xml:space="preserve"> command.</w:t>
      </w:r>
    </w:p>
    <w:p w14:paraId="0680F563" w14:textId="77777777" w:rsidR="00E27F4F" w:rsidRDefault="00E27F4F" w:rsidP="00E27F4F">
      <w:pPr>
        <w:pStyle w:val="BodyTextL50"/>
      </w:pPr>
      <w:r>
        <w:t>What password did you use?</w:t>
      </w:r>
    </w:p>
    <w:p w14:paraId="1C527BAF" w14:textId="77777777" w:rsidR="00E27F4F" w:rsidRDefault="00E27F4F" w:rsidP="00E27F4F">
      <w:pPr>
        <w:pStyle w:val="BodyTextL50"/>
      </w:pPr>
      <w:r>
        <w:t>____________________________________________________________________________________</w:t>
      </w:r>
    </w:p>
    <w:p w14:paraId="235F9C34" w14:textId="77777777" w:rsidR="003217D7" w:rsidRDefault="003217D7">
      <w:pPr>
        <w:spacing w:before="0" w:after="0" w:line="240" w:lineRule="auto"/>
        <w:rPr>
          <w:sz w:val="20"/>
        </w:rPr>
      </w:pPr>
      <w:r>
        <w:br w:type="page"/>
      </w:r>
    </w:p>
    <w:p w14:paraId="25F83023" w14:textId="77777777" w:rsidR="00231DCA" w:rsidRPr="00E264EC" w:rsidRDefault="00231DCA" w:rsidP="008402F2">
      <w:pPr>
        <w:pStyle w:val="SubStepAlpha"/>
      </w:pPr>
      <w:r w:rsidRPr="00E264EC">
        <w:lastRenderedPageBreak/>
        <w:t xml:space="preserve">For added security, set the </w:t>
      </w:r>
      <w:r>
        <w:t>aux</w:t>
      </w:r>
      <w:r w:rsidRPr="00E264EC">
        <w:t xml:space="preserve"> port to use the </w:t>
      </w:r>
      <w:r w:rsidR="00E97333">
        <w:t>locally defined login accounts.</w:t>
      </w:r>
    </w:p>
    <w:p w14:paraId="3D5B7FDD" w14:textId="77777777" w:rsidR="00231DCA" w:rsidRPr="00B3524E" w:rsidRDefault="00231DCA" w:rsidP="00231DCA">
      <w:pPr>
        <w:pStyle w:val="CMD"/>
      </w:pPr>
      <w:r w:rsidRPr="00B3524E">
        <w:t>R1(config)#</w:t>
      </w:r>
      <w:r>
        <w:t xml:space="preserve"> </w:t>
      </w:r>
      <w:r w:rsidRPr="00231DCA">
        <w:rPr>
          <w:b/>
        </w:rPr>
        <w:t>line aux 0</w:t>
      </w:r>
    </w:p>
    <w:p w14:paraId="7A451042" w14:textId="77777777" w:rsidR="00231DCA" w:rsidRP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468D9F0D" w14:textId="77777777" w:rsidR="00231DCA" w:rsidRPr="00E97333" w:rsidRDefault="00231DCA" w:rsidP="008402F2">
      <w:pPr>
        <w:pStyle w:val="SubStepAlpha"/>
      </w:pPr>
      <w:r w:rsidRPr="00E264EC">
        <w:t xml:space="preserve">End the Telnet session with the </w:t>
      </w:r>
      <w:r w:rsidRPr="00231DCA">
        <w:rPr>
          <w:b/>
        </w:rPr>
        <w:t>exit</w:t>
      </w:r>
      <w:r w:rsidRPr="001049F5">
        <w:t xml:space="preserve"> </w:t>
      </w:r>
      <w:r w:rsidR="00E97333">
        <w:t>command.</w:t>
      </w:r>
    </w:p>
    <w:p w14:paraId="421B7EEE" w14:textId="77777777" w:rsidR="00231DCA" w:rsidRPr="001F7151" w:rsidRDefault="00231DCA" w:rsidP="00FE6A40">
      <w:pPr>
        <w:pStyle w:val="StepHead"/>
      </w:pPr>
      <w:r w:rsidRPr="001019EE">
        <w:t>Save the configuration on R1.</w:t>
      </w:r>
    </w:p>
    <w:p w14:paraId="33E135B2" w14:textId="77777777" w:rsidR="00615541" w:rsidRDefault="00231DCA" w:rsidP="00232FA7">
      <w:pPr>
        <w:pStyle w:val="BodyTextL25"/>
      </w:pPr>
      <w:r w:rsidRPr="00995267">
        <w:t>Save the running configuration to the startup configuration from the privileged EXEC prompt.</w:t>
      </w:r>
    </w:p>
    <w:p w14:paraId="61D5C135" w14:textId="77777777" w:rsidR="00231DCA" w:rsidRPr="00232FA7" w:rsidRDefault="00311E21" w:rsidP="00FE6A40">
      <w:pPr>
        <w:pStyle w:val="CMD"/>
      </w:pPr>
      <w:r w:rsidRPr="00232FA7">
        <w:t xml:space="preserve">R1# </w:t>
      </w:r>
      <w:r w:rsidR="00231DCA" w:rsidRPr="00FE6A40">
        <w:rPr>
          <w:b/>
        </w:rPr>
        <w:t>copy running-config startup-config</w:t>
      </w:r>
    </w:p>
    <w:p w14:paraId="6061FC66" w14:textId="77777777" w:rsidR="00231DCA" w:rsidRPr="001F7151" w:rsidRDefault="00231DCA" w:rsidP="00FE6A40">
      <w:pPr>
        <w:pStyle w:val="StepHead"/>
      </w:pPr>
      <w:r>
        <w:t xml:space="preserve">Perform </w:t>
      </w:r>
      <w:r w:rsidRPr="00FE6A40">
        <w:t>steps</w:t>
      </w:r>
      <w:r>
        <w:t xml:space="preserve"> 1 through </w:t>
      </w:r>
      <w:r w:rsidR="003337BF">
        <w:t>4</w:t>
      </w:r>
      <w:r>
        <w:t xml:space="preserve"> on R3 and sa</w:t>
      </w:r>
      <w:r w:rsidRPr="001019EE">
        <w:t>ve the configuration.</w:t>
      </w:r>
    </w:p>
    <w:p w14:paraId="2A1CAF58" w14:textId="77777777" w:rsidR="00615541" w:rsidRDefault="00231DCA" w:rsidP="00232FA7">
      <w:pPr>
        <w:pStyle w:val="BodyTextL25"/>
      </w:pPr>
      <w:r w:rsidRPr="00E264EC">
        <w:t>Save the running configuration to the startup configuration from the privileged EXEC prompt.</w:t>
      </w:r>
    </w:p>
    <w:p w14:paraId="297F9817" w14:textId="77777777" w:rsidR="00231DCA" w:rsidRPr="00E97333" w:rsidRDefault="00231DCA" w:rsidP="00231DCA">
      <w:pPr>
        <w:pStyle w:val="PartHead"/>
        <w:rPr>
          <w:highlight w:val="cyan"/>
        </w:rPr>
      </w:pPr>
      <w:r w:rsidRPr="00E97333">
        <w:rPr>
          <w:highlight w:val="cyan"/>
        </w:rPr>
        <w:t>Configure Local Authentication Using AAA on R3</w:t>
      </w:r>
    </w:p>
    <w:p w14:paraId="1EFA6B05" w14:textId="77777777" w:rsidR="00231DCA" w:rsidRPr="00C06A88" w:rsidRDefault="00231DCA" w:rsidP="001E11E4">
      <w:pPr>
        <w:pStyle w:val="TaskHead"/>
      </w:pPr>
      <w:r>
        <w:t>Configure the Local User Database Using Cisco IOS</w:t>
      </w:r>
      <w:r w:rsidR="00FA550A">
        <w:t>.</w:t>
      </w:r>
    </w:p>
    <w:p w14:paraId="07E86F4B" w14:textId="77777777" w:rsidR="00231DCA" w:rsidRPr="00BA5235" w:rsidRDefault="00231DCA" w:rsidP="008402F2">
      <w:pPr>
        <w:pStyle w:val="StepHead"/>
      </w:pPr>
      <w:r w:rsidRPr="00C06A88">
        <w:t>Configure the local user database.</w:t>
      </w:r>
    </w:p>
    <w:p w14:paraId="7B0246DE" w14:textId="77777777" w:rsidR="00231DCA" w:rsidRPr="009E56ED" w:rsidRDefault="00231DCA" w:rsidP="008402F2">
      <w:pPr>
        <w:pStyle w:val="SubStepAlpha"/>
      </w:pPr>
      <w:r w:rsidRPr="009E56ED">
        <w:t xml:space="preserve">Create a local user account with </w:t>
      </w:r>
      <w:r w:rsidR="00482D50">
        <w:t>SCRYPT</w:t>
      </w:r>
      <w:r w:rsidRPr="009E56ED">
        <w:t xml:space="preserve"> hashing to encrypt the password.</w:t>
      </w:r>
    </w:p>
    <w:p w14:paraId="21659C73" w14:textId="77777777" w:rsidR="00231DCA" w:rsidRPr="002C3300" w:rsidRDefault="00231DCA" w:rsidP="00231DCA">
      <w:pPr>
        <w:pStyle w:val="CMD"/>
      </w:pPr>
      <w:r w:rsidRPr="002C3300">
        <w:t>R3(config)#</w:t>
      </w:r>
      <w:r>
        <w:t xml:space="preserve"> </w:t>
      </w:r>
      <w:r w:rsidRPr="00231DCA">
        <w:rPr>
          <w:b/>
        </w:rPr>
        <w:t xml:space="preserve">username Admin01 privilege 15 </w:t>
      </w:r>
      <w:r w:rsidR="001E11E4" w:rsidRPr="001E11E4">
        <w:rPr>
          <w:b/>
        </w:rPr>
        <w:t xml:space="preserve">algorithm-type </w:t>
      </w:r>
      <w:proofErr w:type="spellStart"/>
      <w:r w:rsidR="001E11E4" w:rsidRPr="001E11E4">
        <w:rPr>
          <w:b/>
        </w:rPr>
        <w:t>scrypt</w:t>
      </w:r>
      <w:proofErr w:type="spellEnd"/>
      <w:r w:rsidR="001E11E4" w:rsidRPr="001E11E4">
        <w:rPr>
          <w:b/>
        </w:rPr>
        <w:t xml:space="preserve"> </w:t>
      </w:r>
      <w:r w:rsidRPr="00231DCA">
        <w:rPr>
          <w:b/>
        </w:rPr>
        <w:t>secret Admin01pass</w:t>
      </w:r>
    </w:p>
    <w:p w14:paraId="522FAD89" w14:textId="77777777" w:rsidR="007553D8" w:rsidRDefault="00231DCA" w:rsidP="008402F2">
      <w:pPr>
        <w:pStyle w:val="SubStepAlpha"/>
      </w:pPr>
      <w:r w:rsidRPr="009E56ED">
        <w:t>Exit global configuration mode and display the running configuration. Ca</w:t>
      </w:r>
      <w:r w:rsidR="007553D8">
        <w:t>n you read the user’s password?</w:t>
      </w:r>
    </w:p>
    <w:p w14:paraId="0A213EBC" w14:textId="77777777" w:rsidR="007553D8" w:rsidRDefault="007553D8" w:rsidP="007553D8">
      <w:pPr>
        <w:pStyle w:val="BodyTextL50"/>
      </w:pPr>
      <w:r>
        <w:t>____________________________________________________________________________________</w:t>
      </w:r>
    </w:p>
    <w:p w14:paraId="38705D3B" w14:textId="77777777" w:rsidR="007553D8" w:rsidRDefault="007553D8" w:rsidP="007553D8">
      <w:pPr>
        <w:pStyle w:val="BodyTextL50"/>
      </w:pPr>
      <w:r>
        <w:t>____________________________________________________________________________________</w:t>
      </w:r>
    </w:p>
    <w:p w14:paraId="49B57D58" w14:textId="77777777" w:rsidR="00231DCA" w:rsidRDefault="00231DCA" w:rsidP="00231DCA">
      <w:pPr>
        <w:pStyle w:val="TaskHead"/>
      </w:pPr>
      <w:r w:rsidRPr="000B0D02">
        <w:t xml:space="preserve">Configure AAA </w:t>
      </w:r>
      <w:r>
        <w:t>L</w:t>
      </w:r>
      <w:r w:rsidRPr="000B0D02">
        <w:t xml:space="preserve">ocal </w:t>
      </w:r>
      <w:r>
        <w:t>A</w:t>
      </w:r>
      <w:r w:rsidRPr="000B0D02">
        <w:t xml:space="preserve">uthentication </w:t>
      </w:r>
      <w:r>
        <w:t>U</w:t>
      </w:r>
      <w:r w:rsidRPr="000B0D02">
        <w:t xml:space="preserve">sing </w:t>
      </w:r>
      <w:r>
        <w:t xml:space="preserve">Cisco </w:t>
      </w:r>
      <w:r w:rsidRPr="000B0D02">
        <w:t>IOS</w:t>
      </w:r>
      <w:r w:rsidR="00FA550A">
        <w:t>.</w:t>
      </w:r>
    </w:p>
    <w:p w14:paraId="52967BCC" w14:textId="77777777" w:rsidR="00702B87" w:rsidRDefault="00702B87" w:rsidP="00702B87">
      <w:pPr>
        <w:pStyle w:val="BodyTextL25"/>
      </w:pPr>
      <w:r>
        <w:t xml:space="preserve">On R3, enable services with the global configuration </w:t>
      </w:r>
      <w:proofErr w:type="spellStart"/>
      <w:r w:rsidR="00311E21" w:rsidRPr="00232FA7">
        <w:rPr>
          <w:b/>
        </w:rPr>
        <w:t>aaa</w:t>
      </w:r>
      <w:proofErr w:type="spellEnd"/>
      <w:r w:rsidR="00311E21" w:rsidRPr="00232FA7">
        <w:rPr>
          <w:b/>
        </w:rPr>
        <w:t xml:space="preserve"> new-model</w:t>
      </w:r>
      <w:r>
        <w:t xml:space="preserve"> command. Because you are implementing local authentication, use local authentication as the first method, and no authentication as the secondary method.</w:t>
      </w:r>
    </w:p>
    <w:p w14:paraId="72183159" w14:textId="77777777" w:rsidR="00615541" w:rsidRDefault="00702B87" w:rsidP="00232FA7">
      <w:pPr>
        <w:pStyle w:val="BodyTextL25"/>
      </w:pPr>
      <w:r>
        <w:t>If you were using an authentication method with a remote server, such as TACACS+ or RADIUS, you would configure a secondary authentication method for fallback if the server is unreachable. Normally, the secondary method is the local database. In this case, if no usernames are configured in the local database, the router allows all users login access to the device.</w:t>
      </w:r>
    </w:p>
    <w:p w14:paraId="252A2748" w14:textId="77777777" w:rsidR="00231DCA" w:rsidRDefault="00231DCA" w:rsidP="008402F2">
      <w:pPr>
        <w:pStyle w:val="StepHead"/>
      </w:pPr>
      <w:r>
        <w:t>Enable AAA services.</w:t>
      </w:r>
    </w:p>
    <w:p w14:paraId="5D31CA0C" w14:textId="77777777" w:rsidR="00231DCA" w:rsidRDefault="00231DCA" w:rsidP="00231DCA">
      <w:pPr>
        <w:pStyle w:val="CMD"/>
      </w:pPr>
      <w:r>
        <w:t xml:space="preserve">R3(config)# </w:t>
      </w:r>
      <w:proofErr w:type="spellStart"/>
      <w:r w:rsidRPr="00231DCA">
        <w:rPr>
          <w:b/>
        </w:rPr>
        <w:t>aaa</w:t>
      </w:r>
      <w:proofErr w:type="spellEnd"/>
      <w:r w:rsidRPr="00231DCA">
        <w:rPr>
          <w:b/>
        </w:rPr>
        <w:t xml:space="preserve"> new-model</w:t>
      </w:r>
    </w:p>
    <w:p w14:paraId="5A2126D8" w14:textId="77777777" w:rsidR="00231DCA" w:rsidRDefault="00231DCA" w:rsidP="008402F2">
      <w:pPr>
        <w:pStyle w:val="StepHead"/>
      </w:pPr>
      <w:r>
        <w:t>Implement AAA services for console access using the local database.</w:t>
      </w:r>
    </w:p>
    <w:p w14:paraId="44DC094E" w14:textId="77777777" w:rsidR="00231DCA" w:rsidRPr="009E56ED" w:rsidRDefault="00231DCA" w:rsidP="008402F2">
      <w:pPr>
        <w:pStyle w:val="SubStepAlpha"/>
      </w:pPr>
      <w:r w:rsidRPr="009E56ED">
        <w:t xml:space="preserve">Create the default login authentication list by issuing the </w:t>
      </w:r>
      <w:proofErr w:type="spellStart"/>
      <w:r w:rsidRPr="00231DCA">
        <w:rPr>
          <w:b/>
        </w:rPr>
        <w:t>aaa</w:t>
      </w:r>
      <w:proofErr w:type="spellEnd"/>
      <w:r w:rsidRPr="00231DCA">
        <w:rPr>
          <w:b/>
        </w:rPr>
        <w:t xml:space="preserve"> authentication login default </w:t>
      </w:r>
      <w:r w:rsidRPr="00231DCA">
        <w:rPr>
          <w:i/>
        </w:rPr>
        <w:t>method1[method</w:t>
      </w:r>
      <w:proofErr w:type="gramStart"/>
      <w:r w:rsidRPr="00231DCA">
        <w:rPr>
          <w:i/>
        </w:rPr>
        <w:t>2][</w:t>
      </w:r>
      <w:proofErr w:type="gramEnd"/>
      <w:r w:rsidRPr="00231DCA">
        <w:rPr>
          <w:i/>
        </w:rPr>
        <w:t xml:space="preserve">method3] </w:t>
      </w:r>
      <w:r w:rsidRPr="009E56ED">
        <w:t xml:space="preserve">command with a method list using the </w:t>
      </w:r>
      <w:r w:rsidRPr="00231DCA">
        <w:rPr>
          <w:b/>
        </w:rPr>
        <w:t xml:space="preserve">local </w:t>
      </w:r>
      <w:r w:rsidRPr="009E56ED">
        <w:t>and</w:t>
      </w:r>
      <w:r w:rsidRPr="00231DCA">
        <w:rPr>
          <w:b/>
        </w:rPr>
        <w:t xml:space="preserve"> none </w:t>
      </w:r>
      <w:r w:rsidR="007553D8">
        <w:t>keywords.</w:t>
      </w:r>
    </w:p>
    <w:p w14:paraId="485DD133" w14:textId="77777777" w:rsidR="00231DCA" w:rsidRDefault="00231DCA" w:rsidP="00231DCA">
      <w:pPr>
        <w:pStyle w:val="CMD"/>
      </w:pPr>
      <w:r>
        <w:t xml:space="preserve">R3(config)# </w:t>
      </w:r>
      <w:proofErr w:type="spellStart"/>
      <w:r w:rsidRPr="00231DCA">
        <w:rPr>
          <w:b/>
        </w:rPr>
        <w:t>aaa</w:t>
      </w:r>
      <w:proofErr w:type="spellEnd"/>
      <w:r w:rsidRPr="00231DCA">
        <w:rPr>
          <w:b/>
        </w:rPr>
        <w:t xml:space="preserve"> authentication login default local</w:t>
      </w:r>
      <w:r w:rsidR="00CF4CF1">
        <w:rPr>
          <w:b/>
        </w:rPr>
        <w:t>-case</w:t>
      </w:r>
      <w:r w:rsidRPr="00231DCA">
        <w:rPr>
          <w:b/>
        </w:rPr>
        <w:t xml:space="preserve"> none</w:t>
      </w:r>
    </w:p>
    <w:p w14:paraId="522F5F87" w14:textId="77777777" w:rsidR="00231DCA" w:rsidRDefault="00231DCA" w:rsidP="007553D8">
      <w:pPr>
        <w:pStyle w:val="BodyTextL50"/>
      </w:pPr>
      <w:r>
        <w:rPr>
          <w:b/>
          <w:bCs/>
        </w:rPr>
        <w:t>Note</w:t>
      </w:r>
      <w:r w:rsidRPr="007553D8">
        <w:rPr>
          <w:bCs/>
        </w:rPr>
        <w:t xml:space="preserve">: </w:t>
      </w:r>
      <w:r>
        <w:t>If you do not set up a default login authentication list, you could get locked out of the router and be forced to use the password recovery proc</w:t>
      </w:r>
      <w:r w:rsidR="007553D8">
        <w:t>edure for your specific router.</w:t>
      </w:r>
    </w:p>
    <w:p w14:paraId="7E709B40" w14:textId="77777777" w:rsidR="00CF4CF1" w:rsidRPr="00CF4CF1" w:rsidRDefault="00CF4CF1" w:rsidP="007553D8">
      <w:pPr>
        <w:pStyle w:val="BodyTextL50"/>
      </w:pPr>
      <w:r>
        <w:rPr>
          <w:b/>
          <w:bCs/>
        </w:rPr>
        <w:t>Note</w:t>
      </w:r>
      <w:r w:rsidRPr="00CF4CF1">
        <w:t>:</w:t>
      </w:r>
      <w:r w:rsidRPr="00E03985">
        <w:t xml:space="preserve"> </w:t>
      </w:r>
      <w:r>
        <w:t xml:space="preserve">The </w:t>
      </w:r>
      <w:r w:rsidRPr="00CF4CF1">
        <w:rPr>
          <w:b/>
        </w:rPr>
        <w:t>local-case</w:t>
      </w:r>
      <w:r>
        <w:t xml:space="preserve"> parameter is used to make usernames case-sensitive.</w:t>
      </w:r>
    </w:p>
    <w:p w14:paraId="4100E4F4" w14:textId="77777777" w:rsidR="003217D7" w:rsidRDefault="003217D7">
      <w:pPr>
        <w:spacing w:before="0" w:after="0" w:line="240" w:lineRule="auto"/>
        <w:rPr>
          <w:sz w:val="20"/>
        </w:rPr>
      </w:pPr>
      <w:r>
        <w:br w:type="page"/>
      </w:r>
    </w:p>
    <w:p w14:paraId="5A5C4479" w14:textId="77777777" w:rsidR="00B86133" w:rsidRDefault="00231DCA" w:rsidP="008402F2">
      <w:pPr>
        <w:pStyle w:val="SubStepAlpha"/>
      </w:pPr>
      <w:r w:rsidRPr="009E56ED">
        <w:lastRenderedPageBreak/>
        <w:t>Exit to the initial router screen</w:t>
      </w:r>
      <w:r>
        <w:t xml:space="preserve"> that displays</w:t>
      </w:r>
      <w:r w:rsidRPr="009E56ED">
        <w:t>:</w:t>
      </w:r>
    </w:p>
    <w:p w14:paraId="20BBBC03" w14:textId="77777777" w:rsidR="00615541" w:rsidRDefault="00231DCA" w:rsidP="00232FA7">
      <w:pPr>
        <w:pStyle w:val="CMD"/>
      </w:pPr>
      <w:r w:rsidRPr="009E56ED">
        <w:t>R3 con0 is now available</w:t>
      </w:r>
    </w:p>
    <w:p w14:paraId="5D2881B3" w14:textId="77777777" w:rsidR="00615541" w:rsidRDefault="00615541" w:rsidP="00232FA7">
      <w:pPr>
        <w:pStyle w:val="CMD"/>
      </w:pPr>
    </w:p>
    <w:p w14:paraId="76049C39" w14:textId="77777777" w:rsidR="00615541" w:rsidRDefault="00231DCA" w:rsidP="00232FA7">
      <w:pPr>
        <w:pStyle w:val="CMD"/>
      </w:pPr>
      <w:r w:rsidRPr="009E56ED">
        <w:t>Press RETURN to get started</w:t>
      </w:r>
      <w:r w:rsidR="007553D8">
        <w:t>.</w:t>
      </w:r>
    </w:p>
    <w:p w14:paraId="29EA1BA3" w14:textId="77777777" w:rsidR="00B86133" w:rsidRDefault="00231DCA" w:rsidP="007553D8">
      <w:pPr>
        <w:pStyle w:val="BodyTextL50"/>
      </w:pPr>
      <w:r w:rsidRPr="008402F2">
        <w:t xml:space="preserve">Log in to the console as </w:t>
      </w:r>
      <w:r w:rsidR="00311E21" w:rsidRPr="00232FA7">
        <w:rPr>
          <w:b/>
        </w:rPr>
        <w:t>Admin01</w:t>
      </w:r>
      <w:r w:rsidRPr="008402F2">
        <w:t xml:space="preserve"> with a password of </w:t>
      </w:r>
      <w:r w:rsidR="00311E21" w:rsidRPr="00232FA7">
        <w:rPr>
          <w:b/>
        </w:rPr>
        <w:t>Admin01pass</w:t>
      </w:r>
      <w:r w:rsidRPr="008402F2">
        <w:t xml:space="preserve">. </w:t>
      </w:r>
      <w:r w:rsidRPr="009E56ED">
        <w:t>Remember that</w:t>
      </w:r>
      <w:r w:rsidR="00CF4CF1">
        <w:t xml:space="preserve"> usernames and </w:t>
      </w:r>
      <w:r w:rsidRPr="009E56ED">
        <w:t xml:space="preserve">passwords are </w:t>
      </w:r>
      <w:r w:rsidR="00CF4CF1">
        <w:t xml:space="preserve">both </w:t>
      </w:r>
      <w:r w:rsidRPr="009E56ED">
        <w:t>case</w:t>
      </w:r>
      <w:r>
        <w:t>-</w:t>
      </w:r>
      <w:r w:rsidRPr="009E56ED">
        <w:t>sensitive</w:t>
      </w:r>
      <w:r w:rsidR="00CF4CF1">
        <w:t xml:space="preserve"> now</w:t>
      </w:r>
      <w:r w:rsidRPr="009E56ED">
        <w:t xml:space="preserve">. </w:t>
      </w:r>
      <w:r w:rsidRPr="008402F2">
        <w:t xml:space="preserve">Were you able to log </w:t>
      </w:r>
      <w:r w:rsidR="007553D8">
        <w:t xml:space="preserve">in? </w:t>
      </w:r>
      <w:r w:rsidR="00B86133">
        <w:t>Explain.</w:t>
      </w:r>
    </w:p>
    <w:p w14:paraId="15330978" w14:textId="77777777" w:rsidR="007553D8" w:rsidRDefault="007553D8" w:rsidP="007553D8">
      <w:pPr>
        <w:pStyle w:val="BodyTextL50"/>
      </w:pPr>
      <w:r>
        <w:t>____________________________________________________________________________________</w:t>
      </w:r>
    </w:p>
    <w:p w14:paraId="61FEFE7C" w14:textId="77777777" w:rsidR="007553D8" w:rsidRDefault="007553D8" w:rsidP="007553D8">
      <w:pPr>
        <w:pStyle w:val="BodyTextL50"/>
      </w:pPr>
      <w:r>
        <w:t>____________________________________________________________________________________</w:t>
      </w:r>
    </w:p>
    <w:p w14:paraId="0E75B63D" w14:textId="77777777" w:rsidR="00231DCA" w:rsidRPr="009E56ED" w:rsidRDefault="00231DCA" w:rsidP="007553D8">
      <w:pPr>
        <w:pStyle w:val="BodyTextL50"/>
      </w:pPr>
      <w:r w:rsidRPr="009E56ED">
        <w:rPr>
          <w:b/>
        </w:rPr>
        <w:t>Note</w:t>
      </w:r>
      <w:r w:rsidRPr="007553D8">
        <w:t xml:space="preserve">: </w:t>
      </w:r>
      <w:r w:rsidRPr="009E56ED">
        <w:t xml:space="preserve">If your session with the console port of the router times out, you </w:t>
      </w:r>
      <w:r>
        <w:t>might</w:t>
      </w:r>
      <w:r w:rsidRPr="009E56ED">
        <w:t xml:space="preserve"> have to log in using the default authentication list.</w:t>
      </w:r>
    </w:p>
    <w:p w14:paraId="54DCF7CF" w14:textId="77777777" w:rsidR="00B86133" w:rsidRDefault="00231DCA" w:rsidP="008402F2">
      <w:pPr>
        <w:pStyle w:val="SubStepAlpha"/>
      </w:pPr>
      <w:r w:rsidRPr="009E56ED">
        <w:t>Exit to the initial router screen</w:t>
      </w:r>
      <w:r>
        <w:t xml:space="preserve"> that displays</w:t>
      </w:r>
      <w:r w:rsidRPr="009E56ED">
        <w:t>:</w:t>
      </w:r>
    </w:p>
    <w:p w14:paraId="3C1B9C23" w14:textId="77777777" w:rsidR="00615541" w:rsidRDefault="00231DCA" w:rsidP="00232FA7">
      <w:pPr>
        <w:pStyle w:val="CMD"/>
      </w:pPr>
      <w:r w:rsidRPr="00FE2580">
        <w:t>R3 con0 is now available</w:t>
      </w:r>
    </w:p>
    <w:p w14:paraId="0A41BFB0" w14:textId="77777777" w:rsidR="00615541" w:rsidRDefault="00615541" w:rsidP="00232FA7">
      <w:pPr>
        <w:pStyle w:val="CMD"/>
      </w:pPr>
    </w:p>
    <w:p w14:paraId="176375AB" w14:textId="77777777" w:rsidR="00615541" w:rsidRDefault="00231DCA" w:rsidP="00232FA7">
      <w:pPr>
        <w:pStyle w:val="CMD"/>
      </w:pPr>
      <w:r w:rsidRPr="00FE2580">
        <w:t>Press RETURN to get started</w:t>
      </w:r>
      <w:r w:rsidR="007553D8">
        <w:t>.</w:t>
      </w:r>
    </w:p>
    <w:p w14:paraId="5DA5D379" w14:textId="77777777" w:rsidR="007553D8" w:rsidRDefault="00231DCA" w:rsidP="008402F2">
      <w:pPr>
        <w:pStyle w:val="SubStepAlpha"/>
      </w:pPr>
      <w:r w:rsidRPr="008402F2">
        <w:t xml:space="preserve">Attempt to log in to the console as </w:t>
      </w:r>
      <w:proofErr w:type="spellStart"/>
      <w:r w:rsidR="00311E21" w:rsidRPr="00232FA7">
        <w:rPr>
          <w:b/>
        </w:rPr>
        <w:t>baduser</w:t>
      </w:r>
      <w:proofErr w:type="spellEnd"/>
      <w:r w:rsidRPr="008402F2">
        <w:t xml:space="preserve"> with any password. Were you able to log </w:t>
      </w:r>
      <w:r w:rsidR="007553D8">
        <w:t xml:space="preserve">in? </w:t>
      </w:r>
      <w:r w:rsidR="00B86133">
        <w:t>Explain.</w:t>
      </w:r>
    </w:p>
    <w:p w14:paraId="3DAEA532" w14:textId="77777777" w:rsidR="007553D8" w:rsidRDefault="007553D8" w:rsidP="007553D8">
      <w:pPr>
        <w:pStyle w:val="BodyTextL50"/>
      </w:pPr>
      <w:r>
        <w:t>____________________________________________________________________________________</w:t>
      </w:r>
    </w:p>
    <w:p w14:paraId="700439A4" w14:textId="77777777" w:rsidR="007553D8" w:rsidRDefault="007553D8" w:rsidP="007553D8">
      <w:pPr>
        <w:pStyle w:val="BodyTextL50"/>
      </w:pPr>
      <w:r>
        <w:t>____________________________________________________________________________________</w:t>
      </w:r>
    </w:p>
    <w:p w14:paraId="6D24378B" w14:textId="77777777" w:rsidR="007553D8" w:rsidRDefault="00231DCA" w:rsidP="008402F2">
      <w:pPr>
        <w:pStyle w:val="SubStepAlpha"/>
      </w:pPr>
      <w:r w:rsidRPr="002B6FA4">
        <w:t xml:space="preserve">If no user accounts are configured in the local database, which users are </w:t>
      </w:r>
      <w:r w:rsidR="007553D8">
        <w:t>permitted to access the device?</w:t>
      </w:r>
    </w:p>
    <w:p w14:paraId="2173D026" w14:textId="77777777" w:rsidR="007553D8" w:rsidRDefault="007553D8" w:rsidP="007553D8">
      <w:pPr>
        <w:pStyle w:val="BodyTextL50"/>
      </w:pPr>
      <w:r>
        <w:t>____________________________________________________________________________________</w:t>
      </w:r>
    </w:p>
    <w:p w14:paraId="730516FF" w14:textId="77777777" w:rsidR="007553D8" w:rsidRDefault="007553D8" w:rsidP="007553D8">
      <w:pPr>
        <w:pStyle w:val="BodyTextL50"/>
      </w:pPr>
      <w:r>
        <w:t>____________________________________________________________________________________</w:t>
      </w:r>
    </w:p>
    <w:p w14:paraId="255022A2" w14:textId="77777777" w:rsidR="00231DCA" w:rsidRDefault="00231DCA" w:rsidP="008402F2">
      <w:pPr>
        <w:pStyle w:val="StepHead"/>
      </w:pPr>
      <w:r>
        <w:t xml:space="preserve">Create </w:t>
      </w:r>
      <w:proofErr w:type="gramStart"/>
      <w:r>
        <w:t>a</w:t>
      </w:r>
      <w:r w:rsidR="00153D9C">
        <w:t>n</w:t>
      </w:r>
      <w:proofErr w:type="gramEnd"/>
      <w:r>
        <w:t xml:space="preserve"> AAA authentication profile for Telnet using the local database.</w:t>
      </w:r>
    </w:p>
    <w:p w14:paraId="0E4D6D35" w14:textId="77777777" w:rsidR="00231DCA" w:rsidRPr="009E56ED" w:rsidRDefault="00231DCA" w:rsidP="008402F2">
      <w:pPr>
        <w:pStyle w:val="SubStepAlpha"/>
      </w:pPr>
      <w:r w:rsidRPr="008402F2">
        <w:t>Create a unique authentication list for Telnet access to the router. This does not have the fallback of no</w:t>
      </w:r>
      <w:r w:rsidRPr="009E56ED">
        <w:t xml:space="preserve"> authentication, so if there are no usernames in the local database, Telnet access is disabled. To create an authentication profile that is not the default, specify a list name of </w:t>
      </w:r>
      <w:r>
        <w:t>TELNET_LINES</w:t>
      </w:r>
      <w:r w:rsidRPr="009E56ED">
        <w:t xml:space="preserve"> and apply it to the </w:t>
      </w:r>
      <w:proofErr w:type="spellStart"/>
      <w:r w:rsidRPr="009E56ED">
        <w:t>vty</w:t>
      </w:r>
      <w:proofErr w:type="spellEnd"/>
      <w:r w:rsidRPr="009E56ED">
        <w:t xml:space="preserve"> lines.</w:t>
      </w:r>
    </w:p>
    <w:p w14:paraId="4B634140" w14:textId="77777777" w:rsidR="00231DCA" w:rsidRDefault="00231DCA" w:rsidP="00231DCA">
      <w:pPr>
        <w:pStyle w:val="CMD"/>
      </w:pPr>
      <w:r>
        <w:t xml:space="preserve">R3(config)# </w:t>
      </w:r>
      <w:proofErr w:type="spellStart"/>
      <w:r w:rsidRPr="00231DCA">
        <w:rPr>
          <w:b/>
        </w:rPr>
        <w:t>aaa</w:t>
      </w:r>
      <w:proofErr w:type="spellEnd"/>
      <w:r w:rsidRPr="00231DCA">
        <w:rPr>
          <w:b/>
        </w:rPr>
        <w:t xml:space="preserve"> authentication login TELNET_LINES local</w:t>
      </w:r>
    </w:p>
    <w:p w14:paraId="39CB1A87" w14:textId="77777777" w:rsidR="00231DCA" w:rsidRDefault="00231DCA" w:rsidP="00231DCA">
      <w:pPr>
        <w:pStyle w:val="CMD"/>
      </w:pPr>
      <w:r>
        <w:t xml:space="preserve">R3(config)# </w:t>
      </w:r>
      <w:r w:rsidRPr="00231DCA">
        <w:rPr>
          <w:b/>
        </w:rPr>
        <w:t xml:space="preserve">line </w:t>
      </w:r>
      <w:proofErr w:type="spellStart"/>
      <w:r w:rsidRPr="00231DCA">
        <w:rPr>
          <w:b/>
        </w:rPr>
        <w:t>vty</w:t>
      </w:r>
      <w:proofErr w:type="spellEnd"/>
      <w:r w:rsidRPr="00231DCA">
        <w:rPr>
          <w:b/>
        </w:rPr>
        <w:t xml:space="preserve"> 0 4</w:t>
      </w:r>
    </w:p>
    <w:p w14:paraId="3FC5848F" w14:textId="77777777" w:rsidR="00231DCA" w:rsidRDefault="00231DCA" w:rsidP="00231DCA">
      <w:pPr>
        <w:pStyle w:val="CMD"/>
      </w:pPr>
      <w:r>
        <w:t>R3(config-</w:t>
      </w:r>
      <w:proofErr w:type="gramStart"/>
      <w:r>
        <w:t>line)#</w:t>
      </w:r>
      <w:proofErr w:type="gramEnd"/>
      <w:r>
        <w:t xml:space="preserve"> </w:t>
      </w:r>
      <w:r w:rsidRPr="00231DCA">
        <w:rPr>
          <w:b/>
        </w:rPr>
        <w:t>login authentication TELNET_LINES</w:t>
      </w:r>
    </w:p>
    <w:p w14:paraId="177B41C9" w14:textId="77777777" w:rsidR="00231DCA" w:rsidRPr="009E56ED" w:rsidRDefault="00231DCA" w:rsidP="008402F2">
      <w:pPr>
        <w:pStyle w:val="SubStepAlpha"/>
      </w:pPr>
      <w:r w:rsidRPr="009E56ED">
        <w:t>Verify that this authentication profile is used by opening a Telnet session from PC-C to R3.</w:t>
      </w:r>
    </w:p>
    <w:p w14:paraId="6E977BB5" w14:textId="77777777" w:rsidR="00231DCA" w:rsidRPr="00231DCA" w:rsidRDefault="00231DCA" w:rsidP="00231DCA">
      <w:pPr>
        <w:pStyle w:val="CMD"/>
        <w:rPr>
          <w:b/>
        </w:rPr>
      </w:pPr>
      <w:r>
        <w:t xml:space="preserve">PC-C&gt; </w:t>
      </w:r>
      <w:r w:rsidRPr="00231DCA">
        <w:rPr>
          <w:b/>
        </w:rPr>
        <w:t>telnet 192.168.3.1</w:t>
      </w:r>
    </w:p>
    <w:p w14:paraId="4471B7BA" w14:textId="77777777" w:rsidR="00231DCA" w:rsidRDefault="00231DCA" w:rsidP="00231DCA">
      <w:pPr>
        <w:pStyle w:val="CMD"/>
      </w:pPr>
      <w:r>
        <w:t>Trying 192.168.3.1 ... Open</w:t>
      </w:r>
    </w:p>
    <w:p w14:paraId="59A246D7" w14:textId="77777777" w:rsidR="007553D8" w:rsidRDefault="00231DCA" w:rsidP="008402F2">
      <w:pPr>
        <w:pStyle w:val="SubStepAlpha"/>
      </w:pPr>
      <w:r w:rsidRPr="008402F2">
        <w:t xml:space="preserve">Log in as </w:t>
      </w:r>
      <w:r w:rsidR="00311E21" w:rsidRPr="00232FA7">
        <w:rPr>
          <w:b/>
        </w:rPr>
        <w:t>Admin01</w:t>
      </w:r>
      <w:r w:rsidRPr="008402F2">
        <w:t xml:space="preserve"> with a password of </w:t>
      </w:r>
      <w:r w:rsidR="00311E21" w:rsidRPr="00232FA7">
        <w:rPr>
          <w:b/>
        </w:rPr>
        <w:t>Admin01pass</w:t>
      </w:r>
      <w:r w:rsidRPr="008402F2">
        <w:t>. Were you</w:t>
      </w:r>
      <w:r w:rsidR="007553D8">
        <w:t xml:space="preserve"> able to login? </w:t>
      </w:r>
      <w:r w:rsidR="00153D9C">
        <w:t>Explain.</w:t>
      </w:r>
    </w:p>
    <w:p w14:paraId="41849201" w14:textId="77777777" w:rsidR="007553D8" w:rsidRDefault="007553D8" w:rsidP="007553D8">
      <w:pPr>
        <w:pStyle w:val="BodyTextL50"/>
      </w:pPr>
      <w:r>
        <w:t>____________________________________________________________________________________</w:t>
      </w:r>
    </w:p>
    <w:p w14:paraId="15E1F96C" w14:textId="77777777" w:rsidR="007553D8" w:rsidRDefault="007553D8" w:rsidP="007553D8">
      <w:pPr>
        <w:pStyle w:val="BodyTextL50"/>
      </w:pPr>
      <w:r>
        <w:t>____________________________________________________________________________________</w:t>
      </w:r>
    </w:p>
    <w:p w14:paraId="192A5B89" w14:textId="77777777" w:rsidR="00231DCA" w:rsidRPr="009E56ED" w:rsidRDefault="00231DCA" w:rsidP="008402F2">
      <w:pPr>
        <w:pStyle w:val="SubStepAlpha"/>
      </w:pPr>
      <w:r w:rsidRPr="009E56ED">
        <w:t xml:space="preserve">Exit the Telnet session with the </w:t>
      </w:r>
      <w:r w:rsidRPr="007553D8">
        <w:rPr>
          <w:b/>
        </w:rPr>
        <w:t>exit</w:t>
      </w:r>
      <w:r w:rsidRPr="009E56ED">
        <w:t xml:space="preserve"> command</w:t>
      </w:r>
      <w:r>
        <w:t>,</w:t>
      </w:r>
      <w:r w:rsidRPr="009E56ED">
        <w:t xml:space="preserve"> and </w:t>
      </w:r>
      <w:r>
        <w:t>T</w:t>
      </w:r>
      <w:r w:rsidR="007553D8">
        <w:t>elnet to R3 again.</w:t>
      </w:r>
    </w:p>
    <w:p w14:paraId="09064C32" w14:textId="77777777" w:rsidR="007553D8" w:rsidRDefault="00231DCA" w:rsidP="008402F2">
      <w:pPr>
        <w:pStyle w:val="SubStepAlpha"/>
      </w:pPr>
      <w:r w:rsidRPr="008402F2">
        <w:t xml:space="preserve">Attempt to log in as </w:t>
      </w:r>
      <w:proofErr w:type="spellStart"/>
      <w:r w:rsidR="00311E21" w:rsidRPr="00232FA7">
        <w:rPr>
          <w:b/>
        </w:rPr>
        <w:t>baduser</w:t>
      </w:r>
      <w:proofErr w:type="spellEnd"/>
      <w:r w:rsidRPr="008402F2">
        <w:t xml:space="preserve"> with any password. Were you</w:t>
      </w:r>
      <w:r w:rsidR="007553D8">
        <w:t xml:space="preserve"> able to login? </w:t>
      </w:r>
      <w:r w:rsidR="00153D9C">
        <w:t>Explain.</w:t>
      </w:r>
    </w:p>
    <w:p w14:paraId="51A5E132" w14:textId="77777777" w:rsidR="007553D8" w:rsidRDefault="007553D8" w:rsidP="007553D8">
      <w:pPr>
        <w:pStyle w:val="BodyTextL50"/>
      </w:pPr>
      <w:r>
        <w:t>____________________________________________________________________________________</w:t>
      </w:r>
    </w:p>
    <w:p w14:paraId="63BD1C7E" w14:textId="77777777" w:rsidR="007553D8" w:rsidRDefault="007553D8" w:rsidP="007553D8">
      <w:pPr>
        <w:pStyle w:val="BodyTextL50"/>
      </w:pPr>
      <w:r>
        <w:t>____________________________________________________________________________________</w:t>
      </w:r>
    </w:p>
    <w:p w14:paraId="68FB0C1A" w14:textId="77777777" w:rsidR="00231DCA" w:rsidRPr="007F418C" w:rsidRDefault="00231DCA" w:rsidP="00231DCA">
      <w:pPr>
        <w:pStyle w:val="TaskHead"/>
      </w:pPr>
      <w:r>
        <w:lastRenderedPageBreak/>
        <w:t xml:space="preserve">Observe AAA </w:t>
      </w:r>
      <w:r w:rsidRPr="00BA5235">
        <w:t xml:space="preserve">Authentication Using </w:t>
      </w:r>
      <w:r>
        <w:t xml:space="preserve">Cisco IOS </w:t>
      </w:r>
      <w:r w:rsidRPr="00BA5235">
        <w:t>Debug</w:t>
      </w:r>
      <w:r w:rsidR="00FA550A">
        <w:t>.</w:t>
      </w:r>
    </w:p>
    <w:p w14:paraId="020C24BB" w14:textId="77777777" w:rsidR="00231DCA" w:rsidRPr="00BA5235" w:rsidRDefault="00231DCA" w:rsidP="00231DCA">
      <w:pPr>
        <w:pStyle w:val="BodyTextL25"/>
      </w:pPr>
      <w:r w:rsidRPr="00BA5235">
        <w:t xml:space="preserve">In this task, you use the </w:t>
      </w:r>
      <w:r w:rsidR="00311E21" w:rsidRPr="00232FA7">
        <w:rPr>
          <w:b/>
        </w:rPr>
        <w:t>debug</w:t>
      </w:r>
      <w:r w:rsidRPr="00BA5235">
        <w:t xml:space="preserve"> command to </w:t>
      </w:r>
      <w:r>
        <w:t xml:space="preserve">observe </w:t>
      </w:r>
      <w:r w:rsidRPr="00BA5235">
        <w:t>successful and unsucc</w:t>
      </w:r>
      <w:r w:rsidR="005E4876">
        <w:t>essful authentication attempts.</w:t>
      </w:r>
    </w:p>
    <w:p w14:paraId="26E9C0E6" w14:textId="77777777" w:rsidR="00231DCA" w:rsidRDefault="00231DCA" w:rsidP="008402F2">
      <w:pPr>
        <w:pStyle w:val="StepHead"/>
      </w:pPr>
      <w:r>
        <w:t>Verify that the system clock and debug time stamps are configured correctly.</w:t>
      </w:r>
    </w:p>
    <w:p w14:paraId="7099FC6A" w14:textId="77777777" w:rsidR="00231DCA" w:rsidRPr="00F842AB" w:rsidRDefault="00231DCA" w:rsidP="008402F2">
      <w:pPr>
        <w:pStyle w:val="SubStepAlpha"/>
      </w:pPr>
      <w:r w:rsidRPr="00F842AB">
        <w:t xml:space="preserve">From the R3 user or privileged EXEC mode prompt, use the </w:t>
      </w:r>
      <w:r w:rsidRPr="00231DCA">
        <w:rPr>
          <w:b/>
        </w:rPr>
        <w:t>show clock</w:t>
      </w:r>
      <w:r w:rsidRPr="00F842AB">
        <w:t xml:space="preserve"> command to determine what the current time is for the router. If the time and date are</w:t>
      </w:r>
      <w:r w:rsidRPr="0026278D">
        <w:rPr>
          <w:bCs/>
        </w:rPr>
        <w:t xml:space="preserve"> incorrect, set the time from p</w:t>
      </w:r>
      <w:r w:rsidRPr="00F842AB">
        <w:t xml:space="preserve">rivileged EXEC mode with the command </w:t>
      </w:r>
      <w:r w:rsidRPr="00231DCA">
        <w:rPr>
          <w:b/>
        </w:rPr>
        <w:t>clock set HH:</w:t>
      </w:r>
      <w:proofErr w:type="gramStart"/>
      <w:r w:rsidRPr="00231DCA">
        <w:rPr>
          <w:b/>
        </w:rPr>
        <w:t>MM:SS</w:t>
      </w:r>
      <w:proofErr w:type="gramEnd"/>
      <w:r w:rsidRPr="00231DCA">
        <w:rPr>
          <w:b/>
        </w:rPr>
        <w:t xml:space="preserve"> DD month YYYY</w:t>
      </w:r>
      <w:r w:rsidRPr="00231DCA">
        <w:rPr>
          <w:rFonts w:cs="Arial"/>
          <w:b/>
        </w:rPr>
        <w:t>.</w:t>
      </w:r>
      <w:r w:rsidRPr="00F842AB">
        <w:rPr>
          <w:rFonts w:eastAsia="Arial"/>
        </w:rPr>
        <w:t xml:space="preserve"> An example is provided here for R3.</w:t>
      </w:r>
    </w:p>
    <w:p w14:paraId="5E755C93" w14:textId="77777777" w:rsidR="00231DCA" w:rsidRPr="00BA5235" w:rsidRDefault="00231DCA" w:rsidP="00231DCA">
      <w:pPr>
        <w:pStyle w:val="CMD"/>
      </w:pPr>
      <w:r>
        <w:t xml:space="preserve">R3# </w:t>
      </w:r>
      <w:r w:rsidRPr="00231DCA">
        <w:rPr>
          <w:b/>
        </w:rPr>
        <w:t>clo</w:t>
      </w:r>
      <w:r w:rsidR="00335845">
        <w:rPr>
          <w:b/>
        </w:rPr>
        <w:t>ck set 14:15:00 26 December 2014</w:t>
      </w:r>
    </w:p>
    <w:p w14:paraId="576D6D29" w14:textId="77777777" w:rsidR="00231DCA" w:rsidRPr="00935485" w:rsidRDefault="00231DCA" w:rsidP="008402F2">
      <w:pPr>
        <w:pStyle w:val="SubStepAlpha"/>
      </w:pPr>
      <w:r w:rsidRPr="0026278D">
        <w:t xml:space="preserve">Verify that detailed time-stamp information </w:t>
      </w:r>
      <w:r>
        <w:t>is</w:t>
      </w:r>
      <w:r w:rsidRPr="0026278D">
        <w:t xml:space="preserve"> available for your debug output using the </w:t>
      </w:r>
      <w:r w:rsidRPr="00231DCA">
        <w:rPr>
          <w:b/>
        </w:rPr>
        <w:t>show run</w:t>
      </w:r>
      <w:r w:rsidRPr="0026278D">
        <w:t xml:space="preserve"> command.</w:t>
      </w:r>
      <w:r>
        <w:t xml:space="preserve"> This command displays all lines in the running config that include the text</w:t>
      </w:r>
      <w:r w:rsidR="00311E21" w:rsidRPr="00232FA7">
        <w:rPr>
          <w:rFonts w:cs="Arial"/>
        </w:rPr>
        <w:t xml:space="preserve"> </w:t>
      </w:r>
      <w:r w:rsidRPr="00935485">
        <w:t>“</w:t>
      </w:r>
      <w:r w:rsidRPr="00935485">
        <w:rPr>
          <w:rFonts w:eastAsia="Arial"/>
        </w:rPr>
        <w:t>timestamps”</w:t>
      </w:r>
      <w:r>
        <w:rPr>
          <w:rFonts w:eastAsia="Arial"/>
        </w:rPr>
        <w:t>.</w:t>
      </w:r>
    </w:p>
    <w:p w14:paraId="1C019E1B" w14:textId="77777777" w:rsidR="00231DCA" w:rsidRPr="00231DCA" w:rsidRDefault="00231DCA" w:rsidP="00231DCA">
      <w:pPr>
        <w:pStyle w:val="CMD"/>
        <w:rPr>
          <w:b/>
        </w:rPr>
      </w:pPr>
      <w:r>
        <w:t xml:space="preserve">R3# </w:t>
      </w:r>
      <w:r w:rsidRPr="00231DCA">
        <w:rPr>
          <w:b/>
        </w:rPr>
        <w:t>show run | include timestamps</w:t>
      </w:r>
    </w:p>
    <w:p w14:paraId="051B2DFB" w14:textId="77777777" w:rsidR="00231DCA" w:rsidRDefault="00231DCA" w:rsidP="00335845">
      <w:pPr>
        <w:pStyle w:val="CMDOutput"/>
      </w:pPr>
      <w:r w:rsidRPr="004865F6">
        <w:t xml:space="preserve">service timestamps debug datetime </w:t>
      </w:r>
      <w:proofErr w:type="spellStart"/>
      <w:r w:rsidRPr="004865F6">
        <w:t>msec</w:t>
      </w:r>
      <w:proofErr w:type="spellEnd"/>
    </w:p>
    <w:p w14:paraId="7EBFA430" w14:textId="77777777" w:rsidR="00231DCA" w:rsidRPr="00935485" w:rsidRDefault="00231DCA" w:rsidP="00335845">
      <w:pPr>
        <w:pStyle w:val="CMDOutput"/>
      </w:pPr>
      <w:r w:rsidRPr="00935485">
        <w:t xml:space="preserve">service timestamps log datetime </w:t>
      </w:r>
      <w:proofErr w:type="spellStart"/>
      <w:r w:rsidRPr="00935485">
        <w:t>msec</w:t>
      </w:r>
      <w:proofErr w:type="spellEnd"/>
    </w:p>
    <w:p w14:paraId="190AB383" w14:textId="77777777" w:rsidR="00231DCA" w:rsidRPr="0026278D" w:rsidRDefault="00231DCA" w:rsidP="008402F2">
      <w:pPr>
        <w:pStyle w:val="SubStepAlpha"/>
      </w:pPr>
      <w:r w:rsidRPr="0026278D">
        <w:t xml:space="preserve">If the </w:t>
      </w:r>
      <w:r w:rsidRPr="001535FE">
        <w:rPr>
          <w:b/>
        </w:rPr>
        <w:t>service timestamps debug</w:t>
      </w:r>
      <w:r w:rsidRPr="001535FE">
        <w:t xml:space="preserve"> </w:t>
      </w:r>
      <w:r w:rsidRPr="0026278D">
        <w:t>command is not present, enter it in global config mode.</w:t>
      </w:r>
    </w:p>
    <w:p w14:paraId="4A95559F" w14:textId="77777777" w:rsidR="00231DCA" w:rsidRPr="00BA5235" w:rsidRDefault="00231DCA" w:rsidP="00231DCA">
      <w:pPr>
        <w:pStyle w:val="CMD"/>
      </w:pPr>
      <w:r>
        <w:t>R3</w:t>
      </w:r>
      <w:r w:rsidRPr="00BA5235">
        <w:t>(config</w:t>
      </w:r>
      <w:r>
        <w:t>)</w:t>
      </w:r>
      <w:r w:rsidRPr="00BA5235">
        <w:t>#</w:t>
      </w:r>
      <w:r>
        <w:t xml:space="preserve"> </w:t>
      </w:r>
      <w:r w:rsidRPr="00231DCA">
        <w:rPr>
          <w:b/>
        </w:rPr>
        <w:t xml:space="preserve">service timestamps debug datetime </w:t>
      </w:r>
      <w:proofErr w:type="spellStart"/>
      <w:r w:rsidRPr="00231DCA">
        <w:rPr>
          <w:b/>
        </w:rPr>
        <w:t>msec</w:t>
      </w:r>
      <w:proofErr w:type="spellEnd"/>
    </w:p>
    <w:p w14:paraId="5E0294F8" w14:textId="77777777" w:rsidR="00231DCA" w:rsidRPr="00BA5235" w:rsidRDefault="00231DCA" w:rsidP="00231DCA">
      <w:pPr>
        <w:pStyle w:val="CMD"/>
      </w:pPr>
      <w:r>
        <w:t>R3</w:t>
      </w:r>
      <w:r w:rsidRPr="00BA5235">
        <w:rPr>
          <w:bCs/>
        </w:rPr>
        <w:t>(</w:t>
      </w:r>
      <w:r w:rsidRPr="00BA5235">
        <w:t>config</w:t>
      </w:r>
      <w:r w:rsidRPr="00BA5235">
        <w:rPr>
          <w:bCs/>
        </w:rPr>
        <w:t>)#</w:t>
      </w:r>
      <w:r>
        <w:rPr>
          <w:bCs/>
        </w:rPr>
        <w:t xml:space="preserve"> </w:t>
      </w:r>
      <w:r w:rsidRPr="00231DCA">
        <w:rPr>
          <w:b/>
        </w:rPr>
        <w:t>exit</w:t>
      </w:r>
    </w:p>
    <w:p w14:paraId="2419D0A0" w14:textId="77777777" w:rsidR="00231DCA" w:rsidRPr="00E264EC" w:rsidRDefault="00231DCA" w:rsidP="008402F2">
      <w:pPr>
        <w:pStyle w:val="SubStepAlpha"/>
      </w:pPr>
      <w:r w:rsidRPr="00E264EC">
        <w:t>Save the running configuration to the startup configuration from the privileged EXEC prompt.</w:t>
      </w:r>
    </w:p>
    <w:p w14:paraId="0D655E7F" w14:textId="77777777" w:rsidR="00231DCA" w:rsidRPr="00231DCA" w:rsidRDefault="00231DCA" w:rsidP="001535FE">
      <w:pPr>
        <w:pStyle w:val="CMD"/>
      </w:pPr>
      <w:r w:rsidRPr="001535FE">
        <w:t>R3#</w:t>
      </w:r>
      <w:r>
        <w:rPr>
          <w:rFonts w:ascii="Courier" w:hAnsi="Courier" w:cs="Courier"/>
        </w:rPr>
        <w:t xml:space="preserve"> </w:t>
      </w:r>
      <w:r w:rsidRPr="001535FE">
        <w:rPr>
          <w:b/>
        </w:rPr>
        <w:t>copy running-config startup-config</w:t>
      </w:r>
    </w:p>
    <w:p w14:paraId="04E6F5D9" w14:textId="77777777" w:rsidR="00231DCA" w:rsidRDefault="00231DCA" w:rsidP="008402F2">
      <w:pPr>
        <w:pStyle w:val="StepHead"/>
      </w:pPr>
      <w:r>
        <w:t>Use debug to verify user access.</w:t>
      </w:r>
    </w:p>
    <w:p w14:paraId="2B7232CA" w14:textId="77777777" w:rsidR="00231DCA" w:rsidRPr="004038BE" w:rsidRDefault="00231DCA" w:rsidP="008402F2">
      <w:pPr>
        <w:pStyle w:val="SubStepAlpha"/>
      </w:pPr>
      <w:r w:rsidRPr="004038BE">
        <w:t>Activate debugging for AAA authentication.</w:t>
      </w:r>
    </w:p>
    <w:p w14:paraId="5713489F" w14:textId="77777777" w:rsidR="00231DCA" w:rsidRPr="00231DCA" w:rsidRDefault="00231DCA" w:rsidP="00231DCA">
      <w:pPr>
        <w:pStyle w:val="CMD"/>
        <w:rPr>
          <w:b/>
        </w:rPr>
      </w:pPr>
      <w:r>
        <w:t>R3</w:t>
      </w:r>
      <w:r w:rsidRPr="00BA5235">
        <w:t>#</w:t>
      </w:r>
      <w:r>
        <w:t xml:space="preserve"> </w:t>
      </w:r>
      <w:r w:rsidRPr="00231DCA">
        <w:rPr>
          <w:b/>
        </w:rPr>
        <w:t xml:space="preserve">debug </w:t>
      </w:r>
      <w:proofErr w:type="spellStart"/>
      <w:r w:rsidRPr="00231DCA">
        <w:rPr>
          <w:b/>
        </w:rPr>
        <w:t>aaa</w:t>
      </w:r>
      <w:proofErr w:type="spellEnd"/>
      <w:r w:rsidRPr="00231DCA">
        <w:rPr>
          <w:b/>
        </w:rPr>
        <w:t xml:space="preserve"> authentication</w:t>
      </w:r>
    </w:p>
    <w:p w14:paraId="19D5E26B" w14:textId="77777777" w:rsidR="00231DCA" w:rsidRPr="00BA5235" w:rsidRDefault="00231DCA" w:rsidP="00231DCA">
      <w:pPr>
        <w:pStyle w:val="CMD"/>
      </w:pPr>
      <w:r w:rsidRPr="00C356FF">
        <w:t>AAA Authentication debugging is on</w:t>
      </w:r>
    </w:p>
    <w:p w14:paraId="3D5BD081" w14:textId="77777777" w:rsidR="00231DCA" w:rsidRPr="004038BE" w:rsidRDefault="00231DCA" w:rsidP="008402F2">
      <w:pPr>
        <w:pStyle w:val="SubStepAlpha"/>
      </w:pPr>
      <w:r w:rsidRPr="004038BE">
        <w:t xml:space="preserve">Start a Telnet session from </w:t>
      </w:r>
      <w:r w:rsidR="009573A4">
        <w:t>R2</w:t>
      </w:r>
      <w:r w:rsidRPr="004038BE">
        <w:t xml:space="preserve"> to R3.</w:t>
      </w:r>
    </w:p>
    <w:p w14:paraId="065AB018" w14:textId="77777777" w:rsidR="00231DCA" w:rsidRPr="004038BE" w:rsidRDefault="00231DCA" w:rsidP="008402F2">
      <w:pPr>
        <w:pStyle w:val="SubStepAlpha"/>
      </w:pPr>
      <w:r w:rsidRPr="004038BE">
        <w:t xml:space="preserve">Log in with username </w:t>
      </w:r>
      <w:r w:rsidRPr="00FE2580">
        <w:rPr>
          <w:b/>
        </w:rPr>
        <w:t>Admin01</w:t>
      </w:r>
      <w:r w:rsidRPr="004038BE">
        <w:t xml:space="preserve"> and password </w:t>
      </w:r>
      <w:r w:rsidRPr="00FE2580">
        <w:rPr>
          <w:b/>
        </w:rPr>
        <w:t>Admin01pass</w:t>
      </w:r>
      <w:r w:rsidRPr="004038BE">
        <w:t>. Observe the AAA authentication events in the console session window. Debug messages similar to the following should be displayed.</w:t>
      </w:r>
    </w:p>
    <w:p w14:paraId="60224A48" w14:textId="77777777" w:rsidR="00231DCA" w:rsidRDefault="00231DCA" w:rsidP="00231DCA">
      <w:pPr>
        <w:pStyle w:val="CMD"/>
        <w:rPr>
          <w:lang w:val="pt-BR"/>
        </w:rPr>
      </w:pPr>
      <w:r w:rsidRPr="00C356FF">
        <w:rPr>
          <w:lang w:val="pt-BR"/>
        </w:rPr>
        <w:t>R3#</w:t>
      </w:r>
    </w:p>
    <w:p w14:paraId="1E888386" w14:textId="77777777" w:rsidR="00081904" w:rsidRPr="00081904" w:rsidRDefault="00081904" w:rsidP="0001074C">
      <w:pPr>
        <w:pStyle w:val="CMDOutput"/>
        <w:rPr>
          <w:lang w:val="pt-BR"/>
        </w:rPr>
      </w:pPr>
      <w:r w:rsidRPr="00081904">
        <w:rPr>
          <w:lang w:val="pt-BR"/>
        </w:rPr>
        <w:t xml:space="preserve">Feb 20 08:45:49.383: AAA/BIND(0000000F): Bind i/f  </w:t>
      </w:r>
    </w:p>
    <w:p w14:paraId="762A7D93" w14:textId="77777777" w:rsidR="00081904" w:rsidRPr="00C356FF" w:rsidRDefault="00081904" w:rsidP="0001074C">
      <w:pPr>
        <w:pStyle w:val="CMDOutput"/>
        <w:rPr>
          <w:lang w:val="pt-BR"/>
        </w:rPr>
      </w:pPr>
      <w:r w:rsidRPr="00081904">
        <w:rPr>
          <w:lang w:val="pt-BR"/>
        </w:rPr>
        <w:t>Feb 20 08:45:49.383: AAA/AUTHEN/LOGIN (0000000F): Pick method list 'TELNET_LINES'</w:t>
      </w:r>
    </w:p>
    <w:p w14:paraId="57205EB2" w14:textId="77777777" w:rsidR="00231DCA" w:rsidRPr="004038BE" w:rsidRDefault="00231DCA" w:rsidP="008402F2">
      <w:pPr>
        <w:pStyle w:val="SubStepAlpha"/>
      </w:pPr>
      <w:r w:rsidRPr="004038BE">
        <w:t xml:space="preserve">From the Telnet window, enter privileged EXEC mode. Use the enable secret password of </w:t>
      </w:r>
      <w:r w:rsidRPr="00FE2580">
        <w:rPr>
          <w:b/>
        </w:rPr>
        <w:t>cisco12345</w:t>
      </w:r>
      <w:r w:rsidRPr="004038BE">
        <w:t>. Debug messages similar to the following should be displayed. In the third entry, note the username (Admin01), virtual port number (tty1</w:t>
      </w:r>
      <w:r w:rsidR="009573A4">
        <w:t>32</w:t>
      </w:r>
      <w:r w:rsidRPr="004038BE">
        <w:t>), and remote Telnet client address (</w:t>
      </w:r>
      <w:r w:rsidR="009573A4">
        <w:t>10.2.2.2</w:t>
      </w:r>
      <w:r w:rsidRPr="004038BE">
        <w:t>). Also note that the last status entry is “PASS.”</w:t>
      </w:r>
    </w:p>
    <w:p w14:paraId="0FDDBAE5" w14:textId="77777777" w:rsidR="00615541" w:rsidRDefault="00231DCA" w:rsidP="00232FA7">
      <w:pPr>
        <w:pStyle w:val="CMDOutput"/>
      </w:pPr>
      <w:r>
        <w:t>R3#</w:t>
      </w:r>
    </w:p>
    <w:p w14:paraId="485789B4" w14:textId="77777777" w:rsidR="00081904" w:rsidRDefault="00081904" w:rsidP="00081904">
      <w:pPr>
        <w:pStyle w:val="CMDOutput"/>
      </w:pPr>
      <w:r>
        <w:t xml:space="preserve">Feb 20 08:46:43.223: AAA: parse name=tty132 </w:t>
      </w:r>
      <w:proofErr w:type="spellStart"/>
      <w:r>
        <w:t>idb</w:t>
      </w:r>
      <w:proofErr w:type="spellEnd"/>
      <w:r>
        <w:t xml:space="preserve"> type=-1 </w:t>
      </w:r>
      <w:proofErr w:type="spellStart"/>
      <w:r>
        <w:t>tty</w:t>
      </w:r>
      <w:proofErr w:type="spellEnd"/>
      <w:r>
        <w:t>=-1</w:t>
      </w:r>
    </w:p>
    <w:p w14:paraId="614AA62A" w14:textId="77777777" w:rsidR="00081904" w:rsidRDefault="00081904" w:rsidP="00081904">
      <w:pPr>
        <w:pStyle w:val="CMDOutput"/>
      </w:pPr>
      <w:r>
        <w:t>Feb 20 08:46:43.223: AAA: name=tty132 flags=0x11 type=5 shelf=0 slot=0 adapter=0 port=132 channel=0</w:t>
      </w:r>
    </w:p>
    <w:p w14:paraId="07D5890E" w14:textId="77777777" w:rsidR="00081904" w:rsidRDefault="00081904" w:rsidP="00081904">
      <w:pPr>
        <w:pStyle w:val="CMDOutput"/>
      </w:pPr>
      <w:r w:rsidRPr="0001074C">
        <w:rPr>
          <w:highlight w:val="yellow"/>
        </w:rPr>
        <w:t xml:space="preserve">Feb 20 08:46:43.223: AAA/MEMORY: </w:t>
      </w:r>
      <w:proofErr w:type="spellStart"/>
      <w:r w:rsidRPr="0001074C">
        <w:rPr>
          <w:highlight w:val="yellow"/>
        </w:rPr>
        <w:t>create_user</w:t>
      </w:r>
      <w:proofErr w:type="spellEnd"/>
      <w:r w:rsidRPr="0001074C">
        <w:rPr>
          <w:highlight w:val="yellow"/>
        </w:rPr>
        <w:t xml:space="preserve"> (0x32716AC8) user='Admin01' </w:t>
      </w:r>
      <w:proofErr w:type="spellStart"/>
      <w:r w:rsidRPr="0001074C">
        <w:rPr>
          <w:highlight w:val="yellow"/>
        </w:rPr>
        <w:t>ruser</w:t>
      </w:r>
      <w:proofErr w:type="spellEnd"/>
      <w:r w:rsidRPr="0001074C">
        <w:rPr>
          <w:highlight w:val="yellow"/>
        </w:rPr>
        <w:t xml:space="preserve">='NULL' ds0=0 port='tty132' </w:t>
      </w:r>
      <w:proofErr w:type="spellStart"/>
      <w:r w:rsidRPr="0001074C">
        <w:rPr>
          <w:highlight w:val="yellow"/>
        </w:rPr>
        <w:t>rem_addr</w:t>
      </w:r>
      <w:proofErr w:type="spellEnd"/>
      <w:r w:rsidRPr="0001074C">
        <w:rPr>
          <w:highlight w:val="yellow"/>
        </w:rPr>
        <w:t xml:space="preserve">='10.2.2.2' </w:t>
      </w:r>
      <w:proofErr w:type="spellStart"/>
      <w:r w:rsidRPr="0001074C">
        <w:rPr>
          <w:highlight w:val="yellow"/>
        </w:rPr>
        <w:t>authen_type</w:t>
      </w:r>
      <w:proofErr w:type="spellEnd"/>
      <w:r w:rsidRPr="0001074C">
        <w:rPr>
          <w:highlight w:val="yellow"/>
        </w:rPr>
        <w:t xml:space="preserve">=ASCII service=ENABLE </w:t>
      </w:r>
      <w:proofErr w:type="spellStart"/>
      <w:r w:rsidRPr="0001074C">
        <w:rPr>
          <w:highlight w:val="yellow"/>
        </w:rPr>
        <w:t>priv</w:t>
      </w:r>
      <w:proofErr w:type="spellEnd"/>
      <w:r w:rsidRPr="0001074C">
        <w:rPr>
          <w:highlight w:val="yellow"/>
        </w:rPr>
        <w:t xml:space="preserve">=15 </w:t>
      </w:r>
      <w:proofErr w:type="spellStart"/>
      <w:r w:rsidRPr="0001074C">
        <w:rPr>
          <w:highlight w:val="yellow"/>
        </w:rPr>
        <w:t>initial_task_id</w:t>
      </w:r>
      <w:proofErr w:type="spellEnd"/>
      <w:r w:rsidRPr="0001074C">
        <w:rPr>
          <w:highlight w:val="yellow"/>
        </w:rPr>
        <w:t xml:space="preserve">='0', </w:t>
      </w:r>
      <w:proofErr w:type="spellStart"/>
      <w:r w:rsidRPr="0001074C">
        <w:rPr>
          <w:highlight w:val="yellow"/>
        </w:rPr>
        <w:t>vrf</w:t>
      </w:r>
      <w:proofErr w:type="spellEnd"/>
      <w:r w:rsidRPr="0001074C">
        <w:rPr>
          <w:highlight w:val="yellow"/>
        </w:rPr>
        <w:t>= (id=0)</w:t>
      </w:r>
    </w:p>
    <w:p w14:paraId="25F791DD" w14:textId="77777777" w:rsidR="00081904" w:rsidRDefault="00081904" w:rsidP="00081904">
      <w:pPr>
        <w:pStyle w:val="CMDOutput"/>
      </w:pPr>
      <w:r>
        <w:t>Feb 20 08:46:43.223: AAA/AUTHEN/START (2655524682): port='tty132' list='' action=LOGIN service=ENABLE</w:t>
      </w:r>
    </w:p>
    <w:p w14:paraId="25A39278" w14:textId="77777777" w:rsidR="00081904" w:rsidRDefault="00081904" w:rsidP="00081904">
      <w:pPr>
        <w:pStyle w:val="CMDOutput"/>
      </w:pPr>
      <w:r>
        <w:t>Feb 20 08:46:43.223: AAA/AUTHEN/START (2</w:t>
      </w:r>
    </w:p>
    <w:p w14:paraId="0F36CE81" w14:textId="77777777" w:rsidR="00081904" w:rsidRDefault="00081904" w:rsidP="00081904">
      <w:pPr>
        <w:pStyle w:val="CMDOutput"/>
      </w:pPr>
      <w:r>
        <w:t xml:space="preserve">R3#655524682): non-console </w:t>
      </w:r>
      <w:proofErr w:type="gramStart"/>
      <w:r>
        <w:t>enable</w:t>
      </w:r>
      <w:proofErr w:type="gramEnd"/>
      <w:r>
        <w:t xml:space="preserve"> - default to enable password</w:t>
      </w:r>
    </w:p>
    <w:p w14:paraId="449CD439" w14:textId="77777777" w:rsidR="00081904" w:rsidRDefault="00081904" w:rsidP="00081904">
      <w:pPr>
        <w:pStyle w:val="CMDOutput"/>
      </w:pPr>
      <w:r>
        <w:t>Feb 20 08:46:43.223: AAA/AUTHEN/START (2655524682): Method=ENABLE</w:t>
      </w:r>
    </w:p>
    <w:p w14:paraId="4F8672BC" w14:textId="77777777" w:rsidR="00081904" w:rsidRDefault="00081904" w:rsidP="00081904">
      <w:pPr>
        <w:pStyle w:val="CMDOutput"/>
      </w:pPr>
      <w:r>
        <w:lastRenderedPageBreak/>
        <w:t>Feb 20 08:46:43.223: AAA/AUTHEN (2655524682): status = GETPASS</w:t>
      </w:r>
    </w:p>
    <w:p w14:paraId="73EC82F1" w14:textId="77777777" w:rsidR="00081904" w:rsidRDefault="00081904" w:rsidP="00081904">
      <w:pPr>
        <w:pStyle w:val="CMDOutput"/>
      </w:pPr>
      <w:r>
        <w:t>R3#</w:t>
      </w:r>
    </w:p>
    <w:p w14:paraId="53683FED" w14:textId="77777777" w:rsidR="00081904" w:rsidRDefault="00081904" w:rsidP="00081904">
      <w:pPr>
        <w:pStyle w:val="CMDOutput"/>
      </w:pPr>
      <w:r>
        <w:t xml:space="preserve">Feb 20 08:46:46.315: AAA/AUTHEN/CONT (2655524682): </w:t>
      </w:r>
      <w:proofErr w:type="spellStart"/>
      <w:r>
        <w:t>continue_login</w:t>
      </w:r>
      <w:proofErr w:type="spellEnd"/>
      <w:r>
        <w:t xml:space="preserve"> (user='(</w:t>
      </w:r>
      <w:proofErr w:type="spellStart"/>
      <w:r>
        <w:t>undef</w:t>
      </w:r>
      <w:proofErr w:type="spellEnd"/>
      <w:r>
        <w:t>)')</w:t>
      </w:r>
    </w:p>
    <w:p w14:paraId="616941FC" w14:textId="77777777" w:rsidR="00081904" w:rsidRDefault="00081904" w:rsidP="00081904">
      <w:pPr>
        <w:pStyle w:val="CMDOutput"/>
      </w:pPr>
      <w:r>
        <w:t>Feb 20 08:46:46.315: AAA/AUTHEN (2655524682): status = GETPASS</w:t>
      </w:r>
    </w:p>
    <w:p w14:paraId="1E15470D" w14:textId="77777777" w:rsidR="00081904" w:rsidRDefault="00081904" w:rsidP="00081904">
      <w:pPr>
        <w:pStyle w:val="CMDOutput"/>
      </w:pPr>
      <w:r>
        <w:t>Feb 20 08:46:46.315: AAA/AUTHEN/CONT (2655524682): Method=ENABLE</w:t>
      </w:r>
    </w:p>
    <w:p w14:paraId="315383C8" w14:textId="77777777" w:rsidR="00081904" w:rsidRDefault="00081904" w:rsidP="00081904">
      <w:pPr>
        <w:pStyle w:val="CMDOutput"/>
      </w:pPr>
      <w:r>
        <w:t>Feb 20 08:46:46.543: AAA/AUTHEN (2655524682): status = PASS</w:t>
      </w:r>
    </w:p>
    <w:p w14:paraId="6BF36320" w14:textId="77777777" w:rsidR="00231DCA" w:rsidRPr="004038BE" w:rsidRDefault="00231DCA" w:rsidP="008402F2">
      <w:pPr>
        <w:pStyle w:val="SubStepAlpha"/>
      </w:pPr>
      <w:r w:rsidRPr="004038BE">
        <w:t xml:space="preserve">From the Telnet window, exit privileged EXEC mode using the </w:t>
      </w:r>
      <w:r w:rsidRPr="00231DCA">
        <w:rPr>
          <w:rFonts w:cs="Courier New"/>
          <w:b/>
        </w:rPr>
        <w:t>disable</w:t>
      </w:r>
      <w:r w:rsidRPr="004038BE">
        <w:t xml:space="preserve"> command. Try to enter privileged EXEC mode again, but use a bad password this time. Observe the debug output on R3, noting that the status is “FAIL” this time.</w:t>
      </w:r>
    </w:p>
    <w:p w14:paraId="732EA9CC" w14:textId="77777777" w:rsidR="009308AA" w:rsidRDefault="009308AA" w:rsidP="009308AA">
      <w:pPr>
        <w:pStyle w:val="CMDOutput"/>
        <w:rPr>
          <w:noProof/>
        </w:rPr>
      </w:pPr>
      <w:r>
        <w:rPr>
          <w:noProof/>
        </w:rPr>
        <w:t>Feb 20 08:47:36.127: AAA/AUTHEN (4254493175): status = GETPASS</w:t>
      </w:r>
    </w:p>
    <w:p w14:paraId="6034FBF5" w14:textId="77777777" w:rsidR="009308AA" w:rsidRDefault="009308AA" w:rsidP="009308AA">
      <w:pPr>
        <w:pStyle w:val="CMDOutput"/>
        <w:rPr>
          <w:noProof/>
        </w:rPr>
      </w:pPr>
      <w:r>
        <w:rPr>
          <w:noProof/>
        </w:rPr>
        <w:t>Feb 20 08:47:36.127: AAA/AUTHEN/CONT (4254493175): Method=ENABLE</w:t>
      </w:r>
    </w:p>
    <w:p w14:paraId="6BB2C1CA" w14:textId="77777777" w:rsidR="009308AA" w:rsidRDefault="009308AA" w:rsidP="009308AA">
      <w:pPr>
        <w:pStyle w:val="CMDOutput"/>
        <w:rPr>
          <w:noProof/>
        </w:rPr>
      </w:pPr>
      <w:r>
        <w:rPr>
          <w:noProof/>
        </w:rPr>
        <w:t>Feb 20 08:47:36.355: AAA/AUTHEN(4254493175): password incorrect</w:t>
      </w:r>
    </w:p>
    <w:p w14:paraId="43C14FC7" w14:textId="77777777" w:rsidR="009308AA" w:rsidRDefault="009308AA" w:rsidP="009308AA">
      <w:pPr>
        <w:pStyle w:val="CMDOutput"/>
        <w:rPr>
          <w:noProof/>
        </w:rPr>
      </w:pPr>
      <w:r>
        <w:rPr>
          <w:noProof/>
        </w:rPr>
        <w:t>Feb 20 08:47:36.355: AAA/AUTHEN (4254493175): status = FAIL</w:t>
      </w:r>
    </w:p>
    <w:p w14:paraId="6A1E669F" w14:textId="77777777" w:rsidR="009308AA" w:rsidRDefault="009308AA" w:rsidP="009308AA">
      <w:pPr>
        <w:pStyle w:val="CMDOutput"/>
        <w:rPr>
          <w:noProof/>
        </w:rPr>
      </w:pPr>
      <w:r>
        <w:rPr>
          <w:noProof/>
        </w:rPr>
        <w:t>Feb 20 08:47:36.355: AAA/MEMORY: free_user (0x32148CE4) user='NULL' ruser='NULL' port='tty132' rem_addr='10.2.2.2' authen_type=ASCII service=ENABLE priv=15 vrf= (id=0)</w:t>
      </w:r>
    </w:p>
    <w:p w14:paraId="2B53E018" w14:textId="77777777" w:rsidR="009308AA" w:rsidRDefault="009308AA" w:rsidP="0001074C">
      <w:pPr>
        <w:pStyle w:val="CMDOutput"/>
      </w:pPr>
      <w:r>
        <w:rPr>
          <w:noProof/>
        </w:rPr>
        <w:t>R3#</w:t>
      </w:r>
    </w:p>
    <w:p w14:paraId="4BC8B5A3" w14:textId="77777777" w:rsidR="00231DCA" w:rsidRPr="004038BE" w:rsidRDefault="00231DCA" w:rsidP="008402F2">
      <w:pPr>
        <w:pStyle w:val="SubStepAlpha"/>
      </w:pPr>
      <w:r w:rsidRPr="004038BE">
        <w:t xml:space="preserve">From the Telnet window, exit the Telnet session to the router. Then try to open a Telnet session to the router again, but this time try to log in with the username </w:t>
      </w:r>
      <w:r w:rsidRPr="00FE2580">
        <w:rPr>
          <w:b/>
        </w:rPr>
        <w:t>Admin01</w:t>
      </w:r>
      <w:r w:rsidRPr="004038BE">
        <w:t xml:space="preserve"> and a bad password. From the console window, the debug output should look similar to the following. </w:t>
      </w:r>
    </w:p>
    <w:p w14:paraId="6DECFB8A" w14:textId="77777777" w:rsidR="00231DCA" w:rsidRPr="00E3690A" w:rsidRDefault="00081904" w:rsidP="0001074C">
      <w:pPr>
        <w:pStyle w:val="CMDOutput"/>
      </w:pPr>
      <w:r w:rsidRPr="00081904">
        <w:t xml:space="preserve">Feb 20 08:48:17.887: AAA/AUTHEN/LOGIN (00000010): Pick method list 'TELNET_LINES' </w:t>
      </w:r>
    </w:p>
    <w:p w14:paraId="377AC85B" w14:textId="77777777" w:rsidR="001535FE" w:rsidRDefault="00231DCA" w:rsidP="00231DCA">
      <w:pPr>
        <w:pStyle w:val="BodyTextL50"/>
      </w:pPr>
      <w:r w:rsidRPr="0026278D">
        <w:t>What message was displayed on the Telnet client s</w:t>
      </w:r>
      <w:r w:rsidR="001535FE">
        <w:t>creen?</w:t>
      </w:r>
    </w:p>
    <w:p w14:paraId="7C652232" w14:textId="77777777" w:rsidR="001535FE" w:rsidRDefault="001535FE" w:rsidP="001535FE">
      <w:pPr>
        <w:pStyle w:val="BodyTextL50"/>
      </w:pPr>
      <w:r>
        <w:t>____________________________________________________________________________________</w:t>
      </w:r>
    </w:p>
    <w:p w14:paraId="4EDDE1E2" w14:textId="77777777" w:rsidR="001535FE" w:rsidRDefault="001535FE" w:rsidP="001535FE">
      <w:pPr>
        <w:pStyle w:val="BodyTextL50"/>
      </w:pPr>
      <w:r>
        <w:t>____________________________________________________________________________________</w:t>
      </w:r>
    </w:p>
    <w:p w14:paraId="312F6F8C" w14:textId="77777777" w:rsidR="00231DCA" w:rsidRPr="004038BE" w:rsidRDefault="00231DCA" w:rsidP="008402F2">
      <w:pPr>
        <w:pStyle w:val="SubStepAlpha"/>
      </w:pPr>
      <w:r w:rsidRPr="004038BE">
        <w:t xml:space="preserve">Turn off all debugging using the </w:t>
      </w:r>
      <w:proofErr w:type="spellStart"/>
      <w:r w:rsidRPr="00231DCA">
        <w:rPr>
          <w:rFonts w:cs="Courier New"/>
          <w:b/>
        </w:rPr>
        <w:t>undebug</w:t>
      </w:r>
      <w:proofErr w:type="spellEnd"/>
      <w:r w:rsidRPr="00231DCA">
        <w:rPr>
          <w:rFonts w:cs="Courier New"/>
          <w:b/>
        </w:rPr>
        <w:t xml:space="preserve"> all</w:t>
      </w:r>
      <w:r w:rsidR="00311E21" w:rsidRPr="00232FA7">
        <w:t xml:space="preserve"> </w:t>
      </w:r>
      <w:r w:rsidRPr="004038BE">
        <w:t>command at the privileged EXEC prompt.</w:t>
      </w:r>
    </w:p>
    <w:p w14:paraId="03D71C8A" w14:textId="77777777" w:rsidR="00231DCA" w:rsidRPr="001535FE" w:rsidRDefault="00231DCA" w:rsidP="00231DCA">
      <w:pPr>
        <w:pStyle w:val="PartHead"/>
        <w:rPr>
          <w:highlight w:val="cyan"/>
        </w:rPr>
      </w:pPr>
      <w:r w:rsidRPr="001535FE">
        <w:rPr>
          <w:highlight w:val="cyan"/>
        </w:rPr>
        <w:t>Configure Centralized Auth</w:t>
      </w:r>
      <w:r w:rsidR="001535FE">
        <w:rPr>
          <w:highlight w:val="cyan"/>
        </w:rPr>
        <w:t>entication Using AAA and RADIUS</w:t>
      </w:r>
    </w:p>
    <w:p w14:paraId="6E6E82F7" w14:textId="77777777" w:rsidR="00231DCA" w:rsidRDefault="00231DCA" w:rsidP="00231DCA">
      <w:pPr>
        <w:pStyle w:val="BodyTextL25"/>
      </w:pPr>
      <w:r w:rsidRPr="00987256">
        <w:t>In Part 4 of the lab</w:t>
      </w:r>
      <w:r>
        <w:t>,</w:t>
      </w:r>
      <w:r w:rsidRPr="00987256">
        <w:t xml:space="preserve"> you install RADIUS server </w:t>
      </w:r>
      <w:r>
        <w:t xml:space="preserve">software </w:t>
      </w:r>
      <w:r w:rsidRPr="00987256">
        <w:t xml:space="preserve">on </w:t>
      </w:r>
      <w:r>
        <w:t xml:space="preserve">PC-A. You then </w:t>
      </w:r>
      <w:r w:rsidRPr="00987256">
        <w:t xml:space="preserve">configure </w:t>
      </w:r>
      <w:r>
        <w:t xml:space="preserve">R1 to </w:t>
      </w:r>
      <w:r w:rsidRPr="00987256">
        <w:t xml:space="preserve">access </w:t>
      </w:r>
      <w:r>
        <w:t xml:space="preserve">the external RADIUS server </w:t>
      </w:r>
      <w:r w:rsidRPr="00987256">
        <w:t xml:space="preserve">for user authentication. The </w:t>
      </w:r>
      <w:r>
        <w:t>f</w:t>
      </w:r>
      <w:r w:rsidRPr="00987256">
        <w:t xml:space="preserve">reeware </w:t>
      </w:r>
      <w:r>
        <w:t xml:space="preserve">server </w:t>
      </w:r>
      <w:proofErr w:type="spellStart"/>
      <w:r w:rsidRPr="00987256">
        <w:t>WinR</w:t>
      </w:r>
      <w:r>
        <w:t>adius</w:t>
      </w:r>
      <w:proofErr w:type="spellEnd"/>
      <w:r w:rsidRPr="00987256">
        <w:t xml:space="preserve"> is used for this section of the </w:t>
      </w:r>
      <w:r>
        <w:t>l</w:t>
      </w:r>
      <w:r w:rsidRPr="00987256">
        <w:t>ab.</w:t>
      </w:r>
    </w:p>
    <w:p w14:paraId="20A33DB6" w14:textId="77777777" w:rsidR="00231DCA" w:rsidRDefault="00231DCA" w:rsidP="00231DCA">
      <w:pPr>
        <w:pStyle w:val="TaskHead"/>
      </w:pPr>
      <w:r w:rsidRPr="00B81392">
        <w:t xml:space="preserve">Restore R1 to </w:t>
      </w:r>
      <w:r w:rsidR="00D673E6">
        <w:t>the</w:t>
      </w:r>
      <w:r w:rsidRPr="00B81392">
        <w:t xml:space="preserve"> </w:t>
      </w:r>
      <w:r>
        <w:t>B</w:t>
      </w:r>
      <w:r w:rsidRPr="00B81392">
        <w:t xml:space="preserve">asic </w:t>
      </w:r>
      <w:r w:rsidR="00D673E6">
        <w:t>Configuration</w:t>
      </w:r>
      <w:r w:rsidR="00FA550A">
        <w:t>.</w:t>
      </w:r>
    </w:p>
    <w:p w14:paraId="31832BE3" w14:textId="77777777" w:rsidR="00231DCA" w:rsidRPr="005003B5" w:rsidRDefault="00231DCA" w:rsidP="00231DCA">
      <w:pPr>
        <w:pStyle w:val="BodyTextL25"/>
      </w:pPr>
      <w:r w:rsidRPr="005003B5">
        <w:t xml:space="preserve">To avoid confusion as to what was already entered </w:t>
      </w:r>
      <w:r w:rsidR="00C24829">
        <w:t>in</w:t>
      </w:r>
      <w:r w:rsidRPr="005003B5">
        <w:t xml:space="preserve"> </w:t>
      </w:r>
      <w:r>
        <w:t>the AAA RADIUS configuration</w:t>
      </w:r>
      <w:r w:rsidRPr="005003B5">
        <w:t>, start by restoring router R</w:t>
      </w:r>
      <w:r>
        <w:t>1</w:t>
      </w:r>
      <w:r w:rsidRPr="005003B5">
        <w:t xml:space="preserve"> to its basic configuration</w:t>
      </w:r>
      <w:r>
        <w:t xml:space="preserve"> as performed in Parts 1 and 2 of this </w:t>
      </w:r>
      <w:proofErr w:type="gramStart"/>
      <w:r>
        <w:t>lab</w:t>
      </w:r>
      <w:proofErr w:type="gramEnd"/>
      <w:r>
        <w:t>.</w:t>
      </w:r>
    </w:p>
    <w:p w14:paraId="103762DC" w14:textId="77777777" w:rsidR="00231DCA" w:rsidRDefault="00506F56" w:rsidP="008402F2">
      <w:pPr>
        <w:pStyle w:val="StepHead"/>
      </w:pPr>
      <w:r>
        <w:t>Reload and restore saved configuration on R1</w:t>
      </w:r>
      <w:r w:rsidR="00231DCA">
        <w:t>.</w:t>
      </w:r>
    </w:p>
    <w:p w14:paraId="37D838A9" w14:textId="77777777" w:rsidR="00615541" w:rsidRDefault="008A1194" w:rsidP="00232FA7">
      <w:pPr>
        <w:pStyle w:val="BodyTextL25"/>
      </w:pPr>
      <w:r>
        <w:t>In this step, restore the router back to the basic configuration saved in Parts 1 and 2.</w:t>
      </w:r>
    </w:p>
    <w:p w14:paraId="7D0281B5" w14:textId="77777777" w:rsidR="00231DCA" w:rsidRPr="0090432D" w:rsidRDefault="00231DCA" w:rsidP="008402F2">
      <w:pPr>
        <w:pStyle w:val="SubStepAlpha"/>
      </w:pPr>
      <w:r w:rsidRPr="0090432D">
        <w:t>Connect to the R1 console</w:t>
      </w:r>
      <w:r>
        <w:t>,</w:t>
      </w:r>
      <w:r w:rsidRPr="0090432D">
        <w:t xml:space="preserve"> and log</w:t>
      </w:r>
      <w:r>
        <w:t xml:space="preserve"> </w:t>
      </w:r>
      <w:r w:rsidRPr="0090432D">
        <w:t xml:space="preserve">in with the username </w:t>
      </w:r>
      <w:r w:rsidR="00482D50">
        <w:rPr>
          <w:b/>
          <w:bCs/>
        </w:rPr>
        <w:t>user01</w:t>
      </w:r>
      <w:r w:rsidR="00482D50" w:rsidRPr="00E03985">
        <w:t xml:space="preserve"> </w:t>
      </w:r>
      <w:r w:rsidRPr="00482D50">
        <w:rPr>
          <w:bCs/>
        </w:rPr>
        <w:t>and</w:t>
      </w:r>
      <w:r w:rsidRPr="00E03985">
        <w:t xml:space="preserve"> </w:t>
      </w:r>
      <w:r w:rsidRPr="0090432D">
        <w:rPr>
          <w:bCs/>
        </w:rPr>
        <w:t xml:space="preserve">password </w:t>
      </w:r>
      <w:r w:rsidR="00482D50">
        <w:rPr>
          <w:b/>
        </w:rPr>
        <w:t>user</w:t>
      </w:r>
      <w:r w:rsidR="00482D50" w:rsidRPr="00FE2580">
        <w:rPr>
          <w:b/>
        </w:rPr>
        <w:t>01pass</w:t>
      </w:r>
      <w:r w:rsidRPr="0090432D">
        <w:t>.</w:t>
      </w:r>
    </w:p>
    <w:p w14:paraId="6437068C" w14:textId="77777777" w:rsidR="00231DCA" w:rsidRPr="0090432D" w:rsidRDefault="00231DCA" w:rsidP="008402F2">
      <w:pPr>
        <w:pStyle w:val="SubStepAlpha"/>
      </w:pPr>
      <w:r w:rsidRPr="0090432D">
        <w:t xml:space="preserve">Enter privileged EXEC mode with the password </w:t>
      </w:r>
      <w:r w:rsidRPr="00FE2580">
        <w:rPr>
          <w:b/>
        </w:rPr>
        <w:t>cisco12345</w:t>
      </w:r>
      <w:r w:rsidRPr="0090432D">
        <w:t>.</w:t>
      </w:r>
    </w:p>
    <w:p w14:paraId="2E030433" w14:textId="77777777" w:rsidR="000E1AA4" w:rsidRDefault="000E1AA4" w:rsidP="000E1AA4">
      <w:pPr>
        <w:pStyle w:val="SubStepAlpha"/>
      </w:pPr>
      <w:r>
        <w:t>Reload the router</w:t>
      </w:r>
      <w:r w:rsidR="00615541">
        <w:t xml:space="preserve"> and enter </w:t>
      </w:r>
      <w:r w:rsidR="00615541">
        <w:rPr>
          <w:b/>
        </w:rPr>
        <w:t>no</w:t>
      </w:r>
      <w:r w:rsidR="00615541">
        <w:t xml:space="preserve"> when prompted to save the configuration</w:t>
      </w:r>
      <w:r w:rsidR="00506F56">
        <w:t>.</w:t>
      </w:r>
    </w:p>
    <w:p w14:paraId="44C4DC1D" w14:textId="77777777" w:rsidR="000E1AA4" w:rsidRDefault="000E1AA4" w:rsidP="000E1AA4">
      <w:pPr>
        <w:pStyle w:val="CMD"/>
      </w:pPr>
      <w:r>
        <w:t>R</w:t>
      </w:r>
      <w:r w:rsidR="008A1194">
        <w:t>1</w:t>
      </w:r>
      <w:r>
        <w:t xml:space="preserve"># </w:t>
      </w:r>
      <w:r w:rsidRPr="000E1AA4">
        <w:rPr>
          <w:b/>
        </w:rPr>
        <w:t>reload</w:t>
      </w:r>
    </w:p>
    <w:p w14:paraId="4F3D183B" w14:textId="77777777" w:rsidR="000E1AA4" w:rsidRDefault="000E1AA4" w:rsidP="000E1AA4">
      <w:pPr>
        <w:pStyle w:val="CMD"/>
      </w:pPr>
    </w:p>
    <w:p w14:paraId="75D76526" w14:textId="77777777" w:rsidR="000E1AA4" w:rsidRDefault="000E1AA4" w:rsidP="000E1AA4">
      <w:pPr>
        <w:pStyle w:val="CMD"/>
      </w:pPr>
      <w:r>
        <w:t xml:space="preserve">System configuration has been modified. Save? [yes/no]: </w:t>
      </w:r>
      <w:r w:rsidR="00311E21" w:rsidRPr="00232FA7">
        <w:rPr>
          <w:b/>
        </w:rPr>
        <w:t>no</w:t>
      </w:r>
    </w:p>
    <w:p w14:paraId="63505B36" w14:textId="77777777" w:rsidR="00506F56" w:rsidRDefault="000E1AA4" w:rsidP="00232FA7">
      <w:pPr>
        <w:pStyle w:val="CMD"/>
      </w:pPr>
      <w:r>
        <w:t>Proceed with reload? [confirm]</w:t>
      </w:r>
    </w:p>
    <w:p w14:paraId="1CC822ED" w14:textId="77777777" w:rsidR="00231DCA" w:rsidRDefault="00506F56">
      <w:pPr>
        <w:pStyle w:val="StepHead"/>
      </w:pPr>
      <w:r>
        <w:lastRenderedPageBreak/>
        <w:t>Verify connectivity.</w:t>
      </w:r>
    </w:p>
    <w:p w14:paraId="44F09EB0" w14:textId="77777777" w:rsidR="00231DCA" w:rsidRPr="0090432D" w:rsidRDefault="00231DCA" w:rsidP="008402F2">
      <w:pPr>
        <w:pStyle w:val="SubStepAlpha"/>
      </w:pPr>
      <w:r w:rsidRPr="0090432D">
        <w:t>Test connectivity by pinging from host PC-A to PC-C. If the pings are not successful, troubleshoot the router and PC configurations until they are.</w:t>
      </w:r>
    </w:p>
    <w:p w14:paraId="5E048F71" w14:textId="77777777" w:rsidR="00231DCA" w:rsidRPr="0090432D" w:rsidRDefault="00231DCA" w:rsidP="005D506C">
      <w:pPr>
        <w:pStyle w:val="SubStepAlpha"/>
      </w:pPr>
      <w:r w:rsidRPr="0090432D">
        <w:t>If you are logged out of the console, log</w:t>
      </w:r>
      <w:r>
        <w:t xml:space="preserve"> </w:t>
      </w:r>
      <w:r w:rsidRPr="0090432D">
        <w:t xml:space="preserve">in again as </w:t>
      </w:r>
      <w:r w:rsidRPr="00FE2580">
        <w:rPr>
          <w:b/>
        </w:rPr>
        <w:t>user01</w:t>
      </w:r>
      <w:r w:rsidRPr="0090432D">
        <w:t xml:space="preserve"> </w:t>
      </w:r>
      <w:r>
        <w:t xml:space="preserve">with </w:t>
      </w:r>
      <w:r w:rsidRPr="0090432D">
        <w:t xml:space="preserve">password </w:t>
      </w:r>
      <w:r w:rsidRPr="00FE2580">
        <w:rPr>
          <w:b/>
        </w:rPr>
        <w:t>user01pass</w:t>
      </w:r>
      <w:r>
        <w:t>,</w:t>
      </w:r>
      <w:r w:rsidRPr="0090432D">
        <w:t xml:space="preserve"> and access p</w:t>
      </w:r>
      <w:r w:rsidRPr="0009147A">
        <w:t xml:space="preserve">rivileged EXEC mode with the password </w:t>
      </w:r>
      <w:r w:rsidR="00311E21" w:rsidRPr="00232FA7">
        <w:rPr>
          <w:b/>
        </w:rPr>
        <w:t>cisco12345</w:t>
      </w:r>
      <w:r w:rsidRPr="0009147A">
        <w:t>.</w:t>
      </w:r>
    </w:p>
    <w:p w14:paraId="6FFFC328" w14:textId="2AB6F8B5" w:rsidR="00231DCA" w:rsidRDefault="002E6DF1" w:rsidP="00231DCA">
      <w:pPr>
        <w:pStyle w:val="TaskHead"/>
      </w:pPr>
      <w:r>
        <w:t>Configure</w:t>
      </w:r>
      <w:r w:rsidR="00231DCA" w:rsidRPr="00B74EF7">
        <w:t xml:space="preserve"> </w:t>
      </w:r>
      <w:r w:rsidR="00231DCA">
        <w:t xml:space="preserve">a </w:t>
      </w:r>
      <w:r w:rsidR="00231DCA" w:rsidRPr="002E31C7">
        <w:t>R</w:t>
      </w:r>
      <w:r w:rsidR="00231DCA">
        <w:t>ADIUS</w:t>
      </w:r>
      <w:r w:rsidR="00231DCA" w:rsidRPr="002E31C7">
        <w:t xml:space="preserve"> </w:t>
      </w:r>
      <w:r w:rsidR="00231DCA">
        <w:t xml:space="preserve">Server </w:t>
      </w:r>
      <w:r w:rsidR="00231DCA" w:rsidRPr="002E31C7">
        <w:t>o</w:t>
      </w:r>
      <w:r w:rsidR="00231DCA">
        <w:t xml:space="preserve">n </w:t>
      </w:r>
      <w:r w:rsidR="00231DCA" w:rsidRPr="00B74EF7">
        <w:t>PC</w:t>
      </w:r>
      <w:r w:rsidR="00231DCA">
        <w:t>-</w:t>
      </w:r>
      <w:r w:rsidR="00231DCA" w:rsidRPr="00B74EF7">
        <w:t>A</w:t>
      </w:r>
      <w:r w:rsidR="00FA550A">
        <w:t>.</w:t>
      </w:r>
    </w:p>
    <w:p w14:paraId="4BCEB67C" w14:textId="3A21D76E" w:rsidR="00231DCA" w:rsidRPr="00BA5235" w:rsidRDefault="00231DCA" w:rsidP="008402F2">
      <w:pPr>
        <w:pStyle w:val="StepHead"/>
      </w:pPr>
      <w:r>
        <w:t xml:space="preserve">Configure the </w:t>
      </w:r>
      <w:proofErr w:type="spellStart"/>
      <w:r>
        <w:t>WinRadius</w:t>
      </w:r>
      <w:proofErr w:type="spellEnd"/>
      <w:r>
        <w:t xml:space="preserve"> server </w:t>
      </w:r>
    </w:p>
    <w:p w14:paraId="543B9F2B" w14:textId="51121BA2" w:rsidR="00231DCA" w:rsidRDefault="00BD78D0" w:rsidP="008402F2">
      <w:pPr>
        <w:pStyle w:val="SubStepAlpha"/>
      </w:pPr>
      <w:r>
        <w:t>Click on PC-A and go to the Services Tab and click on AAA</w:t>
      </w:r>
    </w:p>
    <w:p w14:paraId="3EBAF8E8" w14:textId="1F0109D5" w:rsidR="00BD78D0" w:rsidRDefault="002E6DF1" w:rsidP="00BD78D0">
      <w:pPr>
        <w:pStyle w:val="StepHead"/>
        <w:numPr>
          <w:ilvl w:val="0"/>
          <w:numId w:val="0"/>
        </w:numPr>
        <w:jc w:val="center"/>
      </w:pPr>
      <w:r w:rsidRPr="002E6DF1">
        <w:rPr>
          <w:noProof/>
        </w:rPr>
        <w:drawing>
          <wp:inline distT="0" distB="0" distL="0" distR="0" wp14:anchorId="05E2F41E" wp14:editId="3743A61B">
            <wp:extent cx="4133850" cy="34161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971" cy="3428664"/>
                    </a:xfrm>
                    <a:prstGeom prst="rect">
                      <a:avLst/>
                    </a:prstGeom>
                  </pic:spPr>
                </pic:pic>
              </a:graphicData>
            </a:graphic>
          </wp:inline>
        </w:drawing>
      </w:r>
    </w:p>
    <w:p w14:paraId="363E088E" w14:textId="77777777" w:rsidR="00BD78D0" w:rsidRPr="00BD78D0" w:rsidRDefault="00BD78D0" w:rsidP="00BD78D0">
      <w:pPr>
        <w:pStyle w:val="BodyTextL25"/>
      </w:pPr>
    </w:p>
    <w:p w14:paraId="226F6C8E" w14:textId="2D70B008" w:rsidR="002E6DF1" w:rsidRPr="002E6DF1" w:rsidRDefault="002E6DF1" w:rsidP="00943AD7">
      <w:pPr>
        <w:pStyle w:val="SubStepAlpha"/>
        <w:rPr>
          <w:szCs w:val="24"/>
        </w:rPr>
      </w:pPr>
      <w:r>
        <w:rPr>
          <w:szCs w:val="24"/>
        </w:rPr>
        <w:t>Add the following:</w:t>
      </w:r>
    </w:p>
    <w:p w14:paraId="05A64BDE" w14:textId="3C519FE2" w:rsidR="00943AD7" w:rsidRPr="00943AD7" w:rsidRDefault="00943AD7" w:rsidP="002E6DF1">
      <w:pPr>
        <w:pStyle w:val="SubStepAlpha"/>
        <w:numPr>
          <w:ilvl w:val="0"/>
          <w:numId w:val="0"/>
        </w:numPr>
        <w:ind w:left="360"/>
        <w:rPr>
          <w:szCs w:val="24"/>
        </w:rPr>
      </w:pPr>
      <w:r>
        <w:t>change the radius port to 1812</w:t>
      </w:r>
    </w:p>
    <w:p w14:paraId="57B92537" w14:textId="77777777" w:rsidR="00943AD7" w:rsidRDefault="00943AD7" w:rsidP="002E6DF1">
      <w:pPr>
        <w:pStyle w:val="SubStepAlpha"/>
        <w:numPr>
          <w:ilvl w:val="0"/>
          <w:numId w:val="0"/>
        </w:numPr>
        <w:ind w:left="360"/>
      </w:pPr>
      <w:r>
        <w:t>Client name: R1</w:t>
      </w:r>
    </w:p>
    <w:p w14:paraId="74D59734" w14:textId="6FDAEA0B" w:rsidR="00943AD7" w:rsidRDefault="002E6DF1" w:rsidP="002E6DF1">
      <w:pPr>
        <w:pStyle w:val="SubStepAlpha"/>
        <w:numPr>
          <w:ilvl w:val="0"/>
          <w:numId w:val="0"/>
        </w:numPr>
      </w:pPr>
      <w:r>
        <w:t xml:space="preserve">      </w:t>
      </w:r>
      <w:r w:rsidR="00943AD7">
        <w:t>Client IP: 192.168.1.1</w:t>
      </w:r>
    </w:p>
    <w:p w14:paraId="41169921" w14:textId="77777777" w:rsidR="00943AD7" w:rsidRDefault="00943AD7" w:rsidP="002E6DF1">
      <w:pPr>
        <w:pStyle w:val="SubStepAlpha"/>
        <w:numPr>
          <w:ilvl w:val="0"/>
          <w:numId w:val="0"/>
        </w:numPr>
        <w:ind w:left="360"/>
      </w:pPr>
      <w:proofErr w:type="gramStart"/>
      <w:r>
        <w:t>Secret :</w:t>
      </w:r>
      <w:proofErr w:type="spellStart"/>
      <w:r>
        <w:t>WinRadius</w:t>
      </w:r>
      <w:proofErr w:type="spellEnd"/>
      <w:proofErr w:type="gramEnd"/>
    </w:p>
    <w:p w14:paraId="1AFD6EEB" w14:textId="64B9F943" w:rsidR="00943AD7" w:rsidRDefault="002E6DF1" w:rsidP="002E6DF1">
      <w:pPr>
        <w:pStyle w:val="SubStepAlpha"/>
        <w:numPr>
          <w:ilvl w:val="0"/>
          <w:numId w:val="0"/>
        </w:numPr>
        <w:ind w:left="360"/>
      </w:pPr>
      <w:r>
        <w:t>Click add</w:t>
      </w:r>
    </w:p>
    <w:p w14:paraId="0794DE61" w14:textId="0B39DDBC" w:rsidR="00943AD7" w:rsidRDefault="00943AD7" w:rsidP="002E6DF1">
      <w:pPr>
        <w:pStyle w:val="SubStepAlpha"/>
        <w:numPr>
          <w:ilvl w:val="0"/>
          <w:numId w:val="0"/>
        </w:numPr>
        <w:ind w:left="360"/>
      </w:pPr>
      <w:r>
        <w:t xml:space="preserve">Username: </w:t>
      </w:r>
      <w:proofErr w:type="spellStart"/>
      <w:r>
        <w:t>Rad</w:t>
      </w:r>
      <w:r w:rsidR="002E6DF1">
        <w:t>U</w:t>
      </w:r>
      <w:r>
        <w:t>ser</w:t>
      </w:r>
      <w:proofErr w:type="spellEnd"/>
    </w:p>
    <w:p w14:paraId="7523DAC5" w14:textId="74BAF0DA" w:rsidR="00943AD7" w:rsidRDefault="00943AD7" w:rsidP="002E6DF1">
      <w:pPr>
        <w:pStyle w:val="SubStepAlpha"/>
        <w:numPr>
          <w:ilvl w:val="0"/>
          <w:numId w:val="0"/>
        </w:numPr>
        <w:ind w:left="360"/>
      </w:pPr>
      <w:proofErr w:type="gramStart"/>
      <w:r>
        <w:t>password :</w:t>
      </w:r>
      <w:proofErr w:type="gramEnd"/>
      <w:r>
        <w:t xml:space="preserve"> </w:t>
      </w:r>
      <w:proofErr w:type="spellStart"/>
      <w:r>
        <w:t>Rad</w:t>
      </w:r>
      <w:r w:rsidR="002E6DF1">
        <w:t>U</w:t>
      </w:r>
      <w:r>
        <w:t>serpass</w:t>
      </w:r>
      <w:proofErr w:type="spellEnd"/>
      <w:r>
        <w:t>.  </w:t>
      </w:r>
    </w:p>
    <w:p w14:paraId="3F418EDA" w14:textId="36A47F24" w:rsidR="00BD78D0" w:rsidRPr="008402F2" w:rsidRDefault="002E6DF1" w:rsidP="002E6DF1">
      <w:pPr>
        <w:pStyle w:val="SubStepAlpha"/>
        <w:numPr>
          <w:ilvl w:val="0"/>
          <w:numId w:val="0"/>
        </w:numPr>
        <w:ind w:left="360"/>
      </w:pPr>
      <w:r>
        <w:t>Click add</w:t>
      </w:r>
    </w:p>
    <w:p w14:paraId="01CEEF10" w14:textId="3683EC93" w:rsidR="00231DCA" w:rsidRDefault="00231DCA" w:rsidP="005D506C">
      <w:pPr>
        <w:pStyle w:val="Visual"/>
      </w:pPr>
    </w:p>
    <w:p w14:paraId="2DD2601B" w14:textId="4DA612CD" w:rsidR="00231DCA" w:rsidRDefault="00231DCA" w:rsidP="005D506C">
      <w:pPr>
        <w:pStyle w:val="Visual"/>
      </w:pPr>
    </w:p>
    <w:p w14:paraId="7ABDB144" w14:textId="62E38C2D" w:rsidR="003217D7" w:rsidRDefault="003217D7" w:rsidP="002E6DF1">
      <w:pPr>
        <w:spacing w:before="0" w:after="0" w:line="240" w:lineRule="auto"/>
        <w:jc w:val="center"/>
        <w:rPr>
          <w:b/>
          <w:sz w:val="20"/>
          <w:highlight w:val="yellow"/>
        </w:rPr>
      </w:pPr>
      <w:r>
        <w:rPr>
          <w:b/>
          <w:highlight w:val="yellow"/>
        </w:rPr>
        <w:br w:type="page"/>
      </w:r>
      <w:r w:rsidR="002E6DF1" w:rsidRPr="002E6DF1">
        <w:rPr>
          <w:noProof/>
        </w:rPr>
        <w:lastRenderedPageBreak/>
        <w:drawing>
          <wp:inline distT="0" distB="0" distL="0" distR="0" wp14:anchorId="4E85851F" wp14:editId="7192D143">
            <wp:extent cx="4314825" cy="34980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295" cy="3505767"/>
                    </a:xfrm>
                    <a:prstGeom prst="rect">
                      <a:avLst/>
                    </a:prstGeom>
                  </pic:spPr>
                </pic:pic>
              </a:graphicData>
            </a:graphic>
          </wp:inline>
        </w:drawing>
      </w:r>
    </w:p>
    <w:p w14:paraId="72F76189" w14:textId="77777777" w:rsidR="005D506C" w:rsidRDefault="00231DCA" w:rsidP="008402F2">
      <w:pPr>
        <w:pStyle w:val="SubStepAlpha"/>
      </w:pPr>
      <w:r w:rsidRPr="008402F2">
        <w:t xml:space="preserve">On which ports is </w:t>
      </w:r>
      <w:proofErr w:type="spellStart"/>
      <w:r w:rsidRPr="008402F2">
        <w:t>WinRadius</w:t>
      </w:r>
      <w:proofErr w:type="spellEnd"/>
      <w:r w:rsidRPr="008402F2">
        <w:t xml:space="preserve"> listening for authentication and a</w:t>
      </w:r>
      <w:r w:rsidR="005D506C">
        <w:t>ccounting?</w:t>
      </w:r>
    </w:p>
    <w:p w14:paraId="1765BA2F" w14:textId="77777777" w:rsidR="005D506C" w:rsidRDefault="005D506C" w:rsidP="005D506C">
      <w:pPr>
        <w:pStyle w:val="BodyTextL50"/>
      </w:pPr>
      <w:r>
        <w:t>____________________________________________________________________________________</w:t>
      </w:r>
    </w:p>
    <w:p w14:paraId="34A468D4" w14:textId="77777777" w:rsidR="005D506C" w:rsidRDefault="005D506C" w:rsidP="005D506C">
      <w:pPr>
        <w:pStyle w:val="BodyTextL50"/>
      </w:pPr>
      <w:r>
        <w:t>____________________________________________________________________________________</w:t>
      </w:r>
    </w:p>
    <w:p w14:paraId="2A93605E" w14:textId="5441B391" w:rsidR="00231DCA" w:rsidRDefault="00231DCA" w:rsidP="00A82658">
      <w:pPr>
        <w:pStyle w:val="Visual"/>
      </w:pPr>
    </w:p>
    <w:p w14:paraId="508B1CA7" w14:textId="73BC4402" w:rsidR="005953D1" w:rsidRDefault="005953D1" w:rsidP="005953D1">
      <w:pPr>
        <w:pStyle w:val="SubStepAlpha"/>
        <w:numPr>
          <w:ilvl w:val="0"/>
          <w:numId w:val="0"/>
        </w:numPr>
        <w:ind w:left="720" w:firstLine="720"/>
      </w:pPr>
    </w:p>
    <w:p w14:paraId="03D708EA" w14:textId="00164A70" w:rsidR="00231DCA" w:rsidRPr="007848C5" w:rsidRDefault="00231DCA" w:rsidP="002E6DF1">
      <w:pPr>
        <w:pStyle w:val="SubStepAlpha"/>
        <w:numPr>
          <w:ilvl w:val="0"/>
          <w:numId w:val="0"/>
        </w:numPr>
        <w:ind w:left="360"/>
      </w:pPr>
    </w:p>
    <w:p w14:paraId="6B7DAF1B" w14:textId="77777777" w:rsidR="00231DCA" w:rsidRDefault="00231DCA" w:rsidP="00231DCA">
      <w:pPr>
        <w:pStyle w:val="TaskHead"/>
      </w:pPr>
      <w:r w:rsidRPr="00C06A88">
        <w:t>Configure R1 AAA Services and Access the RADIUS Server Using Cisco IOS</w:t>
      </w:r>
      <w:r w:rsidR="00482D50">
        <w:t>.</w:t>
      </w:r>
    </w:p>
    <w:p w14:paraId="4FB37E31" w14:textId="77777777" w:rsidR="00231DCA" w:rsidRPr="0009147A" w:rsidRDefault="00231DCA" w:rsidP="0009147A">
      <w:pPr>
        <w:pStyle w:val="StepHead"/>
      </w:pPr>
      <w:r w:rsidRPr="0009147A">
        <w:t>Enable AAA on R1.</w:t>
      </w:r>
    </w:p>
    <w:p w14:paraId="33FD007B" w14:textId="77777777" w:rsidR="00231DCA" w:rsidRPr="0009147A" w:rsidRDefault="00231DCA" w:rsidP="00C60BBD">
      <w:pPr>
        <w:pStyle w:val="BodyTextL25"/>
      </w:pPr>
      <w:r w:rsidRPr="0009147A">
        <w:t xml:space="preserve">Use the </w:t>
      </w:r>
      <w:proofErr w:type="spellStart"/>
      <w:r w:rsidRPr="00C60BBD">
        <w:rPr>
          <w:b/>
        </w:rPr>
        <w:t>aaa</w:t>
      </w:r>
      <w:proofErr w:type="spellEnd"/>
      <w:r w:rsidRPr="00C60BBD">
        <w:rPr>
          <w:b/>
        </w:rPr>
        <w:t xml:space="preserve"> new-model</w:t>
      </w:r>
      <w:r w:rsidRPr="007848C5">
        <w:t xml:space="preserve"> command in global configuration mode</w:t>
      </w:r>
      <w:r w:rsidRPr="008402F2">
        <w:t xml:space="preserve"> to enable AAA</w:t>
      </w:r>
      <w:r w:rsidRPr="007848C5">
        <w:t>.</w:t>
      </w:r>
    </w:p>
    <w:p w14:paraId="0C0850FE" w14:textId="77777777" w:rsidR="00231DCA" w:rsidRDefault="00231DCA" w:rsidP="00231DCA">
      <w:pPr>
        <w:pStyle w:val="CMD"/>
      </w:pPr>
      <w:r>
        <w:t xml:space="preserve">R1(config)# </w:t>
      </w:r>
      <w:proofErr w:type="spellStart"/>
      <w:r w:rsidRPr="00231DCA">
        <w:rPr>
          <w:b/>
        </w:rPr>
        <w:t>aaa</w:t>
      </w:r>
      <w:proofErr w:type="spellEnd"/>
      <w:r w:rsidRPr="00231DCA">
        <w:rPr>
          <w:b/>
        </w:rPr>
        <w:t xml:space="preserve"> new-model</w:t>
      </w:r>
    </w:p>
    <w:p w14:paraId="3617DFBD" w14:textId="77777777" w:rsidR="00231DCA" w:rsidRPr="00FE2580" w:rsidRDefault="00231DCA" w:rsidP="008402F2">
      <w:pPr>
        <w:pStyle w:val="StepHead"/>
      </w:pPr>
      <w:r w:rsidRPr="0009147A">
        <w:t xml:space="preserve">Configure the </w:t>
      </w:r>
      <w:r w:rsidRPr="00FE2580">
        <w:t xml:space="preserve">default login authentication list. </w:t>
      </w:r>
    </w:p>
    <w:p w14:paraId="4CEF29BB" w14:textId="77777777" w:rsidR="00231DCA" w:rsidRPr="007848C5" w:rsidRDefault="00231DCA" w:rsidP="008402F2">
      <w:pPr>
        <w:pStyle w:val="SubStepAlpha"/>
      </w:pPr>
      <w:r w:rsidRPr="007848C5">
        <w:t>Configure the list to first use RADIUS for the authentication service, and then none. If no RADIUS server can be reached and authentication cannot be performed, the router globally allows access without authentication. This is a safeguard measure in case the router starts up without connectivity to an active RADIUS server.</w:t>
      </w:r>
    </w:p>
    <w:p w14:paraId="0E20BD22" w14:textId="77777777" w:rsidR="00231DCA" w:rsidRPr="007848C5" w:rsidRDefault="00231DCA" w:rsidP="00231DCA">
      <w:pPr>
        <w:pStyle w:val="CMD"/>
      </w:pPr>
      <w:r w:rsidRPr="007848C5">
        <w:t>R1(config)#</w:t>
      </w:r>
      <w:r>
        <w:t xml:space="preserve"> </w:t>
      </w:r>
      <w:proofErr w:type="spellStart"/>
      <w:r w:rsidRPr="00231DCA">
        <w:rPr>
          <w:b/>
          <w:szCs w:val="20"/>
        </w:rPr>
        <w:t>aaa</w:t>
      </w:r>
      <w:proofErr w:type="spellEnd"/>
      <w:r w:rsidRPr="00231DCA">
        <w:rPr>
          <w:b/>
          <w:szCs w:val="20"/>
        </w:rPr>
        <w:t xml:space="preserve"> authentication login default group radius none</w:t>
      </w:r>
    </w:p>
    <w:p w14:paraId="19047ECC" w14:textId="77777777" w:rsidR="00231DCA" w:rsidRPr="007848C5" w:rsidRDefault="00231DCA" w:rsidP="008402F2">
      <w:pPr>
        <w:pStyle w:val="SubStepAlpha"/>
      </w:pPr>
      <w:r w:rsidRPr="007848C5">
        <w:t>You could alternatively configure local authentication as the backup authentication method instead.</w:t>
      </w:r>
    </w:p>
    <w:p w14:paraId="5C81097C" w14:textId="77777777" w:rsidR="00231DCA" w:rsidRDefault="00231DCA" w:rsidP="00231DCA">
      <w:pPr>
        <w:pStyle w:val="BodyTextL25"/>
      </w:pPr>
      <w:r>
        <w:rPr>
          <w:b/>
          <w:bCs/>
        </w:rPr>
        <w:t>Note</w:t>
      </w:r>
      <w:r w:rsidRPr="00C60BBD">
        <w:rPr>
          <w:bCs/>
        </w:rPr>
        <w:t xml:space="preserve">: </w:t>
      </w:r>
      <w:r>
        <w:t>If you do not set up a default login authentication list, you could get locked out of the router and need to use the password recovery procedure for your specific router.</w:t>
      </w:r>
    </w:p>
    <w:p w14:paraId="5D55CEC9" w14:textId="77777777" w:rsidR="00231DCA" w:rsidRDefault="00231DCA" w:rsidP="008402F2">
      <w:pPr>
        <w:pStyle w:val="StepHead"/>
      </w:pPr>
      <w:r>
        <w:lastRenderedPageBreak/>
        <w:t>Specify a RADIUS server.</w:t>
      </w:r>
    </w:p>
    <w:p w14:paraId="3FEACEB6" w14:textId="77777777" w:rsidR="00491009" w:rsidRDefault="00231DCA" w:rsidP="00BF7F8B">
      <w:pPr>
        <w:pStyle w:val="SubStepAlpha"/>
      </w:pPr>
      <w:r w:rsidRPr="007848C5">
        <w:t xml:space="preserve">Use the </w:t>
      </w:r>
      <w:r w:rsidRPr="00BF7F8B">
        <w:rPr>
          <w:b/>
        </w:rPr>
        <w:t>radius</w:t>
      </w:r>
      <w:r w:rsidR="00491009" w:rsidRPr="00BF7F8B">
        <w:rPr>
          <w:b/>
        </w:rPr>
        <w:t xml:space="preserve"> </w:t>
      </w:r>
      <w:r w:rsidRPr="00BF7F8B">
        <w:rPr>
          <w:b/>
        </w:rPr>
        <w:t xml:space="preserve">server </w:t>
      </w:r>
      <w:r w:rsidRPr="007848C5">
        <w:t xml:space="preserve">command </w:t>
      </w:r>
      <w:r w:rsidR="00961A48">
        <w:t>to enter</w:t>
      </w:r>
      <w:r w:rsidRPr="007848C5">
        <w:t xml:space="preserve"> RADIUS server</w:t>
      </w:r>
      <w:r w:rsidR="00961A48">
        <w:t xml:space="preserve"> </w:t>
      </w:r>
      <w:r w:rsidR="00491009">
        <w:t>configuration mode.</w:t>
      </w:r>
    </w:p>
    <w:p w14:paraId="2E08DFDB" w14:textId="77777777" w:rsidR="00E42420" w:rsidRPr="008D1604" w:rsidRDefault="00E42420" w:rsidP="00BF7F8B">
      <w:pPr>
        <w:pStyle w:val="CMD"/>
        <w:rPr>
          <w:b/>
        </w:rPr>
      </w:pPr>
      <w:r>
        <w:t xml:space="preserve">R1(config)# </w:t>
      </w:r>
      <w:r w:rsidRPr="00BF7F8B">
        <w:rPr>
          <w:b/>
        </w:rPr>
        <w:t>radius server CCNAS</w:t>
      </w:r>
    </w:p>
    <w:p w14:paraId="25808FD4" w14:textId="77777777" w:rsidR="00961A48" w:rsidRDefault="00961A48" w:rsidP="00BF7F8B">
      <w:pPr>
        <w:pStyle w:val="SubStepAlpha"/>
      </w:pPr>
      <w:r>
        <w:t xml:space="preserve">Use </w:t>
      </w:r>
      <w:proofErr w:type="gramStart"/>
      <w:r>
        <w:t>the ?</w:t>
      </w:r>
      <w:proofErr w:type="gramEnd"/>
      <w:r>
        <w:t xml:space="preserve"> to view the sub-mode commands available for configuring a Radius server.</w:t>
      </w:r>
    </w:p>
    <w:p w14:paraId="501A857E" w14:textId="77777777" w:rsidR="00961A48" w:rsidRDefault="00961A48" w:rsidP="00BF7F8B">
      <w:pPr>
        <w:pStyle w:val="CMD"/>
      </w:pPr>
      <w:r>
        <w:t>R1(config-radius-</w:t>
      </w:r>
      <w:proofErr w:type="gramStart"/>
      <w:r>
        <w:t>server)#</w:t>
      </w:r>
      <w:proofErr w:type="gramEnd"/>
      <w:r>
        <w:t xml:space="preserve"> ?</w:t>
      </w:r>
    </w:p>
    <w:p w14:paraId="24800592" w14:textId="77777777" w:rsidR="00961A48" w:rsidRDefault="00961A48" w:rsidP="00BF7F8B">
      <w:pPr>
        <w:pStyle w:val="CMDOutput"/>
      </w:pPr>
      <w:r>
        <w:t>RADIUS server sub-mode commands:</w:t>
      </w:r>
    </w:p>
    <w:p w14:paraId="5E6280DD" w14:textId="77777777" w:rsidR="00961A48" w:rsidRDefault="00961A48" w:rsidP="00BF7F8B">
      <w:pPr>
        <w:pStyle w:val="CMDOutput"/>
      </w:pPr>
      <w:r>
        <w:t xml:space="preserve">  address          Specify the radius server address</w:t>
      </w:r>
    </w:p>
    <w:p w14:paraId="03F67B6D" w14:textId="77777777" w:rsidR="00961A48" w:rsidRDefault="00961A48" w:rsidP="00BF7F8B">
      <w:pPr>
        <w:pStyle w:val="CMDOutput"/>
      </w:pPr>
      <w:r>
        <w:t xml:space="preserve">  automate-</w:t>
      </w:r>
      <w:proofErr w:type="gramStart"/>
      <w:r>
        <w:t>tester  Configure</w:t>
      </w:r>
      <w:proofErr w:type="gramEnd"/>
      <w:r>
        <w:t xml:space="preserve"> server automated testing.</w:t>
      </w:r>
    </w:p>
    <w:p w14:paraId="21E9AF9C" w14:textId="77777777" w:rsidR="00961A48" w:rsidRDefault="00961A48" w:rsidP="00BF7F8B">
      <w:pPr>
        <w:pStyle w:val="CMDOutput"/>
      </w:pPr>
      <w:r>
        <w:t xml:space="preserve">  </w:t>
      </w:r>
      <w:proofErr w:type="spellStart"/>
      <w:r>
        <w:t>backoff</w:t>
      </w:r>
      <w:proofErr w:type="spellEnd"/>
      <w:r>
        <w:t xml:space="preserve">          Retry </w:t>
      </w:r>
      <w:proofErr w:type="spellStart"/>
      <w:r>
        <w:t>backoff</w:t>
      </w:r>
      <w:proofErr w:type="spellEnd"/>
      <w:r>
        <w:t xml:space="preserve"> </w:t>
      </w:r>
      <w:proofErr w:type="gramStart"/>
      <w:r>
        <w:t>pattern(</w:t>
      </w:r>
      <w:proofErr w:type="gramEnd"/>
      <w:r>
        <w:t>Default is retransmits with constant</w:t>
      </w:r>
    </w:p>
    <w:p w14:paraId="1D02B131" w14:textId="77777777" w:rsidR="00961A48" w:rsidRDefault="00961A48" w:rsidP="00BF7F8B">
      <w:pPr>
        <w:pStyle w:val="CMDOutput"/>
      </w:pPr>
      <w:r>
        <w:t xml:space="preserve">                   delay)</w:t>
      </w:r>
    </w:p>
    <w:p w14:paraId="0B545D27" w14:textId="77777777" w:rsidR="00961A48" w:rsidRDefault="00961A48" w:rsidP="00BF7F8B">
      <w:pPr>
        <w:pStyle w:val="CMDOutput"/>
      </w:pPr>
      <w:r>
        <w:t xml:space="preserve">  exit             </w:t>
      </w:r>
      <w:proofErr w:type="spellStart"/>
      <w:r>
        <w:t>Exit</w:t>
      </w:r>
      <w:proofErr w:type="spellEnd"/>
      <w:r>
        <w:t xml:space="preserve"> from RADIUS server configuration mode</w:t>
      </w:r>
    </w:p>
    <w:p w14:paraId="3E86450F" w14:textId="77777777" w:rsidR="00961A48" w:rsidRDefault="00961A48" w:rsidP="00BF7F8B">
      <w:pPr>
        <w:pStyle w:val="CMDOutput"/>
      </w:pPr>
      <w:r>
        <w:t xml:space="preserve">  key              Per-server encryption key</w:t>
      </w:r>
    </w:p>
    <w:p w14:paraId="40142A83" w14:textId="77777777" w:rsidR="00961A48" w:rsidRDefault="00961A48" w:rsidP="00BF7F8B">
      <w:pPr>
        <w:pStyle w:val="CMDOutput"/>
      </w:pPr>
      <w:r>
        <w:t xml:space="preserve">  no               Negate a command or set its defaults</w:t>
      </w:r>
    </w:p>
    <w:p w14:paraId="60AFCA2A" w14:textId="77777777" w:rsidR="00961A48" w:rsidRDefault="00961A48" w:rsidP="00BF7F8B">
      <w:pPr>
        <w:pStyle w:val="CMDOutput"/>
      </w:pPr>
      <w:r>
        <w:t xml:space="preserve">  non-standard     Attributes to be parsed that violate RADIUS standard</w:t>
      </w:r>
    </w:p>
    <w:p w14:paraId="52EBA0A6" w14:textId="77777777" w:rsidR="00961A48" w:rsidRDefault="00961A48" w:rsidP="00BF7F8B">
      <w:pPr>
        <w:pStyle w:val="CMDOutput"/>
      </w:pPr>
      <w:r>
        <w:t xml:space="preserve">  </w:t>
      </w:r>
      <w:proofErr w:type="spellStart"/>
      <w:r>
        <w:t>pac</w:t>
      </w:r>
      <w:proofErr w:type="spellEnd"/>
      <w:r>
        <w:t xml:space="preserve">              Protected Access Credential key</w:t>
      </w:r>
    </w:p>
    <w:p w14:paraId="347ECFA8" w14:textId="77777777" w:rsidR="00961A48" w:rsidRDefault="00961A48" w:rsidP="00BF7F8B">
      <w:pPr>
        <w:pStyle w:val="CMDOutput"/>
      </w:pPr>
      <w:r>
        <w:t xml:space="preserve">  retransmit       Number of retries to active server (overrides default)</w:t>
      </w:r>
    </w:p>
    <w:p w14:paraId="7FF12137" w14:textId="77777777" w:rsidR="00961A48" w:rsidRDefault="00961A48" w:rsidP="00BF7F8B">
      <w:pPr>
        <w:pStyle w:val="CMDOutput"/>
      </w:pPr>
      <w:r>
        <w:t xml:space="preserve">  timeout          Time to wait (in seconds) for this radius server to reply</w:t>
      </w:r>
    </w:p>
    <w:p w14:paraId="60943C3B" w14:textId="77777777" w:rsidR="00961A48" w:rsidRDefault="00961A48" w:rsidP="00BF7F8B">
      <w:pPr>
        <w:pStyle w:val="CMDOutput"/>
      </w:pPr>
      <w:r>
        <w:t xml:space="preserve">                   (overrides default)</w:t>
      </w:r>
    </w:p>
    <w:p w14:paraId="31D78A03" w14:textId="77777777" w:rsidR="00961A48" w:rsidRDefault="00961A48" w:rsidP="00BF7F8B">
      <w:pPr>
        <w:pStyle w:val="SubStepAlpha"/>
      </w:pPr>
      <w:r>
        <w:t xml:space="preserve">Use the </w:t>
      </w:r>
      <w:r w:rsidRPr="00BF7F8B">
        <w:rPr>
          <w:b/>
        </w:rPr>
        <w:t>address</w:t>
      </w:r>
      <w:r>
        <w:t xml:space="preserve"> command to configure this IP address for PC-A</w:t>
      </w:r>
    </w:p>
    <w:p w14:paraId="34D6621E" w14:textId="77777777" w:rsidR="00E42420" w:rsidRDefault="00E42420" w:rsidP="00231DCA">
      <w:pPr>
        <w:pStyle w:val="CMD"/>
        <w:rPr>
          <w:b/>
        </w:rPr>
      </w:pPr>
      <w:r>
        <w:t>R1(config-radius-</w:t>
      </w:r>
      <w:proofErr w:type="gramStart"/>
      <w:r>
        <w:t>server)#</w:t>
      </w:r>
      <w:proofErr w:type="gramEnd"/>
      <w:r>
        <w:t xml:space="preserve"> </w:t>
      </w:r>
      <w:r w:rsidRPr="00BF7F8B">
        <w:rPr>
          <w:b/>
        </w:rPr>
        <w:t>address ipv4 192.168.1.3</w:t>
      </w:r>
    </w:p>
    <w:p w14:paraId="1F7EE840" w14:textId="77777777" w:rsidR="00961A48" w:rsidRDefault="00C9016F" w:rsidP="00BF7F8B">
      <w:pPr>
        <w:pStyle w:val="SubStepAlpha"/>
      </w:pPr>
      <w:r>
        <w:t>T</w:t>
      </w:r>
      <w:r w:rsidR="00961A48">
        <w:t>he</w:t>
      </w:r>
      <w:r w:rsidR="008D1604">
        <w:t xml:space="preserve"> </w:t>
      </w:r>
      <w:r w:rsidR="008D1604" w:rsidRPr="00BF7F8B">
        <w:rPr>
          <w:b/>
        </w:rPr>
        <w:t>key</w:t>
      </w:r>
      <w:r w:rsidR="008D1604">
        <w:t xml:space="preserve"> command is used for the secret password that is shared between the RADIUS server and the router (R1 in this case) and</w:t>
      </w:r>
      <w:r>
        <w:t xml:space="preserve"> is</w:t>
      </w:r>
      <w:r w:rsidR="008D1604">
        <w:t xml:space="preserve"> used to authenticate the connection between the router and the server before the user authentication process takes place. Use the default NAS secret password of </w:t>
      </w:r>
      <w:proofErr w:type="spellStart"/>
      <w:r w:rsidR="008D1604" w:rsidRPr="00BF7F8B">
        <w:rPr>
          <w:b/>
        </w:rPr>
        <w:t>WinRadius</w:t>
      </w:r>
      <w:proofErr w:type="spellEnd"/>
      <w:r w:rsidR="008D1604">
        <w:t xml:space="preserve"> specified on the Radius server (see Task 2, Step 5). R</w:t>
      </w:r>
      <w:r w:rsidR="00961A48">
        <w:t>emember that passwords are case-sensitive.</w:t>
      </w:r>
    </w:p>
    <w:p w14:paraId="62A0A070" w14:textId="77777777" w:rsidR="00E42420" w:rsidRDefault="00E42420" w:rsidP="00231DCA">
      <w:pPr>
        <w:pStyle w:val="CMD"/>
      </w:pPr>
      <w:r>
        <w:t>R1(config-radius-</w:t>
      </w:r>
      <w:proofErr w:type="gramStart"/>
      <w:r>
        <w:t>server)#</w:t>
      </w:r>
      <w:proofErr w:type="gramEnd"/>
      <w:r>
        <w:t xml:space="preserve"> </w:t>
      </w:r>
      <w:r w:rsidRPr="00BF7F8B">
        <w:rPr>
          <w:b/>
        </w:rPr>
        <w:t xml:space="preserve">key </w:t>
      </w:r>
      <w:proofErr w:type="spellStart"/>
      <w:r w:rsidRPr="00BF7F8B">
        <w:rPr>
          <w:b/>
        </w:rPr>
        <w:t>WinRadius</w:t>
      </w:r>
      <w:proofErr w:type="spellEnd"/>
    </w:p>
    <w:p w14:paraId="4737C393" w14:textId="77777777" w:rsidR="00231DCA" w:rsidRDefault="00491009" w:rsidP="00231DCA">
      <w:pPr>
        <w:pStyle w:val="CMD"/>
      </w:pPr>
      <w:r>
        <w:t>R1(config-</w:t>
      </w:r>
      <w:proofErr w:type="spellStart"/>
      <w:r>
        <w:t>redius</w:t>
      </w:r>
      <w:proofErr w:type="spellEnd"/>
      <w:r>
        <w:t>-</w:t>
      </w:r>
      <w:proofErr w:type="gramStart"/>
      <w:r>
        <w:t>server)#</w:t>
      </w:r>
      <w:proofErr w:type="gramEnd"/>
      <w:r>
        <w:t xml:space="preserve"> </w:t>
      </w:r>
      <w:r w:rsidRPr="00BF7F8B">
        <w:rPr>
          <w:b/>
        </w:rPr>
        <w:t>end</w:t>
      </w:r>
    </w:p>
    <w:p w14:paraId="4156C4E8" w14:textId="77777777" w:rsidR="00231DCA" w:rsidRDefault="00231DCA" w:rsidP="00231DCA">
      <w:pPr>
        <w:pStyle w:val="TaskHead"/>
      </w:pPr>
      <w:r>
        <w:t>Test the AAA RADIUS Configuration</w:t>
      </w:r>
      <w:r w:rsidR="00FA550A">
        <w:t>.</w:t>
      </w:r>
    </w:p>
    <w:p w14:paraId="38CCBE57" w14:textId="77777777" w:rsidR="00231DCA" w:rsidRDefault="00231DCA" w:rsidP="008402F2">
      <w:pPr>
        <w:pStyle w:val="StepHead"/>
      </w:pPr>
      <w:r>
        <w:t>Verify connectivity between R1 and the comp</w:t>
      </w:r>
      <w:r w:rsidR="00162EEA">
        <w:t>uter running the RADIUS server.</w:t>
      </w:r>
    </w:p>
    <w:p w14:paraId="21AEE314" w14:textId="77777777" w:rsidR="00231DCA" w:rsidRPr="007848C5" w:rsidRDefault="00231DCA" w:rsidP="00162EEA">
      <w:pPr>
        <w:pStyle w:val="BodyTextL25"/>
      </w:pPr>
      <w:r w:rsidRPr="007848C5">
        <w:t>Ping from R1 to PC-A.</w:t>
      </w:r>
    </w:p>
    <w:p w14:paraId="4D4A3714" w14:textId="77777777" w:rsidR="00231DCA" w:rsidRPr="00231DCA" w:rsidRDefault="00231DCA" w:rsidP="00231DCA">
      <w:pPr>
        <w:pStyle w:val="CMD"/>
        <w:rPr>
          <w:b/>
        </w:rPr>
      </w:pPr>
      <w:r>
        <w:t xml:space="preserve">R1# </w:t>
      </w:r>
      <w:r w:rsidR="00311E21" w:rsidRPr="00232FA7">
        <w:rPr>
          <w:b/>
        </w:rPr>
        <w:t xml:space="preserve">ping </w:t>
      </w:r>
      <w:r w:rsidRPr="00AE2C33">
        <w:rPr>
          <w:b/>
        </w:rPr>
        <w:t>192.168.1.3</w:t>
      </w:r>
    </w:p>
    <w:p w14:paraId="332FD8AD" w14:textId="77777777" w:rsidR="00231DCA" w:rsidRPr="007848C5" w:rsidRDefault="00231DCA" w:rsidP="00162EEA">
      <w:pPr>
        <w:pStyle w:val="BodyTextL25"/>
      </w:pPr>
      <w:r w:rsidRPr="007848C5">
        <w:t>If the pings were not successful, troubleshoot the PC and router configuration before continuing.</w:t>
      </w:r>
    </w:p>
    <w:p w14:paraId="4D983997" w14:textId="77777777" w:rsidR="00231DCA" w:rsidRDefault="00231DCA" w:rsidP="008402F2">
      <w:pPr>
        <w:pStyle w:val="StepHead"/>
      </w:pPr>
      <w:r>
        <w:t>Test your configuration.</w:t>
      </w:r>
    </w:p>
    <w:p w14:paraId="55EAA740" w14:textId="77777777" w:rsidR="00231DCA" w:rsidRPr="006D37A8" w:rsidRDefault="00231DCA" w:rsidP="008402F2">
      <w:pPr>
        <w:pStyle w:val="SubStepAlpha"/>
      </w:pPr>
      <w:r w:rsidRPr="006D37A8">
        <w:t>On R1, exit to the initial router screen that displays:</w:t>
      </w:r>
    </w:p>
    <w:p w14:paraId="261F174C" w14:textId="77777777" w:rsidR="00783F97" w:rsidRDefault="00231DCA" w:rsidP="00DB1229">
      <w:pPr>
        <w:pStyle w:val="CMDOutput"/>
      </w:pPr>
      <w:r w:rsidRPr="00FE2580">
        <w:t>R1 con0 is now available</w:t>
      </w:r>
    </w:p>
    <w:p w14:paraId="11CD784F" w14:textId="77777777" w:rsidR="00783F97" w:rsidRDefault="00783F97" w:rsidP="00DB1229">
      <w:pPr>
        <w:pStyle w:val="CMDOutput"/>
      </w:pPr>
    </w:p>
    <w:p w14:paraId="128D1CEF" w14:textId="77777777" w:rsidR="00231DCA" w:rsidRPr="00FE2580" w:rsidRDefault="00231DCA" w:rsidP="00DB1229">
      <w:pPr>
        <w:pStyle w:val="CMDOutput"/>
      </w:pPr>
      <w:r w:rsidRPr="00FE2580">
        <w:t>Press RETURN to get started.</w:t>
      </w:r>
    </w:p>
    <w:p w14:paraId="4A9BB312" w14:textId="77777777" w:rsidR="00162EEA" w:rsidRDefault="00231DCA" w:rsidP="008402F2">
      <w:pPr>
        <w:pStyle w:val="SubStepAlpha"/>
      </w:pPr>
      <w:r w:rsidRPr="007848C5">
        <w:t xml:space="preserve">Test your configuration by logging in to the console on R1 using the username </w:t>
      </w:r>
      <w:proofErr w:type="spellStart"/>
      <w:r w:rsidRPr="00FE2580">
        <w:rPr>
          <w:b/>
        </w:rPr>
        <w:t>RadUser</w:t>
      </w:r>
      <w:proofErr w:type="spellEnd"/>
      <w:r w:rsidRPr="007848C5">
        <w:t xml:space="preserve"> and the password </w:t>
      </w:r>
      <w:r>
        <w:t>of</w:t>
      </w:r>
      <w:r w:rsidRPr="007848C5">
        <w:t xml:space="preserve"> </w:t>
      </w:r>
      <w:proofErr w:type="spellStart"/>
      <w:r w:rsidRPr="00FE2580">
        <w:rPr>
          <w:b/>
        </w:rPr>
        <w:t>RadUserpass</w:t>
      </w:r>
      <w:proofErr w:type="spellEnd"/>
      <w:r w:rsidRPr="007848C5">
        <w:t>. Were you able to gain access to the user EXEC prompt a</w:t>
      </w:r>
      <w:r w:rsidR="00162EEA">
        <w:t>nd, if so, was there any delay?</w:t>
      </w:r>
    </w:p>
    <w:p w14:paraId="5231A6DC" w14:textId="77777777" w:rsidR="00162EEA" w:rsidRDefault="00162EEA" w:rsidP="00162EEA">
      <w:pPr>
        <w:pStyle w:val="BodyTextL50"/>
      </w:pPr>
      <w:r>
        <w:t>____________________________________________________________________________________</w:t>
      </w:r>
    </w:p>
    <w:p w14:paraId="55DB2049" w14:textId="77777777" w:rsidR="00231DCA" w:rsidRPr="006D37A8" w:rsidRDefault="00231DCA" w:rsidP="008402F2">
      <w:pPr>
        <w:pStyle w:val="SubStepAlpha"/>
      </w:pPr>
      <w:r w:rsidRPr="006D37A8">
        <w:t>Exit to the initial router screen that displays:</w:t>
      </w:r>
    </w:p>
    <w:p w14:paraId="52726C9B" w14:textId="77777777" w:rsidR="00783F97" w:rsidRDefault="00231DCA" w:rsidP="00DB1229">
      <w:pPr>
        <w:pStyle w:val="CMDOutput"/>
      </w:pPr>
      <w:r w:rsidRPr="00FE2580">
        <w:lastRenderedPageBreak/>
        <w:t>R1 con0 is now available</w:t>
      </w:r>
    </w:p>
    <w:p w14:paraId="0ABD5938" w14:textId="77777777" w:rsidR="00783F97" w:rsidRDefault="00783F97" w:rsidP="00DB1229">
      <w:pPr>
        <w:pStyle w:val="CMDOutput"/>
      </w:pPr>
    </w:p>
    <w:p w14:paraId="1D1463D5" w14:textId="77777777" w:rsidR="00231DCA" w:rsidRPr="00FE2580" w:rsidRDefault="00231DCA" w:rsidP="00DB1229">
      <w:pPr>
        <w:pStyle w:val="CMDOutput"/>
      </w:pPr>
      <w:r w:rsidRPr="00FE2580">
        <w:t>Press RETURN to get started.</w:t>
      </w:r>
    </w:p>
    <w:p w14:paraId="3246957B" w14:textId="77777777" w:rsidR="00162EEA" w:rsidRDefault="00231DCA" w:rsidP="008402F2">
      <w:pPr>
        <w:pStyle w:val="SubStepAlpha"/>
      </w:pPr>
      <w:r w:rsidRPr="007848C5">
        <w:t xml:space="preserve">Test your configuration again by logging in to the console on R1 using the nonexistent username of </w:t>
      </w:r>
      <w:proofErr w:type="spellStart"/>
      <w:r w:rsidRPr="00FE2580">
        <w:rPr>
          <w:b/>
        </w:rPr>
        <w:t>Userxxx</w:t>
      </w:r>
      <w:proofErr w:type="spellEnd"/>
      <w:r w:rsidRPr="007848C5">
        <w:rPr>
          <w:b/>
        </w:rPr>
        <w:t xml:space="preserve"> </w:t>
      </w:r>
      <w:r w:rsidRPr="007848C5">
        <w:t xml:space="preserve">and the password of </w:t>
      </w:r>
      <w:proofErr w:type="spellStart"/>
      <w:r w:rsidRPr="00FE2580">
        <w:rPr>
          <w:b/>
        </w:rPr>
        <w:t>Userxxxpass</w:t>
      </w:r>
      <w:proofErr w:type="spellEnd"/>
      <w:r w:rsidRPr="007848C5">
        <w:t xml:space="preserve">. Were you able to gain access to the </w:t>
      </w:r>
      <w:r>
        <w:t>u</w:t>
      </w:r>
      <w:r w:rsidRPr="007848C5">
        <w:t>s</w:t>
      </w:r>
      <w:r w:rsidR="00162EEA">
        <w:t xml:space="preserve">er EXEC prompt? </w:t>
      </w:r>
      <w:r w:rsidR="00783F97">
        <w:t>Explain.</w:t>
      </w:r>
    </w:p>
    <w:p w14:paraId="58E164E0" w14:textId="77777777" w:rsidR="00162EEA" w:rsidRDefault="00162EEA" w:rsidP="00162EEA">
      <w:pPr>
        <w:pStyle w:val="BodyTextL50"/>
      </w:pPr>
      <w:r>
        <w:t>____________________________________________________________________________________</w:t>
      </w:r>
    </w:p>
    <w:p w14:paraId="59E7D35E" w14:textId="77777777" w:rsidR="00162EEA" w:rsidRDefault="00162EEA" w:rsidP="00162EEA">
      <w:pPr>
        <w:pStyle w:val="BodyTextL50"/>
      </w:pPr>
      <w:r>
        <w:t>____________________________________________________________________________________</w:t>
      </w:r>
    </w:p>
    <w:p w14:paraId="2DA4AFDD" w14:textId="77777777" w:rsidR="00231DCA" w:rsidRPr="007848C5" w:rsidRDefault="00231DCA" w:rsidP="008402F2">
      <w:pPr>
        <w:pStyle w:val="SubStepAlpha"/>
      </w:pPr>
      <w:r w:rsidRPr="007848C5">
        <w:t xml:space="preserve">Were any messages displayed on the RADIUS server log for either login? </w:t>
      </w:r>
      <w:r w:rsidR="00162EEA">
        <w:t xml:space="preserve">______________________ </w:t>
      </w:r>
    </w:p>
    <w:p w14:paraId="21FB8EA6" w14:textId="77777777" w:rsidR="00162EEA" w:rsidRDefault="00231DCA" w:rsidP="008402F2">
      <w:pPr>
        <w:pStyle w:val="SubStepAlpha"/>
      </w:pPr>
      <w:r w:rsidRPr="007848C5">
        <w:t>Why was a nonexistent username able to access the router and no messages are displayed o</w:t>
      </w:r>
      <w:r w:rsidR="00162EEA">
        <w:t>n the RADIUS server log screen?</w:t>
      </w:r>
    </w:p>
    <w:p w14:paraId="4A9C3638" w14:textId="77777777" w:rsidR="00162EEA" w:rsidRDefault="00162EEA" w:rsidP="00162EEA">
      <w:pPr>
        <w:pStyle w:val="BodyTextL50"/>
      </w:pPr>
      <w:r>
        <w:t>____________________________________________________________________________________</w:t>
      </w:r>
    </w:p>
    <w:p w14:paraId="65D8D9DC" w14:textId="77777777" w:rsidR="00162EEA" w:rsidRDefault="00162EEA" w:rsidP="00162EEA">
      <w:pPr>
        <w:pStyle w:val="BodyTextL50"/>
      </w:pPr>
      <w:r>
        <w:t>____________________________________________________________________________________</w:t>
      </w:r>
    </w:p>
    <w:p w14:paraId="4B2AACC1" w14:textId="77777777" w:rsidR="00231DCA" w:rsidRPr="007848C5" w:rsidRDefault="00231DCA" w:rsidP="008402F2">
      <w:pPr>
        <w:pStyle w:val="SubStepAlpha"/>
      </w:pPr>
      <w:r w:rsidRPr="007848C5">
        <w:t>When the RADIUS server is unavailable</w:t>
      </w:r>
      <w:r>
        <w:t>,</w:t>
      </w:r>
      <w:r w:rsidRPr="007848C5">
        <w:t xml:space="preserve"> messages similar to the following </w:t>
      </w:r>
      <w:r w:rsidR="00C24829">
        <w:t>may display</w:t>
      </w:r>
      <w:r w:rsidRPr="007848C5">
        <w:t xml:space="preserve"> after attempted logins.</w:t>
      </w:r>
    </w:p>
    <w:p w14:paraId="3F324E2A" w14:textId="77777777" w:rsidR="00231DCA" w:rsidRDefault="00231DCA" w:rsidP="00162EEA">
      <w:pPr>
        <w:pStyle w:val="CMDOutput"/>
      </w:pPr>
      <w:r>
        <w:t xml:space="preserve">*Dec </w:t>
      </w:r>
      <w:r>
        <w:rPr>
          <w:noProof/>
        </w:rPr>
        <w:t>26 16:46:54.039</w:t>
      </w:r>
      <w:r>
        <w:t>: %RADIUS-4-RADIUS_DEAD: RADIUS server 192.168.1.3:1645,1646 is not responding.</w:t>
      </w:r>
    </w:p>
    <w:p w14:paraId="07ED8A3C" w14:textId="77777777" w:rsidR="00231DCA" w:rsidRDefault="00231DCA" w:rsidP="00162EEA">
      <w:pPr>
        <w:pStyle w:val="CMDOutput"/>
      </w:pPr>
      <w:r>
        <w:t xml:space="preserve">*Dec </w:t>
      </w:r>
      <w:r>
        <w:rPr>
          <w:noProof/>
        </w:rPr>
        <w:t>26 15:46:54.039</w:t>
      </w:r>
      <w:r>
        <w:t>: %RADIUS-4-RADIUS_ALIVE: RADIUS server 192.168.1.3:1645,1646 is being marked alive.</w:t>
      </w:r>
    </w:p>
    <w:p w14:paraId="3EDCE5A1" w14:textId="77777777" w:rsidR="003217D7" w:rsidRDefault="003217D7">
      <w:pPr>
        <w:spacing w:before="0" w:after="0" w:line="240" w:lineRule="auto"/>
        <w:rPr>
          <w:rFonts w:eastAsia="Times New Roman"/>
          <w:b/>
          <w:bCs/>
          <w:szCs w:val="26"/>
        </w:rPr>
      </w:pPr>
      <w:r>
        <w:br w:type="page"/>
      </w:r>
    </w:p>
    <w:p w14:paraId="3B62366B" w14:textId="77777777" w:rsidR="00231DCA" w:rsidRDefault="00231DCA" w:rsidP="008402F2">
      <w:pPr>
        <w:pStyle w:val="StepHead"/>
      </w:pPr>
      <w:r>
        <w:lastRenderedPageBreak/>
        <w:t>Troubleshoot router-to-RADIUS server communication.</w:t>
      </w:r>
    </w:p>
    <w:p w14:paraId="41CE740C" w14:textId="77777777" w:rsidR="00231DCA" w:rsidRPr="007848C5" w:rsidRDefault="00231DCA" w:rsidP="008402F2">
      <w:pPr>
        <w:pStyle w:val="SubStepAlpha"/>
      </w:pPr>
      <w:r w:rsidRPr="007848C5">
        <w:t xml:space="preserve">Check the default </w:t>
      </w:r>
      <w:r>
        <w:t xml:space="preserve">Cisco </w:t>
      </w:r>
      <w:r w:rsidRPr="007848C5">
        <w:t xml:space="preserve">IOS RADIUS UDP port numbers used on R1 </w:t>
      </w:r>
      <w:r w:rsidR="00491009">
        <w:t xml:space="preserve">by entering into radius server configuration mode again using </w:t>
      </w:r>
      <w:r w:rsidRPr="007848C5">
        <w:t xml:space="preserve">the </w:t>
      </w:r>
      <w:r w:rsidRPr="00231DCA">
        <w:rPr>
          <w:b/>
        </w:rPr>
        <w:t>radius</w:t>
      </w:r>
      <w:r w:rsidR="00491009">
        <w:rPr>
          <w:b/>
        </w:rPr>
        <w:t xml:space="preserve"> </w:t>
      </w:r>
      <w:r w:rsidRPr="00231DCA">
        <w:rPr>
          <w:b/>
        </w:rPr>
        <w:t xml:space="preserve">server </w:t>
      </w:r>
      <w:r w:rsidRPr="007848C5">
        <w:t>command and the</w:t>
      </w:r>
      <w:r w:rsidR="00491009">
        <w:t>n use the</w:t>
      </w:r>
      <w:r w:rsidRPr="007848C5">
        <w:t xml:space="preserve"> </w:t>
      </w:r>
      <w:r>
        <w:t xml:space="preserve">Cisco </w:t>
      </w:r>
      <w:r w:rsidRPr="007848C5">
        <w:t xml:space="preserve">IOS </w:t>
      </w:r>
      <w:r>
        <w:t>H</w:t>
      </w:r>
      <w:r w:rsidRPr="007848C5">
        <w:t>elp function</w:t>
      </w:r>
      <w:r w:rsidR="00491009">
        <w:t xml:space="preserve"> on the </w:t>
      </w:r>
      <w:r w:rsidR="00491009" w:rsidRPr="00BF7F8B">
        <w:rPr>
          <w:b/>
        </w:rPr>
        <w:t>address</w:t>
      </w:r>
      <w:r w:rsidR="00491009">
        <w:t xml:space="preserve"> sub-mode command</w:t>
      </w:r>
      <w:r w:rsidRPr="007848C5">
        <w:t>.</w:t>
      </w:r>
    </w:p>
    <w:p w14:paraId="2846CDA6" w14:textId="77777777" w:rsidR="007D0BE2" w:rsidRDefault="007D0BE2" w:rsidP="00231DCA">
      <w:pPr>
        <w:pStyle w:val="CMD"/>
        <w:rPr>
          <w:lang w:val="pt-BR"/>
        </w:rPr>
      </w:pPr>
      <w:r>
        <w:rPr>
          <w:lang w:val="pt-BR"/>
        </w:rPr>
        <w:t xml:space="preserve">R1(config)# </w:t>
      </w:r>
      <w:r w:rsidRPr="00BF7F8B">
        <w:rPr>
          <w:b/>
          <w:lang w:val="pt-BR"/>
        </w:rPr>
        <w:t>radius server CCNAS</w:t>
      </w:r>
    </w:p>
    <w:p w14:paraId="3F4C1240" w14:textId="77777777" w:rsidR="007D0BE2" w:rsidRDefault="007D0BE2" w:rsidP="007D0BE2">
      <w:pPr>
        <w:pStyle w:val="CMD"/>
      </w:pPr>
      <w:r>
        <w:t>R1(config-radius-</w:t>
      </w:r>
      <w:proofErr w:type="gramStart"/>
      <w:r>
        <w:t>server)#</w:t>
      </w:r>
      <w:proofErr w:type="gramEnd"/>
      <w:r>
        <w:t xml:space="preserve"> </w:t>
      </w:r>
      <w:r w:rsidRPr="00777839">
        <w:rPr>
          <w:b/>
        </w:rPr>
        <w:t>address ipv4 192.168.1.3</w:t>
      </w:r>
      <w:r>
        <w:rPr>
          <w:b/>
        </w:rPr>
        <w:t xml:space="preserve"> </w:t>
      </w:r>
      <w:r w:rsidR="008D1604">
        <w:rPr>
          <w:b/>
        </w:rPr>
        <w:t>?</w:t>
      </w:r>
    </w:p>
    <w:p w14:paraId="6464FCE3" w14:textId="77777777" w:rsidR="00231DCA" w:rsidRPr="00AC098E" w:rsidRDefault="00231DCA" w:rsidP="00162EEA">
      <w:pPr>
        <w:pStyle w:val="CMDOutput"/>
      </w:pPr>
      <w:r w:rsidRPr="000746D2">
        <w:rPr>
          <w:lang w:val="pt-BR"/>
        </w:rPr>
        <w:t xml:space="preserve">  </w:t>
      </w:r>
      <w:r w:rsidRPr="00AC098E">
        <w:t xml:space="preserve">acct-port   UDP port for RADIUS </w:t>
      </w:r>
      <w:proofErr w:type="spellStart"/>
      <w:r w:rsidRPr="00AC098E">
        <w:t>acco</w:t>
      </w:r>
      <w:proofErr w:type="spellEnd"/>
      <w:r>
        <w:t>/</w:t>
      </w:r>
      <w:proofErr w:type="spellStart"/>
      <w:r w:rsidRPr="00AC098E">
        <w:t>unting</w:t>
      </w:r>
      <w:proofErr w:type="spellEnd"/>
      <w:r w:rsidRPr="00AC098E">
        <w:t xml:space="preserve"> server (default is 1646)</w:t>
      </w:r>
    </w:p>
    <w:p w14:paraId="11466FED" w14:textId="77777777" w:rsidR="00231DCA" w:rsidRPr="00AC098E" w:rsidRDefault="00231DCA" w:rsidP="00162EEA">
      <w:pPr>
        <w:pStyle w:val="CMDOutput"/>
      </w:pPr>
      <w:r w:rsidRPr="00AC098E">
        <w:t xml:space="preserve">  alias         1-8 aliases for this server (max. 8)</w:t>
      </w:r>
    </w:p>
    <w:p w14:paraId="56409A4F" w14:textId="77777777" w:rsidR="00231DCA" w:rsidRPr="00AC098E" w:rsidRDefault="00231DCA" w:rsidP="00162EEA">
      <w:pPr>
        <w:pStyle w:val="CMDOutput"/>
      </w:pPr>
      <w:r w:rsidRPr="00AC098E">
        <w:t xml:space="preserve">  auth-port   UDP port for RADIUS authentication server (default is 1645)</w:t>
      </w:r>
    </w:p>
    <w:p w14:paraId="076C9FEB" w14:textId="77777777" w:rsidR="00231DCA" w:rsidRPr="007848C5" w:rsidRDefault="008D1604" w:rsidP="00162EEA">
      <w:pPr>
        <w:pStyle w:val="CMDOutput"/>
      </w:pPr>
      <w:r>
        <w:t xml:space="preserve">  </w:t>
      </w:r>
      <w:r w:rsidR="00C178CF">
        <w:t>&lt;</w:t>
      </w:r>
      <w:proofErr w:type="spellStart"/>
      <w:r>
        <w:t>cr</w:t>
      </w:r>
      <w:proofErr w:type="spellEnd"/>
      <w:r w:rsidR="00231DCA" w:rsidRPr="007848C5">
        <w:t>&gt;</w:t>
      </w:r>
    </w:p>
    <w:p w14:paraId="6D3FBE54" w14:textId="77777777" w:rsidR="00615541" w:rsidRDefault="00231DCA" w:rsidP="00232FA7">
      <w:pPr>
        <w:pStyle w:val="BodyTextL50"/>
      </w:pPr>
      <w:r w:rsidRPr="007848C5">
        <w:t xml:space="preserve">What </w:t>
      </w:r>
      <w:proofErr w:type="gramStart"/>
      <w:r w:rsidRPr="007848C5">
        <w:t>are</w:t>
      </w:r>
      <w:proofErr w:type="gramEnd"/>
      <w:r w:rsidRPr="007848C5">
        <w:t xml:space="preserve"> the default R1 </w:t>
      </w:r>
      <w:r>
        <w:t xml:space="preserve">Cisco </w:t>
      </w:r>
      <w:r w:rsidRPr="007848C5">
        <w:t>IOS UDP port number</w:t>
      </w:r>
      <w:r>
        <w:t>s</w:t>
      </w:r>
      <w:r w:rsidR="00162EEA">
        <w:t xml:space="preserve"> for the RADIUS server?</w:t>
      </w:r>
    </w:p>
    <w:p w14:paraId="4175930D" w14:textId="77777777" w:rsidR="00162EEA" w:rsidRDefault="00162EEA" w:rsidP="00162EEA">
      <w:pPr>
        <w:pStyle w:val="BodyTextL50"/>
      </w:pPr>
      <w:r>
        <w:t>____________________________________________________________________________________</w:t>
      </w:r>
    </w:p>
    <w:p w14:paraId="56974159" w14:textId="77777777" w:rsidR="00231DCA" w:rsidRDefault="00231DCA" w:rsidP="008402F2">
      <w:pPr>
        <w:pStyle w:val="StepHead"/>
      </w:pPr>
      <w:r>
        <w:t xml:space="preserve">Check the default port numbers on the </w:t>
      </w:r>
      <w:proofErr w:type="spellStart"/>
      <w:r w:rsidRPr="00255192">
        <w:t>WinRadius</w:t>
      </w:r>
      <w:proofErr w:type="spellEnd"/>
      <w:r w:rsidR="00162EEA">
        <w:t xml:space="preserve"> server on PC-A.</w:t>
      </w:r>
    </w:p>
    <w:p w14:paraId="03B2D531" w14:textId="10EC4092" w:rsidR="00615541" w:rsidRDefault="00231DCA" w:rsidP="00232FA7">
      <w:pPr>
        <w:pStyle w:val="BodyTextL25"/>
      </w:pPr>
      <w:r w:rsidRPr="007848C5">
        <w:t xml:space="preserve">From the </w:t>
      </w:r>
      <w:r w:rsidR="006031D0">
        <w:t>Services click AAA</w:t>
      </w:r>
    </w:p>
    <w:p w14:paraId="7EA974D1" w14:textId="45339D84" w:rsidR="00231DCA" w:rsidRDefault="00231DCA" w:rsidP="00162EEA">
      <w:pPr>
        <w:pStyle w:val="Visual"/>
      </w:pPr>
    </w:p>
    <w:p w14:paraId="45F362B9" w14:textId="77777777" w:rsidR="00615541" w:rsidRDefault="00231DCA" w:rsidP="00232FA7">
      <w:pPr>
        <w:pStyle w:val="BodyTextL25"/>
      </w:pPr>
      <w:r w:rsidRPr="007848C5">
        <w:t xml:space="preserve">What </w:t>
      </w:r>
      <w:proofErr w:type="gramStart"/>
      <w:r w:rsidRPr="007848C5">
        <w:t>are</w:t>
      </w:r>
      <w:proofErr w:type="gramEnd"/>
      <w:r w:rsidRPr="007848C5">
        <w:t xml:space="preserve"> the default </w:t>
      </w:r>
      <w:proofErr w:type="spellStart"/>
      <w:r w:rsidRPr="007848C5">
        <w:t>WinRadius</w:t>
      </w:r>
      <w:proofErr w:type="spellEnd"/>
      <w:r w:rsidRPr="007848C5">
        <w:t xml:space="preserve"> UDP port numbers? </w:t>
      </w:r>
      <w:r w:rsidR="00162EEA">
        <w:t xml:space="preserve">_____________________________ </w:t>
      </w:r>
    </w:p>
    <w:p w14:paraId="251F2328" w14:textId="5275C95A" w:rsidR="00231DCA" w:rsidRDefault="00231DCA" w:rsidP="00231DCA">
      <w:pPr>
        <w:pStyle w:val="BodyTextL25"/>
      </w:pPr>
      <w:r w:rsidRPr="007848C5">
        <w:rPr>
          <w:b/>
        </w:rPr>
        <w:t>Note</w:t>
      </w:r>
      <w:r w:rsidRPr="00162EEA">
        <w:t>:</w:t>
      </w:r>
      <w:r w:rsidRPr="007848C5">
        <w:t xml:space="preserve"> RFC 2865 officially assigned port numbers 1812 and 1813 for RADIUS.</w:t>
      </w:r>
    </w:p>
    <w:p w14:paraId="0BBA50E6" w14:textId="08997A91" w:rsidR="006031D0" w:rsidRPr="006031D0" w:rsidRDefault="006031D0" w:rsidP="00231DCA">
      <w:pPr>
        <w:pStyle w:val="BodyTextL25"/>
        <w:rPr>
          <w:color w:val="FF0000"/>
        </w:rPr>
      </w:pPr>
      <w:r>
        <w:rPr>
          <w:b/>
          <w:color w:val="FF0000"/>
        </w:rPr>
        <w:t xml:space="preserve">Note: the sever in PT only supports 1812 does not support 1813 for Auditing </w:t>
      </w:r>
      <w:proofErr w:type="spellStart"/>
      <w:r>
        <w:rPr>
          <w:b/>
          <w:color w:val="FF0000"/>
        </w:rPr>
        <w:t>Similiarly</w:t>
      </w:r>
      <w:proofErr w:type="spellEnd"/>
      <w:r>
        <w:rPr>
          <w:b/>
          <w:color w:val="FF0000"/>
        </w:rPr>
        <w:t xml:space="preserve"> the router in PT only supports 1812.</w:t>
      </w:r>
    </w:p>
    <w:p w14:paraId="3694881A" w14:textId="77777777" w:rsidR="00231DCA" w:rsidRDefault="00231DCA" w:rsidP="008402F2">
      <w:pPr>
        <w:pStyle w:val="StepHead"/>
      </w:pPr>
      <w:r>
        <w:t xml:space="preserve">Change the RADIUS port numbers on R1 to match the </w:t>
      </w:r>
      <w:proofErr w:type="spellStart"/>
      <w:r>
        <w:t>WinRadius</w:t>
      </w:r>
      <w:proofErr w:type="spellEnd"/>
      <w:r>
        <w:t xml:space="preserve"> server.</w:t>
      </w:r>
    </w:p>
    <w:p w14:paraId="7B362DBA" w14:textId="77777777" w:rsidR="00231DCA" w:rsidRPr="00C679DE" w:rsidRDefault="00231DCA" w:rsidP="00231DCA">
      <w:pPr>
        <w:pStyle w:val="BodyTextL25"/>
      </w:pPr>
      <w:r w:rsidRPr="00C679DE">
        <w:t xml:space="preserve">Unless specified otherwise, </w:t>
      </w:r>
      <w:r>
        <w:t xml:space="preserve">the </w:t>
      </w:r>
      <w:r w:rsidRPr="00C679DE">
        <w:t xml:space="preserve">Cisco IOS RADIUS configuration defaults to UDP port numbers 1645 and 1646. Either the </w:t>
      </w:r>
      <w:r w:rsidRPr="00A30127">
        <w:t>router</w:t>
      </w:r>
      <w:r w:rsidRPr="00C679DE">
        <w:t xml:space="preserve"> </w:t>
      </w:r>
      <w:r>
        <w:t xml:space="preserve">Cisco </w:t>
      </w:r>
      <w:r w:rsidRPr="00C679DE">
        <w:t xml:space="preserve">IOS port numbers must be changed to match the port number of the RADIUS server or the RADIUS server port numbers must be changed to match the port numbers of the </w:t>
      </w:r>
      <w:r>
        <w:t xml:space="preserve">Cisco </w:t>
      </w:r>
      <w:r w:rsidRPr="00C679DE">
        <w:t>IOS router.</w:t>
      </w:r>
    </w:p>
    <w:p w14:paraId="68852211" w14:textId="2034D073" w:rsidR="00231DCA" w:rsidRPr="007848C5" w:rsidRDefault="0023458A" w:rsidP="00BF7F8B">
      <w:pPr>
        <w:pStyle w:val="BodyTextL25"/>
      </w:pPr>
      <w:r>
        <w:t>Re-i</w:t>
      </w:r>
      <w:r w:rsidR="00231DCA" w:rsidRPr="007848C5">
        <w:t xml:space="preserve">ssue the </w:t>
      </w:r>
      <w:r>
        <w:t>address sub-mode command again</w:t>
      </w:r>
      <w:r w:rsidR="00BF7F8B">
        <w:t>. T</w:t>
      </w:r>
      <w:r w:rsidR="00231DCA" w:rsidRPr="007848C5">
        <w:t xml:space="preserve">his time specify port numbers </w:t>
      </w:r>
      <w:r w:rsidR="00311E21" w:rsidRPr="00232FA7">
        <w:rPr>
          <w:b/>
        </w:rPr>
        <w:t>1812</w:t>
      </w:r>
      <w:r w:rsidR="00231DCA">
        <w:t>,</w:t>
      </w:r>
      <w:r w:rsidR="00231DCA" w:rsidRPr="007848C5">
        <w:t xml:space="preserve"> along with the IP</w:t>
      </w:r>
      <w:r>
        <w:t>v4</w:t>
      </w:r>
      <w:r w:rsidR="00231DCA" w:rsidRPr="007848C5">
        <w:t xml:space="preserve"> address</w:t>
      </w:r>
      <w:r>
        <w:rPr>
          <w:b/>
        </w:rPr>
        <w:t>.</w:t>
      </w:r>
    </w:p>
    <w:p w14:paraId="5678DCC9" w14:textId="252D961C" w:rsidR="00231DCA" w:rsidRPr="00BF7F8B" w:rsidRDefault="00231DCA" w:rsidP="00231DCA">
      <w:pPr>
        <w:pStyle w:val="CMD"/>
        <w:rPr>
          <w:b/>
        </w:rPr>
      </w:pPr>
      <w:r w:rsidRPr="009477CB">
        <w:t>R1(config</w:t>
      </w:r>
      <w:r w:rsidR="0023458A">
        <w:t>-radius-</w:t>
      </w:r>
      <w:proofErr w:type="gramStart"/>
      <w:r w:rsidR="0023458A">
        <w:t>server</w:t>
      </w:r>
      <w:r w:rsidRPr="009477CB">
        <w:t>)#</w:t>
      </w:r>
      <w:proofErr w:type="gramEnd"/>
      <w:r>
        <w:t xml:space="preserve"> </w:t>
      </w:r>
      <w:r w:rsidR="0023458A" w:rsidRPr="00BF7F8B">
        <w:rPr>
          <w:b/>
        </w:rPr>
        <w:t xml:space="preserve">address ipv4 </w:t>
      </w:r>
      <w:r w:rsidRPr="00BF7F8B">
        <w:rPr>
          <w:b/>
        </w:rPr>
        <w:t xml:space="preserve">192.168.1.3 auth-port 1812 </w:t>
      </w:r>
    </w:p>
    <w:p w14:paraId="75BAF976" w14:textId="77777777" w:rsidR="003217D7" w:rsidRDefault="003217D7">
      <w:pPr>
        <w:spacing w:before="0" w:after="0" w:line="240" w:lineRule="auto"/>
        <w:rPr>
          <w:rFonts w:eastAsia="Times New Roman"/>
          <w:b/>
          <w:bCs/>
          <w:szCs w:val="26"/>
        </w:rPr>
      </w:pPr>
      <w:r>
        <w:br w:type="page"/>
      </w:r>
    </w:p>
    <w:p w14:paraId="21011A08" w14:textId="77777777" w:rsidR="00231DCA" w:rsidRPr="0009147A" w:rsidRDefault="00231DCA" w:rsidP="0009147A">
      <w:pPr>
        <w:pStyle w:val="StepHead"/>
      </w:pPr>
      <w:r w:rsidRPr="0009147A">
        <w:lastRenderedPageBreak/>
        <w:t>Test your configuration by logging into the console on R1</w:t>
      </w:r>
      <w:r w:rsidR="0009147A">
        <w:t>.</w:t>
      </w:r>
    </w:p>
    <w:p w14:paraId="4250699E" w14:textId="77777777" w:rsidR="00231DCA" w:rsidRPr="00A30127" w:rsidRDefault="00231DCA" w:rsidP="008402F2">
      <w:pPr>
        <w:pStyle w:val="SubStepAlpha"/>
      </w:pPr>
      <w:r w:rsidRPr="00C679DE">
        <w:t xml:space="preserve">Exit </w:t>
      </w:r>
      <w:r w:rsidRPr="00A30127">
        <w:t>to the initial router screen</w:t>
      </w:r>
      <w:r>
        <w:t xml:space="preserve"> that displays</w:t>
      </w:r>
      <w:r w:rsidRPr="00A30127">
        <w:t xml:space="preserve">: </w:t>
      </w:r>
      <w:r w:rsidRPr="00FE2580">
        <w:t xml:space="preserve">R1 con0 is now available, Press </w:t>
      </w:r>
      <w:r w:rsidR="00311E21" w:rsidRPr="00232FA7">
        <w:rPr>
          <w:b/>
        </w:rPr>
        <w:t>RETURN</w:t>
      </w:r>
      <w:r w:rsidRPr="00FE2580">
        <w:t xml:space="preserve"> to get started</w:t>
      </w:r>
      <w:r w:rsidRPr="004038BE">
        <w:t>.</w:t>
      </w:r>
    </w:p>
    <w:p w14:paraId="21F09B88" w14:textId="77777777" w:rsidR="00162EEA" w:rsidRDefault="00231DCA" w:rsidP="00162EEA">
      <w:pPr>
        <w:pStyle w:val="SubStepAlpha"/>
      </w:pPr>
      <w:r w:rsidRPr="0009147A">
        <w:t xml:space="preserve">Log in again with the username of </w:t>
      </w:r>
      <w:proofErr w:type="spellStart"/>
      <w:r w:rsidR="00311E21" w:rsidRPr="00232FA7">
        <w:rPr>
          <w:b/>
        </w:rPr>
        <w:t>RadUser</w:t>
      </w:r>
      <w:proofErr w:type="spellEnd"/>
      <w:r w:rsidRPr="0009147A">
        <w:t xml:space="preserve"> and </w:t>
      </w:r>
      <w:r w:rsidRPr="00A30127">
        <w:t xml:space="preserve">password of </w:t>
      </w:r>
      <w:proofErr w:type="spellStart"/>
      <w:r w:rsidR="00311E21" w:rsidRPr="00232FA7">
        <w:rPr>
          <w:b/>
        </w:rPr>
        <w:t>RadUserpass</w:t>
      </w:r>
      <w:proofErr w:type="spellEnd"/>
      <w:r w:rsidRPr="00A30127">
        <w:t>. Were you able to login?</w:t>
      </w:r>
      <w:r w:rsidR="00162EEA">
        <w:t xml:space="preserve"> Was there any delay this time?</w:t>
      </w:r>
      <w:r w:rsidR="00162EEA" w:rsidRPr="00162EEA">
        <w:t xml:space="preserve"> </w:t>
      </w:r>
      <w:r w:rsidR="00162EEA">
        <w:t>____________________________________________________________________________________</w:t>
      </w:r>
    </w:p>
    <w:p w14:paraId="268B6EAC" w14:textId="77777777" w:rsidR="00162EEA" w:rsidRDefault="00162EEA" w:rsidP="00162EEA">
      <w:pPr>
        <w:pStyle w:val="BodyTextL50"/>
      </w:pPr>
      <w:r>
        <w:t>____________________________________________________________________________________</w:t>
      </w:r>
    </w:p>
    <w:p w14:paraId="4E219426" w14:textId="77777777" w:rsidR="00231DCA" w:rsidRPr="00A30127" w:rsidRDefault="00231DCA" w:rsidP="00162EEA">
      <w:pPr>
        <w:pStyle w:val="SubStepAlpha"/>
      </w:pPr>
      <w:r w:rsidRPr="0009147A">
        <w:t xml:space="preserve">The following message should </w:t>
      </w:r>
      <w:r w:rsidRPr="00A30127">
        <w:t>display on the RADIUS server log.</w:t>
      </w:r>
    </w:p>
    <w:p w14:paraId="793D6392" w14:textId="77777777" w:rsidR="00231DCA" w:rsidRPr="0009147A" w:rsidRDefault="00231DCA" w:rsidP="00162EEA">
      <w:pPr>
        <w:pStyle w:val="CMD"/>
      </w:pPr>
      <w:r w:rsidRPr="0009147A">
        <w:t>User (</w:t>
      </w:r>
      <w:proofErr w:type="spellStart"/>
      <w:r w:rsidRPr="0009147A">
        <w:t>RadUser</w:t>
      </w:r>
      <w:proofErr w:type="spellEnd"/>
      <w:r w:rsidRPr="0009147A">
        <w:t xml:space="preserve">) authenticate OK.  </w:t>
      </w:r>
    </w:p>
    <w:p w14:paraId="4321DC36" w14:textId="77777777" w:rsidR="00162EEA" w:rsidRDefault="00231DCA" w:rsidP="008402F2">
      <w:pPr>
        <w:pStyle w:val="SubStepAlpha"/>
      </w:pPr>
      <w:r w:rsidRPr="00A30127">
        <w:t>Exit to the initial router screen</w:t>
      </w:r>
      <w:r>
        <w:t xml:space="preserve"> that displays</w:t>
      </w:r>
      <w:r w:rsidR="00162EEA">
        <w:t>:</w:t>
      </w:r>
    </w:p>
    <w:p w14:paraId="0509ED58" w14:textId="77777777" w:rsidR="00231DCA" w:rsidRPr="00A30127" w:rsidRDefault="00231DCA" w:rsidP="00162EEA">
      <w:pPr>
        <w:pStyle w:val="CMD"/>
      </w:pPr>
      <w:r w:rsidRPr="00FE2580">
        <w:t>R1 con0 is now available, Press RETURN to get started</w:t>
      </w:r>
      <w:r w:rsidRPr="004038BE">
        <w:t>.</w:t>
      </w:r>
    </w:p>
    <w:p w14:paraId="68E307C2" w14:textId="77777777" w:rsidR="00162EEA" w:rsidRDefault="00231DCA" w:rsidP="00162EEA">
      <w:pPr>
        <w:pStyle w:val="SubStepAlpha"/>
      </w:pPr>
      <w:r w:rsidRPr="0009147A">
        <w:t xml:space="preserve">Log in again using an invalid username of </w:t>
      </w:r>
      <w:proofErr w:type="spellStart"/>
      <w:r w:rsidR="00311E21" w:rsidRPr="00232FA7">
        <w:rPr>
          <w:b/>
        </w:rPr>
        <w:t>Userxxx</w:t>
      </w:r>
      <w:proofErr w:type="spellEnd"/>
      <w:r w:rsidRPr="0009147A">
        <w:t xml:space="preserve"> and the</w:t>
      </w:r>
      <w:r w:rsidRPr="00A30127">
        <w:t xml:space="preserve"> password of </w:t>
      </w:r>
      <w:proofErr w:type="spellStart"/>
      <w:r w:rsidR="00311E21" w:rsidRPr="00232FA7">
        <w:rPr>
          <w:b/>
        </w:rPr>
        <w:t>Userxxxpass</w:t>
      </w:r>
      <w:proofErr w:type="spellEnd"/>
      <w:r w:rsidRPr="00A30127">
        <w:t>. Were you able to lo</w:t>
      </w:r>
      <w:r w:rsidR="00162EEA">
        <w:t>gin?</w:t>
      </w:r>
    </w:p>
    <w:p w14:paraId="68AD7F8E" w14:textId="77777777" w:rsidR="00162EEA" w:rsidRDefault="00162EEA" w:rsidP="00162EEA">
      <w:pPr>
        <w:pStyle w:val="BodyTextL50"/>
      </w:pPr>
      <w:r>
        <w:t>____________________________________________________________________________________</w:t>
      </w:r>
    </w:p>
    <w:p w14:paraId="630361DF" w14:textId="77777777" w:rsidR="00162EEA" w:rsidRDefault="00162EEA" w:rsidP="00162EEA">
      <w:pPr>
        <w:pStyle w:val="BodyTextL50"/>
      </w:pPr>
      <w:r>
        <w:t>____________________________________________________________________________________</w:t>
      </w:r>
    </w:p>
    <w:p w14:paraId="13CE8873" w14:textId="77777777" w:rsidR="00162EEA" w:rsidRDefault="00231DCA" w:rsidP="00231DCA">
      <w:pPr>
        <w:pStyle w:val="BodyTextL50"/>
      </w:pPr>
      <w:r w:rsidRPr="001758B7">
        <w:t>What messa</w:t>
      </w:r>
      <w:r w:rsidR="00162EEA">
        <w:t>ge was displayed on the router?</w:t>
      </w:r>
    </w:p>
    <w:p w14:paraId="75554E7C" w14:textId="77777777" w:rsidR="00162EEA" w:rsidRDefault="00162EEA" w:rsidP="00162EEA">
      <w:pPr>
        <w:pStyle w:val="BodyTextL50"/>
      </w:pPr>
      <w:r>
        <w:t>____________________________________________________________________________________</w:t>
      </w:r>
    </w:p>
    <w:p w14:paraId="487FAD7B" w14:textId="3C3C3815" w:rsidR="00231DCA" w:rsidRDefault="00231DCA" w:rsidP="00162EEA">
      <w:pPr>
        <w:pStyle w:val="Visual"/>
      </w:pPr>
    </w:p>
    <w:p w14:paraId="652F3454" w14:textId="77777777" w:rsidR="00231DCA" w:rsidRPr="00CA0ECE" w:rsidRDefault="00231DCA" w:rsidP="008402F2">
      <w:pPr>
        <w:pStyle w:val="StepHead"/>
      </w:pPr>
      <w:r w:rsidRPr="003E74E6">
        <w:t xml:space="preserve">Create an </w:t>
      </w:r>
      <w:r w:rsidRPr="00CA0ECE">
        <w:t xml:space="preserve">authentication </w:t>
      </w:r>
      <w:r>
        <w:t xml:space="preserve">method </w:t>
      </w:r>
      <w:r w:rsidRPr="00CA0ECE">
        <w:t>list for Telnet</w:t>
      </w:r>
      <w:r>
        <w:t xml:space="preserve"> and test it</w:t>
      </w:r>
      <w:r w:rsidRPr="00CA0ECE">
        <w:t>.</w:t>
      </w:r>
    </w:p>
    <w:p w14:paraId="5EF762E4" w14:textId="77777777" w:rsidR="00231DCA" w:rsidRPr="005C0197" w:rsidRDefault="00231DCA" w:rsidP="008402F2">
      <w:pPr>
        <w:pStyle w:val="SubStepAlpha"/>
      </w:pPr>
      <w:r w:rsidRPr="005C0197">
        <w:t xml:space="preserve">Create a unique authentication method list for Telnet access to the router. This does not have the fallback of no authentication, so if there is no access to the RADIUS server, Telnet access is disabled. Name the authentication method list </w:t>
      </w:r>
      <w:r w:rsidR="00311E21" w:rsidRPr="00232FA7">
        <w:rPr>
          <w:b/>
        </w:rPr>
        <w:t>TELNET_LINES</w:t>
      </w:r>
      <w:r w:rsidRPr="005C0197">
        <w:t>.</w:t>
      </w:r>
    </w:p>
    <w:p w14:paraId="53999FA4" w14:textId="77777777" w:rsidR="00231DCA" w:rsidRDefault="00231DCA" w:rsidP="00231DCA">
      <w:pPr>
        <w:pStyle w:val="CMD"/>
      </w:pPr>
      <w:r>
        <w:t xml:space="preserve">R1(config)# </w:t>
      </w:r>
      <w:proofErr w:type="spellStart"/>
      <w:r w:rsidRPr="00231DCA">
        <w:rPr>
          <w:b/>
        </w:rPr>
        <w:t>aaa</w:t>
      </w:r>
      <w:proofErr w:type="spellEnd"/>
      <w:r w:rsidRPr="00231DCA">
        <w:rPr>
          <w:b/>
        </w:rPr>
        <w:t xml:space="preserve"> authentication login TELNET_LINES group radius</w:t>
      </w:r>
    </w:p>
    <w:p w14:paraId="478E361D" w14:textId="77777777" w:rsidR="00231DCA" w:rsidRPr="005C0197" w:rsidRDefault="00231DCA" w:rsidP="008402F2">
      <w:pPr>
        <w:pStyle w:val="SubStepAlpha"/>
      </w:pPr>
      <w:r w:rsidRPr="005C0197">
        <w:t xml:space="preserve">Apply the list to the </w:t>
      </w:r>
      <w:proofErr w:type="spellStart"/>
      <w:r w:rsidRPr="005C0197">
        <w:t>vty</w:t>
      </w:r>
      <w:proofErr w:type="spellEnd"/>
      <w:r w:rsidRPr="005C0197">
        <w:t xml:space="preserve"> lines on the router using the login authentication command. </w:t>
      </w:r>
    </w:p>
    <w:p w14:paraId="35BEC0B7" w14:textId="77777777" w:rsidR="00231DCA" w:rsidRDefault="00231DCA" w:rsidP="00231DCA">
      <w:pPr>
        <w:pStyle w:val="CMD"/>
      </w:pPr>
      <w:r>
        <w:t xml:space="preserve">R1(config)# </w:t>
      </w:r>
      <w:r w:rsidRPr="00231DCA">
        <w:rPr>
          <w:b/>
        </w:rPr>
        <w:t xml:space="preserve">line </w:t>
      </w:r>
      <w:proofErr w:type="spellStart"/>
      <w:r w:rsidRPr="00231DCA">
        <w:rPr>
          <w:b/>
        </w:rPr>
        <w:t>vty</w:t>
      </w:r>
      <w:proofErr w:type="spellEnd"/>
      <w:r w:rsidRPr="00231DCA">
        <w:rPr>
          <w:b/>
        </w:rPr>
        <w:t xml:space="preserve"> 0 4</w:t>
      </w:r>
    </w:p>
    <w:p w14:paraId="71F3FF93" w14:textId="77777777" w:rsidR="00231DCA" w:rsidRDefault="00231DCA" w:rsidP="00231DCA">
      <w:pPr>
        <w:pStyle w:val="CMD"/>
      </w:pPr>
      <w:r>
        <w:t>R1(config-</w:t>
      </w:r>
      <w:proofErr w:type="gramStart"/>
      <w:r>
        <w:t>line)#</w:t>
      </w:r>
      <w:proofErr w:type="gramEnd"/>
      <w:r>
        <w:t xml:space="preserve"> </w:t>
      </w:r>
      <w:r w:rsidRPr="00231DCA">
        <w:rPr>
          <w:b/>
        </w:rPr>
        <w:t>login authentication TELNET_LINES</w:t>
      </w:r>
    </w:p>
    <w:p w14:paraId="38A0951A" w14:textId="77777777" w:rsidR="00162EEA" w:rsidRDefault="00231DCA" w:rsidP="008402F2">
      <w:pPr>
        <w:pStyle w:val="SubStepAlpha"/>
      </w:pPr>
      <w:r w:rsidRPr="005C0197">
        <w:t xml:space="preserve">Telnet from PC-A to R1, and log in with the username </w:t>
      </w:r>
      <w:proofErr w:type="spellStart"/>
      <w:r w:rsidRPr="00FE2580">
        <w:rPr>
          <w:b/>
        </w:rPr>
        <w:t>RadUser</w:t>
      </w:r>
      <w:proofErr w:type="spellEnd"/>
      <w:r w:rsidRPr="005C0197">
        <w:t xml:space="preserve"> and the password of </w:t>
      </w:r>
      <w:proofErr w:type="spellStart"/>
      <w:r w:rsidRPr="00FE2580">
        <w:rPr>
          <w:b/>
        </w:rPr>
        <w:t>RadUserpass</w:t>
      </w:r>
      <w:proofErr w:type="spellEnd"/>
      <w:r w:rsidRPr="005C0197">
        <w:t>. Were you</w:t>
      </w:r>
      <w:r w:rsidR="00162EEA">
        <w:t xml:space="preserve"> able to gain access to log in?</w:t>
      </w:r>
      <w:r w:rsidR="00737325">
        <w:t xml:space="preserve"> Explain.</w:t>
      </w:r>
    </w:p>
    <w:p w14:paraId="0384D31A" w14:textId="77777777" w:rsidR="00162EEA" w:rsidRDefault="00162EEA" w:rsidP="00162EEA">
      <w:pPr>
        <w:pStyle w:val="BodyTextL50"/>
      </w:pPr>
      <w:r>
        <w:t>____________________________________________________________________________________</w:t>
      </w:r>
    </w:p>
    <w:p w14:paraId="19A338F5" w14:textId="77777777" w:rsidR="00162EEA" w:rsidRDefault="00162EEA" w:rsidP="00162EEA">
      <w:pPr>
        <w:pStyle w:val="BodyTextL50"/>
      </w:pPr>
      <w:r>
        <w:t>____________________________________________________________________________________</w:t>
      </w:r>
    </w:p>
    <w:p w14:paraId="25CCBE6F" w14:textId="77777777" w:rsidR="00162EEA" w:rsidRDefault="00231DCA" w:rsidP="008402F2">
      <w:pPr>
        <w:pStyle w:val="SubStepAlpha"/>
      </w:pPr>
      <w:r w:rsidRPr="005C0197">
        <w:t xml:space="preserve">Exit the Telnet session, and </w:t>
      </w:r>
      <w:r w:rsidR="00C9016F">
        <w:t>use T</w:t>
      </w:r>
      <w:r w:rsidRPr="005C0197">
        <w:t xml:space="preserve">elnet from PC-A to R1 again. Log in with the username </w:t>
      </w:r>
      <w:proofErr w:type="spellStart"/>
      <w:r w:rsidRPr="00FE2580">
        <w:rPr>
          <w:b/>
        </w:rPr>
        <w:t>Userxxx</w:t>
      </w:r>
      <w:proofErr w:type="spellEnd"/>
      <w:r w:rsidRPr="005C0197">
        <w:t xml:space="preserve"> and the password of </w:t>
      </w:r>
      <w:proofErr w:type="spellStart"/>
      <w:r w:rsidRPr="00FE2580">
        <w:rPr>
          <w:b/>
        </w:rPr>
        <w:t>Userxxxpass</w:t>
      </w:r>
      <w:proofErr w:type="spellEnd"/>
      <w:r w:rsidR="00162EEA">
        <w:t>. Were you able to log in?</w:t>
      </w:r>
      <w:r w:rsidR="00737325">
        <w:t xml:space="preserve"> Explain.</w:t>
      </w:r>
    </w:p>
    <w:p w14:paraId="3AB28157" w14:textId="77777777" w:rsidR="00162EEA" w:rsidRDefault="00162EEA" w:rsidP="00162EEA">
      <w:pPr>
        <w:pStyle w:val="BodyTextL50"/>
      </w:pPr>
      <w:r>
        <w:t>____________________________________________________________________________________</w:t>
      </w:r>
    </w:p>
    <w:p w14:paraId="6D18B85A" w14:textId="77777777" w:rsidR="00162EEA" w:rsidRDefault="00162EEA" w:rsidP="00162EEA">
      <w:pPr>
        <w:pStyle w:val="BodyTextL50"/>
      </w:pPr>
      <w:r>
        <w:t>____________________________________________________________________________________</w:t>
      </w:r>
    </w:p>
    <w:p w14:paraId="6865350D" w14:textId="77777777" w:rsidR="00231DCA" w:rsidRPr="003A6FBF" w:rsidRDefault="00231DCA" w:rsidP="00D00513">
      <w:pPr>
        <w:pStyle w:val="LabSection"/>
      </w:pPr>
      <w:r w:rsidRPr="00D33DBA">
        <w:t>Reflection</w:t>
      </w:r>
    </w:p>
    <w:p w14:paraId="0DB12458" w14:textId="77777777" w:rsidR="00D00513" w:rsidRDefault="00231DCA" w:rsidP="00D00513">
      <w:pPr>
        <w:pStyle w:val="ReflectionQ"/>
      </w:pPr>
      <w:r w:rsidRPr="008402F2">
        <w:t>Why would an organization want to use a centralized authentication server rather than configuring users and</w:t>
      </w:r>
      <w:r w:rsidRPr="001758B7">
        <w:t xml:space="preserve"> passw</w:t>
      </w:r>
      <w:r w:rsidR="00D00513">
        <w:t>ords on each individual router?</w:t>
      </w:r>
    </w:p>
    <w:p w14:paraId="5FCBF7AB" w14:textId="77777777" w:rsidR="00D00513" w:rsidRDefault="00D00513" w:rsidP="00D00513">
      <w:pPr>
        <w:pStyle w:val="BodyTextL25"/>
      </w:pPr>
      <w:r>
        <w:t>_______________________________________________________________________________________</w:t>
      </w:r>
    </w:p>
    <w:p w14:paraId="2EE941B3" w14:textId="77777777" w:rsidR="00D00513" w:rsidRDefault="00D00513" w:rsidP="00D00513">
      <w:pPr>
        <w:pStyle w:val="BodyTextL25"/>
      </w:pPr>
      <w:r>
        <w:t>_______________________________________________________________________________________</w:t>
      </w:r>
    </w:p>
    <w:p w14:paraId="458A3D0E" w14:textId="77777777" w:rsidR="00D00513" w:rsidRDefault="00D00513" w:rsidP="00D00513">
      <w:pPr>
        <w:pStyle w:val="BodyTextL25"/>
      </w:pPr>
      <w:r>
        <w:lastRenderedPageBreak/>
        <w:t>_______________________________________________________________________________________</w:t>
      </w:r>
    </w:p>
    <w:p w14:paraId="6355116F" w14:textId="77777777" w:rsidR="00D00513" w:rsidRDefault="00D00513" w:rsidP="00D00513">
      <w:pPr>
        <w:pStyle w:val="BodyTextL25"/>
      </w:pPr>
      <w:r>
        <w:t>_______________________________________________________________________________________</w:t>
      </w:r>
    </w:p>
    <w:p w14:paraId="518AB6E0" w14:textId="77777777" w:rsidR="00D00513" w:rsidRDefault="00D00513" w:rsidP="00D00513">
      <w:pPr>
        <w:pStyle w:val="BodyTextL25"/>
      </w:pPr>
      <w:r>
        <w:t>_______________________________________________________________________________________</w:t>
      </w:r>
    </w:p>
    <w:p w14:paraId="51968A43" w14:textId="77777777" w:rsidR="00D00513" w:rsidRDefault="00D00513" w:rsidP="00D00513">
      <w:pPr>
        <w:pStyle w:val="BodyTextL25"/>
      </w:pPr>
      <w:r>
        <w:t>_______________________________________________________________________________________</w:t>
      </w:r>
    </w:p>
    <w:p w14:paraId="174312D8" w14:textId="77777777" w:rsidR="00D00513" w:rsidRDefault="00D00513" w:rsidP="00D00513">
      <w:pPr>
        <w:pStyle w:val="BodyTextL25"/>
      </w:pPr>
      <w:r>
        <w:t>_______________________________________________________________________________________</w:t>
      </w:r>
    </w:p>
    <w:p w14:paraId="0336AE88" w14:textId="77777777" w:rsidR="00D00513" w:rsidRDefault="00D00513" w:rsidP="00D00513">
      <w:pPr>
        <w:pStyle w:val="BodyTextL25"/>
      </w:pPr>
      <w:r>
        <w:t>_______________________________________________________________________________________</w:t>
      </w:r>
    </w:p>
    <w:p w14:paraId="63D24483" w14:textId="77777777" w:rsidR="00D00513" w:rsidRDefault="00231DCA" w:rsidP="00D00513">
      <w:pPr>
        <w:pStyle w:val="ReflectionQ"/>
      </w:pPr>
      <w:r w:rsidRPr="001758B7">
        <w:t>Contrast local authentication and local authentication with AAA.</w:t>
      </w:r>
    </w:p>
    <w:p w14:paraId="149B3CC5" w14:textId="77777777" w:rsidR="00D00513" w:rsidRDefault="00D00513" w:rsidP="00D00513">
      <w:pPr>
        <w:pStyle w:val="BodyTextL25"/>
      </w:pPr>
      <w:r>
        <w:t>_______________________________________________________________________________________</w:t>
      </w:r>
    </w:p>
    <w:p w14:paraId="2277209E" w14:textId="77777777" w:rsidR="00D00513" w:rsidRDefault="00D00513" w:rsidP="00D00513">
      <w:pPr>
        <w:pStyle w:val="BodyTextL25"/>
      </w:pPr>
      <w:r>
        <w:t>_______________________________________________________________________________________</w:t>
      </w:r>
    </w:p>
    <w:p w14:paraId="4F2B1913" w14:textId="77777777" w:rsidR="00D00513" w:rsidRDefault="00D00513" w:rsidP="00D00513">
      <w:pPr>
        <w:pStyle w:val="BodyTextL25"/>
      </w:pPr>
      <w:r>
        <w:t>_______________________________________________________________________________________</w:t>
      </w:r>
    </w:p>
    <w:p w14:paraId="436DD946" w14:textId="77777777" w:rsidR="00D00513" w:rsidRDefault="00D00513" w:rsidP="00D00513">
      <w:pPr>
        <w:pStyle w:val="BodyTextL25"/>
      </w:pPr>
      <w:r>
        <w:t>_______________________________________________________________________________________</w:t>
      </w:r>
    </w:p>
    <w:p w14:paraId="6835376E" w14:textId="77777777" w:rsidR="00D00513" w:rsidRDefault="00D00513" w:rsidP="00D00513">
      <w:pPr>
        <w:pStyle w:val="BodyTextL25"/>
      </w:pPr>
      <w:r>
        <w:t>_______________________________________________________________________________________</w:t>
      </w:r>
    </w:p>
    <w:p w14:paraId="5C9C7178" w14:textId="77777777" w:rsidR="00D00513" w:rsidRDefault="00D00513" w:rsidP="00D00513">
      <w:pPr>
        <w:pStyle w:val="BodyTextL25"/>
      </w:pPr>
      <w:r>
        <w:t>_______________________________________________________________________________________</w:t>
      </w:r>
    </w:p>
    <w:p w14:paraId="78B9E1C1" w14:textId="77777777" w:rsidR="00D00513" w:rsidRDefault="00D00513" w:rsidP="00D00513">
      <w:pPr>
        <w:pStyle w:val="BodyTextL25"/>
      </w:pPr>
      <w:r>
        <w:t>_______________________________________________________________________________________</w:t>
      </w:r>
    </w:p>
    <w:p w14:paraId="0E16AF2A" w14:textId="77777777" w:rsidR="00D00513" w:rsidRDefault="00D00513" w:rsidP="00D00513">
      <w:pPr>
        <w:pStyle w:val="BodyTextL25"/>
      </w:pPr>
      <w:r>
        <w:t>_______________________________________________________________________________________</w:t>
      </w:r>
    </w:p>
    <w:p w14:paraId="174A9017" w14:textId="77777777" w:rsidR="00D00513" w:rsidRDefault="00231DCA" w:rsidP="00D00513">
      <w:pPr>
        <w:pStyle w:val="ReflectionQ"/>
      </w:pPr>
      <w:r w:rsidRPr="00255192">
        <w:t>Bas</w:t>
      </w:r>
      <w:r w:rsidRPr="001758B7">
        <w:t xml:space="preserve">ed on the </w:t>
      </w:r>
      <w:r>
        <w:t xml:space="preserve">Academy online </w:t>
      </w:r>
      <w:r w:rsidRPr="001758B7">
        <w:t>course content, web research</w:t>
      </w:r>
      <w:r>
        <w:t>,</w:t>
      </w:r>
      <w:r w:rsidRPr="001758B7">
        <w:t xml:space="preserve"> and the use of RADIUS in this lab, compare an</w:t>
      </w:r>
      <w:r w:rsidR="00D00513">
        <w:t>d contrast RADIUS with TACACS+.</w:t>
      </w:r>
    </w:p>
    <w:p w14:paraId="22866DD1" w14:textId="77777777" w:rsidR="00D00513" w:rsidRDefault="00D00513" w:rsidP="00D00513">
      <w:pPr>
        <w:pStyle w:val="BodyTextL25"/>
      </w:pPr>
      <w:r>
        <w:t>_______________________________________________________________________________________</w:t>
      </w:r>
    </w:p>
    <w:p w14:paraId="1A2FABE4" w14:textId="77777777" w:rsidR="00D00513" w:rsidRDefault="00D00513" w:rsidP="00D00513">
      <w:pPr>
        <w:pStyle w:val="BodyTextL25"/>
      </w:pPr>
      <w:r>
        <w:t>_______________________________________________________________________________________</w:t>
      </w:r>
    </w:p>
    <w:p w14:paraId="31E20FD0" w14:textId="77777777" w:rsidR="00D00513" w:rsidRDefault="00D00513" w:rsidP="00D00513">
      <w:pPr>
        <w:pStyle w:val="BodyTextL25"/>
      </w:pPr>
      <w:r>
        <w:t>_______________________________________________________________________________________</w:t>
      </w:r>
    </w:p>
    <w:p w14:paraId="48856B10" w14:textId="77777777" w:rsidR="00D00513" w:rsidRDefault="00D00513" w:rsidP="00D00513">
      <w:pPr>
        <w:pStyle w:val="BodyTextL25"/>
      </w:pPr>
      <w:r>
        <w:t>_______________________________________________________________________________________</w:t>
      </w:r>
    </w:p>
    <w:p w14:paraId="4169301C" w14:textId="77777777" w:rsidR="00D00513" w:rsidRDefault="00D00513" w:rsidP="00D00513">
      <w:pPr>
        <w:pStyle w:val="BodyTextL25"/>
      </w:pPr>
      <w:r>
        <w:t>_______________________________________________________________________________________</w:t>
      </w:r>
    </w:p>
    <w:p w14:paraId="7B678034" w14:textId="77777777" w:rsidR="00D00513" w:rsidRDefault="00D00513" w:rsidP="00D00513">
      <w:pPr>
        <w:pStyle w:val="BodyTextL25"/>
      </w:pPr>
      <w:r>
        <w:t>_______________________________________________________________________________________</w:t>
      </w:r>
    </w:p>
    <w:p w14:paraId="4CAE4985"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B454AC2"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474C41" w14:textId="77777777" w:rsidR="00A47CC2" w:rsidRDefault="00A47CC2" w:rsidP="006D2C28">
            <w:pPr>
              <w:pStyle w:val="TableHeading"/>
            </w:pPr>
            <w:r>
              <w:t>Router Interface Summary</w:t>
            </w:r>
          </w:p>
        </w:tc>
      </w:tr>
      <w:tr w:rsidR="00A47CC2" w14:paraId="50DCBE9C" w14:textId="77777777" w:rsidTr="00F4135D">
        <w:trPr>
          <w:cantSplit/>
          <w:jc w:val="center"/>
        </w:trPr>
        <w:tc>
          <w:tcPr>
            <w:tcW w:w="1530" w:type="dxa"/>
          </w:tcPr>
          <w:p w14:paraId="1C51B298" w14:textId="77777777" w:rsidR="00A47CC2" w:rsidRPr="00763D8B" w:rsidRDefault="00A47CC2" w:rsidP="00745DCE">
            <w:pPr>
              <w:pStyle w:val="TableHeading"/>
            </w:pPr>
            <w:r w:rsidRPr="00763D8B">
              <w:t>Router Model</w:t>
            </w:r>
          </w:p>
        </w:tc>
        <w:tc>
          <w:tcPr>
            <w:tcW w:w="2250" w:type="dxa"/>
          </w:tcPr>
          <w:p w14:paraId="053D3AF4" w14:textId="77777777" w:rsidR="00A47CC2" w:rsidRPr="00763D8B" w:rsidRDefault="00A47CC2" w:rsidP="00745DCE">
            <w:pPr>
              <w:pStyle w:val="TableHeading"/>
            </w:pPr>
            <w:r w:rsidRPr="00763D8B">
              <w:t>Ethernet Interface #1</w:t>
            </w:r>
          </w:p>
        </w:tc>
        <w:tc>
          <w:tcPr>
            <w:tcW w:w="2250" w:type="dxa"/>
          </w:tcPr>
          <w:p w14:paraId="190B4BEE" w14:textId="77777777" w:rsidR="00A47CC2" w:rsidRPr="00763D8B" w:rsidRDefault="00A47CC2" w:rsidP="00745DCE">
            <w:pPr>
              <w:pStyle w:val="TableHeading"/>
            </w:pPr>
            <w:r w:rsidRPr="00763D8B">
              <w:t>Ethernet Interface #2</w:t>
            </w:r>
          </w:p>
        </w:tc>
        <w:tc>
          <w:tcPr>
            <w:tcW w:w="2070" w:type="dxa"/>
          </w:tcPr>
          <w:p w14:paraId="616CA028" w14:textId="77777777" w:rsidR="00A47CC2" w:rsidRPr="00763D8B" w:rsidRDefault="00A47CC2" w:rsidP="00745DCE">
            <w:pPr>
              <w:pStyle w:val="TableHeading"/>
            </w:pPr>
            <w:r w:rsidRPr="00763D8B">
              <w:t>Serial Interface #1</w:t>
            </w:r>
          </w:p>
        </w:tc>
        <w:tc>
          <w:tcPr>
            <w:tcW w:w="2160" w:type="dxa"/>
          </w:tcPr>
          <w:p w14:paraId="1F490F4D" w14:textId="77777777" w:rsidR="00A47CC2" w:rsidRPr="00763D8B" w:rsidRDefault="00A47CC2" w:rsidP="00745DCE">
            <w:pPr>
              <w:pStyle w:val="TableHeading"/>
            </w:pPr>
            <w:r w:rsidRPr="00763D8B">
              <w:t>Serial Interface #2</w:t>
            </w:r>
          </w:p>
        </w:tc>
      </w:tr>
      <w:tr w:rsidR="00A47CC2" w14:paraId="0ECE90AC" w14:textId="77777777" w:rsidTr="00F4135D">
        <w:trPr>
          <w:cantSplit/>
          <w:jc w:val="center"/>
        </w:trPr>
        <w:tc>
          <w:tcPr>
            <w:tcW w:w="1530" w:type="dxa"/>
          </w:tcPr>
          <w:p w14:paraId="3F894502" w14:textId="77777777" w:rsidR="00A47CC2" w:rsidRPr="00763D8B" w:rsidRDefault="00A47CC2" w:rsidP="00097163">
            <w:pPr>
              <w:pStyle w:val="TableText"/>
            </w:pPr>
            <w:r w:rsidRPr="00763D8B">
              <w:t>1800</w:t>
            </w:r>
          </w:p>
        </w:tc>
        <w:tc>
          <w:tcPr>
            <w:tcW w:w="2250" w:type="dxa"/>
          </w:tcPr>
          <w:p w14:paraId="10292B81" w14:textId="77777777" w:rsidR="00A47CC2" w:rsidRPr="00763D8B" w:rsidRDefault="00A47CC2" w:rsidP="00F10819">
            <w:pPr>
              <w:pStyle w:val="TableText"/>
            </w:pPr>
            <w:r w:rsidRPr="00763D8B">
              <w:t>Fast Ethernet 0/0 (F0/0)</w:t>
            </w:r>
          </w:p>
        </w:tc>
        <w:tc>
          <w:tcPr>
            <w:tcW w:w="2250" w:type="dxa"/>
          </w:tcPr>
          <w:p w14:paraId="1676BC2C" w14:textId="77777777" w:rsidR="00A47CC2" w:rsidRPr="00763D8B" w:rsidRDefault="00A47CC2" w:rsidP="00F10819">
            <w:pPr>
              <w:pStyle w:val="TableText"/>
            </w:pPr>
            <w:r w:rsidRPr="00763D8B">
              <w:t>Fast Ethernet 0/1 (F0/1)</w:t>
            </w:r>
          </w:p>
        </w:tc>
        <w:tc>
          <w:tcPr>
            <w:tcW w:w="2070" w:type="dxa"/>
          </w:tcPr>
          <w:p w14:paraId="641DA253" w14:textId="77777777" w:rsidR="00A47CC2" w:rsidRPr="00763D8B" w:rsidRDefault="00A47CC2" w:rsidP="00097163">
            <w:pPr>
              <w:pStyle w:val="TableText"/>
            </w:pPr>
            <w:r w:rsidRPr="00763D8B">
              <w:t>Serial 0/0/0 (S0/0/0)</w:t>
            </w:r>
          </w:p>
        </w:tc>
        <w:tc>
          <w:tcPr>
            <w:tcW w:w="2160" w:type="dxa"/>
          </w:tcPr>
          <w:p w14:paraId="5FE928C9" w14:textId="77777777" w:rsidR="00A47CC2" w:rsidRPr="00763D8B" w:rsidRDefault="00A47CC2" w:rsidP="00097163">
            <w:pPr>
              <w:pStyle w:val="TableText"/>
            </w:pPr>
            <w:r w:rsidRPr="00763D8B">
              <w:t>Serial 0/0/1 (S0/0/1)</w:t>
            </w:r>
          </w:p>
        </w:tc>
      </w:tr>
      <w:tr w:rsidR="00A47CC2" w14:paraId="1B16BE66" w14:textId="77777777" w:rsidTr="00F4135D">
        <w:trPr>
          <w:cantSplit/>
          <w:jc w:val="center"/>
        </w:trPr>
        <w:tc>
          <w:tcPr>
            <w:tcW w:w="1530" w:type="dxa"/>
          </w:tcPr>
          <w:p w14:paraId="2590CE4F" w14:textId="77777777" w:rsidR="00A47CC2" w:rsidRPr="00763D8B" w:rsidRDefault="00A47CC2" w:rsidP="00097163">
            <w:pPr>
              <w:pStyle w:val="TableText"/>
            </w:pPr>
            <w:r w:rsidRPr="00763D8B">
              <w:t>1900</w:t>
            </w:r>
          </w:p>
        </w:tc>
        <w:tc>
          <w:tcPr>
            <w:tcW w:w="2250" w:type="dxa"/>
          </w:tcPr>
          <w:p w14:paraId="3F476C8A" w14:textId="77777777" w:rsidR="00A47CC2" w:rsidRPr="00763D8B" w:rsidRDefault="00A47CC2" w:rsidP="00097163">
            <w:pPr>
              <w:pStyle w:val="TableText"/>
            </w:pPr>
            <w:r w:rsidRPr="00763D8B">
              <w:t>Gigabit Ethernet 0/0 (G0/0)</w:t>
            </w:r>
          </w:p>
        </w:tc>
        <w:tc>
          <w:tcPr>
            <w:tcW w:w="2250" w:type="dxa"/>
          </w:tcPr>
          <w:p w14:paraId="321BBAAF" w14:textId="77777777" w:rsidR="00A47CC2" w:rsidRPr="00763D8B" w:rsidRDefault="00A47CC2" w:rsidP="00097163">
            <w:pPr>
              <w:pStyle w:val="TableText"/>
            </w:pPr>
            <w:r w:rsidRPr="00763D8B">
              <w:t>Gigabit Ethernet 0/1 (G0/1)</w:t>
            </w:r>
          </w:p>
        </w:tc>
        <w:tc>
          <w:tcPr>
            <w:tcW w:w="2070" w:type="dxa"/>
          </w:tcPr>
          <w:p w14:paraId="6CD5892A" w14:textId="77777777" w:rsidR="00A47CC2" w:rsidRPr="00763D8B" w:rsidRDefault="00A47CC2" w:rsidP="00097163">
            <w:pPr>
              <w:pStyle w:val="TableText"/>
            </w:pPr>
            <w:r w:rsidRPr="00763D8B">
              <w:t>Serial 0/0/0 (S0/0/0)</w:t>
            </w:r>
          </w:p>
        </w:tc>
        <w:tc>
          <w:tcPr>
            <w:tcW w:w="2160" w:type="dxa"/>
          </w:tcPr>
          <w:p w14:paraId="56FBF5EF" w14:textId="77777777" w:rsidR="00A47CC2" w:rsidRPr="00763D8B" w:rsidRDefault="00A47CC2" w:rsidP="00097163">
            <w:pPr>
              <w:pStyle w:val="TableText"/>
            </w:pPr>
            <w:r w:rsidRPr="00763D8B">
              <w:t>Serial 0/0/1 (S0/0/1)</w:t>
            </w:r>
          </w:p>
        </w:tc>
      </w:tr>
      <w:tr w:rsidR="00C07FD9" w14:paraId="72A6663D" w14:textId="77777777" w:rsidTr="00F4135D">
        <w:trPr>
          <w:cantSplit/>
          <w:jc w:val="center"/>
        </w:trPr>
        <w:tc>
          <w:tcPr>
            <w:tcW w:w="1530" w:type="dxa"/>
          </w:tcPr>
          <w:p w14:paraId="52930A19" w14:textId="77777777" w:rsidR="00C07FD9" w:rsidRDefault="00C07FD9" w:rsidP="00097163">
            <w:pPr>
              <w:pStyle w:val="TableText"/>
            </w:pPr>
            <w:r>
              <w:t>2801</w:t>
            </w:r>
          </w:p>
        </w:tc>
        <w:tc>
          <w:tcPr>
            <w:tcW w:w="2250" w:type="dxa"/>
          </w:tcPr>
          <w:p w14:paraId="6DF74004" w14:textId="77777777" w:rsidR="00C07FD9" w:rsidRPr="00763D8B" w:rsidRDefault="00C07FD9" w:rsidP="00F10819">
            <w:pPr>
              <w:pStyle w:val="TableText"/>
            </w:pPr>
            <w:r w:rsidRPr="00763D8B">
              <w:t>Fast Ethernet 0/0 (F0/0)</w:t>
            </w:r>
          </w:p>
        </w:tc>
        <w:tc>
          <w:tcPr>
            <w:tcW w:w="2250" w:type="dxa"/>
          </w:tcPr>
          <w:p w14:paraId="415FB89D" w14:textId="77777777" w:rsidR="00C07FD9" w:rsidRPr="00763D8B" w:rsidRDefault="00C07FD9" w:rsidP="00F10819">
            <w:pPr>
              <w:pStyle w:val="TableText"/>
            </w:pPr>
            <w:r w:rsidRPr="00763D8B">
              <w:t>Fast Ethernet 0/1 (F0/1)</w:t>
            </w:r>
          </w:p>
        </w:tc>
        <w:tc>
          <w:tcPr>
            <w:tcW w:w="2070" w:type="dxa"/>
          </w:tcPr>
          <w:p w14:paraId="103A2CE4" w14:textId="77777777" w:rsidR="00C07FD9" w:rsidRPr="00763D8B" w:rsidRDefault="00C07FD9" w:rsidP="003233A3">
            <w:pPr>
              <w:pStyle w:val="TableText"/>
            </w:pPr>
            <w:r>
              <w:t>Serial 0/1</w:t>
            </w:r>
            <w:r w:rsidR="00191F00">
              <w:t>/0 (S0/1</w:t>
            </w:r>
            <w:r w:rsidRPr="00763D8B">
              <w:t>/0)</w:t>
            </w:r>
          </w:p>
        </w:tc>
        <w:tc>
          <w:tcPr>
            <w:tcW w:w="2160" w:type="dxa"/>
          </w:tcPr>
          <w:p w14:paraId="22D8CFBE" w14:textId="77777777" w:rsidR="00C07FD9" w:rsidRPr="00763D8B" w:rsidRDefault="00C07FD9" w:rsidP="003233A3">
            <w:pPr>
              <w:pStyle w:val="TableText"/>
            </w:pPr>
            <w:r>
              <w:t>Serial 0/1</w:t>
            </w:r>
            <w:r w:rsidR="00191F00">
              <w:t>/1 (S0/1</w:t>
            </w:r>
            <w:r w:rsidRPr="00763D8B">
              <w:t>/1)</w:t>
            </w:r>
          </w:p>
        </w:tc>
      </w:tr>
      <w:tr w:rsidR="00C07FD9" w14:paraId="71C7F997" w14:textId="77777777" w:rsidTr="00F4135D">
        <w:trPr>
          <w:cantSplit/>
          <w:jc w:val="center"/>
        </w:trPr>
        <w:tc>
          <w:tcPr>
            <w:tcW w:w="1530" w:type="dxa"/>
          </w:tcPr>
          <w:p w14:paraId="74AD3788" w14:textId="77777777" w:rsidR="00C07FD9" w:rsidRPr="00763D8B" w:rsidRDefault="00C07FD9" w:rsidP="00097163">
            <w:pPr>
              <w:pStyle w:val="TableText"/>
            </w:pPr>
            <w:r>
              <w:t>2811</w:t>
            </w:r>
          </w:p>
        </w:tc>
        <w:tc>
          <w:tcPr>
            <w:tcW w:w="2250" w:type="dxa"/>
          </w:tcPr>
          <w:p w14:paraId="34384289" w14:textId="77777777" w:rsidR="00C07FD9" w:rsidRPr="00763D8B" w:rsidRDefault="00C07FD9" w:rsidP="00F10819">
            <w:pPr>
              <w:pStyle w:val="TableText"/>
            </w:pPr>
            <w:r w:rsidRPr="00763D8B">
              <w:t>Fast Ethernet 0/0 (F0/0)</w:t>
            </w:r>
          </w:p>
        </w:tc>
        <w:tc>
          <w:tcPr>
            <w:tcW w:w="2250" w:type="dxa"/>
          </w:tcPr>
          <w:p w14:paraId="6D5D4B6C" w14:textId="77777777" w:rsidR="00C07FD9" w:rsidRPr="00763D8B" w:rsidRDefault="00C07FD9" w:rsidP="00F10819">
            <w:pPr>
              <w:pStyle w:val="TableText"/>
            </w:pPr>
            <w:r w:rsidRPr="00763D8B">
              <w:t>Fast Ethernet 0/1 (F0/1)</w:t>
            </w:r>
          </w:p>
        </w:tc>
        <w:tc>
          <w:tcPr>
            <w:tcW w:w="2070" w:type="dxa"/>
          </w:tcPr>
          <w:p w14:paraId="2F235D48" w14:textId="77777777" w:rsidR="00C07FD9" w:rsidRPr="00763D8B" w:rsidRDefault="00C07FD9" w:rsidP="00097163">
            <w:pPr>
              <w:pStyle w:val="TableText"/>
            </w:pPr>
            <w:r w:rsidRPr="00763D8B">
              <w:t>Serial 0/0/0 (S0/0/0)</w:t>
            </w:r>
          </w:p>
        </w:tc>
        <w:tc>
          <w:tcPr>
            <w:tcW w:w="2160" w:type="dxa"/>
          </w:tcPr>
          <w:p w14:paraId="7ABE4E1F" w14:textId="77777777" w:rsidR="00C07FD9" w:rsidRPr="00763D8B" w:rsidRDefault="00C07FD9" w:rsidP="00097163">
            <w:pPr>
              <w:pStyle w:val="TableText"/>
            </w:pPr>
            <w:r w:rsidRPr="00763D8B">
              <w:t>Serial 0/0/1 (S0/0/1)</w:t>
            </w:r>
          </w:p>
        </w:tc>
      </w:tr>
      <w:tr w:rsidR="00C07FD9" w14:paraId="2C71B3F8" w14:textId="77777777" w:rsidTr="00F4135D">
        <w:trPr>
          <w:cantSplit/>
          <w:jc w:val="center"/>
        </w:trPr>
        <w:tc>
          <w:tcPr>
            <w:tcW w:w="1530" w:type="dxa"/>
          </w:tcPr>
          <w:p w14:paraId="1FBEF94A" w14:textId="77777777" w:rsidR="00C07FD9" w:rsidRPr="00763D8B" w:rsidRDefault="00C07FD9" w:rsidP="00097163">
            <w:pPr>
              <w:pStyle w:val="TableText"/>
            </w:pPr>
            <w:r w:rsidRPr="00763D8B">
              <w:t>2900</w:t>
            </w:r>
          </w:p>
        </w:tc>
        <w:tc>
          <w:tcPr>
            <w:tcW w:w="2250" w:type="dxa"/>
          </w:tcPr>
          <w:p w14:paraId="7C6E40DB" w14:textId="77777777" w:rsidR="00C07FD9" w:rsidRPr="00763D8B" w:rsidRDefault="00C07FD9" w:rsidP="00097163">
            <w:pPr>
              <w:pStyle w:val="TableText"/>
            </w:pPr>
            <w:r w:rsidRPr="00763D8B">
              <w:t>Gigabit Ethernet 0/0 (G0/0)</w:t>
            </w:r>
          </w:p>
        </w:tc>
        <w:tc>
          <w:tcPr>
            <w:tcW w:w="2250" w:type="dxa"/>
          </w:tcPr>
          <w:p w14:paraId="2CBAFB82" w14:textId="77777777" w:rsidR="00C07FD9" w:rsidRPr="00763D8B" w:rsidRDefault="00C07FD9" w:rsidP="00097163">
            <w:pPr>
              <w:pStyle w:val="TableText"/>
            </w:pPr>
            <w:r w:rsidRPr="00763D8B">
              <w:t>Gigabit Ethernet 0/1 (G0/1)</w:t>
            </w:r>
          </w:p>
        </w:tc>
        <w:tc>
          <w:tcPr>
            <w:tcW w:w="2070" w:type="dxa"/>
          </w:tcPr>
          <w:p w14:paraId="1C4F7E13" w14:textId="77777777" w:rsidR="00C07FD9" w:rsidRPr="00763D8B" w:rsidRDefault="00C07FD9" w:rsidP="00097163">
            <w:pPr>
              <w:pStyle w:val="TableText"/>
            </w:pPr>
            <w:r w:rsidRPr="00763D8B">
              <w:t>Serial 0/0/0 (S0/0/0)</w:t>
            </w:r>
          </w:p>
        </w:tc>
        <w:tc>
          <w:tcPr>
            <w:tcW w:w="2160" w:type="dxa"/>
          </w:tcPr>
          <w:p w14:paraId="30A45C32" w14:textId="77777777" w:rsidR="00C07FD9" w:rsidRPr="00763D8B" w:rsidRDefault="00C07FD9" w:rsidP="00097163">
            <w:pPr>
              <w:pStyle w:val="TableText"/>
            </w:pPr>
            <w:r w:rsidRPr="00763D8B">
              <w:t>Serial 0/0/1 (S0/0/1)</w:t>
            </w:r>
          </w:p>
        </w:tc>
      </w:tr>
      <w:tr w:rsidR="00C07FD9" w14:paraId="4BBEAA0F" w14:textId="77777777" w:rsidTr="00F4135D">
        <w:trPr>
          <w:cantSplit/>
          <w:jc w:val="center"/>
        </w:trPr>
        <w:tc>
          <w:tcPr>
            <w:tcW w:w="10260" w:type="dxa"/>
            <w:gridSpan w:val="5"/>
          </w:tcPr>
          <w:p w14:paraId="211207B7"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6C8ECC3A" w14:textId="77777777" w:rsidR="00451FAB" w:rsidRPr="001E6BE1" w:rsidRDefault="00451FAB" w:rsidP="005209FF">
      <w:pPr>
        <w:pStyle w:val="LabSection"/>
        <w:rPr>
          <w:highlight w:val="lightGray"/>
        </w:rPr>
      </w:pPr>
    </w:p>
    <w:sectPr w:rsidR="00451FAB" w:rsidRPr="001E6BE1"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0AFE5" w14:textId="77777777" w:rsidR="00D12A7A" w:rsidRDefault="00D12A7A" w:rsidP="0090659A">
      <w:pPr>
        <w:spacing w:after="0" w:line="240" w:lineRule="auto"/>
      </w:pPr>
      <w:r>
        <w:separator/>
      </w:r>
    </w:p>
    <w:p w14:paraId="42A8E837" w14:textId="77777777" w:rsidR="00D12A7A" w:rsidRDefault="00D12A7A"/>
    <w:p w14:paraId="64E161EA" w14:textId="77777777" w:rsidR="00D12A7A" w:rsidRDefault="00D12A7A"/>
    <w:p w14:paraId="35764957" w14:textId="77777777" w:rsidR="00D12A7A" w:rsidRDefault="00D12A7A"/>
    <w:p w14:paraId="15E867B3" w14:textId="77777777" w:rsidR="00D12A7A" w:rsidRDefault="00D12A7A"/>
    <w:p w14:paraId="0FDEF062" w14:textId="77777777" w:rsidR="00D12A7A" w:rsidRDefault="00D12A7A"/>
  </w:endnote>
  <w:endnote w:type="continuationSeparator" w:id="0">
    <w:p w14:paraId="76B89579" w14:textId="77777777" w:rsidR="00D12A7A" w:rsidRDefault="00D12A7A" w:rsidP="0090659A">
      <w:pPr>
        <w:spacing w:after="0" w:line="240" w:lineRule="auto"/>
      </w:pPr>
      <w:r>
        <w:continuationSeparator/>
      </w:r>
    </w:p>
    <w:p w14:paraId="224B33CD" w14:textId="77777777" w:rsidR="00D12A7A" w:rsidRDefault="00D12A7A"/>
    <w:p w14:paraId="3A0F083B" w14:textId="77777777" w:rsidR="00D12A7A" w:rsidRDefault="00D12A7A"/>
    <w:p w14:paraId="6DBB8138" w14:textId="77777777" w:rsidR="00D12A7A" w:rsidRDefault="00D12A7A"/>
    <w:p w14:paraId="4D592D9D" w14:textId="77777777" w:rsidR="00D12A7A" w:rsidRDefault="00D12A7A"/>
    <w:p w14:paraId="7137CC01" w14:textId="77777777" w:rsidR="00D12A7A" w:rsidRDefault="00D12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D6CD5" w14:textId="19CE6C72" w:rsidR="00D12A7A" w:rsidRPr="00231DCA" w:rsidRDefault="00D12A7A" w:rsidP="00231DCA">
    <w:pPr>
      <w:pStyle w:val="Footer"/>
      <w:rPr>
        <w:szCs w:val="16"/>
      </w:rPr>
    </w:pPr>
    <w:r w:rsidRPr="002A244B">
      <w:t xml:space="preserve">© </w:t>
    </w:r>
    <w:r>
      <w:fldChar w:fldCharType="begin"/>
    </w:r>
    <w:r>
      <w:instrText xml:space="preserve"> DATE  \@ "yyyy"  \* MERGEFORMAT </w:instrText>
    </w:r>
    <w:r>
      <w:fldChar w:fldCharType="separate"/>
    </w:r>
    <w:r w:rsidR="004F2438">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0FBB" w14:textId="6ECFA5B0" w:rsidR="00D12A7A" w:rsidRPr="008402F2" w:rsidRDefault="00D12A7A" w:rsidP="008402F2">
    <w:pPr>
      <w:pStyle w:val="Footer"/>
      <w:rPr>
        <w:szCs w:val="16"/>
      </w:rPr>
    </w:pPr>
    <w:r w:rsidRPr="002A244B">
      <w:t xml:space="preserve">© </w:t>
    </w:r>
    <w:r>
      <w:fldChar w:fldCharType="begin"/>
    </w:r>
    <w:r>
      <w:instrText xml:space="preserve"> DATE  \@ "yyyy"  \* MERGEFORMAT </w:instrText>
    </w:r>
    <w:r>
      <w:fldChar w:fldCharType="separate"/>
    </w:r>
    <w:r w:rsidR="004F2438">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47145" w14:textId="77777777" w:rsidR="00D12A7A" w:rsidRDefault="00D12A7A" w:rsidP="0090659A">
      <w:pPr>
        <w:spacing w:after="0" w:line="240" w:lineRule="auto"/>
      </w:pPr>
      <w:r>
        <w:separator/>
      </w:r>
    </w:p>
    <w:p w14:paraId="5C9A331D" w14:textId="77777777" w:rsidR="00D12A7A" w:rsidRDefault="00D12A7A"/>
    <w:p w14:paraId="22A7D194" w14:textId="77777777" w:rsidR="00D12A7A" w:rsidRDefault="00D12A7A"/>
    <w:p w14:paraId="1B1FDFC7" w14:textId="77777777" w:rsidR="00D12A7A" w:rsidRDefault="00D12A7A"/>
    <w:p w14:paraId="30D893EF" w14:textId="77777777" w:rsidR="00D12A7A" w:rsidRDefault="00D12A7A"/>
    <w:p w14:paraId="7FB00BF7" w14:textId="77777777" w:rsidR="00D12A7A" w:rsidRDefault="00D12A7A"/>
  </w:footnote>
  <w:footnote w:type="continuationSeparator" w:id="0">
    <w:p w14:paraId="1FC80243" w14:textId="77777777" w:rsidR="00D12A7A" w:rsidRDefault="00D12A7A" w:rsidP="0090659A">
      <w:pPr>
        <w:spacing w:after="0" w:line="240" w:lineRule="auto"/>
      </w:pPr>
      <w:r>
        <w:continuationSeparator/>
      </w:r>
    </w:p>
    <w:p w14:paraId="570B7DCF" w14:textId="77777777" w:rsidR="00D12A7A" w:rsidRDefault="00D12A7A"/>
    <w:p w14:paraId="6EE65440" w14:textId="77777777" w:rsidR="00D12A7A" w:rsidRDefault="00D12A7A"/>
    <w:p w14:paraId="153B043A" w14:textId="77777777" w:rsidR="00D12A7A" w:rsidRDefault="00D12A7A"/>
    <w:p w14:paraId="141DEAFB" w14:textId="77777777" w:rsidR="00D12A7A" w:rsidRDefault="00D12A7A"/>
    <w:p w14:paraId="5ACC64B7" w14:textId="77777777" w:rsidR="00D12A7A" w:rsidRDefault="00D12A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3808" w14:textId="77777777" w:rsidR="00D12A7A" w:rsidRDefault="00D12A7A" w:rsidP="008402F2">
    <w:pPr>
      <w:pStyle w:val="PageHead"/>
    </w:pPr>
    <w:r>
      <w:t>Lab -</w:t>
    </w:r>
    <w:r w:rsidRPr="00FD4A68">
      <w:t xml:space="preserve"> </w:t>
    </w:r>
    <w:r w:rsidRPr="0047026E">
      <w:t>Securing Administrative Access Using AAA and RADIUS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D032B" w14:textId="77777777" w:rsidR="00D12A7A" w:rsidRDefault="00D12A7A">
    <w:r>
      <w:rPr>
        <w:noProof/>
        <w:lang w:val="en-AU" w:eastAsia="en-AU"/>
      </w:rPr>
      <w:drawing>
        <wp:anchor distT="0" distB="0" distL="114300" distR="114300" simplePos="0" relativeHeight="251657728" behindDoc="0" locked="0" layoutInCell="1" allowOverlap="1" wp14:anchorId="4FE35175" wp14:editId="5EB8DBC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6DDF5A24" w14:textId="77777777" w:rsidR="00D12A7A" w:rsidRDefault="00D12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6AF"/>
    <w:multiLevelType w:val="hybridMultilevel"/>
    <w:tmpl w:val="C1B271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E51E6AF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ascii="Arial Bold" w:hAnsi="Arial Bold" w:hint="default"/>
        <w:b/>
        <w:i w:val="0"/>
        <w:sz w:val="22"/>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7A1B22F3"/>
    <w:multiLevelType w:val="hybridMultilevel"/>
    <w:tmpl w:val="F9FA7C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decimal"/>
        <w:pStyle w:val="StepHead"/>
        <w:suff w:val="space"/>
        <w:lvlText w:val="Step %3:"/>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1"/>
  </w:num>
  <w:num w:numId="7">
    <w:abstractNumId w:val="3"/>
    <w:lvlOverride w:ilvl="3">
      <w:lvl w:ilvl="3">
        <w:start w:val="1"/>
        <w:numFmt w:val="lowerLetter"/>
        <w:pStyle w:val="SubStepAlpha"/>
        <w:lvlText w:val="%4."/>
        <w:lvlJc w:val="left"/>
        <w:pPr>
          <w:tabs>
            <w:tab w:val="num" w:pos="720"/>
          </w:tabs>
          <w:ind w:left="720" w:hanging="360"/>
        </w:pPr>
        <w:rPr>
          <w:rFonts w:hint="default"/>
        </w:rPr>
      </w:lvl>
    </w:lvlOverride>
  </w:num>
  <w:num w:numId="8">
    <w:abstractNumId w:val="3"/>
  </w:num>
  <w:num w:numId="9">
    <w:abstractNumId w:val="5"/>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CA"/>
    <w:rsid w:val="00001BDF"/>
    <w:rsid w:val="0000380F"/>
    <w:rsid w:val="00004175"/>
    <w:rsid w:val="000059C9"/>
    <w:rsid w:val="0001074C"/>
    <w:rsid w:val="0001114A"/>
    <w:rsid w:val="00012C22"/>
    <w:rsid w:val="000160F7"/>
    <w:rsid w:val="00016D5B"/>
    <w:rsid w:val="00016F30"/>
    <w:rsid w:val="0002047C"/>
    <w:rsid w:val="00021B9A"/>
    <w:rsid w:val="000242D6"/>
    <w:rsid w:val="00024EE5"/>
    <w:rsid w:val="00025157"/>
    <w:rsid w:val="00041AF6"/>
    <w:rsid w:val="00044E62"/>
    <w:rsid w:val="00050BA4"/>
    <w:rsid w:val="00051738"/>
    <w:rsid w:val="00052548"/>
    <w:rsid w:val="00060696"/>
    <w:rsid w:val="00067A67"/>
    <w:rsid w:val="00073096"/>
    <w:rsid w:val="000755D6"/>
    <w:rsid w:val="000769CF"/>
    <w:rsid w:val="000815D8"/>
    <w:rsid w:val="00081904"/>
    <w:rsid w:val="00084C99"/>
    <w:rsid w:val="00085CC6"/>
    <w:rsid w:val="00090C07"/>
    <w:rsid w:val="0009147A"/>
    <w:rsid w:val="00091E8D"/>
    <w:rsid w:val="0009378D"/>
    <w:rsid w:val="00097163"/>
    <w:rsid w:val="000A22C8"/>
    <w:rsid w:val="000B2344"/>
    <w:rsid w:val="000B7DE5"/>
    <w:rsid w:val="000C5819"/>
    <w:rsid w:val="000C6E6E"/>
    <w:rsid w:val="000D2B40"/>
    <w:rsid w:val="000D55B4"/>
    <w:rsid w:val="000D7B5A"/>
    <w:rsid w:val="000E1AA4"/>
    <w:rsid w:val="000E65F0"/>
    <w:rsid w:val="000F072C"/>
    <w:rsid w:val="000F6743"/>
    <w:rsid w:val="001006C2"/>
    <w:rsid w:val="00101BE8"/>
    <w:rsid w:val="00107B2B"/>
    <w:rsid w:val="00112AC5"/>
    <w:rsid w:val="001133DD"/>
    <w:rsid w:val="00120CBE"/>
    <w:rsid w:val="001261C4"/>
    <w:rsid w:val="00126429"/>
    <w:rsid w:val="001314FB"/>
    <w:rsid w:val="00131FA9"/>
    <w:rsid w:val="001366EC"/>
    <w:rsid w:val="0014219C"/>
    <w:rsid w:val="001425ED"/>
    <w:rsid w:val="00143450"/>
    <w:rsid w:val="00144997"/>
    <w:rsid w:val="001535FE"/>
    <w:rsid w:val="00153D9C"/>
    <w:rsid w:val="00154E3A"/>
    <w:rsid w:val="00157341"/>
    <w:rsid w:val="00157902"/>
    <w:rsid w:val="00162EEA"/>
    <w:rsid w:val="00163164"/>
    <w:rsid w:val="00166253"/>
    <w:rsid w:val="001704B7"/>
    <w:rsid w:val="001710C0"/>
    <w:rsid w:val="00172AFB"/>
    <w:rsid w:val="001772B8"/>
    <w:rsid w:val="00180FBF"/>
    <w:rsid w:val="00182CF4"/>
    <w:rsid w:val="001847A7"/>
    <w:rsid w:val="00186CE1"/>
    <w:rsid w:val="00191F00"/>
    <w:rsid w:val="00192F12"/>
    <w:rsid w:val="00193F14"/>
    <w:rsid w:val="00197614"/>
    <w:rsid w:val="001A0312"/>
    <w:rsid w:val="001A15DA"/>
    <w:rsid w:val="001A2694"/>
    <w:rsid w:val="001A3CC7"/>
    <w:rsid w:val="001A67A4"/>
    <w:rsid w:val="001A69AC"/>
    <w:rsid w:val="001B07BD"/>
    <w:rsid w:val="001B67D8"/>
    <w:rsid w:val="001B6F95"/>
    <w:rsid w:val="001C0208"/>
    <w:rsid w:val="001C05A1"/>
    <w:rsid w:val="001C1D9E"/>
    <w:rsid w:val="001C2F47"/>
    <w:rsid w:val="001C40E6"/>
    <w:rsid w:val="001C5998"/>
    <w:rsid w:val="001C7C3B"/>
    <w:rsid w:val="001D25C6"/>
    <w:rsid w:val="001D5B6F"/>
    <w:rsid w:val="001E0AB8"/>
    <w:rsid w:val="001E11E4"/>
    <w:rsid w:val="001E38E0"/>
    <w:rsid w:val="001E4E72"/>
    <w:rsid w:val="001E62B3"/>
    <w:rsid w:val="001F0171"/>
    <w:rsid w:val="001F0D77"/>
    <w:rsid w:val="001F4F0D"/>
    <w:rsid w:val="001F7DD8"/>
    <w:rsid w:val="0020108C"/>
    <w:rsid w:val="00201928"/>
    <w:rsid w:val="00203E26"/>
    <w:rsid w:val="0020449C"/>
    <w:rsid w:val="00205D9E"/>
    <w:rsid w:val="002113B8"/>
    <w:rsid w:val="00215665"/>
    <w:rsid w:val="002163BB"/>
    <w:rsid w:val="0021792C"/>
    <w:rsid w:val="002240AB"/>
    <w:rsid w:val="00225E37"/>
    <w:rsid w:val="00231DCA"/>
    <w:rsid w:val="00232FA7"/>
    <w:rsid w:val="0023458A"/>
    <w:rsid w:val="00242E3A"/>
    <w:rsid w:val="002506CF"/>
    <w:rsid w:val="0025107F"/>
    <w:rsid w:val="002541FA"/>
    <w:rsid w:val="00260CD4"/>
    <w:rsid w:val="002639D8"/>
    <w:rsid w:val="00265F77"/>
    <w:rsid w:val="00266C83"/>
    <w:rsid w:val="002768DC"/>
    <w:rsid w:val="00294C8F"/>
    <w:rsid w:val="00294D89"/>
    <w:rsid w:val="002A6C56"/>
    <w:rsid w:val="002C0408"/>
    <w:rsid w:val="002C090C"/>
    <w:rsid w:val="002C1243"/>
    <w:rsid w:val="002C1815"/>
    <w:rsid w:val="002C475E"/>
    <w:rsid w:val="002C6AD6"/>
    <w:rsid w:val="002D6C2A"/>
    <w:rsid w:val="002D7A86"/>
    <w:rsid w:val="002E340A"/>
    <w:rsid w:val="002E6DF1"/>
    <w:rsid w:val="002F45FF"/>
    <w:rsid w:val="002F6D17"/>
    <w:rsid w:val="00302887"/>
    <w:rsid w:val="003056EB"/>
    <w:rsid w:val="003071FF"/>
    <w:rsid w:val="00310652"/>
    <w:rsid w:val="0031074D"/>
    <w:rsid w:val="00311E21"/>
    <w:rsid w:val="0031371D"/>
    <w:rsid w:val="003176CB"/>
    <w:rsid w:val="0031789F"/>
    <w:rsid w:val="00320788"/>
    <w:rsid w:val="003217D7"/>
    <w:rsid w:val="003233A3"/>
    <w:rsid w:val="00331151"/>
    <w:rsid w:val="00331A03"/>
    <w:rsid w:val="003337BF"/>
    <w:rsid w:val="00335845"/>
    <w:rsid w:val="0034455D"/>
    <w:rsid w:val="0034604B"/>
    <w:rsid w:val="00346D17"/>
    <w:rsid w:val="00347972"/>
    <w:rsid w:val="0035469B"/>
    <w:rsid w:val="003559CC"/>
    <w:rsid w:val="003569D7"/>
    <w:rsid w:val="003608AC"/>
    <w:rsid w:val="003637EB"/>
    <w:rsid w:val="0036465A"/>
    <w:rsid w:val="00392C65"/>
    <w:rsid w:val="00392ED5"/>
    <w:rsid w:val="00393F81"/>
    <w:rsid w:val="003A19DC"/>
    <w:rsid w:val="003A1B2C"/>
    <w:rsid w:val="003A1B45"/>
    <w:rsid w:val="003A220C"/>
    <w:rsid w:val="003A22AB"/>
    <w:rsid w:val="003A4AE8"/>
    <w:rsid w:val="003B06F2"/>
    <w:rsid w:val="003B1E76"/>
    <w:rsid w:val="003B46FC"/>
    <w:rsid w:val="003B5767"/>
    <w:rsid w:val="003B7605"/>
    <w:rsid w:val="003C08AA"/>
    <w:rsid w:val="003C2A7B"/>
    <w:rsid w:val="003C6BCA"/>
    <w:rsid w:val="003C7902"/>
    <w:rsid w:val="003D0BFF"/>
    <w:rsid w:val="003D6AA6"/>
    <w:rsid w:val="003D6EF1"/>
    <w:rsid w:val="003E5BE5"/>
    <w:rsid w:val="003F18D1"/>
    <w:rsid w:val="003F20EC"/>
    <w:rsid w:val="003F4F0E"/>
    <w:rsid w:val="003F6096"/>
    <w:rsid w:val="003F6E06"/>
    <w:rsid w:val="00403C7A"/>
    <w:rsid w:val="004057A6"/>
    <w:rsid w:val="00406554"/>
    <w:rsid w:val="004131B0"/>
    <w:rsid w:val="00416C42"/>
    <w:rsid w:val="0042089D"/>
    <w:rsid w:val="00422476"/>
    <w:rsid w:val="0042385C"/>
    <w:rsid w:val="00427ADA"/>
    <w:rsid w:val="00431654"/>
    <w:rsid w:val="00434926"/>
    <w:rsid w:val="004349EE"/>
    <w:rsid w:val="00443ACE"/>
    <w:rsid w:val="00444217"/>
    <w:rsid w:val="004478F4"/>
    <w:rsid w:val="00450F7A"/>
    <w:rsid w:val="00451FAB"/>
    <w:rsid w:val="00452C6D"/>
    <w:rsid w:val="00455E0B"/>
    <w:rsid w:val="00462B9F"/>
    <w:rsid w:val="004659EE"/>
    <w:rsid w:val="00476BA9"/>
    <w:rsid w:val="00482D50"/>
    <w:rsid w:val="00491009"/>
    <w:rsid w:val="004936C2"/>
    <w:rsid w:val="0049379C"/>
    <w:rsid w:val="004A1CA0"/>
    <w:rsid w:val="004A22E9"/>
    <w:rsid w:val="004A4ACD"/>
    <w:rsid w:val="004A5BC5"/>
    <w:rsid w:val="004B023D"/>
    <w:rsid w:val="004B5448"/>
    <w:rsid w:val="004C0909"/>
    <w:rsid w:val="004C3F97"/>
    <w:rsid w:val="004D01F2"/>
    <w:rsid w:val="004D2889"/>
    <w:rsid w:val="004D3339"/>
    <w:rsid w:val="004D353F"/>
    <w:rsid w:val="004D36D7"/>
    <w:rsid w:val="004D682B"/>
    <w:rsid w:val="004E6152"/>
    <w:rsid w:val="004F2438"/>
    <w:rsid w:val="004F344A"/>
    <w:rsid w:val="004F6FC2"/>
    <w:rsid w:val="00502820"/>
    <w:rsid w:val="00504ED4"/>
    <w:rsid w:val="00506F56"/>
    <w:rsid w:val="00510639"/>
    <w:rsid w:val="0051372A"/>
    <w:rsid w:val="005144F3"/>
    <w:rsid w:val="00516142"/>
    <w:rsid w:val="00520027"/>
    <w:rsid w:val="0052093C"/>
    <w:rsid w:val="005209FF"/>
    <w:rsid w:val="00520C92"/>
    <w:rsid w:val="00521B31"/>
    <w:rsid w:val="00522469"/>
    <w:rsid w:val="0052400A"/>
    <w:rsid w:val="00530456"/>
    <w:rsid w:val="00536277"/>
    <w:rsid w:val="00536F43"/>
    <w:rsid w:val="005430FB"/>
    <w:rsid w:val="005510BA"/>
    <w:rsid w:val="00554B4E"/>
    <w:rsid w:val="00556C02"/>
    <w:rsid w:val="005600C3"/>
    <w:rsid w:val="00561BB2"/>
    <w:rsid w:val="00563249"/>
    <w:rsid w:val="00570A65"/>
    <w:rsid w:val="005762B1"/>
    <w:rsid w:val="00580456"/>
    <w:rsid w:val="00580E73"/>
    <w:rsid w:val="005818ED"/>
    <w:rsid w:val="00593386"/>
    <w:rsid w:val="005953D1"/>
    <w:rsid w:val="00596998"/>
    <w:rsid w:val="005A6E62"/>
    <w:rsid w:val="005D2B29"/>
    <w:rsid w:val="005D354A"/>
    <w:rsid w:val="005D506C"/>
    <w:rsid w:val="005E3235"/>
    <w:rsid w:val="005E4176"/>
    <w:rsid w:val="005E4876"/>
    <w:rsid w:val="005E65B5"/>
    <w:rsid w:val="005F3AE9"/>
    <w:rsid w:val="006007BB"/>
    <w:rsid w:val="00601DC0"/>
    <w:rsid w:val="006031D0"/>
    <w:rsid w:val="006034CB"/>
    <w:rsid w:val="006131CE"/>
    <w:rsid w:val="0061336B"/>
    <w:rsid w:val="00615541"/>
    <w:rsid w:val="00616443"/>
    <w:rsid w:val="00617D6E"/>
    <w:rsid w:val="00622D61"/>
    <w:rsid w:val="00624198"/>
    <w:rsid w:val="00636C28"/>
    <w:rsid w:val="006428E5"/>
    <w:rsid w:val="00644958"/>
    <w:rsid w:val="00653538"/>
    <w:rsid w:val="00672919"/>
    <w:rsid w:val="00686587"/>
    <w:rsid w:val="006904CF"/>
    <w:rsid w:val="00690C60"/>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FA7"/>
    <w:rsid w:val="006E2B01"/>
    <w:rsid w:val="006E372B"/>
    <w:rsid w:val="006E6581"/>
    <w:rsid w:val="006E71DF"/>
    <w:rsid w:val="006E78E0"/>
    <w:rsid w:val="006F1324"/>
    <w:rsid w:val="006F1CC4"/>
    <w:rsid w:val="006F2A86"/>
    <w:rsid w:val="006F3163"/>
    <w:rsid w:val="00702B87"/>
    <w:rsid w:val="00705FEC"/>
    <w:rsid w:val="0071045C"/>
    <w:rsid w:val="0071147A"/>
    <w:rsid w:val="0071185D"/>
    <w:rsid w:val="00721E01"/>
    <w:rsid w:val="007222AD"/>
    <w:rsid w:val="007267CF"/>
    <w:rsid w:val="00731F3F"/>
    <w:rsid w:val="00733BAB"/>
    <w:rsid w:val="00737325"/>
    <w:rsid w:val="007436BF"/>
    <w:rsid w:val="007443E9"/>
    <w:rsid w:val="00745DCE"/>
    <w:rsid w:val="00750324"/>
    <w:rsid w:val="00753D89"/>
    <w:rsid w:val="007553D8"/>
    <w:rsid w:val="00755C9B"/>
    <w:rsid w:val="00760FE4"/>
    <w:rsid w:val="007636C2"/>
    <w:rsid w:val="00763D8B"/>
    <w:rsid w:val="007657F6"/>
    <w:rsid w:val="00765E47"/>
    <w:rsid w:val="0077125A"/>
    <w:rsid w:val="00775AEA"/>
    <w:rsid w:val="00783F97"/>
    <w:rsid w:val="0078405B"/>
    <w:rsid w:val="00786F58"/>
    <w:rsid w:val="00787CC1"/>
    <w:rsid w:val="00792F4E"/>
    <w:rsid w:val="0079398D"/>
    <w:rsid w:val="00796C25"/>
    <w:rsid w:val="007A287C"/>
    <w:rsid w:val="007A3B2A"/>
    <w:rsid w:val="007B1479"/>
    <w:rsid w:val="007B5522"/>
    <w:rsid w:val="007C0EE0"/>
    <w:rsid w:val="007C166F"/>
    <w:rsid w:val="007C1B71"/>
    <w:rsid w:val="007C2FBB"/>
    <w:rsid w:val="007C7164"/>
    <w:rsid w:val="007D0BE2"/>
    <w:rsid w:val="007D1984"/>
    <w:rsid w:val="007D2AFE"/>
    <w:rsid w:val="007E3264"/>
    <w:rsid w:val="007E32C5"/>
    <w:rsid w:val="007E3FEA"/>
    <w:rsid w:val="007E6766"/>
    <w:rsid w:val="007F0A0B"/>
    <w:rsid w:val="007F3A60"/>
    <w:rsid w:val="007F3D0B"/>
    <w:rsid w:val="007F7C94"/>
    <w:rsid w:val="00802FFA"/>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9768E"/>
    <w:rsid w:val="008A1194"/>
    <w:rsid w:val="008A2749"/>
    <w:rsid w:val="008A3A90"/>
    <w:rsid w:val="008B06D4"/>
    <w:rsid w:val="008B4F20"/>
    <w:rsid w:val="008B7FFD"/>
    <w:rsid w:val="008C2920"/>
    <w:rsid w:val="008C4307"/>
    <w:rsid w:val="008D1604"/>
    <w:rsid w:val="008D23DF"/>
    <w:rsid w:val="008D73BF"/>
    <w:rsid w:val="008D7F09"/>
    <w:rsid w:val="008E29EE"/>
    <w:rsid w:val="008E5B64"/>
    <w:rsid w:val="008E7DAA"/>
    <w:rsid w:val="008F0094"/>
    <w:rsid w:val="008F03EF"/>
    <w:rsid w:val="008F340F"/>
    <w:rsid w:val="008F5AE2"/>
    <w:rsid w:val="00903523"/>
    <w:rsid w:val="0090659A"/>
    <w:rsid w:val="00911080"/>
    <w:rsid w:val="0091350B"/>
    <w:rsid w:val="00915986"/>
    <w:rsid w:val="00917624"/>
    <w:rsid w:val="00926CB2"/>
    <w:rsid w:val="00930386"/>
    <w:rsid w:val="009308AA"/>
    <w:rsid w:val="009309F5"/>
    <w:rsid w:val="00933237"/>
    <w:rsid w:val="00933AD5"/>
    <w:rsid w:val="00933F28"/>
    <w:rsid w:val="00934D49"/>
    <w:rsid w:val="00943AD7"/>
    <w:rsid w:val="00945444"/>
    <w:rsid w:val="00946E32"/>
    <w:rsid w:val="009476C0"/>
    <w:rsid w:val="009573A4"/>
    <w:rsid w:val="00960B8E"/>
    <w:rsid w:val="00961A48"/>
    <w:rsid w:val="00963E34"/>
    <w:rsid w:val="00964DFA"/>
    <w:rsid w:val="0098155C"/>
    <w:rsid w:val="00983B77"/>
    <w:rsid w:val="00996053"/>
    <w:rsid w:val="009A0B2F"/>
    <w:rsid w:val="009A0C53"/>
    <w:rsid w:val="009A1CF4"/>
    <w:rsid w:val="009A37D7"/>
    <w:rsid w:val="009A4E17"/>
    <w:rsid w:val="009A6955"/>
    <w:rsid w:val="009B341C"/>
    <w:rsid w:val="009B5747"/>
    <w:rsid w:val="009D2C27"/>
    <w:rsid w:val="009E2309"/>
    <w:rsid w:val="009E42B9"/>
    <w:rsid w:val="009E4E17"/>
    <w:rsid w:val="009F4C2E"/>
    <w:rsid w:val="009F7620"/>
    <w:rsid w:val="00A014A3"/>
    <w:rsid w:val="00A027CC"/>
    <w:rsid w:val="00A0412D"/>
    <w:rsid w:val="00A21211"/>
    <w:rsid w:val="00A24A42"/>
    <w:rsid w:val="00A30F8A"/>
    <w:rsid w:val="00A34E7F"/>
    <w:rsid w:val="00A46F0A"/>
    <w:rsid w:val="00A46F25"/>
    <w:rsid w:val="00A47CC2"/>
    <w:rsid w:val="00A502BA"/>
    <w:rsid w:val="00A51777"/>
    <w:rsid w:val="00A53B15"/>
    <w:rsid w:val="00A55E6A"/>
    <w:rsid w:val="00A60146"/>
    <w:rsid w:val="00A601A9"/>
    <w:rsid w:val="00A622C4"/>
    <w:rsid w:val="00A6283D"/>
    <w:rsid w:val="00A676FF"/>
    <w:rsid w:val="00A73EBA"/>
    <w:rsid w:val="00A754B4"/>
    <w:rsid w:val="00A807C1"/>
    <w:rsid w:val="00A815B6"/>
    <w:rsid w:val="00A82658"/>
    <w:rsid w:val="00A83374"/>
    <w:rsid w:val="00A85D57"/>
    <w:rsid w:val="00A96172"/>
    <w:rsid w:val="00A97C5F"/>
    <w:rsid w:val="00AB0D6A"/>
    <w:rsid w:val="00AB43B3"/>
    <w:rsid w:val="00AB49B9"/>
    <w:rsid w:val="00AB501D"/>
    <w:rsid w:val="00AB758A"/>
    <w:rsid w:val="00AC027E"/>
    <w:rsid w:val="00AC1E7E"/>
    <w:rsid w:val="00AC32C8"/>
    <w:rsid w:val="00AC469A"/>
    <w:rsid w:val="00AC507D"/>
    <w:rsid w:val="00AC66E4"/>
    <w:rsid w:val="00AD04F2"/>
    <w:rsid w:val="00AD4578"/>
    <w:rsid w:val="00AD68E9"/>
    <w:rsid w:val="00AE2C33"/>
    <w:rsid w:val="00AE2E84"/>
    <w:rsid w:val="00AE56C0"/>
    <w:rsid w:val="00AF5F53"/>
    <w:rsid w:val="00B00914"/>
    <w:rsid w:val="00B02A8E"/>
    <w:rsid w:val="00B052EE"/>
    <w:rsid w:val="00B1081F"/>
    <w:rsid w:val="00B2496B"/>
    <w:rsid w:val="00B27499"/>
    <w:rsid w:val="00B3010D"/>
    <w:rsid w:val="00B33F53"/>
    <w:rsid w:val="00B35151"/>
    <w:rsid w:val="00B433F2"/>
    <w:rsid w:val="00B458E8"/>
    <w:rsid w:val="00B47974"/>
    <w:rsid w:val="00B5397B"/>
    <w:rsid w:val="00B53EE9"/>
    <w:rsid w:val="00B6183E"/>
    <w:rsid w:val="00B62809"/>
    <w:rsid w:val="00B63DBB"/>
    <w:rsid w:val="00B716D4"/>
    <w:rsid w:val="00B7675A"/>
    <w:rsid w:val="00B77281"/>
    <w:rsid w:val="00B81898"/>
    <w:rsid w:val="00B82DED"/>
    <w:rsid w:val="00B8606B"/>
    <w:rsid w:val="00B86133"/>
    <w:rsid w:val="00B878E7"/>
    <w:rsid w:val="00B97278"/>
    <w:rsid w:val="00B97943"/>
    <w:rsid w:val="00BA1D0B"/>
    <w:rsid w:val="00BA6972"/>
    <w:rsid w:val="00BB1E0D"/>
    <w:rsid w:val="00BB26C8"/>
    <w:rsid w:val="00BB4D9B"/>
    <w:rsid w:val="00BB73FF"/>
    <w:rsid w:val="00BB7688"/>
    <w:rsid w:val="00BC7CAC"/>
    <w:rsid w:val="00BD6D76"/>
    <w:rsid w:val="00BD78D0"/>
    <w:rsid w:val="00BE550F"/>
    <w:rsid w:val="00BE56B3"/>
    <w:rsid w:val="00BE676D"/>
    <w:rsid w:val="00BF04E8"/>
    <w:rsid w:val="00BF16BF"/>
    <w:rsid w:val="00BF4D1F"/>
    <w:rsid w:val="00BF7F8B"/>
    <w:rsid w:val="00C00B8B"/>
    <w:rsid w:val="00C02A73"/>
    <w:rsid w:val="00C063D2"/>
    <w:rsid w:val="00C07FD9"/>
    <w:rsid w:val="00C10955"/>
    <w:rsid w:val="00C11C4D"/>
    <w:rsid w:val="00C1712C"/>
    <w:rsid w:val="00C178CF"/>
    <w:rsid w:val="00C23E16"/>
    <w:rsid w:val="00C24829"/>
    <w:rsid w:val="00C27E37"/>
    <w:rsid w:val="00C32713"/>
    <w:rsid w:val="00C351B8"/>
    <w:rsid w:val="00C410D9"/>
    <w:rsid w:val="00C41DE6"/>
    <w:rsid w:val="00C44DB7"/>
    <w:rsid w:val="00C4510A"/>
    <w:rsid w:val="00C47F2E"/>
    <w:rsid w:val="00C52BA6"/>
    <w:rsid w:val="00C57A1A"/>
    <w:rsid w:val="00C60BBD"/>
    <w:rsid w:val="00C6258F"/>
    <w:rsid w:val="00C62C41"/>
    <w:rsid w:val="00C63DF6"/>
    <w:rsid w:val="00C63E58"/>
    <w:rsid w:val="00C6495E"/>
    <w:rsid w:val="00C670EE"/>
    <w:rsid w:val="00C67E3B"/>
    <w:rsid w:val="00C75250"/>
    <w:rsid w:val="00C8718B"/>
    <w:rsid w:val="00C872E4"/>
    <w:rsid w:val="00C9016F"/>
    <w:rsid w:val="00C90311"/>
    <w:rsid w:val="00C91C26"/>
    <w:rsid w:val="00CA48B5"/>
    <w:rsid w:val="00CA73D5"/>
    <w:rsid w:val="00CC1C87"/>
    <w:rsid w:val="00CC3000"/>
    <w:rsid w:val="00CC4859"/>
    <w:rsid w:val="00CC7A35"/>
    <w:rsid w:val="00CD072A"/>
    <w:rsid w:val="00CD48E5"/>
    <w:rsid w:val="00CD7F73"/>
    <w:rsid w:val="00CE246C"/>
    <w:rsid w:val="00CE26C5"/>
    <w:rsid w:val="00CE36AF"/>
    <w:rsid w:val="00CE54DD"/>
    <w:rsid w:val="00CF0DA5"/>
    <w:rsid w:val="00CF4CF1"/>
    <w:rsid w:val="00CF5D31"/>
    <w:rsid w:val="00CF5F3B"/>
    <w:rsid w:val="00CF791A"/>
    <w:rsid w:val="00D00513"/>
    <w:rsid w:val="00D00D7D"/>
    <w:rsid w:val="00D10076"/>
    <w:rsid w:val="00D12A7A"/>
    <w:rsid w:val="00D139C8"/>
    <w:rsid w:val="00D16A6C"/>
    <w:rsid w:val="00D17F81"/>
    <w:rsid w:val="00D23AEE"/>
    <w:rsid w:val="00D2758C"/>
    <w:rsid w:val="00D275CA"/>
    <w:rsid w:val="00D2789B"/>
    <w:rsid w:val="00D345AB"/>
    <w:rsid w:val="00D41566"/>
    <w:rsid w:val="00D458EC"/>
    <w:rsid w:val="00D501B0"/>
    <w:rsid w:val="00D52582"/>
    <w:rsid w:val="00D532C9"/>
    <w:rsid w:val="00D56A0E"/>
    <w:rsid w:val="00D57AD3"/>
    <w:rsid w:val="00D635FE"/>
    <w:rsid w:val="00D673E6"/>
    <w:rsid w:val="00D729DE"/>
    <w:rsid w:val="00D75B6A"/>
    <w:rsid w:val="00D84BDA"/>
    <w:rsid w:val="00D86D9E"/>
    <w:rsid w:val="00D87013"/>
    <w:rsid w:val="00D876A8"/>
    <w:rsid w:val="00D87F26"/>
    <w:rsid w:val="00D93063"/>
    <w:rsid w:val="00D933B0"/>
    <w:rsid w:val="00D951FC"/>
    <w:rsid w:val="00D977E8"/>
    <w:rsid w:val="00D97B16"/>
    <w:rsid w:val="00DA2556"/>
    <w:rsid w:val="00DB1229"/>
    <w:rsid w:val="00DB1C89"/>
    <w:rsid w:val="00DB3763"/>
    <w:rsid w:val="00DB3D7C"/>
    <w:rsid w:val="00DB4029"/>
    <w:rsid w:val="00DB5F4D"/>
    <w:rsid w:val="00DB66F2"/>
    <w:rsid w:val="00DB6DA5"/>
    <w:rsid w:val="00DC076B"/>
    <w:rsid w:val="00DC186F"/>
    <w:rsid w:val="00DC252F"/>
    <w:rsid w:val="00DC3D3E"/>
    <w:rsid w:val="00DC6050"/>
    <w:rsid w:val="00DD1577"/>
    <w:rsid w:val="00DD251C"/>
    <w:rsid w:val="00DD43EA"/>
    <w:rsid w:val="00DE6F44"/>
    <w:rsid w:val="00DF1B58"/>
    <w:rsid w:val="00E037D9"/>
    <w:rsid w:val="00E03985"/>
    <w:rsid w:val="00E04927"/>
    <w:rsid w:val="00E075E6"/>
    <w:rsid w:val="00E11A48"/>
    <w:rsid w:val="00E130EB"/>
    <w:rsid w:val="00E162CD"/>
    <w:rsid w:val="00E17FA5"/>
    <w:rsid w:val="00E21BFE"/>
    <w:rsid w:val="00E26130"/>
    <w:rsid w:val="00E26930"/>
    <w:rsid w:val="00E27257"/>
    <w:rsid w:val="00E27F4F"/>
    <w:rsid w:val="00E40463"/>
    <w:rsid w:val="00E42420"/>
    <w:rsid w:val="00E449D0"/>
    <w:rsid w:val="00E4506A"/>
    <w:rsid w:val="00E53F99"/>
    <w:rsid w:val="00E56510"/>
    <w:rsid w:val="00E62EA8"/>
    <w:rsid w:val="00E670BF"/>
    <w:rsid w:val="00E67A6E"/>
    <w:rsid w:val="00E71B43"/>
    <w:rsid w:val="00E81612"/>
    <w:rsid w:val="00E87D18"/>
    <w:rsid w:val="00E87D62"/>
    <w:rsid w:val="00E9668C"/>
    <w:rsid w:val="00E97333"/>
    <w:rsid w:val="00EA486E"/>
    <w:rsid w:val="00EA4FA3"/>
    <w:rsid w:val="00EB001B"/>
    <w:rsid w:val="00EB3082"/>
    <w:rsid w:val="00EB466E"/>
    <w:rsid w:val="00EB6C33"/>
    <w:rsid w:val="00ED1E19"/>
    <w:rsid w:val="00ED6019"/>
    <w:rsid w:val="00ED7830"/>
    <w:rsid w:val="00ED7A19"/>
    <w:rsid w:val="00EE3909"/>
    <w:rsid w:val="00EF4205"/>
    <w:rsid w:val="00EF5939"/>
    <w:rsid w:val="00F01714"/>
    <w:rsid w:val="00F0258F"/>
    <w:rsid w:val="00F02D06"/>
    <w:rsid w:val="00F0511D"/>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6693"/>
    <w:rsid w:val="00F7050A"/>
    <w:rsid w:val="00F74999"/>
    <w:rsid w:val="00F75533"/>
    <w:rsid w:val="00F8036D"/>
    <w:rsid w:val="00F809DC"/>
    <w:rsid w:val="00F86EB0"/>
    <w:rsid w:val="00F92245"/>
    <w:rsid w:val="00FA3811"/>
    <w:rsid w:val="00FA3B9F"/>
    <w:rsid w:val="00FA3F06"/>
    <w:rsid w:val="00FA4A26"/>
    <w:rsid w:val="00FA550A"/>
    <w:rsid w:val="00FA7084"/>
    <w:rsid w:val="00FA7BEF"/>
    <w:rsid w:val="00FB1929"/>
    <w:rsid w:val="00FB5FD9"/>
    <w:rsid w:val="00FD33AB"/>
    <w:rsid w:val="00FD4724"/>
    <w:rsid w:val="00FD4A68"/>
    <w:rsid w:val="00FD68ED"/>
    <w:rsid w:val="00FE2824"/>
    <w:rsid w:val="00FE2F0E"/>
    <w:rsid w:val="00FE661F"/>
    <w:rsid w:val="00FE6A4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79E9EA6"/>
  <w15:docId w15:val="{958CE103-FCD9-4572-867B-A0C2984E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93F81"/>
    <w:pPr>
      <w:numPr>
        <w:ilvl w:val="2"/>
        <w:numId w:val="7"/>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7"/>
      </w:numPr>
      <w:spacing w:before="240"/>
    </w:pPr>
    <w:rPr>
      <w:rFonts w:ascii="Arial" w:hAnsi="Arial"/>
      <w:color w:val="auto"/>
    </w:rPr>
  </w:style>
  <w:style w:type="paragraph" w:customStyle="1" w:styleId="SubStepAlpha">
    <w:name w:val="SubStep Alpha"/>
    <w:basedOn w:val="Normal"/>
    <w:qFormat/>
    <w:rsid w:val="00393F81"/>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93F81"/>
    <w:pPr>
      <w:numPr>
        <w:ilvl w:val="1"/>
        <w:numId w:val="7"/>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 w:type="paragraph" w:styleId="NormalWeb">
    <w:name w:val="Normal (Web)"/>
    <w:basedOn w:val="Normal"/>
    <w:uiPriority w:val="99"/>
    <w:semiHidden/>
    <w:unhideWhenUsed/>
    <w:rsid w:val="00943AD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39040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47739-5137-4DA1-AD50-8B3A9CF7E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C60F9-DF88-466B-9AD8-5944EF7B5717}">
  <ds:schemaRefs>
    <ds:schemaRef ds:uri="http://schemas.openxmlformats.org/officeDocument/2006/bibliography"/>
  </ds:schemaRefs>
</ds:datastoreItem>
</file>

<file path=customXml/itemProps3.xml><?xml version="1.0" encoding="utf-8"?>
<ds:datastoreItem xmlns:ds="http://schemas.openxmlformats.org/officeDocument/2006/customXml" ds:itemID="{25770A6C-4680-49BA-81ED-2BA3660A2410}">
  <ds:schemaRefs>
    <ds:schemaRef ds:uri="http://schemas.microsoft.com/office/2006/metadata/properties"/>
    <ds:schemaRef ds:uri="http://www.w3.org/XML/1998/namespace"/>
    <ds:schemaRef ds:uri="http://schemas.microsoft.com/office/2006/documentManagement/types"/>
    <ds:schemaRef ds:uri="http://purl.org/dc/dcmitype/"/>
    <ds:schemaRef ds:uri="d964251a-72b0-443e-9582-0a8c0f74b1f7"/>
    <ds:schemaRef ds:uri="http://purl.org/dc/elements/1.1/"/>
    <ds:schemaRef ds:uri="http://schemas.openxmlformats.org/package/2006/metadata/core-properties"/>
    <ds:schemaRef ds:uri="http://purl.org/dc/terms/"/>
    <ds:schemaRef ds:uri="http://schemas.microsoft.com/office/infopath/2007/PartnerControls"/>
    <ds:schemaRef ds:uri="db5185d4-c4c2-4b38-86b1-75c128f4745c"/>
  </ds:schemaRefs>
</ds:datastoreItem>
</file>

<file path=customXml/itemProps4.xml><?xml version="1.0" encoding="utf-8"?>
<ds:datastoreItem xmlns:ds="http://schemas.openxmlformats.org/officeDocument/2006/customXml" ds:itemID="{A325DE5B-7BDA-4770-AB49-E5D77F84A3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11</TotalTime>
  <Pages>18</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3</cp:revision>
  <cp:lastPrinted>2020-07-22T23:57:00Z</cp:lastPrinted>
  <dcterms:created xsi:type="dcterms:W3CDTF">2020-07-23T00:06:00Z</dcterms:created>
  <dcterms:modified xsi:type="dcterms:W3CDTF">2020-08-11T09:46:00Z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